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 w14:paraId="1D9A6E5C" w14:textId="77777777">
        <w:tc>
          <w:tcPr>
            <w:tcW w:w="1555" w:type="dxa"/>
            <w:shd w:val="clear" w:color="auto" w:fill="E0E0E0"/>
          </w:tcPr>
          <w:p w14:paraId="5FAC942E" w14:textId="77777777" w:rsidR="002B19BA" w:rsidRDefault="002B19BA" w:rsidP="00340F14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14:paraId="7ABD7F40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14:paraId="52C7B296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14:paraId="521AF38A" w14:textId="77777777"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p w14:paraId="6EFDE72C" w14:textId="77777777" w:rsidR="002B19BA" w:rsidRDefault="002B19BA" w:rsidP="00340F14">
            <w:pPr>
              <w:pStyle w:val="Heading1"/>
            </w:pPr>
            <w:r>
              <w:t>Author</w:t>
            </w:r>
          </w:p>
        </w:tc>
      </w:tr>
      <w:tr w:rsidR="0018270B" w14:paraId="064B4643" w14:textId="77777777" w:rsidTr="002421CB">
        <w:trPr>
          <w:trHeight w:val="1883"/>
        </w:trPr>
        <w:tc>
          <w:tcPr>
            <w:tcW w:w="1555" w:type="dxa"/>
          </w:tcPr>
          <w:p w14:paraId="48887E23" w14:textId="77777777" w:rsidR="0018270B" w:rsidRDefault="0018270B"/>
        </w:tc>
        <w:tc>
          <w:tcPr>
            <w:tcW w:w="2700" w:type="dxa"/>
          </w:tcPr>
          <w:p w14:paraId="375BDFD4" w14:textId="77777777" w:rsidR="0018270B" w:rsidRDefault="004C7231" w:rsidP="00754186">
            <w:r>
              <w:t>Codes</w:t>
            </w:r>
          </w:p>
        </w:tc>
        <w:tc>
          <w:tcPr>
            <w:tcW w:w="5040" w:type="dxa"/>
          </w:tcPr>
          <w:p w14:paraId="5AA69D0F" w14:textId="77777777" w:rsidR="002B19BA" w:rsidRDefault="000B5AF5" w:rsidP="002B19BA">
            <w:r>
              <w:t xml:space="preserve">To verify </w:t>
            </w:r>
          </w:p>
          <w:p w14:paraId="44E42882" w14:textId="77777777" w:rsidR="00066490" w:rsidRDefault="00066490" w:rsidP="002B19BA">
            <w:pPr>
              <w:numPr>
                <w:ilvl w:val="0"/>
                <w:numId w:val="13"/>
              </w:numPr>
            </w:pPr>
            <w:r>
              <w:t>Add</w:t>
            </w:r>
            <w:r w:rsidR="00A70EFB">
              <w:t>ing</w:t>
            </w:r>
            <w:r>
              <w:t xml:space="preserve"> </w:t>
            </w:r>
            <w:r w:rsidR="004C7231">
              <w:t>Code class</w:t>
            </w:r>
            <w:r w:rsidR="00A70EFB">
              <w:t>es</w:t>
            </w:r>
            <w:r w:rsidR="004C7231">
              <w:t xml:space="preserve"> </w:t>
            </w:r>
            <w:r w:rsidR="00A70EFB">
              <w:t>as an admin.</w:t>
            </w:r>
          </w:p>
          <w:p w14:paraId="7FF2D7D1" w14:textId="77777777" w:rsidR="004C7231" w:rsidRDefault="004C7231" w:rsidP="004C7231">
            <w:pPr>
              <w:numPr>
                <w:ilvl w:val="0"/>
                <w:numId w:val="13"/>
              </w:numPr>
            </w:pPr>
            <w:r>
              <w:t>Add</w:t>
            </w:r>
            <w:r w:rsidR="00A70EFB">
              <w:t>ing</w:t>
            </w:r>
            <w:r>
              <w:t xml:space="preserve"> Code categor</w:t>
            </w:r>
            <w:r w:rsidR="00A70EFB">
              <w:t>ies</w:t>
            </w:r>
            <w:r>
              <w:t xml:space="preserve"> </w:t>
            </w:r>
            <w:r w:rsidR="00A70EFB">
              <w:t>as an</w:t>
            </w:r>
            <w:r>
              <w:t xml:space="preserve"> </w:t>
            </w:r>
            <w:r w:rsidRPr="00066490">
              <w:rPr>
                <w:noProof/>
              </w:rPr>
              <w:t>admin</w:t>
            </w:r>
            <w:r w:rsidR="00A70EFB">
              <w:rPr>
                <w:noProof/>
              </w:rPr>
              <w:t>.</w:t>
            </w:r>
          </w:p>
          <w:p w14:paraId="224E6FE7" w14:textId="77777777" w:rsidR="004C7231" w:rsidRDefault="004C7231" w:rsidP="004C7231">
            <w:pPr>
              <w:numPr>
                <w:ilvl w:val="0"/>
                <w:numId w:val="13"/>
              </w:numPr>
            </w:pPr>
            <w:r>
              <w:t>Add</w:t>
            </w:r>
            <w:r w:rsidR="00A70EFB">
              <w:t>ing</w:t>
            </w:r>
            <w:r>
              <w:t xml:space="preserve"> </w:t>
            </w:r>
            <w:r w:rsidR="00485E18">
              <w:t>Codes</w:t>
            </w:r>
            <w:r>
              <w:t xml:space="preserve"> </w:t>
            </w:r>
            <w:r w:rsidR="00A70EFB">
              <w:rPr>
                <w:noProof/>
              </w:rPr>
              <w:t>as an</w:t>
            </w:r>
            <w:r>
              <w:t xml:space="preserve"> </w:t>
            </w:r>
            <w:r w:rsidRPr="00066490">
              <w:rPr>
                <w:noProof/>
              </w:rPr>
              <w:t>admin</w:t>
            </w:r>
            <w:r w:rsidR="00A70EFB">
              <w:rPr>
                <w:noProof/>
              </w:rPr>
              <w:t>.</w:t>
            </w:r>
          </w:p>
          <w:p w14:paraId="3627B7E0" w14:textId="77777777" w:rsidR="004C7231" w:rsidRDefault="00A70EFB" w:rsidP="004C7231">
            <w:pPr>
              <w:numPr>
                <w:ilvl w:val="0"/>
                <w:numId w:val="13"/>
              </w:numPr>
            </w:pPr>
            <w:r>
              <w:t xml:space="preserve">Added </w:t>
            </w:r>
            <w:r w:rsidR="004C7231">
              <w:t xml:space="preserve">Codes </w:t>
            </w:r>
            <w:r>
              <w:t xml:space="preserve">are </w:t>
            </w:r>
            <w:r w:rsidR="004C7231">
              <w:t>available for the user</w:t>
            </w:r>
            <w:r>
              <w:t>.</w:t>
            </w:r>
          </w:p>
          <w:p w14:paraId="2CC5E6BD" w14:textId="77777777" w:rsidR="009C27C5" w:rsidRDefault="00A70EFB" w:rsidP="004C7231">
            <w:pPr>
              <w:numPr>
                <w:ilvl w:val="0"/>
                <w:numId w:val="13"/>
              </w:numPr>
            </w:pPr>
            <w:r>
              <w:t xml:space="preserve">Added </w:t>
            </w:r>
            <w:r w:rsidR="009C27C5">
              <w:t>Code</w:t>
            </w:r>
            <w:r>
              <w:t>s can be</w:t>
            </w:r>
            <w:r w:rsidR="009C27C5">
              <w:t xml:space="preserve"> applied </w:t>
            </w:r>
            <w:r>
              <w:t xml:space="preserve">to a </w:t>
            </w:r>
            <w:r w:rsidR="009C27C5">
              <w:t>document</w:t>
            </w:r>
            <w:r>
              <w:t>.</w:t>
            </w:r>
          </w:p>
          <w:p w14:paraId="3F31BCBF" w14:textId="77777777" w:rsidR="0018270B" w:rsidRDefault="004C7231" w:rsidP="002421CB">
            <w:pPr>
              <w:numPr>
                <w:ilvl w:val="0"/>
                <w:numId w:val="13"/>
              </w:numPr>
            </w:pPr>
            <w:r>
              <w:t>Delet</w:t>
            </w:r>
            <w:r w:rsidR="00A70EFB">
              <w:t>ing</w:t>
            </w:r>
            <w:r>
              <w:t xml:space="preserve"> Code</w:t>
            </w:r>
            <w:r w:rsidR="00A70EFB">
              <w:t>(s).</w:t>
            </w:r>
          </w:p>
        </w:tc>
        <w:tc>
          <w:tcPr>
            <w:tcW w:w="1440" w:type="dxa"/>
          </w:tcPr>
          <w:p w14:paraId="7222CE4A" w14:textId="77777777" w:rsidR="0018270B" w:rsidRDefault="0018270B"/>
        </w:tc>
        <w:tc>
          <w:tcPr>
            <w:tcW w:w="2520" w:type="dxa"/>
          </w:tcPr>
          <w:p w14:paraId="3C50E418" w14:textId="77777777" w:rsidR="0018270B" w:rsidRDefault="0018270B"/>
        </w:tc>
      </w:tr>
    </w:tbl>
    <w:p w14:paraId="10D32E24" w14:textId="77777777" w:rsidR="0018270B" w:rsidRDefault="0018270B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635"/>
      </w:tblGrid>
      <w:tr w:rsidR="0018270B" w14:paraId="22791BBF" w14:textId="77777777" w:rsidTr="00D82C9C">
        <w:trPr>
          <w:trHeight w:val="1025"/>
        </w:trPr>
        <w:tc>
          <w:tcPr>
            <w:tcW w:w="2178" w:type="dxa"/>
            <w:shd w:val="clear" w:color="auto" w:fill="E0E0E0"/>
          </w:tcPr>
          <w:p w14:paraId="109DDE97" w14:textId="77777777"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14:paraId="13711396" w14:textId="77777777" w:rsidR="00E46854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  <w:r w:rsidR="00A70EFB">
              <w:rPr>
                <w:rFonts w:ascii="Arial" w:hAnsi="Arial" w:cs="Arial"/>
              </w:rPr>
              <w:t>.</w:t>
            </w:r>
          </w:p>
          <w:p w14:paraId="740914F7" w14:textId="77777777" w:rsidR="00A949B4" w:rsidRPr="003844AA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3D29E4">
              <w:rPr>
                <w:rFonts w:ascii="Arial" w:hAnsi="Arial" w:cs="Arial"/>
              </w:rPr>
              <w:t>login exists</w:t>
            </w:r>
            <w:r w:rsidR="00A70EFB">
              <w:rPr>
                <w:rFonts w:ascii="Arial" w:hAnsi="Arial" w:cs="Arial"/>
              </w:rPr>
              <w:t>.</w:t>
            </w:r>
            <w:r w:rsidR="006E2AF2">
              <w:rPr>
                <w:noProof/>
              </w:rPr>
              <w:t xml:space="preserve"> </w:t>
            </w:r>
          </w:p>
          <w:p w14:paraId="1B763FC5" w14:textId="77777777" w:rsidR="00195A81" w:rsidRPr="00D82C9C" w:rsidRDefault="00797F13" w:rsidP="00797F13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195A81" w:rsidRPr="00797F13">
              <w:rPr>
                <w:rFonts w:ascii="Arial" w:hAnsi="Arial" w:cs="Arial"/>
                <w:noProof/>
              </w:rPr>
              <w:t>ser</w:t>
            </w:r>
            <w:r w:rsidR="00195A81">
              <w:rPr>
                <w:rFonts w:ascii="Arial" w:hAnsi="Arial" w:cs="Arial"/>
                <w:noProof/>
              </w:rPr>
              <w:t xml:space="preserve"> must have local and system admin </w:t>
            </w:r>
            <w:r w:rsidR="00195A81" w:rsidRPr="00797F13">
              <w:rPr>
                <w:rFonts w:ascii="Arial" w:hAnsi="Arial" w:cs="Arial"/>
                <w:noProof/>
              </w:rPr>
              <w:t>pr</w:t>
            </w:r>
            <w:r>
              <w:rPr>
                <w:rFonts w:ascii="Arial" w:hAnsi="Arial" w:cs="Arial"/>
                <w:noProof/>
              </w:rPr>
              <w:t>ivileg</w:t>
            </w:r>
            <w:r w:rsidR="00195A81" w:rsidRPr="00797F13">
              <w:rPr>
                <w:rFonts w:ascii="Arial" w:hAnsi="Arial" w:cs="Arial"/>
                <w:noProof/>
              </w:rPr>
              <w:t>e</w:t>
            </w:r>
            <w:r w:rsidR="00A70EFB">
              <w:rPr>
                <w:rFonts w:ascii="Arial" w:hAnsi="Arial" w:cs="Arial"/>
                <w:noProof/>
              </w:rPr>
              <w:t>.</w:t>
            </w:r>
            <w:r w:rsidR="00195A81" w:rsidRPr="00195A81">
              <w:rPr>
                <w:rFonts w:ascii="Arial" w:hAnsi="Arial" w:cs="Arial"/>
                <w:noProof/>
              </w:rPr>
              <w:t xml:space="preserve"> </w:t>
            </w:r>
          </w:p>
        </w:tc>
      </w:tr>
      <w:tr w:rsidR="0018270B" w14:paraId="5D217CC8" w14:textId="77777777" w:rsidTr="00AB32DB">
        <w:trPr>
          <w:trHeight w:val="564"/>
        </w:trPr>
        <w:tc>
          <w:tcPr>
            <w:tcW w:w="2178" w:type="dxa"/>
            <w:shd w:val="clear" w:color="auto" w:fill="E0E0E0"/>
          </w:tcPr>
          <w:p w14:paraId="1B2A2430" w14:textId="77777777"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14:paraId="3ABB08F3" w14:textId="77777777" w:rsidR="00090093" w:rsidRDefault="00D82C9C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622A96">
              <w:rPr>
                <w:rFonts w:ascii="Arial" w:hAnsi="Arial" w:cs="Arial"/>
                <w:noProof/>
              </w:rPr>
              <w:t>Log</w:t>
            </w:r>
            <w:r w:rsidR="00622A96">
              <w:rPr>
                <w:rFonts w:ascii="Arial" w:hAnsi="Arial" w:cs="Arial"/>
                <w:noProof/>
              </w:rPr>
              <w:t xml:space="preserve"> </w:t>
            </w:r>
            <w:r w:rsidRPr="00622A96">
              <w:rPr>
                <w:rFonts w:ascii="Arial" w:hAnsi="Arial" w:cs="Arial"/>
                <w:noProof/>
              </w:rPr>
              <w:t>in</w:t>
            </w:r>
            <w:r>
              <w:rPr>
                <w:rFonts w:ascii="Arial" w:hAnsi="Arial" w:cs="Arial"/>
              </w:rPr>
              <w:t xml:space="preserve"> as</w:t>
            </w:r>
            <w:r w:rsidR="00622A96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Pr="00622A96">
              <w:rPr>
                <w:rFonts w:ascii="Arial" w:hAnsi="Arial" w:cs="Arial"/>
                <w:noProof/>
              </w:rPr>
              <w:t>admin</w:t>
            </w:r>
            <w:r>
              <w:rPr>
                <w:rFonts w:ascii="Arial" w:hAnsi="Arial" w:cs="Arial"/>
              </w:rPr>
              <w:t xml:space="preserve"> user.</w:t>
            </w:r>
          </w:p>
          <w:p w14:paraId="34531F01" w14:textId="77777777" w:rsidR="00D82C9C" w:rsidRDefault="00D82C9C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</w:t>
            </w:r>
            <w:r w:rsidR="005F38EB">
              <w:rPr>
                <w:rFonts w:ascii="Arial" w:hAnsi="Arial" w:cs="Arial"/>
              </w:rPr>
              <w:t xml:space="preserve">the </w:t>
            </w:r>
            <w:r w:rsidRPr="005F38EB">
              <w:rPr>
                <w:rFonts w:ascii="Arial" w:hAnsi="Arial" w:cs="Arial"/>
                <w:noProof/>
              </w:rPr>
              <w:t>administration</w:t>
            </w:r>
            <w:r>
              <w:rPr>
                <w:rFonts w:ascii="Arial" w:hAnsi="Arial" w:cs="Arial"/>
              </w:rPr>
              <w:t xml:space="preserve"> page</w:t>
            </w:r>
            <w:r w:rsidR="00D34CDA">
              <w:rPr>
                <w:rFonts w:ascii="Arial" w:hAnsi="Arial" w:cs="Arial"/>
              </w:rPr>
              <w:t>.</w:t>
            </w:r>
          </w:p>
          <w:p w14:paraId="73D94333" w14:textId="77777777" w:rsidR="00E332DF" w:rsidRDefault="00D82C9C" w:rsidP="00E332DF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codes.</w:t>
            </w:r>
          </w:p>
          <w:p w14:paraId="70F3F38F" w14:textId="77777777" w:rsidR="002421CB" w:rsidRDefault="001C7283" w:rsidP="002421CB">
            <w:pPr>
              <w:ind w:left="720"/>
              <w:rPr>
                <w:noProof/>
                <w:lang w:val="en-IN" w:eastAsia="en-IN"/>
              </w:rPr>
            </w:pPr>
            <w:r w:rsidRPr="002421CB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FBBA579" wp14:editId="6CC7F111">
                  <wp:extent cx="5934075" cy="2305050"/>
                  <wp:effectExtent l="76200" t="76200" r="142875" b="133350"/>
                  <wp:docPr id="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305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9D3B4DA" w14:textId="77777777" w:rsidR="002421CB" w:rsidRPr="002421CB" w:rsidRDefault="002421CB" w:rsidP="002421CB">
            <w:pPr>
              <w:ind w:left="720"/>
              <w:rPr>
                <w:rFonts w:ascii="Arial" w:hAnsi="Arial" w:cs="Arial"/>
              </w:rPr>
            </w:pPr>
          </w:p>
          <w:p w14:paraId="29CDEB6F" w14:textId="77777777" w:rsidR="002B19BA" w:rsidRDefault="00E332DF" w:rsidP="00CF06F3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class button.</w:t>
            </w:r>
          </w:p>
          <w:p w14:paraId="5BCDCBCD" w14:textId="77777777" w:rsidR="00E332DF" w:rsidRDefault="00E332DF" w:rsidP="00E332DF">
            <w:pPr>
              <w:ind w:left="720"/>
              <w:rPr>
                <w:rFonts w:ascii="Arial" w:hAnsi="Arial" w:cs="Arial"/>
              </w:rPr>
            </w:pPr>
          </w:p>
          <w:p w14:paraId="01106672" w14:textId="77777777" w:rsidR="00E332DF" w:rsidRDefault="00E332DF" w:rsidP="00B71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Add code class </w:t>
            </w:r>
            <w:r w:rsidR="00C81AAE">
              <w:rPr>
                <w:rFonts w:ascii="Arial" w:hAnsi="Arial" w:cs="Arial"/>
                <w:b/>
                <w:color w:val="FF0000"/>
                <w:u w:val="single"/>
              </w:rPr>
              <w:t>dialog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displayed.</w:t>
            </w:r>
          </w:p>
          <w:p w14:paraId="6D36D743" w14:textId="77777777" w:rsidR="00E332DF" w:rsidRDefault="00E332DF" w:rsidP="0063671A">
            <w:pPr>
              <w:rPr>
                <w:rFonts w:ascii="Arial" w:hAnsi="Arial" w:cs="Arial"/>
              </w:rPr>
            </w:pPr>
          </w:p>
          <w:p w14:paraId="6BED19DA" w14:textId="77777777" w:rsidR="00E332DF" w:rsidRDefault="001C7283" w:rsidP="00E332DF">
            <w:pPr>
              <w:rPr>
                <w:rFonts w:ascii="Arial" w:hAnsi="Arial" w:cs="Arial"/>
              </w:rPr>
            </w:pPr>
            <w:r w:rsidRPr="00E332DF">
              <w:rPr>
                <w:noProof/>
                <w:lang w:val="en-IN" w:eastAsia="en-IN"/>
              </w:rPr>
              <w:drawing>
                <wp:inline distT="0" distB="0" distL="0" distR="0" wp14:anchorId="4D77F869" wp14:editId="0E81A8E4">
                  <wp:extent cx="5172075" cy="1352550"/>
                  <wp:effectExtent l="76200" t="76200" r="142875" b="133350"/>
                  <wp:docPr id="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13525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205B6F6" w14:textId="77777777"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14:paraId="78AF51FB" w14:textId="77777777" w:rsidR="00592CEF" w:rsidRDefault="00592CEF" w:rsidP="007C6825">
            <w:pPr>
              <w:rPr>
                <w:rFonts w:ascii="Arial" w:hAnsi="Arial" w:cs="Arial"/>
              </w:rPr>
            </w:pPr>
          </w:p>
          <w:p w14:paraId="78E90D9B" w14:textId="2AB2DB54" w:rsidR="00E332DF" w:rsidRDefault="00592CEF" w:rsidP="00A5340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592CEF">
              <w:rPr>
                <w:rFonts w:ascii="Arial" w:hAnsi="Arial" w:cs="Arial"/>
              </w:rPr>
              <w:lastRenderedPageBreak/>
              <w:t xml:space="preserve">Enter </w:t>
            </w:r>
            <w:r w:rsidR="007C6825">
              <w:rPr>
                <w:rFonts w:ascii="Arial" w:hAnsi="Arial" w:cs="Arial"/>
              </w:rPr>
              <w:t>class</w:t>
            </w:r>
            <w:r w:rsidRPr="00592CEF">
              <w:rPr>
                <w:rFonts w:ascii="Arial" w:hAnsi="Arial" w:cs="Arial"/>
              </w:rPr>
              <w:t xml:space="preserve"> name</w:t>
            </w:r>
            <w:r w:rsidR="005637A5">
              <w:rPr>
                <w:rFonts w:ascii="Arial" w:hAnsi="Arial" w:cs="Arial"/>
              </w:rPr>
              <w:t>.</w:t>
            </w:r>
            <w:r w:rsidRPr="00592CEF">
              <w:rPr>
                <w:rFonts w:ascii="Arial" w:hAnsi="Arial" w:cs="Arial"/>
              </w:rPr>
              <w:t xml:space="preserve"> </w:t>
            </w:r>
          </w:p>
          <w:p w14:paraId="1FBBE43A" w14:textId="77777777" w:rsidR="00592CEF" w:rsidRDefault="00592CEF" w:rsidP="00A5340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  <w:r w:rsidR="005637A5">
              <w:rPr>
                <w:rFonts w:ascii="Arial" w:hAnsi="Arial" w:cs="Arial"/>
              </w:rPr>
              <w:t>.</w:t>
            </w:r>
          </w:p>
          <w:p w14:paraId="062F54B9" w14:textId="77777777" w:rsidR="00592CEF" w:rsidRPr="00592CEF" w:rsidRDefault="00592CEF" w:rsidP="00592CEF">
            <w:pPr>
              <w:pStyle w:val="ListParagraph"/>
              <w:ind w:left="644"/>
              <w:rPr>
                <w:rFonts w:ascii="Arial" w:hAnsi="Arial" w:cs="Arial"/>
              </w:rPr>
            </w:pPr>
          </w:p>
          <w:p w14:paraId="60D1F3E7" w14:textId="2D636248" w:rsidR="00E332DF" w:rsidRDefault="00E332DF" w:rsidP="00B71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7C6825">
              <w:rPr>
                <w:rFonts w:ascii="Arial" w:hAnsi="Arial" w:cs="Arial"/>
                <w:b/>
                <w:color w:val="FF0000"/>
                <w:u w:val="single"/>
              </w:rPr>
              <w:t>2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Code </w:t>
            </w:r>
            <w:r w:rsidR="0049521D">
              <w:rPr>
                <w:rFonts w:ascii="Arial" w:hAnsi="Arial" w:cs="Arial"/>
                <w:b/>
                <w:color w:val="FF0000"/>
                <w:u w:val="single"/>
              </w:rPr>
              <w:t xml:space="preserve">class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added successfully and “</w:t>
            </w:r>
            <w:r w:rsidR="0080499A">
              <w:rPr>
                <w:rFonts w:ascii="Arial" w:hAnsi="Arial" w:cs="Arial"/>
                <w:b/>
                <w:color w:val="FF0000"/>
                <w:u w:val="single"/>
              </w:rPr>
              <w:t>A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dd category” section </w:t>
            </w:r>
            <w:r w:rsidR="00C81AAE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enabled.</w:t>
            </w:r>
          </w:p>
          <w:p w14:paraId="7186D5AF" w14:textId="77777777" w:rsidR="00E332DF" w:rsidRDefault="00E332DF" w:rsidP="00E332DF">
            <w:pPr>
              <w:rPr>
                <w:rFonts w:ascii="Arial" w:hAnsi="Arial" w:cs="Arial"/>
              </w:rPr>
            </w:pPr>
          </w:p>
          <w:p w14:paraId="5CC08293" w14:textId="77777777" w:rsidR="00E332DF" w:rsidRDefault="001C7283" w:rsidP="00E332DF">
            <w:pPr>
              <w:rPr>
                <w:rFonts w:ascii="Arial" w:hAnsi="Arial" w:cs="Arial"/>
              </w:rPr>
            </w:pPr>
            <w:r w:rsidRPr="00E332DF">
              <w:rPr>
                <w:noProof/>
                <w:lang w:val="en-IN" w:eastAsia="en-IN"/>
              </w:rPr>
              <w:drawing>
                <wp:inline distT="0" distB="0" distL="0" distR="0" wp14:anchorId="451133BC" wp14:editId="3FFA8857">
                  <wp:extent cx="5943600" cy="1514475"/>
                  <wp:effectExtent l="76200" t="76200" r="133350" b="142875"/>
                  <wp:docPr id="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144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E332DF">
              <w:rPr>
                <w:rFonts w:ascii="Arial" w:hAnsi="Arial" w:cs="Arial"/>
              </w:rPr>
              <w:t xml:space="preserve"> </w:t>
            </w:r>
          </w:p>
          <w:p w14:paraId="72E19C97" w14:textId="0E8A383D" w:rsidR="007C6825" w:rsidRPr="007C6825" w:rsidRDefault="007C6825" w:rsidP="007C6825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C6825">
              <w:rPr>
                <w:rFonts w:ascii="Arial" w:hAnsi="Arial" w:cs="Arial"/>
              </w:rPr>
              <w:t>Enter code class name same as used in step(</w:t>
            </w:r>
            <w:r w:rsidR="003B3E8E">
              <w:rPr>
                <w:rFonts w:ascii="Arial" w:hAnsi="Arial" w:cs="Arial"/>
              </w:rPr>
              <w:t>5</w:t>
            </w:r>
            <w:r w:rsidRPr="007C6825">
              <w:rPr>
                <w:rFonts w:ascii="Arial" w:hAnsi="Arial" w:cs="Arial"/>
              </w:rPr>
              <w:t>)</w:t>
            </w:r>
          </w:p>
          <w:p w14:paraId="54413408" w14:textId="77777777" w:rsidR="007C6825" w:rsidRDefault="007C6825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B55333">
              <w:rPr>
                <w:rFonts w:ascii="Arial" w:hAnsi="Arial" w:cs="Arial"/>
              </w:rPr>
              <w:t>Click on add button.</w:t>
            </w:r>
          </w:p>
          <w:p w14:paraId="537E12E1" w14:textId="77777777" w:rsidR="007C6825" w:rsidRPr="00B55333" w:rsidRDefault="007C6825" w:rsidP="003B3E8E">
            <w:pPr>
              <w:rPr>
                <w:rFonts w:ascii="Arial" w:hAnsi="Arial" w:cs="Arial"/>
              </w:rPr>
            </w:pPr>
          </w:p>
          <w:p w14:paraId="62A79EA5" w14:textId="352EAAA1" w:rsidR="007C6825" w:rsidRDefault="007C6825" w:rsidP="007C6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 – “CodeName already exists” validation message is displayed</w:t>
            </w:r>
            <w:r w:rsidR="003B3E8E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605E1FBC" w14:textId="77777777" w:rsidR="00592CEF" w:rsidRDefault="00592CEF" w:rsidP="00B05304">
            <w:pPr>
              <w:rPr>
                <w:rFonts w:ascii="Arial" w:hAnsi="Arial" w:cs="Arial"/>
              </w:rPr>
            </w:pPr>
          </w:p>
          <w:p w14:paraId="5A54B894" w14:textId="0646DED3" w:rsidR="003B3E8E" w:rsidRDefault="003B3E8E" w:rsidP="00B05304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7DEEDB6" wp14:editId="66F2AEAB">
                  <wp:extent cx="6048375" cy="1552409"/>
                  <wp:effectExtent l="76200" t="76200" r="123825" b="1244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071" cy="155849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27501B8" w14:textId="77777777" w:rsidR="003B3E8E" w:rsidRDefault="003B3E8E" w:rsidP="00B05304">
            <w:pPr>
              <w:rPr>
                <w:rFonts w:ascii="Arial" w:hAnsi="Arial" w:cs="Arial"/>
              </w:rPr>
            </w:pPr>
          </w:p>
          <w:p w14:paraId="4DCFBA66" w14:textId="77777777" w:rsidR="003B3E8E" w:rsidRDefault="003B3E8E" w:rsidP="00B05304">
            <w:pPr>
              <w:rPr>
                <w:rFonts w:ascii="Arial" w:hAnsi="Arial" w:cs="Arial"/>
              </w:rPr>
            </w:pPr>
          </w:p>
          <w:p w14:paraId="15F46370" w14:textId="77777777" w:rsidR="002B19BA" w:rsidRDefault="0049521D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category button</w:t>
            </w:r>
            <w:r w:rsidR="00C81AAE">
              <w:rPr>
                <w:rFonts w:ascii="Arial" w:hAnsi="Arial" w:cs="Arial"/>
              </w:rPr>
              <w:t>.</w:t>
            </w:r>
          </w:p>
          <w:p w14:paraId="5B9787FE" w14:textId="77777777" w:rsidR="0049521D" w:rsidRDefault="0049521D" w:rsidP="0080499A">
            <w:pPr>
              <w:ind w:left="720"/>
              <w:rPr>
                <w:rFonts w:ascii="Arial" w:hAnsi="Arial" w:cs="Arial"/>
              </w:rPr>
            </w:pPr>
          </w:p>
          <w:p w14:paraId="5F48FFFA" w14:textId="77777777" w:rsidR="00C029B2" w:rsidRPr="00C029B2" w:rsidRDefault="0080499A" w:rsidP="00B71796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Add code category popup screen is displayed.</w:t>
            </w:r>
          </w:p>
          <w:p w14:paraId="0E90F875" w14:textId="77777777" w:rsidR="002B19BA" w:rsidRDefault="002B19BA" w:rsidP="00B05304">
            <w:pPr>
              <w:rPr>
                <w:rFonts w:ascii="Arial" w:hAnsi="Arial" w:cs="Arial"/>
              </w:rPr>
            </w:pPr>
          </w:p>
          <w:p w14:paraId="6A9863CA" w14:textId="77777777" w:rsidR="002B19BA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  <w:lang w:val="en-IN" w:eastAsia="en-IN"/>
              </w:rPr>
              <w:drawing>
                <wp:inline distT="0" distB="0" distL="0" distR="0" wp14:anchorId="094D51AB" wp14:editId="7642BB59">
                  <wp:extent cx="5133975" cy="1447800"/>
                  <wp:effectExtent l="76200" t="76200" r="142875" b="133350"/>
                  <wp:docPr id="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14478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3391A91" w14:textId="77777777" w:rsidR="0080499A" w:rsidRDefault="0080499A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code category name</w:t>
            </w:r>
            <w:r w:rsidR="00C81AAE">
              <w:rPr>
                <w:rFonts w:ascii="Arial" w:hAnsi="Arial" w:cs="Arial"/>
              </w:rPr>
              <w:t>.</w:t>
            </w:r>
          </w:p>
          <w:p w14:paraId="70BD12E0" w14:textId="77777777" w:rsidR="002B19BA" w:rsidRDefault="0080499A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  <w:r w:rsidR="00C81AA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208A124A" w14:textId="77777777" w:rsidR="0080499A" w:rsidRDefault="0080499A" w:rsidP="0080499A">
            <w:pPr>
              <w:rPr>
                <w:rFonts w:ascii="Arial" w:hAnsi="Arial" w:cs="Arial"/>
              </w:rPr>
            </w:pPr>
          </w:p>
          <w:p w14:paraId="6BEC5E8C" w14:textId="77777777" w:rsidR="0080499A" w:rsidRDefault="0080499A" w:rsidP="00B71796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Code category added successfully and “Add code” section </w:t>
            </w:r>
            <w:r w:rsidR="00C81AAE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enabled</w:t>
            </w:r>
          </w:p>
          <w:p w14:paraId="65F40D81" w14:textId="77777777" w:rsidR="0080499A" w:rsidRDefault="0080499A" w:rsidP="00B05304">
            <w:pPr>
              <w:rPr>
                <w:rFonts w:ascii="Arial" w:hAnsi="Arial" w:cs="Arial"/>
              </w:rPr>
            </w:pPr>
          </w:p>
          <w:p w14:paraId="5EB6F663" w14:textId="77777777" w:rsidR="0080499A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  <w:lang w:val="en-IN" w:eastAsia="en-IN"/>
              </w:rPr>
              <w:drawing>
                <wp:inline distT="0" distB="0" distL="0" distR="0" wp14:anchorId="791A484E" wp14:editId="0054C5A9">
                  <wp:extent cx="5010150" cy="1171575"/>
                  <wp:effectExtent l="76200" t="76200" r="133350" b="142875"/>
                  <wp:docPr id="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11715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C171CB7" w14:textId="77777777" w:rsidR="0080499A" w:rsidRDefault="0080499A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5F38EB">
              <w:rPr>
                <w:rFonts w:ascii="Arial" w:hAnsi="Arial" w:cs="Arial"/>
              </w:rPr>
              <w:t xml:space="preserve">the </w:t>
            </w:r>
            <w:r w:rsidRPr="005F38EB">
              <w:rPr>
                <w:rFonts w:ascii="Arial" w:hAnsi="Arial" w:cs="Arial"/>
                <w:noProof/>
              </w:rPr>
              <w:t>close</w:t>
            </w:r>
            <w:r>
              <w:rPr>
                <w:rFonts w:ascii="Arial" w:hAnsi="Arial" w:cs="Arial"/>
              </w:rPr>
              <w:t xml:space="preserve"> button</w:t>
            </w:r>
            <w:r w:rsidR="00C81AAE">
              <w:rPr>
                <w:rFonts w:ascii="Arial" w:hAnsi="Arial" w:cs="Arial"/>
              </w:rPr>
              <w:t>.</w:t>
            </w:r>
          </w:p>
          <w:p w14:paraId="0DB56FC6" w14:textId="77777777" w:rsidR="00897BD1" w:rsidRDefault="0080499A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code button.</w:t>
            </w:r>
          </w:p>
          <w:p w14:paraId="048DC9DD" w14:textId="77777777" w:rsidR="0063671A" w:rsidRPr="0063671A" w:rsidRDefault="0063671A" w:rsidP="0063671A">
            <w:pPr>
              <w:ind w:left="644"/>
              <w:rPr>
                <w:rFonts w:ascii="Arial" w:hAnsi="Arial" w:cs="Arial"/>
              </w:rPr>
            </w:pPr>
          </w:p>
          <w:p w14:paraId="4E85C8F9" w14:textId="77777777" w:rsidR="0080499A" w:rsidRDefault="0080499A" w:rsidP="00592C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Add code popup screen is displayed</w:t>
            </w:r>
            <w:r>
              <w:rPr>
                <w:rFonts w:ascii="Arial" w:hAnsi="Arial" w:cs="Arial"/>
              </w:rPr>
              <w:t xml:space="preserve"> </w:t>
            </w:r>
          </w:p>
          <w:p w14:paraId="7D7BE04E" w14:textId="77777777" w:rsidR="00592CEF" w:rsidRDefault="00592CEF" w:rsidP="00592CEF">
            <w:pPr>
              <w:rPr>
                <w:rFonts w:ascii="Arial" w:hAnsi="Arial" w:cs="Arial"/>
              </w:rPr>
            </w:pPr>
          </w:p>
          <w:p w14:paraId="1459071A" w14:textId="77777777" w:rsidR="0080499A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  <w:lang w:val="en-IN" w:eastAsia="en-IN"/>
              </w:rPr>
              <w:drawing>
                <wp:inline distT="0" distB="0" distL="0" distR="0" wp14:anchorId="4F2F9878" wp14:editId="6FF916A6">
                  <wp:extent cx="5153025" cy="1752600"/>
                  <wp:effectExtent l="76200" t="76200" r="142875" b="133350"/>
                  <wp:docPr id="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17526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672202D" w14:textId="77777777" w:rsidR="0080499A" w:rsidRDefault="0080499A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  <w:r w:rsidR="00C81AAE">
              <w:rPr>
                <w:rFonts w:ascii="Arial" w:hAnsi="Arial" w:cs="Arial"/>
              </w:rPr>
              <w:t>.</w:t>
            </w:r>
          </w:p>
          <w:p w14:paraId="53492CDF" w14:textId="77777777" w:rsidR="00C029B2" w:rsidRDefault="00C029B2" w:rsidP="0080499A">
            <w:pPr>
              <w:rPr>
                <w:rFonts w:ascii="Arial" w:hAnsi="Arial" w:cs="Arial"/>
              </w:rPr>
            </w:pPr>
          </w:p>
          <w:p w14:paraId="394B4EA3" w14:textId="77777777" w:rsidR="0080499A" w:rsidRPr="0080499A" w:rsidRDefault="0080499A" w:rsidP="0080499A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 w:rsidRPr="0080499A">
              <w:rPr>
                <w:rFonts w:ascii="Arial" w:hAnsi="Arial" w:cs="Arial"/>
                <w:b/>
                <w:color w:val="FF0000"/>
                <w:u w:val="single"/>
              </w:rPr>
              <w:t>Code Id is required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” and “</w:t>
            </w:r>
            <w:r w:rsidRPr="005F38EB">
              <w:rPr>
                <w:rFonts w:ascii="Arial" w:hAnsi="Arial" w:cs="Arial"/>
                <w:b/>
                <w:noProof/>
                <w:color w:val="FF0000"/>
                <w:u w:val="single"/>
              </w:rPr>
              <w:t>Code</w:t>
            </w:r>
            <w:r w:rsidR="005F38EB" w:rsidRPr="005F38EB">
              <w:rPr>
                <w:rFonts w:ascii="Arial" w:hAnsi="Arial" w:cs="Arial"/>
                <w:b/>
                <w:noProof/>
                <w:color w:val="FF0000"/>
                <w:u w:val="single"/>
              </w:rPr>
              <w:t xml:space="preserve"> </w:t>
            </w:r>
            <w:r w:rsidRPr="005F38EB">
              <w:rPr>
                <w:rFonts w:ascii="Arial" w:hAnsi="Arial" w:cs="Arial"/>
                <w:b/>
                <w:noProof/>
                <w:color w:val="FF0000"/>
                <w:u w:val="single"/>
              </w:rPr>
              <w:t>name</w:t>
            </w:r>
            <w:r w:rsidRPr="0080499A">
              <w:rPr>
                <w:rFonts w:ascii="Arial" w:hAnsi="Arial" w:cs="Arial"/>
                <w:b/>
                <w:color w:val="FF0000"/>
                <w:u w:val="single"/>
              </w:rPr>
              <w:t xml:space="preserve"> is required</w:t>
            </w:r>
            <w:r>
              <w:rPr>
                <w:rFonts w:ascii="Arial" w:hAnsi="Arial" w:cs="Arial"/>
                <w:color w:val="FF0000"/>
                <w:u w:val="single"/>
              </w:rPr>
              <w:t xml:space="preserve">”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validation messages are displayed.</w:t>
            </w:r>
          </w:p>
          <w:p w14:paraId="1914A513" w14:textId="77777777" w:rsidR="0080499A" w:rsidRDefault="0080499A" w:rsidP="0080499A">
            <w:pPr>
              <w:rPr>
                <w:rFonts w:ascii="Arial" w:hAnsi="Arial" w:cs="Arial"/>
              </w:rPr>
            </w:pPr>
          </w:p>
          <w:p w14:paraId="480D85EB" w14:textId="77777777" w:rsidR="0080499A" w:rsidRDefault="001C7283" w:rsidP="00592CEF">
            <w:pPr>
              <w:rPr>
                <w:rFonts w:ascii="Arial" w:hAnsi="Arial" w:cs="Arial"/>
              </w:rPr>
            </w:pPr>
            <w:r w:rsidRPr="0080499A">
              <w:rPr>
                <w:noProof/>
                <w:lang w:val="en-IN" w:eastAsia="en-IN"/>
              </w:rPr>
              <w:drawing>
                <wp:inline distT="0" distB="0" distL="0" distR="0" wp14:anchorId="41E6CB7A" wp14:editId="4E18D3D2">
                  <wp:extent cx="5124450" cy="1838325"/>
                  <wp:effectExtent l="76200" t="76200" r="133350" b="142875"/>
                  <wp:docPr id="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18383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9D7752B" w14:textId="77777777" w:rsidR="002421CB" w:rsidRDefault="002421CB" w:rsidP="00066490">
            <w:pPr>
              <w:rPr>
                <w:rFonts w:ascii="Arial" w:hAnsi="Arial" w:cs="Arial"/>
              </w:rPr>
            </w:pPr>
          </w:p>
          <w:p w14:paraId="69B6C291" w14:textId="77777777" w:rsidR="00055265" w:rsidRDefault="00055265" w:rsidP="00066490">
            <w:pPr>
              <w:rPr>
                <w:rFonts w:ascii="Arial" w:hAnsi="Arial" w:cs="Arial"/>
              </w:rPr>
            </w:pPr>
          </w:p>
          <w:p w14:paraId="4F67CB61" w14:textId="77777777" w:rsidR="00C029B2" w:rsidRDefault="00C029B2" w:rsidP="00C029B2">
            <w:pPr>
              <w:ind w:left="644"/>
              <w:rPr>
                <w:rFonts w:ascii="Arial" w:hAnsi="Arial" w:cs="Arial"/>
              </w:rPr>
            </w:pPr>
          </w:p>
          <w:p w14:paraId="5BF2333C" w14:textId="04CA68EE" w:rsidR="00C029B2" w:rsidRPr="00055265" w:rsidRDefault="00C029B2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055265">
              <w:rPr>
                <w:rFonts w:ascii="Arial" w:hAnsi="Arial" w:cs="Arial"/>
              </w:rPr>
              <w:t>Enter code Id</w:t>
            </w:r>
          </w:p>
          <w:p w14:paraId="75A46D52" w14:textId="77777777" w:rsidR="0080499A" w:rsidRDefault="0080499A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code name</w:t>
            </w:r>
            <w:r w:rsidR="00C81AAE">
              <w:rPr>
                <w:rFonts w:ascii="Arial" w:hAnsi="Arial" w:cs="Arial"/>
              </w:rPr>
              <w:t>.</w:t>
            </w:r>
          </w:p>
          <w:p w14:paraId="4002CB8A" w14:textId="77777777" w:rsidR="0080499A" w:rsidRDefault="0080499A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definition</w:t>
            </w:r>
            <w:r w:rsidR="00C81AAE">
              <w:rPr>
                <w:rFonts w:ascii="Arial" w:hAnsi="Arial" w:cs="Arial"/>
              </w:rPr>
              <w:t>.</w:t>
            </w:r>
          </w:p>
          <w:p w14:paraId="46474493" w14:textId="77777777" w:rsidR="0080499A" w:rsidRDefault="0080499A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criticality from criticality dropdown</w:t>
            </w:r>
            <w:r w:rsidR="00C81AAE">
              <w:rPr>
                <w:rFonts w:ascii="Arial" w:hAnsi="Arial" w:cs="Arial"/>
              </w:rPr>
              <w:t>.</w:t>
            </w:r>
          </w:p>
          <w:p w14:paraId="371E9445" w14:textId="77777777" w:rsidR="0080499A" w:rsidRDefault="0080499A" w:rsidP="007C6825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button</w:t>
            </w:r>
            <w:r w:rsidR="00C81AAE">
              <w:rPr>
                <w:rFonts w:ascii="Arial" w:hAnsi="Arial" w:cs="Arial"/>
              </w:rPr>
              <w:t>.</w:t>
            </w:r>
          </w:p>
          <w:p w14:paraId="2B2ADEE1" w14:textId="77777777" w:rsidR="00AC03BD" w:rsidRPr="0080499A" w:rsidRDefault="00AC03BD" w:rsidP="00AC03BD">
            <w:pPr>
              <w:rPr>
                <w:rFonts w:ascii="Arial" w:hAnsi="Arial" w:cs="Arial"/>
              </w:rPr>
            </w:pPr>
          </w:p>
          <w:p w14:paraId="26B51FFA" w14:textId="082A63C6" w:rsidR="0080499A" w:rsidRDefault="0080499A" w:rsidP="0080499A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7325E1">
              <w:rPr>
                <w:rFonts w:ascii="Arial" w:hAnsi="Arial" w:cs="Arial"/>
                <w:b/>
                <w:color w:val="FF0000"/>
                <w:u w:val="single"/>
              </w:rPr>
              <w:t>8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 successful message for newly added code is displayed</w:t>
            </w:r>
          </w:p>
          <w:p w14:paraId="0D98832E" w14:textId="77777777" w:rsidR="0080499A" w:rsidRPr="0080499A" w:rsidRDefault="0080499A" w:rsidP="0080499A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EED2885" w14:textId="77777777" w:rsidR="0063671A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  <w:lang w:val="en-IN" w:eastAsia="en-IN"/>
              </w:rPr>
              <w:drawing>
                <wp:inline distT="0" distB="0" distL="0" distR="0" wp14:anchorId="024CE550" wp14:editId="5B05E07D">
                  <wp:extent cx="4486275" cy="1152525"/>
                  <wp:effectExtent l="76200" t="76200" r="142875" b="142875"/>
                  <wp:docPr id="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1525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6C301D" w14:textId="77777777" w:rsidR="003B3E8E" w:rsidRDefault="003B3E8E" w:rsidP="003B3E8E"/>
          <w:p w14:paraId="127EA6A6" w14:textId="36072071" w:rsidR="003B3E8E" w:rsidRPr="003B3E8E" w:rsidRDefault="003B3E8E" w:rsidP="003B3E8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3B3E8E">
              <w:rPr>
                <w:rFonts w:ascii="Arial" w:hAnsi="Arial" w:cs="Arial"/>
              </w:rPr>
              <w:t xml:space="preserve">Enter the code id </w:t>
            </w:r>
            <w:r w:rsidRPr="007C6825">
              <w:rPr>
                <w:rFonts w:ascii="Arial" w:hAnsi="Arial" w:cs="Arial"/>
              </w:rPr>
              <w:t>same as used in step(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7C6825">
              <w:rPr>
                <w:rFonts w:ascii="Arial" w:hAnsi="Arial" w:cs="Arial"/>
              </w:rPr>
              <w:t>)</w:t>
            </w:r>
          </w:p>
          <w:p w14:paraId="5D7039F4" w14:textId="77777777" w:rsidR="003B3E8E" w:rsidRDefault="003B3E8E" w:rsidP="005F38EB">
            <w:pPr>
              <w:rPr>
                <w:rFonts w:ascii="Arial" w:hAnsi="Arial" w:cs="Arial"/>
              </w:rPr>
            </w:pPr>
          </w:p>
          <w:p w14:paraId="75FEFDB6" w14:textId="54B7886D" w:rsidR="003B3E8E" w:rsidRDefault="003B3E8E" w:rsidP="003B3E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7325E1"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 “CodeID already exists” validation message is displayed</w:t>
            </w:r>
          </w:p>
          <w:p w14:paraId="525832EA" w14:textId="77777777" w:rsidR="003B3E8E" w:rsidRDefault="003B3E8E" w:rsidP="003B3E8E">
            <w:pPr>
              <w:ind w:left="644"/>
              <w:rPr>
                <w:rFonts w:ascii="Arial" w:hAnsi="Arial" w:cs="Arial"/>
              </w:rPr>
            </w:pPr>
          </w:p>
          <w:p w14:paraId="1CA62855" w14:textId="77777777" w:rsidR="003B3E8E" w:rsidRDefault="003B3E8E" w:rsidP="003B3E8E">
            <w:pPr>
              <w:rPr>
                <w:rFonts w:ascii="Arial" w:hAnsi="Arial" w:cs="Arial"/>
              </w:rPr>
            </w:pPr>
            <w:r w:rsidRPr="00C029B2">
              <w:rPr>
                <w:noProof/>
                <w:lang w:val="en-IN" w:eastAsia="en-IN"/>
              </w:rPr>
              <w:drawing>
                <wp:inline distT="0" distB="0" distL="0" distR="0" wp14:anchorId="3C09ABD3" wp14:editId="5A11A08E">
                  <wp:extent cx="5095238" cy="942857"/>
                  <wp:effectExtent l="76200" t="76200" r="125095" b="1244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238" cy="94285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E56828" w14:textId="77777777" w:rsidR="007325E1" w:rsidRDefault="007325E1" w:rsidP="007325E1">
            <w:pPr>
              <w:rPr>
                <w:rFonts w:ascii="Arial" w:hAnsi="Arial" w:cs="Arial"/>
              </w:rPr>
            </w:pPr>
          </w:p>
          <w:p w14:paraId="7402D633" w14:textId="77777777" w:rsidR="007325E1" w:rsidRDefault="007325E1" w:rsidP="007325E1">
            <w:pPr>
              <w:rPr>
                <w:rFonts w:ascii="Arial" w:hAnsi="Arial" w:cs="Arial"/>
              </w:rPr>
            </w:pPr>
          </w:p>
          <w:p w14:paraId="0FD76C5B" w14:textId="0E1096CA" w:rsidR="007325E1" w:rsidRPr="007325E1" w:rsidRDefault="007325E1" w:rsidP="007325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325E1">
              <w:rPr>
                <w:rFonts w:ascii="Arial" w:hAnsi="Arial" w:cs="Arial"/>
              </w:rPr>
              <w:lastRenderedPageBreak/>
              <w:t xml:space="preserve">Enter the code </w:t>
            </w:r>
            <w:r>
              <w:rPr>
                <w:rFonts w:ascii="Arial" w:hAnsi="Arial" w:cs="Arial"/>
              </w:rPr>
              <w:t>name</w:t>
            </w:r>
            <w:r w:rsidRPr="007325E1">
              <w:rPr>
                <w:rFonts w:ascii="Arial" w:hAnsi="Arial" w:cs="Arial"/>
              </w:rPr>
              <w:t xml:space="preserve"> same as used in step(1</w:t>
            </w:r>
            <w:r>
              <w:rPr>
                <w:rFonts w:ascii="Arial" w:hAnsi="Arial" w:cs="Arial"/>
              </w:rPr>
              <w:t>6</w:t>
            </w:r>
            <w:r w:rsidRPr="007325E1">
              <w:rPr>
                <w:rFonts w:ascii="Arial" w:hAnsi="Arial" w:cs="Arial"/>
              </w:rPr>
              <w:t>)</w:t>
            </w:r>
          </w:p>
          <w:p w14:paraId="48264247" w14:textId="77777777" w:rsidR="007325E1" w:rsidRDefault="007325E1" w:rsidP="007325E1">
            <w:pPr>
              <w:rPr>
                <w:rFonts w:ascii="Arial" w:hAnsi="Arial" w:cs="Arial"/>
              </w:rPr>
            </w:pPr>
          </w:p>
          <w:p w14:paraId="3CD9A41E" w14:textId="77777777" w:rsidR="007325E1" w:rsidRDefault="007325E1" w:rsidP="00732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10 – “Code Name already exists” validation message is displayed</w:t>
            </w:r>
          </w:p>
          <w:p w14:paraId="0479E7B9" w14:textId="77777777" w:rsidR="007325E1" w:rsidRDefault="007325E1" w:rsidP="007325E1">
            <w:pPr>
              <w:rPr>
                <w:rFonts w:ascii="Arial" w:hAnsi="Arial" w:cs="Arial"/>
              </w:rPr>
            </w:pPr>
          </w:p>
          <w:p w14:paraId="27EC3826" w14:textId="12341B2A" w:rsidR="003B3E8E" w:rsidRDefault="007325E1" w:rsidP="005F38EB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2EC3F98" wp14:editId="4C5085B5">
                  <wp:extent cx="5126986" cy="695325"/>
                  <wp:effectExtent l="76200" t="76200" r="131445" b="1238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389" cy="69687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FF9A90C" w14:textId="77777777" w:rsidR="007325E1" w:rsidRDefault="007325E1" w:rsidP="005F38EB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5B38419E" w14:textId="3278E967" w:rsidR="0080499A" w:rsidRPr="007325E1" w:rsidRDefault="0080499A" w:rsidP="007325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7325E1">
              <w:rPr>
                <w:rFonts w:ascii="Arial" w:hAnsi="Arial" w:cs="Arial"/>
              </w:rPr>
              <w:t>Click on</w:t>
            </w:r>
            <w:r w:rsidR="00622A96" w:rsidRPr="007325E1">
              <w:rPr>
                <w:rFonts w:ascii="Arial" w:hAnsi="Arial" w:cs="Arial"/>
              </w:rPr>
              <w:t xml:space="preserve"> the</w:t>
            </w:r>
            <w:r w:rsidRPr="007325E1">
              <w:rPr>
                <w:rFonts w:ascii="Arial" w:hAnsi="Arial" w:cs="Arial"/>
              </w:rPr>
              <w:t xml:space="preserve"> </w:t>
            </w:r>
            <w:r w:rsidRPr="007325E1">
              <w:rPr>
                <w:rFonts w:ascii="Arial" w:hAnsi="Arial" w:cs="Arial"/>
                <w:noProof/>
              </w:rPr>
              <w:t>close</w:t>
            </w:r>
            <w:r w:rsidRPr="007325E1">
              <w:rPr>
                <w:rFonts w:ascii="Arial" w:hAnsi="Arial" w:cs="Arial"/>
              </w:rPr>
              <w:t xml:space="preserve"> button.</w:t>
            </w:r>
          </w:p>
          <w:p w14:paraId="38F50041" w14:textId="77777777" w:rsidR="00055265" w:rsidRDefault="00055265" w:rsidP="007325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="00E8571C">
              <w:rPr>
                <w:rFonts w:ascii="Arial" w:hAnsi="Arial" w:cs="Arial"/>
              </w:rPr>
              <w:t>other code class from code class dropdown.</w:t>
            </w:r>
          </w:p>
          <w:p w14:paraId="2A1798F4" w14:textId="7EEA8303" w:rsidR="00E8571C" w:rsidRDefault="00E8571C" w:rsidP="007325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add code</w:t>
            </w:r>
            <w:r w:rsidR="00D07FD6">
              <w:rPr>
                <w:rFonts w:ascii="Arial" w:hAnsi="Arial" w:cs="Arial"/>
              </w:rPr>
              <w:t>.</w:t>
            </w:r>
          </w:p>
          <w:p w14:paraId="66538C39" w14:textId="56449F34" w:rsidR="00E8571C" w:rsidRPr="00055265" w:rsidRDefault="00E8571C" w:rsidP="007325E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co</w:t>
            </w:r>
            <w:r w:rsidR="007325E1">
              <w:rPr>
                <w:rFonts w:ascii="Arial" w:hAnsi="Arial" w:cs="Arial"/>
              </w:rPr>
              <w:t>de name same as used in step (16</w:t>
            </w:r>
            <w:r>
              <w:rPr>
                <w:rFonts w:ascii="Arial" w:hAnsi="Arial" w:cs="Arial"/>
              </w:rPr>
              <w:t>)</w:t>
            </w:r>
          </w:p>
          <w:p w14:paraId="2E3760C4" w14:textId="77777777" w:rsidR="00055265" w:rsidRDefault="00055265" w:rsidP="00055265">
            <w:pPr>
              <w:rPr>
                <w:rFonts w:ascii="Arial" w:hAnsi="Arial" w:cs="Arial"/>
              </w:rPr>
            </w:pPr>
          </w:p>
          <w:p w14:paraId="1D8814EC" w14:textId="77777777" w:rsidR="00E8571C" w:rsidRDefault="00E8571C" w:rsidP="0005526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11 – Code name is accepted as </w:t>
            </w:r>
            <w:r w:rsidRPr="00E8571C">
              <w:rPr>
                <w:rFonts w:ascii="Arial" w:hAnsi="Arial" w:cs="Arial"/>
                <w:b/>
                <w:color w:val="FF0000"/>
                <w:u w:val="single"/>
              </w:rPr>
              <w:t>Code Name is only unique within the Code Class.</w:t>
            </w:r>
          </w:p>
          <w:p w14:paraId="089773C9" w14:textId="77777777" w:rsidR="00E8571C" w:rsidRDefault="00E8571C" w:rsidP="00055265">
            <w:pPr>
              <w:rPr>
                <w:rFonts w:ascii="Arial" w:hAnsi="Arial" w:cs="Arial"/>
              </w:rPr>
            </w:pPr>
          </w:p>
          <w:p w14:paraId="35419586" w14:textId="77777777" w:rsidR="00055265" w:rsidRDefault="00E8571C" w:rsidP="00055265">
            <w:pPr>
              <w:rPr>
                <w:rFonts w:ascii="Arial" w:hAnsi="Arial" w:cs="Arial"/>
              </w:rPr>
            </w:pPr>
            <w:r w:rsidRPr="00E8571C">
              <w:rPr>
                <w:noProof/>
                <w:lang w:val="en-IN" w:eastAsia="en-IN"/>
              </w:rPr>
              <w:drawing>
                <wp:inline distT="0" distB="0" distL="0" distR="0" wp14:anchorId="678288C0" wp14:editId="15C52BA2">
                  <wp:extent cx="5104071" cy="2190750"/>
                  <wp:effectExtent l="76200" t="76200" r="135255" b="133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795" cy="219277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01215AA" w14:textId="77777777" w:rsidR="00055265" w:rsidRDefault="00055265" w:rsidP="00E8571C">
            <w:pPr>
              <w:rPr>
                <w:rFonts w:ascii="Arial" w:hAnsi="Arial" w:cs="Arial"/>
              </w:rPr>
            </w:pPr>
          </w:p>
          <w:p w14:paraId="40D5E862" w14:textId="77777777" w:rsidR="0080499A" w:rsidRDefault="0080499A" w:rsidP="007325E1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</w:t>
            </w:r>
            <w:r w:rsidR="00C81AAE">
              <w:rPr>
                <w:rFonts w:ascii="Arial" w:hAnsi="Arial" w:cs="Arial"/>
              </w:rPr>
              <w:t>‘C</w:t>
            </w:r>
            <w:r>
              <w:rPr>
                <w:rFonts w:ascii="Arial" w:hAnsi="Arial" w:cs="Arial"/>
              </w:rPr>
              <w:t xml:space="preserve">ode </w:t>
            </w:r>
            <w:hyperlink r:id="rId20" w:history="1">
              <w:r w:rsidRPr="0080499A">
                <w:rPr>
                  <w:rFonts w:ascii="Arial" w:hAnsi="Arial" w:cs="Arial"/>
                </w:rPr>
                <w:t>Availability</w:t>
              </w:r>
            </w:hyperlink>
            <w:r w:rsidR="00C81AAE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</w:t>
            </w:r>
            <w:r w:rsidR="00C81AAE">
              <w:rPr>
                <w:rFonts w:ascii="Arial" w:hAnsi="Arial" w:cs="Arial"/>
              </w:rPr>
              <w:t>interface</w:t>
            </w:r>
            <w:r>
              <w:rPr>
                <w:rFonts w:ascii="Arial" w:hAnsi="Arial" w:cs="Arial"/>
              </w:rPr>
              <w:t>.</w:t>
            </w:r>
          </w:p>
          <w:p w14:paraId="6940D855" w14:textId="77777777" w:rsidR="00B71796" w:rsidRDefault="00B71796" w:rsidP="0080499A">
            <w:pPr>
              <w:rPr>
                <w:rFonts w:ascii="Arial" w:hAnsi="Arial" w:cs="Arial"/>
              </w:rPr>
            </w:pPr>
          </w:p>
          <w:p w14:paraId="77B821D2" w14:textId="77777777" w:rsidR="0080499A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  <w:lang w:val="en-IN" w:eastAsia="en-IN"/>
              </w:rPr>
              <w:drawing>
                <wp:inline distT="0" distB="0" distL="0" distR="0" wp14:anchorId="48279F52" wp14:editId="3317F2D8">
                  <wp:extent cx="5943600" cy="2533650"/>
                  <wp:effectExtent l="76200" t="76200" r="133350" b="133350"/>
                  <wp:docPr id="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336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DF67989" w14:textId="77777777" w:rsidR="0080499A" w:rsidRDefault="0080499A" w:rsidP="007325E1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 “</w:t>
            </w:r>
            <w:r w:rsidRPr="0080499A">
              <w:rPr>
                <w:rFonts w:ascii="Arial" w:hAnsi="Arial" w:cs="Arial"/>
              </w:rPr>
              <w:t>IndxCard</w:t>
            </w:r>
            <w:r>
              <w:rPr>
                <w:rFonts w:ascii="Arial" w:hAnsi="Arial" w:cs="Arial"/>
              </w:rPr>
              <w:t>” in</w:t>
            </w:r>
            <w:r w:rsidR="00622A96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Pr="00622A96">
              <w:rPr>
                <w:rFonts w:ascii="Arial" w:hAnsi="Arial" w:cs="Arial"/>
                <w:noProof/>
              </w:rPr>
              <w:t>search</w:t>
            </w:r>
            <w:r>
              <w:rPr>
                <w:rFonts w:ascii="Arial" w:hAnsi="Arial" w:cs="Arial"/>
              </w:rPr>
              <w:t xml:space="preserve"> field and click on go button</w:t>
            </w:r>
            <w:r w:rsidR="00C81AAE">
              <w:rPr>
                <w:rFonts w:ascii="Arial" w:hAnsi="Arial" w:cs="Arial"/>
              </w:rPr>
              <w:t>.</w:t>
            </w:r>
          </w:p>
          <w:p w14:paraId="23A16D8A" w14:textId="77777777" w:rsidR="0080499A" w:rsidRDefault="0080499A" w:rsidP="007325E1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the “</w:t>
            </w:r>
            <w:r w:rsidRPr="0080499A">
              <w:rPr>
                <w:rFonts w:ascii="Arial" w:hAnsi="Arial" w:cs="Arial"/>
              </w:rPr>
              <w:t>IndxCard</w:t>
            </w:r>
            <w:r>
              <w:rPr>
                <w:rFonts w:ascii="Arial" w:hAnsi="Arial" w:cs="Arial"/>
              </w:rPr>
              <w:t>”</w:t>
            </w:r>
            <w:r w:rsidR="00C81AAE">
              <w:rPr>
                <w:rFonts w:ascii="Arial" w:hAnsi="Arial" w:cs="Arial"/>
              </w:rPr>
              <w:t>.</w:t>
            </w:r>
          </w:p>
          <w:p w14:paraId="02F408D9" w14:textId="77777777" w:rsidR="0080499A" w:rsidRDefault="0080499A" w:rsidP="007325E1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 newly created code class</w:t>
            </w:r>
            <w:r w:rsidR="00C81AAE">
              <w:rPr>
                <w:rFonts w:ascii="Arial" w:hAnsi="Arial" w:cs="Arial"/>
              </w:rPr>
              <w:t xml:space="preserve"> (in previous steps)</w:t>
            </w:r>
            <w:r>
              <w:rPr>
                <w:rFonts w:ascii="Arial" w:hAnsi="Arial" w:cs="Arial"/>
              </w:rPr>
              <w:t xml:space="preserve"> in </w:t>
            </w:r>
            <w:r w:rsidR="00C81AAE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select</w:t>
            </w:r>
            <w:r w:rsidR="00565D84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code class section</w:t>
            </w:r>
            <w:r w:rsidR="00C81AAE">
              <w:rPr>
                <w:rFonts w:ascii="Arial" w:hAnsi="Arial" w:cs="Arial"/>
              </w:rPr>
              <w:t>.</w:t>
            </w:r>
          </w:p>
          <w:p w14:paraId="67042BC5" w14:textId="77777777" w:rsidR="00894411" w:rsidRDefault="0080499A" w:rsidP="007325E1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Click on code class link</w:t>
            </w:r>
            <w:r w:rsidR="00C81AAE">
              <w:rPr>
                <w:rFonts w:ascii="Arial" w:hAnsi="Arial" w:cs="Arial"/>
              </w:rPr>
              <w:t>.</w:t>
            </w:r>
          </w:p>
          <w:p w14:paraId="26101497" w14:textId="77777777" w:rsidR="00AC03BD" w:rsidRDefault="00AC03BD" w:rsidP="00AC03BD">
            <w:pPr>
              <w:rPr>
                <w:rFonts w:ascii="Arial" w:hAnsi="Arial" w:cs="Arial"/>
              </w:rPr>
            </w:pPr>
          </w:p>
          <w:p w14:paraId="51F29E2D" w14:textId="77777777" w:rsidR="00592CEF" w:rsidRDefault="00592CEF" w:rsidP="00AC03BD">
            <w:pPr>
              <w:rPr>
                <w:rFonts w:ascii="Arial" w:hAnsi="Arial" w:cs="Arial"/>
              </w:rPr>
            </w:pPr>
          </w:p>
          <w:p w14:paraId="63AAFC76" w14:textId="77777777" w:rsidR="00592CEF" w:rsidRDefault="00592CEF" w:rsidP="00AC03BD">
            <w:pPr>
              <w:rPr>
                <w:rFonts w:ascii="Arial" w:hAnsi="Arial" w:cs="Arial"/>
              </w:rPr>
            </w:pPr>
          </w:p>
          <w:p w14:paraId="31A42C16" w14:textId="77777777" w:rsidR="00592CEF" w:rsidRDefault="00592CEF" w:rsidP="00AC03BD">
            <w:pPr>
              <w:rPr>
                <w:rFonts w:ascii="Arial" w:hAnsi="Arial" w:cs="Arial"/>
              </w:rPr>
            </w:pPr>
          </w:p>
          <w:p w14:paraId="023C0D15" w14:textId="77777777" w:rsidR="00592CEF" w:rsidRDefault="00592CEF" w:rsidP="00AC03BD">
            <w:pPr>
              <w:rPr>
                <w:rFonts w:ascii="Arial" w:hAnsi="Arial" w:cs="Arial"/>
              </w:rPr>
            </w:pPr>
          </w:p>
          <w:p w14:paraId="54CE7DE0" w14:textId="77777777" w:rsidR="00592CEF" w:rsidRDefault="00592CEF" w:rsidP="00AC03BD">
            <w:pPr>
              <w:rPr>
                <w:rFonts w:ascii="Arial" w:hAnsi="Arial" w:cs="Arial"/>
              </w:rPr>
            </w:pPr>
          </w:p>
          <w:p w14:paraId="10BFCA67" w14:textId="77777777" w:rsidR="00592CEF" w:rsidRDefault="00592CEF" w:rsidP="00AC03BD">
            <w:pPr>
              <w:rPr>
                <w:rFonts w:ascii="Arial" w:hAnsi="Arial" w:cs="Arial"/>
              </w:rPr>
            </w:pPr>
          </w:p>
          <w:p w14:paraId="28C49B99" w14:textId="77777777" w:rsidR="00592CEF" w:rsidRDefault="00592CEF" w:rsidP="00AC03BD">
            <w:pPr>
              <w:rPr>
                <w:rFonts w:ascii="Arial" w:hAnsi="Arial" w:cs="Arial"/>
              </w:rPr>
            </w:pPr>
          </w:p>
          <w:p w14:paraId="19920FAE" w14:textId="77777777" w:rsidR="00592CEF" w:rsidRPr="00AC03BD" w:rsidRDefault="00592CEF" w:rsidP="00AC03BD">
            <w:pPr>
              <w:rPr>
                <w:rFonts w:ascii="Arial" w:hAnsi="Arial" w:cs="Arial"/>
              </w:rPr>
            </w:pPr>
          </w:p>
          <w:p w14:paraId="13704A8C" w14:textId="77777777" w:rsidR="0080499A" w:rsidRDefault="0080499A" w:rsidP="0080499A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12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Code class gets added in selected code class section.</w:t>
            </w:r>
          </w:p>
          <w:p w14:paraId="55E8A983" w14:textId="77777777" w:rsidR="0080499A" w:rsidRDefault="0080499A" w:rsidP="002E1E1B">
            <w:pPr>
              <w:ind w:left="360"/>
              <w:rPr>
                <w:rFonts w:ascii="Arial" w:hAnsi="Arial" w:cs="Arial"/>
              </w:rPr>
            </w:pPr>
          </w:p>
          <w:p w14:paraId="59BBD976" w14:textId="77777777" w:rsidR="00592CEF" w:rsidRDefault="001C7283" w:rsidP="005F38EB">
            <w:pPr>
              <w:rPr>
                <w:rFonts w:ascii="Arial" w:hAnsi="Arial" w:cs="Arial"/>
              </w:rPr>
            </w:pPr>
            <w:r w:rsidRPr="0080499A">
              <w:rPr>
                <w:noProof/>
                <w:lang w:val="en-IN" w:eastAsia="en-IN"/>
              </w:rPr>
              <w:drawing>
                <wp:inline distT="0" distB="0" distL="0" distR="0" wp14:anchorId="38CC0B15" wp14:editId="06D1EA77">
                  <wp:extent cx="4705350" cy="3914775"/>
                  <wp:effectExtent l="76200" t="76200" r="133350" b="142875"/>
                  <wp:docPr id="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39147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69259AA" w14:textId="77777777" w:rsidR="00B71796" w:rsidRDefault="0080499A" w:rsidP="007325E1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C81AAE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update button</w:t>
            </w:r>
          </w:p>
          <w:p w14:paraId="0786816A" w14:textId="77777777" w:rsidR="003D4B73" w:rsidRDefault="003D4B73" w:rsidP="003D4B73">
            <w:pPr>
              <w:ind w:left="720"/>
              <w:rPr>
                <w:rFonts w:ascii="Arial" w:hAnsi="Arial" w:cs="Arial"/>
              </w:rPr>
            </w:pPr>
          </w:p>
          <w:p w14:paraId="4E1F6AE4" w14:textId="77777777" w:rsidR="00592CEF" w:rsidRDefault="00592CEF" w:rsidP="003D4B73">
            <w:pPr>
              <w:ind w:left="720"/>
              <w:rPr>
                <w:rFonts w:ascii="Arial" w:hAnsi="Arial" w:cs="Arial"/>
              </w:rPr>
            </w:pPr>
          </w:p>
          <w:p w14:paraId="26548D30" w14:textId="77777777" w:rsidR="00592CEF" w:rsidRDefault="00592CEF" w:rsidP="003D4B73">
            <w:pPr>
              <w:ind w:left="720"/>
              <w:rPr>
                <w:rFonts w:ascii="Arial" w:hAnsi="Arial" w:cs="Arial"/>
              </w:rPr>
            </w:pPr>
          </w:p>
          <w:p w14:paraId="14B9348B" w14:textId="77777777" w:rsidR="00592CEF" w:rsidRPr="003D4B73" w:rsidRDefault="00592CEF" w:rsidP="00592CEF">
            <w:pPr>
              <w:rPr>
                <w:rFonts w:ascii="Arial" w:hAnsi="Arial" w:cs="Arial"/>
              </w:rPr>
            </w:pPr>
          </w:p>
          <w:p w14:paraId="202184A0" w14:textId="77777777" w:rsidR="0080499A" w:rsidRDefault="0080499A" w:rsidP="0080499A">
            <w:pPr>
              <w:shd w:val="clear" w:color="auto" w:fill="FFFFFF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13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 successful </w:t>
            </w:r>
            <w:r w:rsidRPr="00622A96">
              <w:rPr>
                <w:rFonts w:ascii="Arial" w:hAnsi="Arial" w:cs="Arial"/>
                <w:b/>
                <w:noProof/>
                <w:color w:val="FF0000"/>
                <w:u w:val="single"/>
              </w:rPr>
              <w:t>updat</w:t>
            </w:r>
            <w:r w:rsidR="00622A96">
              <w:rPr>
                <w:rFonts w:ascii="Arial" w:hAnsi="Arial" w:cs="Arial"/>
                <w:b/>
                <w:noProof/>
                <w:color w:val="FF0000"/>
                <w:u w:val="single"/>
              </w:rPr>
              <w:t>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message of </w:t>
            </w:r>
            <w:r w:rsidRPr="0080499A">
              <w:rPr>
                <w:rFonts w:ascii="Arial" w:hAnsi="Arial" w:cs="Arial"/>
                <w:b/>
                <w:color w:val="FF0000"/>
                <w:u w:val="single"/>
              </w:rPr>
              <w:t>Code classes fo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r event type 'IndxCard' is displayed.</w:t>
            </w:r>
          </w:p>
          <w:p w14:paraId="40E9B695" w14:textId="77777777" w:rsidR="0080499A" w:rsidRDefault="0080499A" w:rsidP="0080499A">
            <w:pPr>
              <w:rPr>
                <w:rFonts w:ascii="Arial" w:hAnsi="Arial" w:cs="Arial"/>
              </w:rPr>
            </w:pPr>
          </w:p>
          <w:p w14:paraId="610E3E67" w14:textId="77777777" w:rsidR="0080499A" w:rsidRDefault="001C7283" w:rsidP="0080499A">
            <w:pPr>
              <w:rPr>
                <w:noProof/>
                <w:lang w:val="en-IN" w:eastAsia="en-IN"/>
              </w:rPr>
            </w:pPr>
            <w:r w:rsidRPr="0080499A">
              <w:rPr>
                <w:noProof/>
                <w:lang w:val="en-IN" w:eastAsia="en-IN"/>
              </w:rPr>
              <w:drawing>
                <wp:inline distT="0" distB="0" distL="0" distR="0" wp14:anchorId="3E1C95CC" wp14:editId="69AB8049">
                  <wp:extent cx="4229100" cy="1143000"/>
                  <wp:effectExtent l="76200" t="76200" r="133350" b="133350"/>
                  <wp:docPr id="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1143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A7CF22C" w14:textId="77777777" w:rsidR="0080499A" w:rsidRPr="00CF06F3" w:rsidRDefault="0080499A" w:rsidP="0080499A">
            <w:pPr>
              <w:rPr>
                <w:rFonts w:ascii="Arial" w:hAnsi="Arial" w:cs="Arial"/>
              </w:rPr>
            </w:pPr>
          </w:p>
          <w:p w14:paraId="26636C62" w14:textId="77777777" w:rsidR="0080499A" w:rsidRPr="00CF06F3" w:rsidRDefault="0080499A" w:rsidP="007325E1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F06F3">
              <w:rPr>
                <w:rFonts w:ascii="Arial" w:hAnsi="Arial" w:cs="Arial"/>
              </w:rPr>
              <w:t xml:space="preserve">Click on </w:t>
            </w:r>
            <w:r w:rsidR="005F38EB">
              <w:rPr>
                <w:rFonts w:ascii="Arial" w:hAnsi="Arial" w:cs="Arial"/>
              </w:rPr>
              <w:t xml:space="preserve">the </w:t>
            </w:r>
            <w:r w:rsidRPr="005F38EB">
              <w:rPr>
                <w:rFonts w:ascii="Arial" w:hAnsi="Arial" w:cs="Arial"/>
                <w:noProof/>
              </w:rPr>
              <w:t>close</w:t>
            </w:r>
            <w:r w:rsidRPr="00CF06F3">
              <w:rPr>
                <w:rFonts w:ascii="Arial" w:hAnsi="Arial" w:cs="Arial"/>
              </w:rPr>
              <w:t xml:space="preserve"> button</w:t>
            </w:r>
            <w:r w:rsidR="0054403F">
              <w:rPr>
                <w:rFonts w:ascii="Arial" w:hAnsi="Arial" w:cs="Arial"/>
              </w:rPr>
              <w:t>.</w:t>
            </w:r>
          </w:p>
          <w:p w14:paraId="4F41C2BE" w14:textId="77777777" w:rsidR="0080499A" w:rsidRDefault="0080499A" w:rsidP="007325E1">
            <w:pPr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CF06F3">
              <w:rPr>
                <w:rFonts w:ascii="Arial" w:hAnsi="Arial" w:cs="Arial"/>
              </w:rPr>
              <w:t xml:space="preserve">Logout from admin user and </w:t>
            </w:r>
            <w:r w:rsidRPr="00622A96">
              <w:rPr>
                <w:rFonts w:ascii="Arial" w:hAnsi="Arial" w:cs="Arial"/>
                <w:noProof/>
              </w:rPr>
              <w:t>log</w:t>
            </w:r>
            <w:r w:rsidR="00622A96">
              <w:rPr>
                <w:rFonts w:ascii="Arial" w:hAnsi="Arial" w:cs="Arial"/>
                <w:noProof/>
              </w:rPr>
              <w:t xml:space="preserve"> </w:t>
            </w:r>
            <w:r w:rsidRPr="00622A96">
              <w:rPr>
                <w:rFonts w:ascii="Arial" w:hAnsi="Arial" w:cs="Arial"/>
                <w:noProof/>
              </w:rPr>
              <w:t>in</w:t>
            </w:r>
            <w:r w:rsidRPr="00CF06F3">
              <w:rPr>
                <w:rFonts w:ascii="Arial" w:hAnsi="Arial" w:cs="Arial"/>
              </w:rPr>
              <w:t xml:space="preserve"> as</w:t>
            </w:r>
            <w:r w:rsidR="00622A96">
              <w:rPr>
                <w:rFonts w:ascii="Arial" w:hAnsi="Arial" w:cs="Arial"/>
              </w:rPr>
              <w:t xml:space="preserve"> a</w:t>
            </w:r>
            <w:r w:rsidRPr="00CF06F3">
              <w:rPr>
                <w:rFonts w:ascii="Arial" w:hAnsi="Arial" w:cs="Arial"/>
              </w:rPr>
              <w:t xml:space="preserve"> </w:t>
            </w:r>
            <w:r w:rsidRPr="00622A96">
              <w:rPr>
                <w:rFonts w:ascii="Arial" w:hAnsi="Arial" w:cs="Arial"/>
                <w:noProof/>
              </w:rPr>
              <w:t>test</w:t>
            </w:r>
            <w:r w:rsidRPr="00CF06F3">
              <w:rPr>
                <w:rFonts w:ascii="Arial" w:hAnsi="Arial" w:cs="Arial"/>
              </w:rPr>
              <w:t xml:space="preserve"> user</w:t>
            </w:r>
            <w:r w:rsidR="0054403F">
              <w:rPr>
                <w:rFonts w:ascii="Arial" w:hAnsi="Arial" w:cs="Arial"/>
              </w:rPr>
              <w:t>.</w:t>
            </w:r>
          </w:p>
          <w:p w14:paraId="28D8D661" w14:textId="77777777" w:rsidR="00CF06F3" w:rsidRDefault="00CF06F3" w:rsidP="007325E1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an existing document that contains </w:t>
            </w:r>
            <w:r w:rsidRPr="005F38EB">
              <w:rPr>
                <w:rFonts w:ascii="Arial" w:hAnsi="Arial" w:cs="Arial"/>
                <w:noProof/>
              </w:rPr>
              <w:t>the codes control</w:t>
            </w:r>
            <w:r>
              <w:rPr>
                <w:rFonts w:ascii="Arial" w:hAnsi="Arial" w:cs="Arial"/>
              </w:rPr>
              <w:t>.</w:t>
            </w:r>
          </w:p>
          <w:p w14:paraId="21A51B89" w14:textId="77777777" w:rsidR="00430515" w:rsidRPr="00CF06F3" w:rsidRDefault="00430515" w:rsidP="00485E18">
            <w:pPr>
              <w:spacing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Note: Edit mode needs to be turned on. </w:t>
            </w:r>
          </w:p>
          <w:p w14:paraId="561E1782" w14:textId="77777777" w:rsidR="00CF06F3" w:rsidRDefault="00CF06F3" w:rsidP="007325E1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the ‘Codes’ tab. </w:t>
            </w:r>
          </w:p>
          <w:p w14:paraId="5B78ADAB" w14:textId="77777777" w:rsidR="00485E18" w:rsidRDefault="00CF06F3" w:rsidP="007325E1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="000B655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code class</w:t>
            </w:r>
            <w:r w:rsidR="000B655D">
              <w:rPr>
                <w:rFonts w:ascii="Arial" w:hAnsi="Arial" w:cs="Arial"/>
              </w:rPr>
              <w:t>, which was added to documents (Index Cards) in step 2</w:t>
            </w:r>
            <w:r w:rsidR="00C750A5">
              <w:rPr>
                <w:rFonts w:ascii="Arial" w:hAnsi="Arial" w:cs="Arial"/>
              </w:rPr>
              <w:t>7</w:t>
            </w:r>
            <w:r w:rsidR="000B655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from the ‘Code Class’ dropdown.</w:t>
            </w:r>
          </w:p>
          <w:p w14:paraId="3FAB51FD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2A751AB9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698EED71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2B37F7C5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1D2913BD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4BE704F6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78B64042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02CC1D97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6B97D5D6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3AF3647C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2662CFA0" w14:textId="77777777" w:rsidR="00592CEF" w:rsidRP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37C3FA27" w14:textId="77777777" w:rsidR="00CF06F3" w:rsidRPr="00CF06F3" w:rsidRDefault="00CF06F3" w:rsidP="00CF06F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="00592CEF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0B655D">
              <w:rPr>
                <w:rFonts w:ascii="Arial" w:hAnsi="Arial" w:cs="Arial"/>
                <w:b/>
                <w:color w:val="FF0000"/>
                <w:u w:val="single"/>
              </w:rPr>
              <w:t>Newly created Code Class made avai</w:t>
            </w:r>
            <w:r w:rsidR="00565D84">
              <w:rPr>
                <w:rFonts w:ascii="Arial" w:hAnsi="Arial" w:cs="Arial"/>
                <w:b/>
                <w:color w:val="FF0000"/>
                <w:u w:val="single"/>
              </w:rPr>
              <w:t xml:space="preserve">lable to </w:t>
            </w:r>
            <w:r w:rsidR="005F38EB">
              <w:rPr>
                <w:rFonts w:ascii="Arial" w:hAnsi="Arial" w:cs="Arial"/>
                <w:b/>
                <w:color w:val="FF0000"/>
                <w:u w:val="single"/>
              </w:rPr>
              <w:t xml:space="preserve">an </w:t>
            </w:r>
            <w:r w:rsidR="00565D84" w:rsidRPr="005F38EB">
              <w:rPr>
                <w:rFonts w:ascii="Arial" w:hAnsi="Arial" w:cs="Arial"/>
                <w:b/>
                <w:noProof/>
                <w:color w:val="FF0000"/>
                <w:u w:val="single"/>
              </w:rPr>
              <w:t>index</w:t>
            </w:r>
            <w:r w:rsidR="00565D84">
              <w:rPr>
                <w:rFonts w:ascii="Arial" w:hAnsi="Arial" w:cs="Arial"/>
                <w:b/>
                <w:color w:val="FF0000"/>
                <w:u w:val="single"/>
              </w:rPr>
              <w:t xml:space="preserve"> card </w:t>
            </w:r>
            <w:r w:rsidR="000B655D">
              <w:rPr>
                <w:rFonts w:ascii="Arial" w:hAnsi="Arial" w:cs="Arial"/>
                <w:b/>
                <w:color w:val="FF0000"/>
                <w:u w:val="single"/>
              </w:rPr>
              <w:t>and the category is available.</w:t>
            </w:r>
            <w:r w:rsidR="000B655D" w:rsidRPr="00503331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14:paraId="74607984" w14:textId="77777777" w:rsidR="0080499A" w:rsidRDefault="001C7283" w:rsidP="005F38EB">
            <w:pPr>
              <w:rPr>
                <w:noProof/>
                <w:lang w:val="en-IN" w:eastAsia="en-IN"/>
              </w:rPr>
            </w:pPr>
            <w:r w:rsidRPr="004B6CD9">
              <w:rPr>
                <w:noProof/>
                <w:lang w:val="en-IN" w:eastAsia="en-IN"/>
              </w:rPr>
              <w:drawing>
                <wp:inline distT="0" distB="0" distL="0" distR="0" wp14:anchorId="73654DCD" wp14:editId="1066B726">
                  <wp:extent cx="5514975" cy="2724150"/>
                  <wp:effectExtent l="76200" t="76200" r="142875" b="133350"/>
                  <wp:docPr id="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27241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422A481" w14:textId="77777777" w:rsidR="004B6CD9" w:rsidRDefault="004B6CD9" w:rsidP="0080499A">
            <w:pPr>
              <w:rPr>
                <w:rFonts w:ascii="Arial" w:hAnsi="Arial" w:cs="Arial"/>
              </w:rPr>
            </w:pPr>
          </w:p>
          <w:p w14:paraId="300DC3E7" w14:textId="77777777" w:rsidR="004B6CD9" w:rsidRDefault="004B6CD9" w:rsidP="0080499A">
            <w:pPr>
              <w:rPr>
                <w:rFonts w:ascii="Arial" w:hAnsi="Arial" w:cs="Arial"/>
              </w:rPr>
            </w:pPr>
          </w:p>
          <w:p w14:paraId="1B2142FF" w14:textId="77777777" w:rsidR="00CF06F3" w:rsidRDefault="00CF06F3" w:rsidP="007325E1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 a category by clicking on the ‘+’ to the left of the category name.</w:t>
            </w:r>
          </w:p>
          <w:p w14:paraId="6613EE73" w14:textId="77777777" w:rsidR="004B6CD9" w:rsidRDefault="004B6CD9" w:rsidP="007325E1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with the code name added in step (</w:t>
            </w:r>
            <w:r w:rsidR="00236943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).</w:t>
            </w:r>
          </w:p>
          <w:p w14:paraId="25AFAC5D" w14:textId="77777777" w:rsidR="002C5CD5" w:rsidRDefault="002C5CD5" w:rsidP="002C5CD5">
            <w:pPr>
              <w:spacing w:line="276" w:lineRule="auto"/>
              <w:rPr>
                <w:rFonts w:ascii="Arial" w:hAnsi="Arial" w:cs="Arial"/>
              </w:rPr>
            </w:pPr>
          </w:p>
          <w:p w14:paraId="5F74258E" w14:textId="77777777" w:rsidR="0063671A" w:rsidRDefault="0063671A" w:rsidP="002C5CD5">
            <w:pPr>
              <w:spacing w:line="276" w:lineRule="auto"/>
              <w:rPr>
                <w:rFonts w:ascii="Arial" w:hAnsi="Arial" w:cs="Arial"/>
              </w:rPr>
            </w:pPr>
          </w:p>
          <w:p w14:paraId="05D19427" w14:textId="77777777" w:rsidR="0063671A" w:rsidRDefault="0063671A" w:rsidP="002C5CD5">
            <w:pPr>
              <w:spacing w:line="276" w:lineRule="auto"/>
              <w:rPr>
                <w:rFonts w:ascii="Arial" w:hAnsi="Arial" w:cs="Arial"/>
              </w:rPr>
            </w:pPr>
          </w:p>
          <w:p w14:paraId="542D4E4B" w14:textId="77777777" w:rsidR="0063671A" w:rsidRDefault="0063671A" w:rsidP="002C5CD5">
            <w:pPr>
              <w:spacing w:line="276" w:lineRule="auto"/>
              <w:rPr>
                <w:rFonts w:ascii="Arial" w:hAnsi="Arial" w:cs="Arial"/>
              </w:rPr>
            </w:pPr>
          </w:p>
          <w:p w14:paraId="692180F0" w14:textId="77777777" w:rsidR="00592CEF" w:rsidRDefault="00592CEF" w:rsidP="002C5CD5">
            <w:pPr>
              <w:spacing w:line="276" w:lineRule="auto"/>
              <w:rPr>
                <w:rFonts w:ascii="Arial" w:hAnsi="Arial" w:cs="Arial"/>
              </w:rPr>
            </w:pPr>
          </w:p>
          <w:p w14:paraId="455C7465" w14:textId="77777777" w:rsidR="00E8571C" w:rsidRPr="00CF06F3" w:rsidRDefault="00E8571C" w:rsidP="002C5CD5">
            <w:pPr>
              <w:spacing w:line="276" w:lineRule="auto"/>
              <w:rPr>
                <w:rFonts w:ascii="Arial" w:hAnsi="Arial" w:cs="Arial"/>
              </w:rPr>
            </w:pPr>
          </w:p>
          <w:p w14:paraId="06EA0E2D" w14:textId="77777777" w:rsidR="00CF06F3" w:rsidRDefault="00CF06F3" w:rsidP="00CF06F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15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4B6CD9">
              <w:rPr>
                <w:rFonts w:ascii="Arial" w:hAnsi="Arial" w:cs="Arial"/>
                <w:b/>
                <w:color w:val="FF0000"/>
                <w:u w:val="single"/>
              </w:rPr>
              <w:t xml:space="preserve"> Code name is </w:t>
            </w:r>
            <w:r w:rsidR="00643C42">
              <w:rPr>
                <w:rFonts w:ascii="Arial" w:hAnsi="Arial" w:cs="Arial"/>
                <w:b/>
                <w:color w:val="FF0000"/>
                <w:u w:val="single"/>
              </w:rPr>
              <w:t>available and matched.</w:t>
            </w:r>
          </w:p>
          <w:p w14:paraId="5C2E92C3" w14:textId="77777777" w:rsidR="00CF06F3" w:rsidRDefault="001C7283" w:rsidP="0080499A">
            <w:pPr>
              <w:rPr>
                <w:rFonts w:ascii="Arial" w:hAnsi="Arial" w:cs="Arial"/>
              </w:rPr>
            </w:pPr>
            <w:r w:rsidRPr="004B6CD9">
              <w:rPr>
                <w:noProof/>
                <w:lang w:val="en-IN" w:eastAsia="en-IN"/>
              </w:rPr>
              <w:drawing>
                <wp:inline distT="0" distB="0" distL="0" distR="0" wp14:anchorId="4F8CE214" wp14:editId="6AC9F8B9">
                  <wp:extent cx="5200650" cy="2657475"/>
                  <wp:effectExtent l="76200" t="76200" r="133350" b="142875"/>
                  <wp:docPr id="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6574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1C12872" w14:textId="77777777" w:rsidR="004B6CD9" w:rsidRDefault="004B6CD9" w:rsidP="0080499A">
            <w:pPr>
              <w:rPr>
                <w:rFonts w:ascii="Arial" w:hAnsi="Arial" w:cs="Arial"/>
              </w:rPr>
            </w:pPr>
          </w:p>
          <w:p w14:paraId="6A395C94" w14:textId="77777777" w:rsidR="004B6CD9" w:rsidRDefault="004B6CD9" w:rsidP="0080499A">
            <w:pPr>
              <w:rPr>
                <w:rFonts w:ascii="Arial" w:hAnsi="Arial" w:cs="Arial"/>
              </w:rPr>
            </w:pPr>
          </w:p>
          <w:p w14:paraId="35A17854" w14:textId="77777777" w:rsidR="004B6CD9" w:rsidRDefault="004B6CD9" w:rsidP="0080499A">
            <w:pPr>
              <w:rPr>
                <w:rFonts w:ascii="Arial" w:hAnsi="Arial" w:cs="Arial"/>
              </w:rPr>
            </w:pPr>
          </w:p>
          <w:p w14:paraId="0E9201D7" w14:textId="77777777" w:rsidR="004B6CD9" w:rsidRDefault="004B6CD9" w:rsidP="0080499A">
            <w:pPr>
              <w:rPr>
                <w:rFonts w:ascii="Arial" w:hAnsi="Arial" w:cs="Arial"/>
              </w:rPr>
            </w:pPr>
          </w:p>
          <w:p w14:paraId="125D47FC" w14:textId="77777777" w:rsidR="004B6CD9" w:rsidRDefault="004B6CD9" w:rsidP="0080499A">
            <w:pPr>
              <w:rPr>
                <w:rFonts w:ascii="Arial" w:hAnsi="Arial" w:cs="Arial"/>
              </w:rPr>
            </w:pPr>
          </w:p>
          <w:p w14:paraId="1F9F4ED6" w14:textId="77777777" w:rsidR="004B6CD9" w:rsidRDefault="004B6CD9" w:rsidP="0080499A">
            <w:pPr>
              <w:rPr>
                <w:rFonts w:ascii="Arial" w:hAnsi="Arial" w:cs="Arial"/>
              </w:rPr>
            </w:pPr>
          </w:p>
          <w:p w14:paraId="3DA03BBD" w14:textId="77777777" w:rsidR="00643C42" w:rsidRDefault="00643C42" w:rsidP="0080499A">
            <w:pPr>
              <w:rPr>
                <w:rFonts w:ascii="Arial" w:hAnsi="Arial" w:cs="Arial"/>
              </w:rPr>
            </w:pPr>
          </w:p>
          <w:p w14:paraId="47208CE3" w14:textId="77777777" w:rsidR="0063671A" w:rsidRDefault="0063671A" w:rsidP="0080499A">
            <w:pPr>
              <w:rPr>
                <w:rFonts w:ascii="Arial" w:hAnsi="Arial" w:cs="Arial"/>
              </w:rPr>
            </w:pPr>
          </w:p>
          <w:p w14:paraId="46C9C864" w14:textId="77777777" w:rsidR="00592CEF" w:rsidRDefault="00592CEF" w:rsidP="0080499A">
            <w:pPr>
              <w:rPr>
                <w:rFonts w:ascii="Arial" w:hAnsi="Arial" w:cs="Arial"/>
              </w:rPr>
            </w:pPr>
          </w:p>
          <w:p w14:paraId="46197BB2" w14:textId="77777777" w:rsidR="00592CEF" w:rsidRDefault="00592CEF" w:rsidP="0080499A">
            <w:pPr>
              <w:rPr>
                <w:rFonts w:ascii="Arial" w:hAnsi="Arial" w:cs="Arial"/>
              </w:rPr>
            </w:pPr>
          </w:p>
          <w:p w14:paraId="5AAB2D8F" w14:textId="77777777" w:rsidR="00CF06F3" w:rsidRDefault="00CF06F3" w:rsidP="0080499A">
            <w:pPr>
              <w:rPr>
                <w:rFonts w:ascii="Arial" w:hAnsi="Arial" w:cs="Arial"/>
              </w:rPr>
            </w:pPr>
          </w:p>
          <w:p w14:paraId="73FFB53E" w14:textId="77777777" w:rsidR="00592CEF" w:rsidRDefault="00592CEF" w:rsidP="0080499A">
            <w:pPr>
              <w:rPr>
                <w:rFonts w:ascii="Arial" w:hAnsi="Arial" w:cs="Arial"/>
              </w:rPr>
            </w:pPr>
          </w:p>
          <w:p w14:paraId="33D8F3C0" w14:textId="77777777" w:rsidR="00592CEF" w:rsidRPr="00592CEF" w:rsidRDefault="00CF06F3" w:rsidP="007325E1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Highlight a code, then click on it </w:t>
            </w:r>
          </w:p>
          <w:p w14:paraId="250BD9B4" w14:textId="77777777" w:rsidR="002C5CD5" w:rsidRDefault="00CF06F3" w:rsidP="00CF06F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16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 code is added to the ‘Applicable codes’ list</w:t>
            </w:r>
            <w:r w:rsidR="00643C42">
              <w:rPr>
                <w:rFonts w:ascii="Arial" w:hAnsi="Arial" w:cs="Arial"/>
                <w:b/>
                <w:color w:val="FF0000"/>
                <w:u w:val="single"/>
              </w:rPr>
              <w:t xml:space="preserve"> is matched.</w:t>
            </w:r>
          </w:p>
          <w:p w14:paraId="52AB96C5" w14:textId="77777777" w:rsidR="00592CEF" w:rsidRDefault="00592CEF" w:rsidP="00CF06F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BC3EF3E" w14:textId="77777777" w:rsidR="001871E0" w:rsidRPr="00485E18" w:rsidRDefault="001C7283" w:rsidP="00485E18">
            <w:pPr>
              <w:pStyle w:val="ListParagraph"/>
              <w:spacing w:after="200" w:line="276" w:lineRule="auto"/>
              <w:ind w:left="0"/>
              <w:rPr>
                <w:noProof/>
                <w:lang w:val="en-IN" w:eastAsia="en-IN"/>
              </w:rPr>
            </w:pPr>
            <w:r w:rsidRPr="00AC03BD">
              <w:rPr>
                <w:noProof/>
                <w:lang w:val="en-IN" w:eastAsia="en-IN"/>
              </w:rPr>
              <w:drawing>
                <wp:inline distT="0" distB="0" distL="0" distR="0" wp14:anchorId="6157BAC7" wp14:editId="7DA561F2">
                  <wp:extent cx="6200775" cy="2181225"/>
                  <wp:effectExtent l="76200" t="76200" r="142875" b="142875"/>
                  <wp:docPr id="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7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21812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6BDD1AC" w14:textId="77777777" w:rsidR="00CF06F3" w:rsidRDefault="00CF06F3" w:rsidP="007325E1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the document. </w:t>
            </w:r>
          </w:p>
          <w:p w14:paraId="7B219D81" w14:textId="77777777" w:rsidR="00643C42" w:rsidRDefault="00CF06F3" w:rsidP="007325E1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Re-open the document and navigate to the codes tab</w:t>
            </w:r>
            <w:r w:rsidR="00236943">
              <w:rPr>
                <w:rFonts w:ascii="Arial" w:hAnsi="Arial" w:cs="Arial"/>
              </w:rPr>
              <w:t>.</w:t>
            </w:r>
          </w:p>
          <w:p w14:paraId="53A45EE4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63D92293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1C1041C3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36B79FF2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3D7FD30B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6BD01573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28D3CF6B" w14:textId="77777777" w:rsidR="00592CEF" w:rsidRDefault="00592CEF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60C91269" w14:textId="77777777" w:rsidR="005F38EB" w:rsidRPr="00592CEF" w:rsidRDefault="005F38EB" w:rsidP="00592CEF">
            <w:pPr>
              <w:spacing w:line="276" w:lineRule="auto"/>
              <w:rPr>
                <w:rFonts w:ascii="Arial" w:hAnsi="Arial" w:cs="Arial"/>
              </w:rPr>
            </w:pPr>
          </w:p>
          <w:p w14:paraId="1CD43E7B" w14:textId="77777777" w:rsidR="001871E0" w:rsidRDefault="00CF06F3" w:rsidP="0006255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1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– </w:t>
            </w:r>
            <w:r w:rsidR="007F1709">
              <w:rPr>
                <w:rFonts w:ascii="Arial" w:hAnsi="Arial" w:cs="Arial"/>
                <w:b/>
                <w:color w:val="FF0000"/>
                <w:u w:val="single"/>
              </w:rPr>
              <w:t>Document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was saved with the selected code applied</w:t>
            </w:r>
            <w:r w:rsidR="003D4B73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156DC396" w14:textId="77777777" w:rsidR="002C5CD5" w:rsidRDefault="002C5CD5" w:rsidP="0006255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EF50F3C" w14:textId="77777777" w:rsidR="002C5CD5" w:rsidRDefault="001C7283" w:rsidP="00B71796">
            <w:pPr>
              <w:pStyle w:val="ListParagraph"/>
              <w:spacing w:after="200" w:line="276" w:lineRule="auto"/>
              <w:ind w:left="0"/>
              <w:rPr>
                <w:noProof/>
                <w:lang w:val="en-IN" w:eastAsia="en-IN"/>
              </w:rPr>
            </w:pPr>
            <w:r w:rsidRPr="00CF06F3">
              <w:rPr>
                <w:noProof/>
                <w:lang w:val="en-IN" w:eastAsia="en-IN"/>
              </w:rPr>
              <w:drawing>
                <wp:inline distT="0" distB="0" distL="0" distR="0" wp14:anchorId="4CAB7235" wp14:editId="6849274E">
                  <wp:extent cx="5943600" cy="1857375"/>
                  <wp:effectExtent l="76200" t="76200" r="133350" b="142875"/>
                  <wp:docPr id="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573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A563E0D" w14:textId="77777777" w:rsidR="002C5CD5" w:rsidRPr="002C5CD5" w:rsidRDefault="003D4B73" w:rsidP="007325E1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left="720"/>
              <w:rPr>
                <w:rFonts w:ascii="Arial" w:hAnsi="Arial" w:cs="Arial"/>
              </w:rPr>
            </w:pPr>
            <w:r w:rsidRPr="00643C42">
              <w:rPr>
                <w:rFonts w:ascii="Arial" w:hAnsi="Arial" w:cs="Arial"/>
              </w:rPr>
              <w:t xml:space="preserve">Click on </w:t>
            </w:r>
            <w:r w:rsidR="005F38EB">
              <w:rPr>
                <w:rFonts w:ascii="Arial" w:hAnsi="Arial" w:cs="Arial"/>
              </w:rPr>
              <w:t xml:space="preserve">the </w:t>
            </w:r>
            <w:r w:rsidRPr="005F38EB">
              <w:rPr>
                <w:rFonts w:ascii="Arial" w:hAnsi="Arial" w:cs="Arial"/>
                <w:noProof/>
              </w:rPr>
              <w:t>delete</w:t>
            </w:r>
            <w:r w:rsidRPr="00643C42">
              <w:rPr>
                <w:rFonts w:ascii="Arial" w:hAnsi="Arial" w:cs="Arial"/>
              </w:rPr>
              <w:t xml:space="preserve"> button</w:t>
            </w:r>
          </w:p>
          <w:p w14:paraId="2997369D" w14:textId="77777777" w:rsidR="00643C42" w:rsidRDefault="003D4B73" w:rsidP="003D4B7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</w:t>
            </w:r>
            <w:r w:rsidR="00E8571C">
              <w:rPr>
                <w:rFonts w:ascii="Arial" w:hAnsi="Arial" w:cs="Arial"/>
                <w:b/>
                <w:color w:val="FF0000"/>
                <w:u w:val="single"/>
              </w:rPr>
              <w:t>R 18</w:t>
            </w:r>
            <w:r w:rsidRPr="005F2EE4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 Code is removed from the Document.</w:t>
            </w:r>
          </w:p>
          <w:p w14:paraId="2917003A" w14:textId="77777777" w:rsidR="002C5CD5" w:rsidRDefault="002C5CD5" w:rsidP="003D4B73">
            <w:pPr>
              <w:pStyle w:val="ListParagraph"/>
              <w:spacing w:after="200" w:line="276" w:lineRule="auto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27066B7" w14:textId="77777777" w:rsidR="008272D4" w:rsidRPr="00E8571C" w:rsidRDefault="001C7283" w:rsidP="00B71796">
            <w:pPr>
              <w:pStyle w:val="ListParagraph"/>
              <w:spacing w:after="200" w:line="276" w:lineRule="auto"/>
              <w:ind w:left="0"/>
              <w:rPr>
                <w:noProof/>
                <w:lang w:val="en-IN" w:eastAsia="en-IN"/>
              </w:rPr>
            </w:pPr>
            <w:r w:rsidRPr="003D4B73">
              <w:rPr>
                <w:noProof/>
                <w:lang w:val="en-IN" w:eastAsia="en-IN"/>
              </w:rPr>
              <w:drawing>
                <wp:inline distT="0" distB="0" distL="0" distR="0" wp14:anchorId="5975C32F" wp14:editId="15CDD8D7">
                  <wp:extent cx="5943600" cy="1914525"/>
                  <wp:effectExtent l="76200" t="76200" r="133350" b="142875"/>
                  <wp:docPr id="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145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2DB" w14:paraId="61D9C8B5" w14:textId="77777777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14:paraId="68BCD9B3" w14:textId="06435FF5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14:paraId="2FF88816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14:paraId="6C898895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14:paraId="7349BF1A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14:paraId="6F3535C3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14:paraId="675C7AA4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14:paraId="7D8E0D1F" w14:textId="77777777" w:rsidTr="00B71796">
        <w:trPr>
          <w:trHeight w:val="612"/>
        </w:trPr>
        <w:tc>
          <w:tcPr>
            <w:tcW w:w="2178" w:type="dxa"/>
            <w:vMerge/>
            <w:shd w:val="clear" w:color="auto" w:fill="E0E0E0"/>
          </w:tcPr>
          <w:p w14:paraId="7AF5AD81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14:paraId="3E0E2154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3F2169E9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14:paraId="7FE8D3AD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14:paraId="220D915B" w14:textId="77777777" w:rsidR="00AB32DB" w:rsidRDefault="00AB32DB" w:rsidP="0071181C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14:paraId="38CF2EF9" w14:textId="77777777" w:rsidTr="00AB32DB">
        <w:tc>
          <w:tcPr>
            <w:tcW w:w="2178" w:type="dxa"/>
            <w:shd w:val="clear" w:color="auto" w:fill="E0E0E0"/>
          </w:tcPr>
          <w:p w14:paraId="4D9A5FE3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14:paraId="365D6A99" w14:textId="77777777" w:rsidR="00AB32DB" w:rsidRDefault="00AB32DB" w:rsidP="0071181C">
            <w:pPr>
              <w:jc w:val="center"/>
              <w:rPr>
                <w:rFonts w:ascii="Arial" w:hAnsi="Arial" w:cs="Arial"/>
              </w:rPr>
            </w:pPr>
          </w:p>
        </w:tc>
      </w:tr>
      <w:tr w:rsidR="00AB32DB" w14:paraId="47D0BA9D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7F49D38E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</w:t>
            </w:r>
            <w:r w:rsidR="003D4B73">
              <w:rPr>
                <w:rFonts w:ascii="Arial" w:hAnsi="Arial" w:cs="Arial"/>
                <w:b/>
                <w:bCs/>
              </w:rPr>
              <w:t xml:space="preserve">ional Remarks in case of Manual </w:t>
            </w:r>
            <w:r>
              <w:rPr>
                <w:rFonts w:ascii="Arial" w:hAnsi="Arial" w:cs="Arial"/>
                <w:b/>
                <w:bCs/>
              </w:rPr>
              <w:t>Execution</w:t>
            </w:r>
          </w:p>
        </w:tc>
        <w:tc>
          <w:tcPr>
            <w:tcW w:w="8377" w:type="dxa"/>
            <w:gridSpan w:val="3"/>
          </w:tcPr>
          <w:p w14:paraId="4E45EB44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6B5F7321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14:paraId="1766D31F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2D93FC2B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14:paraId="213DBD03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5888E931" w14:textId="77777777"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RPr="009B0F41" w14:paraId="49E2D23B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5EBE0954" w14:textId="77777777"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14:paraId="3B78B6C7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14:paraId="2108D347" w14:textId="77777777"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14:paraId="6A9DFC3E" w14:textId="77777777" w:rsidR="00AB32DB" w:rsidRPr="009B0F41" w:rsidRDefault="00AB32DB" w:rsidP="0071181C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1DA7F701" w14:textId="77777777" w:rsidR="00AB32DB" w:rsidRDefault="00AB32DB"/>
    <w:sectPr w:rsidR="00AB32DB" w:rsidSect="00754186">
      <w:headerReference w:type="default" r:id="rId29"/>
      <w:footerReference w:type="default" r:id="rId30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DA8365" w16cid:durableId="1E679E82"/>
  <w16cid:commentId w16cid:paraId="0100BB56" w16cid:durableId="1E679EFB"/>
  <w16cid:commentId w16cid:paraId="08A5ADA5" w16cid:durableId="1E679F2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0C85A" w14:textId="77777777" w:rsidR="001C4FE1" w:rsidRDefault="001C4FE1">
      <w:r>
        <w:separator/>
      </w:r>
    </w:p>
  </w:endnote>
  <w:endnote w:type="continuationSeparator" w:id="0">
    <w:p w14:paraId="37017A24" w14:textId="77777777" w:rsidR="001C4FE1" w:rsidRDefault="001C4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215F" w14:textId="77777777"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DB0E1B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DB0E1B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896CE" w14:textId="77777777" w:rsidR="001C4FE1" w:rsidRDefault="001C4FE1">
      <w:r>
        <w:separator/>
      </w:r>
    </w:p>
  </w:footnote>
  <w:footnote w:type="continuationSeparator" w:id="0">
    <w:p w14:paraId="3728E330" w14:textId="77777777" w:rsidR="001C4FE1" w:rsidRDefault="001C4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4469C" w14:textId="77777777"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B6C6F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5" w15:restartNumberingAfterBreak="0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636EE1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B91E78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CA0270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14"/>
  </w:num>
  <w:num w:numId="5">
    <w:abstractNumId w:val="13"/>
  </w:num>
  <w:num w:numId="6">
    <w:abstractNumId w:val="11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12"/>
  </w:num>
  <w:num w:numId="12">
    <w:abstractNumId w:val="16"/>
  </w:num>
  <w:num w:numId="13">
    <w:abstractNumId w:val="1"/>
  </w:num>
  <w:num w:numId="14">
    <w:abstractNumId w:val="15"/>
  </w:num>
  <w:num w:numId="15">
    <w:abstractNumId w:val="0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kwNKsFAJ0IRJQtAAAA"/>
  </w:docVars>
  <w:rsids>
    <w:rsidRoot w:val="000707B5"/>
    <w:rsid w:val="00022117"/>
    <w:rsid w:val="0003466C"/>
    <w:rsid w:val="00051379"/>
    <w:rsid w:val="00055265"/>
    <w:rsid w:val="00062553"/>
    <w:rsid w:val="0006290E"/>
    <w:rsid w:val="00065430"/>
    <w:rsid w:val="00066490"/>
    <w:rsid w:val="00067E7A"/>
    <w:rsid w:val="000707B5"/>
    <w:rsid w:val="00072261"/>
    <w:rsid w:val="00090093"/>
    <w:rsid w:val="00097BCC"/>
    <w:rsid w:val="000A5A7E"/>
    <w:rsid w:val="000A62F5"/>
    <w:rsid w:val="000A7723"/>
    <w:rsid w:val="000B2323"/>
    <w:rsid w:val="000B2C44"/>
    <w:rsid w:val="000B5AF5"/>
    <w:rsid w:val="000B616E"/>
    <w:rsid w:val="000B655D"/>
    <w:rsid w:val="000C419F"/>
    <w:rsid w:val="000C767B"/>
    <w:rsid w:val="000D1847"/>
    <w:rsid w:val="000F20C6"/>
    <w:rsid w:val="000F5E79"/>
    <w:rsid w:val="0010536B"/>
    <w:rsid w:val="0012518E"/>
    <w:rsid w:val="0012704E"/>
    <w:rsid w:val="0015105F"/>
    <w:rsid w:val="00152D4B"/>
    <w:rsid w:val="00163CBD"/>
    <w:rsid w:val="001726DE"/>
    <w:rsid w:val="0018270B"/>
    <w:rsid w:val="001871E0"/>
    <w:rsid w:val="00192C7B"/>
    <w:rsid w:val="00195A81"/>
    <w:rsid w:val="00196962"/>
    <w:rsid w:val="001A459D"/>
    <w:rsid w:val="001B69C3"/>
    <w:rsid w:val="001C4FE1"/>
    <w:rsid w:val="001C6380"/>
    <w:rsid w:val="001C7283"/>
    <w:rsid w:val="001D77B7"/>
    <w:rsid w:val="002316CE"/>
    <w:rsid w:val="00235791"/>
    <w:rsid w:val="00236943"/>
    <w:rsid w:val="00241F11"/>
    <w:rsid w:val="002421CB"/>
    <w:rsid w:val="00242622"/>
    <w:rsid w:val="00243DA5"/>
    <w:rsid w:val="00245AC4"/>
    <w:rsid w:val="00271091"/>
    <w:rsid w:val="00281A07"/>
    <w:rsid w:val="002A2742"/>
    <w:rsid w:val="002B19BA"/>
    <w:rsid w:val="002C09DF"/>
    <w:rsid w:val="002C1F6D"/>
    <w:rsid w:val="002C5CD5"/>
    <w:rsid w:val="002D4605"/>
    <w:rsid w:val="002E1E1B"/>
    <w:rsid w:val="002F23AE"/>
    <w:rsid w:val="00315EA5"/>
    <w:rsid w:val="003168AC"/>
    <w:rsid w:val="00321646"/>
    <w:rsid w:val="003230B0"/>
    <w:rsid w:val="00324515"/>
    <w:rsid w:val="00330783"/>
    <w:rsid w:val="003323A7"/>
    <w:rsid w:val="00332A70"/>
    <w:rsid w:val="00340F14"/>
    <w:rsid w:val="00341429"/>
    <w:rsid w:val="00360E92"/>
    <w:rsid w:val="003844AA"/>
    <w:rsid w:val="003A3CFE"/>
    <w:rsid w:val="003B0251"/>
    <w:rsid w:val="003B3E8E"/>
    <w:rsid w:val="003C3D6E"/>
    <w:rsid w:val="003D29E4"/>
    <w:rsid w:val="003D4B73"/>
    <w:rsid w:val="003E7705"/>
    <w:rsid w:val="003F463D"/>
    <w:rsid w:val="003F4CA7"/>
    <w:rsid w:val="00403FB5"/>
    <w:rsid w:val="00413260"/>
    <w:rsid w:val="00430515"/>
    <w:rsid w:val="00461DAA"/>
    <w:rsid w:val="00473F8C"/>
    <w:rsid w:val="00474CED"/>
    <w:rsid w:val="00474E83"/>
    <w:rsid w:val="00485E18"/>
    <w:rsid w:val="0049521D"/>
    <w:rsid w:val="004A47CD"/>
    <w:rsid w:val="004B6CD9"/>
    <w:rsid w:val="004C7231"/>
    <w:rsid w:val="004D055F"/>
    <w:rsid w:val="004D0C62"/>
    <w:rsid w:val="004D1860"/>
    <w:rsid w:val="004D7A4D"/>
    <w:rsid w:val="004E72B5"/>
    <w:rsid w:val="004F557B"/>
    <w:rsid w:val="005154E4"/>
    <w:rsid w:val="00516CA3"/>
    <w:rsid w:val="005174FB"/>
    <w:rsid w:val="005245A3"/>
    <w:rsid w:val="00530E86"/>
    <w:rsid w:val="00533359"/>
    <w:rsid w:val="005373DC"/>
    <w:rsid w:val="005426AA"/>
    <w:rsid w:val="0054403F"/>
    <w:rsid w:val="00546C93"/>
    <w:rsid w:val="00553FBA"/>
    <w:rsid w:val="005637A5"/>
    <w:rsid w:val="00565D84"/>
    <w:rsid w:val="0057133D"/>
    <w:rsid w:val="005853AC"/>
    <w:rsid w:val="00587BD0"/>
    <w:rsid w:val="00592A1A"/>
    <w:rsid w:val="00592CEF"/>
    <w:rsid w:val="00594582"/>
    <w:rsid w:val="005A2AAC"/>
    <w:rsid w:val="005B31BF"/>
    <w:rsid w:val="005C782C"/>
    <w:rsid w:val="005F38EB"/>
    <w:rsid w:val="00612FB6"/>
    <w:rsid w:val="0061710C"/>
    <w:rsid w:val="00622A96"/>
    <w:rsid w:val="00624C41"/>
    <w:rsid w:val="0062734C"/>
    <w:rsid w:val="0063661A"/>
    <w:rsid w:val="0063671A"/>
    <w:rsid w:val="00640559"/>
    <w:rsid w:val="00643C42"/>
    <w:rsid w:val="00675C43"/>
    <w:rsid w:val="00697D6D"/>
    <w:rsid w:val="006A1933"/>
    <w:rsid w:val="006A3DAE"/>
    <w:rsid w:val="006B1B0E"/>
    <w:rsid w:val="006B4700"/>
    <w:rsid w:val="006C37F8"/>
    <w:rsid w:val="006E1E50"/>
    <w:rsid w:val="006E2A6C"/>
    <w:rsid w:val="006E2AF2"/>
    <w:rsid w:val="006E3C18"/>
    <w:rsid w:val="00704BB4"/>
    <w:rsid w:val="0071181C"/>
    <w:rsid w:val="007325E1"/>
    <w:rsid w:val="007338EA"/>
    <w:rsid w:val="00754186"/>
    <w:rsid w:val="00757510"/>
    <w:rsid w:val="00766A6D"/>
    <w:rsid w:val="00773558"/>
    <w:rsid w:val="00793987"/>
    <w:rsid w:val="00795043"/>
    <w:rsid w:val="0079589F"/>
    <w:rsid w:val="00796DDA"/>
    <w:rsid w:val="00797F13"/>
    <w:rsid w:val="007A3A58"/>
    <w:rsid w:val="007C1DDB"/>
    <w:rsid w:val="007C6825"/>
    <w:rsid w:val="007D0A90"/>
    <w:rsid w:val="007D13CD"/>
    <w:rsid w:val="007E01F2"/>
    <w:rsid w:val="007F1709"/>
    <w:rsid w:val="0080097A"/>
    <w:rsid w:val="0080499A"/>
    <w:rsid w:val="00805DF6"/>
    <w:rsid w:val="00812F84"/>
    <w:rsid w:val="0081397B"/>
    <w:rsid w:val="008272D4"/>
    <w:rsid w:val="00846E36"/>
    <w:rsid w:val="00853EEA"/>
    <w:rsid w:val="00864EF7"/>
    <w:rsid w:val="00886E96"/>
    <w:rsid w:val="00894411"/>
    <w:rsid w:val="00897BD1"/>
    <w:rsid w:val="008A3BD8"/>
    <w:rsid w:val="008B63CA"/>
    <w:rsid w:val="008C00B0"/>
    <w:rsid w:val="008C5AC7"/>
    <w:rsid w:val="008E0FC0"/>
    <w:rsid w:val="008E7BAA"/>
    <w:rsid w:val="008F2079"/>
    <w:rsid w:val="008F536A"/>
    <w:rsid w:val="00904653"/>
    <w:rsid w:val="00904802"/>
    <w:rsid w:val="00906E0D"/>
    <w:rsid w:val="009123FC"/>
    <w:rsid w:val="00936E8B"/>
    <w:rsid w:val="00992448"/>
    <w:rsid w:val="009A1463"/>
    <w:rsid w:val="009A38E9"/>
    <w:rsid w:val="009A6676"/>
    <w:rsid w:val="009B68E4"/>
    <w:rsid w:val="009C1DD7"/>
    <w:rsid w:val="009C2540"/>
    <w:rsid w:val="009C27C5"/>
    <w:rsid w:val="009D2A3A"/>
    <w:rsid w:val="009E3FF9"/>
    <w:rsid w:val="009E6216"/>
    <w:rsid w:val="00A06250"/>
    <w:rsid w:val="00A11474"/>
    <w:rsid w:val="00A15FE6"/>
    <w:rsid w:val="00A20EC8"/>
    <w:rsid w:val="00A322C7"/>
    <w:rsid w:val="00A34EA4"/>
    <w:rsid w:val="00A4356E"/>
    <w:rsid w:val="00A50A74"/>
    <w:rsid w:val="00A54438"/>
    <w:rsid w:val="00A600BD"/>
    <w:rsid w:val="00A6484B"/>
    <w:rsid w:val="00A64FBF"/>
    <w:rsid w:val="00A65685"/>
    <w:rsid w:val="00A70EFB"/>
    <w:rsid w:val="00A72E3A"/>
    <w:rsid w:val="00A734C3"/>
    <w:rsid w:val="00A81355"/>
    <w:rsid w:val="00A834D5"/>
    <w:rsid w:val="00A836CA"/>
    <w:rsid w:val="00A8406B"/>
    <w:rsid w:val="00A949B4"/>
    <w:rsid w:val="00AA224A"/>
    <w:rsid w:val="00AB32DB"/>
    <w:rsid w:val="00AB33D1"/>
    <w:rsid w:val="00AB64A8"/>
    <w:rsid w:val="00AC03BD"/>
    <w:rsid w:val="00AF449D"/>
    <w:rsid w:val="00AF44EA"/>
    <w:rsid w:val="00AF552B"/>
    <w:rsid w:val="00B00B2F"/>
    <w:rsid w:val="00B02E00"/>
    <w:rsid w:val="00B05304"/>
    <w:rsid w:val="00B125BC"/>
    <w:rsid w:val="00B23DF2"/>
    <w:rsid w:val="00B42EBB"/>
    <w:rsid w:val="00B56D18"/>
    <w:rsid w:val="00B71796"/>
    <w:rsid w:val="00B84D4A"/>
    <w:rsid w:val="00B85384"/>
    <w:rsid w:val="00B86E93"/>
    <w:rsid w:val="00B92414"/>
    <w:rsid w:val="00BA3D43"/>
    <w:rsid w:val="00BA4DE7"/>
    <w:rsid w:val="00BB01F6"/>
    <w:rsid w:val="00BC06E0"/>
    <w:rsid w:val="00BE1840"/>
    <w:rsid w:val="00BE272B"/>
    <w:rsid w:val="00BF0701"/>
    <w:rsid w:val="00BF1F9F"/>
    <w:rsid w:val="00C029B2"/>
    <w:rsid w:val="00C0464F"/>
    <w:rsid w:val="00C30D43"/>
    <w:rsid w:val="00C40EBD"/>
    <w:rsid w:val="00C563B9"/>
    <w:rsid w:val="00C750A5"/>
    <w:rsid w:val="00C750B3"/>
    <w:rsid w:val="00C81AAE"/>
    <w:rsid w:val="00C821BC"/>
    <w:rsid w:val="00C85833"/>
    <w:rsid w:val="00C85F37"/>
    <w:rsid w:val="00C909E0"/>
    <w:rsid w:val="00CA4AA5"/>
    <w:rsid w:val="00CA6125"/>
    <w:rsid w:val="00CB4CE7"/>
    <w:rsid w:val="00CB5906"/>
    <w:rsid w:val="00CB78CB"/>
    <w:rsid w:val="00CC5F4D"/>
    <w:rsid w:val="00CE38BA"/>
    <w:rsid w:val="00CE4977"/>
    <w:rsid w:val="00CF06F3"/>
    <w:rsid w:val="00CF1B2D"/>
    <w:rsid w:val="00D03E31"/>
    <w:rsid w:val="00D03E8E"/>
    <w:rsid w:val="00D07FD6"/>
    <w:rsid w:val="00D10EEA"/>
    <w:rsid w:val="00D160DB"/>
    <w:rsid w:val="00D22D2C"/>
    <w:rsid w:val="00D2301C"/>
    <w:rsid w:val="00D2599A"/>
    <w:rsid w:val="00D25E5B"/>
    <w:rsid w:val="00D33184"/>
    <w:rsid w:val="00D34CDA"/>
    <w:rsid w:val="00D35FFA"/>
    <w:rsid w:val="00D53F14"/>
    <w:rsid w:val="00D63A6F"/>
    <w:rsid w:val="00D673D5"/>
    <w:rsid w:val="00D74163"/>
    <w:rsid w:val="00D75CFF"/>
    <w:rsid w:val="00D82C9C"/>
    <w:rsid w:val="00D85BAE"/>
    <w:rsid w:val="00D94DF4"/>
    <w:rsid w:val="00D97DF0"/>
    <w:rsid w:val="00DB0E1B"/>
    <w:rsid w:val="00DB3875"/>
    <w:rsid w:val="00DC2EF6"/>
    <w:rsid w:val="00DC73B4"/>
    <w:rsid w:val="00DE4EF2"/>
    <w:rsid w:val="00DF24E4"/>
    <w:rsid w:val="00E10D83"/>
    <w:rsid w:val="00E1288F"/>
    <w:rsid w:val="00E13D31"/>
    <w:rsid w:val="00E2667D"/>
    <w:rsid w:val="00E332DF"/>
    <w:rsid w:val="00E409AC"/>
    <w:rsid w:val="00E46854"/>
    <w:rsid w:val="00E7289A"/>
    <w:rsid w:val="00E8571C"/>
    <w:rsid w:val="00E86494"/>
    <w:rsid w:val="00EA0F85"/>
    <w:rsid w:val="00EA1494"/>
    <w:rsid w:val="00EC6946"/>
    <w:rsid w:val="00EC6A4C"/>
    <w:rsid w:val="00ED7552"/>
    <w:rsid w:val="00EE3E74"/>
    <w:rsid w:val="00EF0DFD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85F11"/>
    <w:rsid w:val="00FB53FB"/>
    <w:rsid w:val="00FE1FC7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03B36"/>
  <w15:chartTrackingRefBased/>
  <w15:docId w15:val="{49F48FDE-89D3-4F70-8C66-6CE9D297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character" w:customStyle="1" w:styleId="text-danger">
    <w:name w:val="text-danger"/>
    <w:rsid w:val="0080499A"/>
  </w:style>
  <w:style w:type="character" w:styleId="Hyperlink">
    <w:name w:val="Hyperlink"/>
    <w:uiPriority w:val="99"/>
    <w:unhideWhenUsed/>
    <w:rsid w:val="00804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6F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0B655D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B655D"/>
  </w:style>
  <w:style w:type="character" w:customStyle="1" w:styleId="CommentSubjectChar">
    <w:name w:val="Comment Subject Char"/>
    <w:link w:val="CommentSubject"/>
    <w:rsid w:val="000B655D"/>
    <w:rPr>
      <w:b/>
      <w:bCs/>
    </w:rPr>
  </w:style>
  <w:style w:type="paragraph" w:styleId="Revision">
    <w:name w:val="Revision"/>
    <w:hidden/>
    <w:uiPriority w:val="99"/>
    <w:semiHidden/>
    <w:rsid w:val="000B655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3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5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quantumdev.title21.com/Administration/GetCodeAvailabilityLis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0A341-1B78-4D97-A52B-340BEF6B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0</TotalTime>
  <Pages>15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3611</CharactersWithSpaces>
  <SharedDoc>false</SharedDoc>
  <HLinks>
    <vt:vector size="6" baseType="variant">
      <vt:variant>
        <vt:i4>720986</vt:i4>
      </vt:variant>
      <vt:variant>
        <vt:i4>0</vt:i4>
      </vt:variant>
      <vt:variant>
        <vt:i4>0</vt:i4>
      </vt:variant>
      <vt:variant>
        <vt:i4>5</vt:i4>
      </vt:variant>
      <vt:variant>
        <vt:lpwstr>https://quantumdev.title21.com/Administration/GetCodeAvailabilityList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2</cp:revision>
  <cp:lastPrinted>2010-04-01T04:47:00Z</cp:lastPrinted>
  <dcterms:created xsi:type="dcterms:W3CDTF">2018-03-30T10:31:00Z</dcterms:created>
  <dcterms:modified xsi:type="dcterms:W3CDTF">2018-03-30T10:31:00Z</dcterms:modified>
</cp:coreProperties>
</file>