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8B198E">
        <w:tc>
          <w:tcPr>
            <w:tcW w:w="1555" w:type="dxa"/>
            <w:shd w:val="clear" w:color="auto" w:fill="E0E0E0"/>
          </w:tcPr>
          <w:p w:rsidR="008B198E" w:rsidRDefault="008B198E" w:rsidP="00DD343A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8B198E" w:rsidRDefault="008B198E" w:rsidP="00DD3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8B198E" w:rsidRDefault="008B198E" w:rsidP="00DD3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8B198E" w:rsidRDefault="008B198E" w:rsidP="00DD343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0" w:type="dxa"/>
            <w:shd w:val="clear" w:color="auto" w:fill="E0E0E0"/>
          </w:tcPr>
          <w:p w:rsidR="008B198E" w:rsidRDefault="008B198E" w:rsidP="00DD343A">
            <w:pPr>
              <w:pStyle w:val="Heading1"/>
            </w:pPr>
            <w:r>
              <w:t>Author</w:t>
            </w:r>
          </w:p>
        </w:tc>
      </w:tr>
      <w:tr w:rsidR="0018270B">
        <w:tc>
          <w:tcPr>
            <w:tcW w:w="1555" w:type="dxa"/>
          </w:tcPr>
          <w:p w:rsidR="0018270B" w:rsidRDefault="0018270B">
            <w:bookmarkStart w:id="0" w:name="_GoBack"/>
            <w:bookmarkEnd w:id="0"/>
          </w:p>
        </w:tc>
        <w:tc>
          <w:tcPr>
            <w:tcW w:w="2700" w:type="dxa"/>
          </w:tcPr>
          <w:p w:rsidR="0018270B" w:rsidRDefault="007F5943" w:rsidP="00754186">
            <w:r>
              <w:t>Recently viewed</w:t>
            </w:r>
            <w:r w:rsidR="003010AE">
              <w:t xml:space="preserve"> and </w:t>
            </w:r>
            <w:r w:rsidR="00460B6F">
              <w:t>favorites</w:t>
            </w:r>
            <w:r w:rsidR="00754186">
              <w:t xml:space="preserve"> </w:t>
            </w:r>
          </w:p>
        </w:tc>
        <w:tc>
          <w:tcPr>
            <w:tcW w:w="5040" w:type="dxa"/>
          </w:tcPr>
          <w:p w:rsidR="00915503" w:rsidRDefault="000B5AF5" w:rsidP="00915503">
            <w:r>
              <w:t xml:space="preserve">To </w:t>
            </w:r>
            <w:r w:rsidR="003010AE">
              <w:t>verify if:</w:t>
            </w:r>
          </w:p>
          <w:p w:rsidR="003010AE" w:rsidRDefault="003010AE" w:rsidP="00915503">
            <w:pPr>
              <w:numPr>
                <w:ilvl w:val="0"/>
                <w:numId w:val="13"/>
              </w:numPr>
            </w:pPr>
            <w:r>
              <w:t>Recently viewed documents are available in the web interface dashboard</w:t>
            </w:r>
          </w:p>
          <w:p w:rsidR="002531BD" w:rsidRDefault="003010AE" w:rsidP="00915503">
            <w:pPr>
              <w:numPr>
                <w:ilvl w:val="0"/>
                <w:numId w:val="13"/>
              </w:numPr>
            </w:pPr>
            <w:r>
              <w:t xml:space="preserve">Documents and reports added to the </w:t>
            </w:r>
            <w:r w:rsidR="008A2BCB">
              <w:t>F</w:t>
            </w:r>
            <w:r>
              <w:t xml:space="preserve">avorites are available </w:t>
            </w:r>
            <w:r w:rsidR="00AA3B05">
              <w:rPr>
                <w:noProof/>
              </w:rPr>
              <w:t>o</w:t>
            </w:r>
            <w:r w:rsidRPr="00AA3B05">
              <w:rPr>
                <w:noProof/>
              </w:rPr>
              <w:t>n</w:t>
            </w:r>
            <w:r>
              <w:t xml:space="preserve"> the dashboard</w:t>
            </w:r>
          </w:p>
          <w:p w:rsidR="00B96F8D" w:rsidRDefault="002531BD" w:rsidP="008A2BCB">
            <w:pPr>
              <w:numPr>
                <w:ilvl w:val="0"/>
                <w:numId w:val="13"/>
              </w:numPr>
            </w:pPr>
            <w:r>
              <w:t xml:space="preserve">Documents removed from </w:t>
            </w:r>
            <w:r w:rsidR="008A2BCB">
              <w:t>F</w:t>
            </w:r>
            <w:r>
              <w:t>avorites are no longer available</w:t>
            </w:r>
          </w:p>
          <w:p w:rsidR="004760AC" w:rsidRDefault="00A50696" w:rsidP="004760AC">
            <w:pPr>
              <w:numPr>
                <w:ilvl w:val="0"/>
                <w:numId w:val="13"/>
              </w:numPr>
            </w:pPr>
            <w:r>
              <w:t>Favorite document(s) revisions are updated on revising the documents</w:t>
            </w:r>
          </w:p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18270B" w:rsidP="008B198E"/>
        </w:tc>
      </w:tr>
    </w:tbl>
    <w:p w:rsidR="0018270B" w:rsidRDefault="0018270B"/>
    <w:tbl>
      <w:tblPr>
        <w:tblW w:w="13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973"/>
        <w:gridCol w:w="2961"/>
        <w:gridCol w:w="2961"/>
        <w:gridCol w:w="2117"/>
        <w:gridCol w:w="108"/>
      </w:tblGrid>
      <w:tr w:rsidR="0018270B" w:rsidTr="00B93DDB">
        <w:trPr>
          <w:gridAfter w:val="1"/>
          <w:wAfter w:w="108" w:type="dxa"/>
          <w:trHeight w:val="1221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E46854" w:rsidRDefault="00E46854" w:rsidP="004760AC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</w:p>
          <w:p w:rsidR="00A949B4" w:rsidRPr="003844AA" w:rsidRDefault="00E46854" w:rsidP="004760AC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4760AC">
              <w:rPr>
                <w:rFonts w:ascii="Arial" w:hAnsi="Arial" w:cs="Arial"/>
              </w:rPr>
              <w:t>s</w:t>
            </w:r>
            <w:r w:rsidR="008A2BCB">
              <w:rPr>
                <w:rFonts w:ascii="Arial" w:hAnsi="Arial" w:cs="Arial"/>
              </w:rPr>
              <w:t xml:space="preserve"> login exists</w:t>
            </w:r>
            <w:r w:rsidR="006E2AF2">
              <w:rPr>
                <w:noProof/>
              </w:rPr>
              <w:t xml:space="preserve"> </w:t>
            </w:r>
          </w:p>
          <w:p w:rsidR="00E46854" w:rsidRDefault="00AA3B05" w:rsidP="004760AC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3844AA" w:rsidRPr="00AA3B05">
              <w:rPr>
                <w:rFonts w:ascii="Arial" w:hAnsi="Arial" w:cs="Arial"/>
                <w:noProof/>
              </w:rPr>
              <w:t>ser</w:t>
            </w:r>
            <w:r w:rsidR="003844AA">
              <w:rPr>
                <w:rFonts w:ascii="Arial" w:hAnsi="Arial" w:cs="Arial"/>
              </w:rPr>
              <w:t xml:space="preserve"> must be </w:t>
            </w:r>
            <w:r w:rsidR="00213A49">
              <w:rPr>
                <w:rFonts w:ascii="Arial" w:hAnsi="Arial" w:cs="Arial"/>
              </w:rPr>
              <w:t>log</w:t>
            </w:r>
            <w:r w:rsidR="00087C48">
              <w:rPr>
                <w:rFonts w:ascii="Arial" w:hAnsi="Arial" w:cs="Arial"/>
              </w:rPr>
              <w:t>ged into the web interface</w:t>
            </w:r>
          </w:p>
          <w:p w:rsidR="004760AC" w:rsidRPr="004760AC" w:rsidRDefault="004760AC" w:rsidP="004760AC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at least 1 effective document in Test User 1’s dashboard.</w:t>
            </w:r>
          </w:p>
        </w:tc>
      </w:tr>
      <w:tr w:rsidR="0018270B" w:rsidTr="00B93DDB">
        <w:trPr>
          <w:gridAfter w:val="1"/>
          <w:wAfter w:w="108" w:type="dxa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017892" w:rsidRDefault="00017892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B2023">
              <w:rPr>
                <w:rFonts w:ascii="Arial" w:hAnsi="Arial" w:cs="Arial"/>
              </w:rPr>
              <w:t>Click on the Da</w:t>
            </w:r>
            <w:r w:rsidR="001B2023">
              <w:rPr>
                <w:rFonts w:ascii="Arial" w:hAnsi="Arial" w:cs="Arial"/>
              </w:rPr>
              <w:t>shboard tab.</w:t>
            </w: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</w:rPr>
            </w:pPr>
          </w:p>
          <w:p w:rsidR="001B2023" w:rsidRDefault="001B2023" w:rsidP="001B2023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ER1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E</w:t>
            </w:r>
            <w:r w:rsidRPr="001B2023">
              <w:rPr>
                <w:rFonts w:ascii="Arial" w:hAnsi="Arial" w:cs="Arial"/>
                <w:b/>
                <w:color w:val="FF0000"/>
                <w:u w:val="single"/>
              </w:rPr>
              <w:t>xisting list of recently viewed documents and Favorites are displayed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1B2023" w:rsidRDefault="001B2023" w:rsidP="001B202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B2023" w:rsidRPr="001B2023" w:rsidRDefault="001B2023" w:rsidP="001B202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B2023" w:rsidRPr="001B2023" w:rsidRDefault="00B1730A" w:rsidP="001B2023">
            <w:pPr>
              <w:ind w:left="360"/>
              <w:rPr>
                <w:rFonts w:ascii="Arial" w:hAnsi="Arial" w:cs="Arial"/>
              </w:rPr>
            </w:pPr>
            <w:r w:rsidRPr="001B2023">
              <w:rPr>
                <w:noProof/>
                <w:lang w:val="en-IN" w:eastAsia="en-IN"/>
              </w:rPr>
              <w:drawing>
                <wp:inline distT="0" distB="0" distL="0" distR="0">
                  <wp:extent cx="3543300" cy="3248025"/>
                  <wp:effectExtent l="19050" t="19050" r="19050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2480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B198E" w:rsidRDefault="008B198E" w:rsidP="007F5943">
            <w:pPr>
              <w:rPr>
                <w:rFonts w:ascii="Arial" w:hAnsi="Arial" w:cs="Arial"/>
              </w:rPr>
            </w:pPr>
          </w:p>
          <w:p w:rsidR="008B198E" w:rsidRDefault="008B198E" w:rsidP="007F5943">
            <w:pPr>
              <w:rPr>
                <w:rFonts w:ascii="Arial" w:hAnsi="Arial" w:cs="Arial"/>
              </w:rPr>
            </w:pPr>
          </w:p>
          <w:p w:rsidR="008B198E" w:rsidRDefault="008B198E" w:rsidP="007F5943">
            <w:pPr>
              <w:rPr>
                <w:rFonts w:ascii="Arial" w:hAnsi="Arial" w:cs="Arial"/>
              </w:rPr>
            </w:pPr>
          </w:p>
          <w:p w:rsidR="008B198E" w:rsidRDefault="008B198E" w:rsidP="007F5943">
            <w:pPr>
              <w:rPr>
                <w:rFonts w:ascii="Arial" w:hAnsi="Arial" w:cs="Arial"/>
              </w:rPr>
            </w:pPr>
          </w:p>
          <w:p w:rsidR="008B198E" w:rsidRDefault="008B198E" w:rsidP="007F5943">
            <w:pPr>
              <w:rPr>
                <w:rFonts w:ascii="Arial" w:hAnsi="Arial" w:cs="Arial"/>
              </w:rPr>
            </w:pPr>
          </w:p>
          <w:p w:rsidR="008B198E" w:rsidRDefault="008B198E" w:rsidP="007F5943">
            <w:pPr>
              <w:rPr>
                <w:rFonts w:ascii="Arial" w:hAnsi="Arial" w:cs="Arial"/>
              </w:rPr>
            </w:pPr>
          </w:p>
          <w:p w:rsidR="008B198E" w:rsidRDefault="008B198E" w:rsidP="007F5943">
            <w:pPr>
              <w:rPr>
                <w:rFonts w:ascii="Arial" w:hAnsi="Arial" w:cs="Arial"/>
              </w:rPr>
            </w:pPr>
          </w:p>
          <w:p w:rsidR="0092365C" w:rsidRDefault="0092365C" w:rsidP="001B2023">
            <w:pPr>
              <w:rPr>
                <w:noProof/>
              </w:rPr>
            </w:pPr>
          </w:p>
          <w:p w:rsidR="00D2564A" w:rsidRDefault="00D2564A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the e</w:t>
            </w:r>
            <w:r w:rsidR="001B202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Binders tab. Open an existing e</w:t>
            </w:r>
            <w:r w:rsidR="001B202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Binder which has </w:t>
            </w:r>
            <w:r w:rsidR="00820511">
              <w:rPr>
                <w:rFonts w:ascii="Arial" w:hAnsi="Arial" w:cs="Arial"/>
              </w:rPr>
              <w:t>documents</w:t>
            </w:r>
            <w:r>
              <w:rPr>
                <w:rFonts w:ascii="Arial" w:hAnsi="Arial" w:cs="Arial"/>
              </w:rPr>
              <w:t xml:space="preserve">. </w:t>
            </w:r>
          </w:p>
          <w:p w:rsidR="00D2564A" w:rsidRDefault="00D2564A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an existing </w:t>
            </w:r>
            <w:r w:rsidR="001B2023">
              <w:rPr>
                <w:rFonts w:ascii="Arial" w:hAnsi="Arial" w:cs="Arial"/>
              </w:rPr>
              <w:t>Document</w:t>
            </w:r>
            <w:r>
              <w:rPr>
                <w:rFonts w:ascii="Arial" w:hAnsi="Arial" w:cs="Arial"/>
              </w:rPr>
              <w:t xml:space="preserve"> in the grid to view it. </w:t>
            </w:r>
          </w:p>
          <w:p w:rsidR="0092365C" w:rsidRDefault="00D2564A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B2023">
              <w:rPr>
                <w:rFonts w:ascii="Arial" w:hAnsi="Arial" w:cs="Arial"/>
              </w:rPr>
              <w:t xml:space="preserve">Click on the </w:t>
            </w:r>
            <w:r w:rsidR="008A2BCB" w:rsidRPr="001B2023">
              <w:rPr>
                <w:rFonts w:ascii="Arial" w:hAnsi="Arial" w:cs="Arial"/>
              </w:rPr>
              <w:t>star (f</w:t>
            </w:r>
            <w:r w:rsidR="00820511" w:rsidRPr="001B2023">
              <w:rPr>
                <w:rFonts w:ascii="Arial" w:hAnsi="Arial" w:cs="Arial"/>
              </w:rPr>
              <w:t>avorite</w:t>
            </w:r>
            <w:r w:rsidR="008A2BCB" w:rsidRPr="001B2023">
              <w:rPr>
                <w:rFonts w:ascii="Arial" w:hAnsi="Arial" w:cs="Arial"/>
              </w:rPr>
              <w:t>)</w:t>
            </w:r>
            <w:r w:rsidRPr="001B2023">
              <w:rPr>
                <w:rFonts w:ascii="Arial" w:hAnsi="Arial" w:cs="Arial"/>
              </w:rPr>
              <w:t xml:space="preserve"> icon to add it to </w:t>
            </w:r>
            <w:r w:rsidR="008A2BCB" w:rsidRPr="001B2023">
              <w:rPr>
                <w:rFonts w:ascii="Arial" w:hAnsi="Arial" w:cs="Arial"/>
              </w:rPr>
              <w:t>F</w:t>
            </w:r>
            <w:r w:rsidRPr="001B2023">
              <w:rPr>
                <w:rFonts w:ascii="Arial" w:hAnsi="Arial" w:cs="Arial"/>
              </w:rPr>
              <w:t xml:space="preserve">avorites. </w:t>
            </w:r>
          </w:p>
          <w:p w:rsidR="001B2023" w:rsidRPr="001B2023" w:rsidRDefault="001B2023" w:rsidP="001B2023">
            <w:pPr>
              <w:ind w:left="360"/>
              <w:rPr>
                <w:rFonts w:ascii="Arial" w:hAnsi="Arial" w:cs="Arial"/>
              </w:rPr>
            </w:pPr>
          </w:p>
          <w:p w:rsidR="006E1CFA" w:rsidRDefault="006E1CFA" w:rsidP="006E1CFA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="001B2023">
              <w:rPr>
                <w:rFonts w:ascii="Arial" w:hAnsi="Arial" w:cs="Arial"/>
                <w:b/>
                <w:color w:val="FF0000"/>
                <w:u w:val="single"/>
              </w:rPr>
              <w:t xml:space="preserve"> 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The icon is highlighted indicating that the document is added to </w:t>
            </w:r>
            <w:r w:rsidR="008A2BCB">
              <w:rPr>
                <w:rFonts w:ascii="Arial" w:hAnsi="Arial" w:cs="Arial"/>
                <w:b/>
                <w:color w:val="FF0000"/>
                <w:u w:val="single"/>
              </w:rPr>
              <w:t>F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avorites </w:t>
            </w:r>
          </w:p>
          <w:p w:rsidR="00FE0087" w:rsidRDefault="00FE0087" w:rsidP="001B202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FE0087" w:rsidRDefault="00FE0087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FE0087" w:rsidRDefault="00B1730A" w:rsidP="0092365C">
            <w:pPr>
              <w:ind w:left="360"/>
              <w:rPr>
                <w:noProof/>
              </w:rPr>
            </w:pPr>
            <w:r w:rsidRPr="001B2023">
              <w:rPr>
                <w:noProof/>
                <w:lang w:val="en-IN" w:eastAsia="en-IN"/>
              </w:rPr>
              <w:drawing>
                <wp:inline distT="0" distB="0" distL="0" distR="0">
                  <wp:extent cx="6353175" cy="2000250"/>
                  <wp:effectExtent l="19050" t="19050" r="28575" b="1905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175" cy="20002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E0087" w:rsidRDefault="00FE0087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6EB8" w:rsidRDefault="00936EB8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E3CA5" w:rsidRDefault="006E3CA5" w:rsidP="0092365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B2023" w:rsidRDefault="003E4350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Click on </w:t>
            </w:r>
            <w:r w:rsidR="008A2BCB">
              <w:rPr>
                <w:rFonts w:ascii="Arial" w:hAnsi="Arial" w:cs="Arial"/>
              </w:rPr>
              <w:t>the D</w:t>
            </w:r>
            <w:r w:rsidR="009835E7">
              <w:rPr>
                <w:rFonts w:ascii="Arial" w:hAnsi="Arial" w:cs="Arial"/>
              </w:rPr>
              <w:t>ashboard tab.</w:t>
            </w:r>
            <w:r w:rsidR="00E67294">
              <w:rPr>
                <w:rFonts w:ascii="Arial" w:hAnsi="Arial" w:cs="Arial"/>
              </w:rPr>
              <w:t xml:space="preserve"> </w:t>
            </w:r>
          </w:p>
          <w:p w:rsidR="00081B68" w:rsidRPr="00081B68" w:rsidRDefault="00081B68" w:rsidP="00081B68">
            <w:pPr>
              <w:ind w:left="360"/>
              <w:rPr>
                <w:rFonts w:ascii="Arial" w:hAnsi="Arial" w:cs="Arial"/>
              </w:rPr>
            </w:pPr>
          </w:p>
          <w:p w:rsidR="009835E7" w:rsidRDefault="001B2023" w:rsidP="001B2023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936EB8">
              <w:rPr>
                <w:rFonts w:ascii="Arial" w:hAnsi="Arial" w:cs="Arial"/>
                <w:b/>
                <w:color w:val="FF0000"/>
                <w:u w:val="single"/>
              </w:rPr>
              <w:t>T</w:t>
            </w:r>
            <w:r w:rsidR="00E67294" w:rsidRPr="001B2023">
              <w:rPr>
                <w:rFonts w:ascii="Arial" w:hAnsi="Arial" w:cs="Arial"/>
                <w:b/>
                <w:color w:val="FF0000"/>
                <w:u w:val="single"/>
              </w:rPr>
              <w:t>he document is available in the Recently Viewed list.</w:t>
            </w:r>
          </w:p>
          <w:p w:rsidR="001B2023" w:rsidRDefault="001B2023" w:rsidP="001B202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B2023" w:rsidRDefault="00B1730A" w:rsidP="001B2023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936EB8">
              <w:rPr>
                <w:noProof/>
                <w:lang w:val="en-IN" w:eastAsia="en-IN"/>
              </w:rPr>
              <w:drawing>
                <wp:inline distT="0" distB="0" distL="0" distR="0">
                  <wp:extent cx="4591050" cy="1981200"/>
                  <wp:effectExtent l="19050" t="19050" r="19050" b="1905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19812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567237" w:rsidRDefault="00567237" w:rsidP="001B202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81B68" w:rsidRPr="001B2023" w:rsidRDefault="00081B68" w:rsidP="001B202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67294" w:rsidRDefault="00936EB8" w:rsidP="00936EB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081B68"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T</w:t>
            </w:r>
            <w:r w:rsidRPr="001B2023">
              <w:rPr>
                <w:rFonts w:ascii="Arial" w:hAnsi="Arial" w:cs="Arial"/>
                <w:b/>
                <w:color w:val="FF0000"/>
                <w:u w:val="single"/>
              </w:rPr>
              <w:t>he document is available in the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E67294" w:rsidRPr="00936EB8">
              <w:rPr>
                <w:rFonts w:ascii="Arial" w:hAnsi="Arial" w:cs="Arial"/>
                <w:b/>
                <w:color w:val="FF0000"/>
                <w:u w:val="single"/>
              </w:rPr>
              <w:t>Favorites list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  <w:r w:rsidR="00E67294" w:rsidRPr="00936EB8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081B68" w:rsidRDefault="00081B68" w:rsidP="00081B68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81B68" w:rsidRDefault="00B1730A" w:rsidP="00936EB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081B68">
              <w:rPr>
                <w:noProof/>
                <w:lang w:val="en-IN" w:eastAsia="en-IN"/>
              </w:rPr>
              <w:drawing>
                <wp:inline distT="0" distB="0" distL="0" distR="0">
                  <wp:extent cx="2790825" cy="1524000"/>
                  <wp:effectExtent l="19050" t="19050" r="28575" b="1905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5240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81B68" w:rsidRDefault="00081B68" w:rsidP="00081B68">
            <w:pPr>
              <w:rPr>
                <w:noProof/>
              </w:rPr>
            </w:pPr>
          </w:p>
          <w:p w:rsidR="00B96DAA" w:rsidRDefault="00F27456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</w:t>
            </w:r>
            <w:r w:rsidR="00B61BE8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eports tab</w:t>
            </w:r>
          </w:p>
          <w:p w:rsidR="00F27456" w:rsidRDefault="00F27456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Add an available report to the </w:t>
            </w:r>
            <w:r w:rsidR="00B61BE8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avorites</w:t>
            </w:r>
            <w:r w:rsidR="00B61BE8">
              <w:rPr>
                <w:rFonts w:ascii="Arial" w:hAnsi="Arial" w:cs="Arial"/>
              </w:rPr>
              <w:t xml:space="preserve"> by </w:t>
            </w:r>
            <w:r w:rsidR="0007217B">
              <w:rPr>
                <w:rFonts w:ascii="Arial" w:hAnsi="Arial" w:cs="Arial"/>
              </w:rPr>
              <w:t>clicking</w:t>
            </w:r>
            <w:r w:rsidR="00B61BE8">
              <w:rPr>
                <w:rFonts w:ascii="Arial" w:hAnsi="Arial" w:cs="Arial"/>
              </w:rPr>
              <w:t xml:space="preserve"> on the star icon</w:t>
            </w:r>
          </w:p>
          <w:p w:rsidR="00F27456" w:rsidRDefault="00F27456" w:rsidP="00F27456">
            <w:pPr>
              <w:rPr>
                <w:rFonts w:ascii="Arial" w:hAnsi="Arial" w:cs="Arial"/>
              </w:rPr>
            </w:pPr>
          </w:p>
          <w:p w:rsidR="00F27456" w:rsidRDefault="00081B68" w:rsidP="00F2745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B61BE8">
              <w:rPr>
                <w:rFonts w:ascii="Arial" w:hAnsi="Arial" w:cs="Arial"/>
                <w:b/>
                <w:color w:val="FF0000"/>
                <w:u w:val="single"/>
              </w:rPr>
              <w:t xml:space="preserve">The star icon is highlighted </w:t>
            </w:r>
          </w:p>
          <w:p w:rsidR="00F27456" w:rsidRDefault="00F27456" w:rsidP="00F27456">
            <w:pPr>
              <w:rPr>
                <w:rFonts w:ascii="Arial" w:hAnsi="Arial" w:cs="Arial"/>
              </w:rPr>
            </w:pPr>
          </w:p>
          <w:p w:rsidR="00F27456" w:rsidRDefault="00B1730A" w:rsidP="00F27456">
            <w:pPr>
              <w:jc w:val="center"/>
              <w:rPr>
                <w:noProof/>
              </w:rPr>
            </w:pPr>
            <w:r w:rsidRPr="00BC7D83">
              <w:rPr>
                <w:noProof/>
                <w:lang w:val="en-IN" w:eastAsia="en-IN"/>
              </w:rPr>
              <w:drawing>
                <wp:inline distT="0" distB="0" distL="0" distR="0">
                  <wp:extent cx="5943600" cy="1733550"/>
                  <wp:effectExtent l="19050" t="19050" r="19050" b="1905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335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27456" w:rsidRDefault="00F27456" w:rsidP="00F27456">
            <w:pPr>
              <w:jc w:val="center"/>
              <w:rPr>
                <w:noProof/>
              </w:rPr>
            </w:pPr>
          </w:p>
          <w:p w:rsidR="00567237" w:rsidRDefault="00567237" w:rsidP="00F27456">
            <w:pPr>
              <w:jc w:val="center"/>
              <w:rPr>
                <w:noProof/>
              </w:rPr>
            </w:pPr>
          </w:p>
          <w:p w:rsidR="00567237" w:rsidRDefault="00567237" w:rsidP="00F27456">
            <w:pPr>
              <w:jc w:val="center"/>
              <w:rPr>
                <w:noProof/>
              </w:rPr>
            </w:pPr>
          </w:p>
          <w:p w:rsidR="00933299" w:rsidRDefault="0093329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</w:t>
            </w:r>
            <w:r w:rsidR="00B61BE8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avorites tab.</w:t>
            </w:r>
          </w:p>
          <w:p w:rsidR="00933299" w:rsidRDefault="00933299" w:rsidP="00933299">
            <w:pPr>
              <w:rPr>
                <w:noProof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F27456" w:rsidRDefault="00933299" w:rsidP="00933299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081B68"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The report added is available in the </w:t>
            </w:r>
            <w:r w:rsidR="00B61BE8">
              <w:rPr>
                <w:rFonts w:ascii="Arial" w:hAnsi="Arial" w:cs="Arial"/>
                <w:b/>
                <w:color w:val="FF0000"/>
                <w:u w:val="single"/>
              </w:rPr>
              <w:t>F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avorites list</w:t>
            </w:r>
          </w:p>
          <w:p w:rsidR="00BC7D83" w:rsidRDefault="00BC7D83" w:rsidP="00933299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33299" w:rsidRDefault="00B1730A" w:rsidP="00933299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BC7D83">
              <w:rPr>
                <w:noProof/>
                <w:lang w:val="en-IN" w:eastAsia="en-IN"/>
              </w:rPr>
              <w:drawing>
                <wp:inline distT="0" distB="0" distL="0" distR="0">
                  <wp:extent cx="3981450" cy="1552575"/>
                  <wp:effectExtent l="19050" t="19050" r="19050" b="2857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15525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81B68" w:rsidRDefault="00081B68" w:rsidP="006B5305">
            <w:pPr>
              <w:rPr>
                <w:noProof/>
              </w:rPr>
            </w:pPr>
          </w:p>
          <w:p w:rsidR="00C35643" w:rsidRDefault="00C35643" w:rsidP="006B5305">
            <w:pPr>
              <w:numPr>
                <w:ilvl w:val="0"/>
                <w:numId w:val="11"/>
              </w:numPr>
              <w:rPr>
                <w:noProof/>
              </w:rPr>
            </w:pPr>
            <w:r w:rsidRPr="007728F6">
              <w:rPr>
                <w:rFonts w:ascii="Arial" w:hAnsi="Arial" w:cs="Arial"/>
              </w:rPr>
              <w:t xml:space="preserve">Click on the delete icon to </w:t>
            </w:r>
            <w:r w:rsidR="00B61BE8" w:rsidRPr="007728F6">
              <w:rPr>
                <w:rFonts w:ascii="Arial" w:hAnsi="Arial" w:cs="Arial"/>
              </w:rPr>
              <w:t xml:space="preserve">remove </w:t>
            </w:r>
            <w:r w:rsidRPr="007728F6">
              <w:rPr>
                <w:rFonts w:ascii="Arial" w:hAnsi="Arial" w:cs="Arial"/>
              </w:rPr>
              <w:t xml:space="preserve">the document </w:t>
            </w:r>
            <w:r w:rsidR="00081B68" w:rsidRPr="007728F6">
              <w:rPr>
                <w:rFonts w:ascii="Arial" w:hAnsi="Arial" w:cs="Arial"/>
              </w:rPr>
              <w:t>added in Step 7</w:t>
            </w:r>
            <w:r w:rsidR="00B61BE8" w:rsidRPr="007728F6">
              <w:rPr>
                <w:rFonts w:ascii="Arial" w:hAnsi="Arial" w:cs="Arial"/>
              </w:rPr>
              <w:t xml:space="preserve"> </w:t>
            </w:r>
            <w:r w:rsidRPr="007728F6">
              <w:rPr>
                <w:rFonts w:ascii="Arial" w:hAnsi="Arial" w:cs="Arial"/>
              </w:rPr>
              <w:t xml:space="preserve">from the list of </w:t>
            </w:r>
            <w:r w:rsidR="00B61BE8" w:rsidRPr="007728F6">
              <w:rPr>
                <w:rFonts w:ascii="Arial" w:hAnsi="Arial" w:cs="Arial"/>
              </w:rPr>
              <w:t>F</w:t>
            </w:r>
            <w:r w:rsidRPr="007728F6">
              <w:rPr>
                <w:rFonts w:ascii="Arial" w:hAnsi="Arial" w:cs="Arial"/>
              </w:rPr>
              <w:t>avorites</w:t>
            </w:r>
            <w:r w:rsidR="00AA3B05" w:rsidRPr="007728F6">
              <w:rPr>
                <w:rFonts w:ascii="Arial" w:hAnsi="Arial" w:cs="Arial"/>
              </w:rPr>
              <w:t>.</w:t>
            </w:r>
          </w:p>
          <w:p w:rsidR="00081B68" w:rsidRDefault="00081B68" w:rsidP="00081B68">
            <w:pPr>
              <w:ind w:left="360"/>
              <w:rPr>
                <w:noProof/>
              </w:rPr>
            </w:pPr>
          </w:p>
          <w:p w:rsidR="00C35643" w:rsidRDefault="00C35643" w:rsidP="00C3564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081B68"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is removed from the </w:t>
            </w:r>
            <w:r w:rsidR="00B61BE8">
              <w:rPr>
                <w:rFonts w:ascii="Arial" w:hAnsi="Arial" w:cs="Arial"/>
                <w:b/>
                <w:color w:val="FF0000"/>
                <w:u w:val="single"/>
              </w:rPr>
              <w:t>F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avorites list</w:t>
            </w:r>
          </w:p>
          <w:p w:rsidR="00BC7D83" w:rsidRDefault="00BC7D83" w:rsidP="00BC7D8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81B68" w:rsidRDefault="00B1730A" w:rsidP="00C3564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BC7D83">
              <w:rPr>
                <w:noProof/>
                <w:lang w:val="en-IN" w:eastAsia="en-IN"/>
              </w:rPr>
              <w:drawing>
                <wp:inline distT="0" distB="0" distL="0" distR="0">
                  <wp:extent cx="2952750" cy="1685925"/>
                  <wp:effectExtent l="19050" t="19050" r="19050" b="28575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6859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35643" w:rsidRDefault="00C35643" w:rsidP="00C3564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C7D83" w:rsidRPr="007728F6" w:rsidRDefault="00BC7D83" w:rsidP="00B93DDB">
            <w:pPr>
              <w:rPr>
                <w:rFonts w:ascii="Arial" w:hAnsi="Arial" w:cs="Arial"/>
              </w:rPr>
            </w:pPr>
          </w:p>
          <w:p w:rsidR="00BC7D83" w:rsidRPr="007728F6" w:rsidRDefault="003769C0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728F6">
              <w:rPr>
                <w:rFonts w:ascii="Arial" w:hAnsi="Arial" w:cs="Arial"/>
              </w:rPr>
              <w:t xml:space="preserve">Click on </w:t>
            </w:r>
            <w:r w:rsidR="00B61BE8" w:rsidRPr="007728F6">
              <w:rPr>
                <w:rFonts w:ascii="Arial" w:hAnsi="Arial" w:cs="Arial"/>
              </w:rPr>
              <w:t>D</w:t>
            </w:r>
            <w:r w:rsidRPr="007728F6">
              <w:rPr>
                <w:rFonts w:ascii="Arial" w:hAnsi="Arial" w:cs="Arial"/>
              </w:rPr>
              <w:t>ashboard tab again</w:t>
            </w:r>
            <w:r w:rsidR="007051AD" w:rsidRPr="007728F6">
              <w:rPr>
                <w:rFonts w:ascii="Arial" w:hAnsi="Arial" w:cs="Arial"/>
              </w:rPr>
              <w:t>.</w:t>
            </w:r>
          </w:p>
          <w:p w:rsidR="007051AD" w:rsidRDefault="007051AD" w:rsidP="007051AD">
            <w:pPr>
              <w:rPr>
                <w:noProof/>
              </w:rPr>
            </w:pPr>
          </w:p>
          <w:p w:rsidR="007051AD" w:rsidRDefault="007051AD" w:rsidP="007051AD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BC7D83"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is removed from the </w:t>
            </w:r>
            <w:r w:rsidR="00B61BE8">
              <w:rPr>
                <w:rFonts w:ascii="Arial" w:hAnsi="Arial" w:cs="Arial"/>
                <w:b/>
                <w:color w:val="FF0000"/>
                <w:u w:val="single"/>
              </w:rPr>
              <w:t>F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avorites list in the </w:t>
            </w:r>
            <w:r w:rsidR="00B61BE8">
              <w:rPr>
                <w:rFonts w:ascii="Arial" w:hAnsi="Arial" w:cs="Arial"/>
                <w:b/>
                <w:color w:val="FF0000"/>
                <w:u w:val="single"/>
              </w:rPr>
              <w:t>user’s 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ashboard</w:t>
            </w:r>
          </w:p>
          <w:p w:rsidR="007051AD" w:rsidRDefault="007051AD" w:rsidP="007051AD">
            <w:pPr>
              <w:rPr>
                <w:noProof/>
              </w:rPr>
            </w:pPr>
          </w:p>
          <w:p w:rsidR="003769C0" w:rsidRDefault="00B1730A" w:rsidP="003769C0">
            <w:pPr>
              <w:ind w:left="360"/>
              <w:rPr>
                <w:noProof/>
                <w:lang w:val="en-IN" w:eastAsia="en-IN"/>
              </w:rPr>
            </w:pPr>
            <w:r w:rsidRPr="00BC7D83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2895600" cy="3562350"/>
                  <wp:effectExtent l="19050" t="19050" r="19050" b="1905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5623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93DDB" w:rsidRDefault="00B93DDB" w:rsidP="003769C0">
            <w:pPr>
              <w:ind w:left="360"/>
              <w:rPr>
                <w:noProof/>
                <w:lang w:val="en-IN" w:eastAsia="en-IN"/>
              </w:rPr>
            </w:pPr>
          </w:p>
          <w:p w:rsidR="006B5305" w:rsidRDefault="006B5305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Searches tab. Open an existing effective document which has not been checked out.</w:t>
            </w:r>
          </w:p>
          <w:p w:rsidR="007728F6" w:rsidRDefault="007728F6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2F4909">
              <w:rPr>
                <w:rFonts w:ascii="Arial" w:hAnsi="Arial" w:cs="Arial"/>
              </w:rPr>
              <w:t>Click on the star (favorite) icon to add i</w:t>
            </w:r>
            <w:r>
              <w:rPr>
                <w:rFonts w:ascii="Arial" w:hAnsi="Arial" w:cs="Arial"/>
              </w:rPr>
              <w:t>t to Favorites.</w:t>
            </w:r>
          </w:p>
          <w:p w:rsidR="007728F6" w:rsidRDefault="007728F6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</w:t>
            </w:r>
            <w:r w:rsidRPr="002F4909">
              <w:rPr>
                <w:rFonts w:ascii="Arial" w:hAnsi="Arial" w:cs="Arial"/>
              </w:rPr>
              <w:t xml:space="preserve">ick on the Dashboard tab. </w:t>
            </w:r>
          </w:p>
          <w:p w:rsidR="007728F6" w:rsidRDefault="007728F6" w:rsidP="007728F6">
            <w:pPr>
              <w:ind w:left="360"/>
              <w:rPr>
                <w:rFonts w:ascii="Arial" w:hAnsi="Arial" w:cs="Arial"/>
              </w:rPr>
            </w:pPr>
          </w:p>
          <w:p w:rsidR="007728F6" w:rsidRPr="002F4909" w:rsidRDefault="007728F6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77CAC">
              <w:rPr>
                <w:rFonts w:ascii="Arial" w:hAnsi="Arial" w:cs="Arial"/>
              </w:rPr>
              <w:t>Verify the document from step (</w:t>
            </w:r>
            <w:r>
              <w:rPr>
                <w:rFonts w:ascii="Arial" w:hAnsi="Arial" w:cs="Arial"/>
              </w:rPr>
              <w:t>11</w:t>
            </w:r>
            <w:r w:rsidRPr="00E77CAC">
              <w:rPr>
                <w:rFonts w:ascii="Arial" w:hAnsi="Arial" w:cs="Arial"/>
              </w:rPr>
              <w:t>) is available in the Recently Vie</w:t>
            </w:r>
            <w:r w:rsidR="00280406">
              <w:rPr>
                <w:rFonts w:ascii="Arial" w:hAnsi="Arial" w:cs="Arial"/>
              </w:rPr>
              <w:t>wed list and the Favorites list.</w:t>
            </w:r>
          </w:p>
          <w:p w:rsidR="007728F6" w:rsidRDefault="007728F6" w:rsidP="007728F6">
            <w:pPr>
              <w:ind w:left="360"/>
              <w:rPr>
                <w:rFonts w:ascii="Arial" w:hAnsi="Arial" w:cs="Arial"/>
              </w:rPr>
            </w:pPr>
          </w:p>
          <w:p w:rsidR="006B5305" w:rsidRDefault="006B5305" w:rsidP="007728F6">
            <w:pPr>
              <w:ind w:left="360"/>
              <w:rPr>
                <w:rFonts w:ascii="Arial" w:hAnsi="Arial" w:cs="Arial"/>
              </w:rPr>
            </w:pPr>
          </w:p>
          <w:p w:rsidR="006B5305" w:rsidRDefault="006B5305" w:rsidP="007728F6">
            <w:pPr>
              <w:ind w:left="360"/>
              <w:rPr>
                <w:rFonts w:ascii="Arial" w:hAnsi="Arial" w:cs="Arial"/>
              </w:rPr>
            </w:pPr>
          </w:p>
          <w:p w:rsidR="006B5305" w:rsidRDefault="006B5305" w:rsidP="007728F6">
            <w:pPr>
              <w:ind w:left="360"/>
              <w:rPr>
                <w:rFonts w:ascii="Arial" w:hAnsi="Arial" w:cs="Arial"/>
              </w:rPr>
            </w:pPr>
          </w:p>
          <w:p w:rsidR="006B5305" w:rsidRDefault="006B5305" w:rsidP="007728F6">
            <w:pPr>
              <w:ind w:left="360"/>
              <w:rPr>
                <w:rFonts w:ascii="Arial" w:hAnsi="Arial" w:cs="Arial"/>
              </w:rPr>
            </w:pPr>
          </w:p>
          <w:p w:rsidR="006B5305" w:rsidRDefault="006B5305" w:rsidP="007728F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Pr="00033791"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appears in both lists.</w:t>
            </w:r>
          </w:p>
          <w:p w:rsidR="006B5305" w:rsidRDefault="006B5305" w:rsidP="007728F6">
            <w:pPr>
              <w:ind w:left="360"/>
              <w:rPr>
                <w:rFonts w:ascii="Arial" w:hAnsi="Arial" w:cs="Arial"/>
              </w:rPr>
            </w:pPr>
          </w:p>
          <w:p w:rsidR="007728F6" w:rsidRDefault="005200EC" w:rsidP="007728F6">
            <w:pPr>
              <w:ind w:left="360"/>
              <w:rPr>
                <w:noProof/>
                <w:lang w:val="en-IN" w:eastAsia="en-IN"/>
              </w:rPr>
            </w:pPr>
            <w:r w:rsidRPr="005200EC">
              <w:rPr>
                <w:noProof/>
                <w:bdr w:val="single" w:sz="4" w:space="0" w:color="auto"/>
                <w:lang w:val="en-IN" w:eastAsia="en-IN"/>
              </w:rPr>
              <w:drawing>
                <wp:inline distT="0" distB="0" distL="0" distR="0" wp14:anchorId="17E0C0E7" wp14:editId="5497A3CC">
                  <wp:extent cx="2790190" cy="3581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76" cy="358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8F6" w:rsidRDefault="007728F6" w:rsidP="007728F6">
            <w:pPr>
              <w:rPr>
                <w:rFonts w:ascii="Arial" w:hAnsi="Arial" w:cs="Arial"/>
              </w:rPr>
            </w:pPr>
          </w:p>
          <w:p w:rsidR="00712FD9" w:rsidRPr="009053EB" w:rsidRDefault="00712FD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out the document</w:t>
            </w:r>
            <w:r w:rsidR="007728F6">
              <w:rPr>
                <w:rFonts w:ascii="Arial" w:hAnsi="Arial" w:cs="Arial"/>
              </w:rPr>
              <w:t xml:space="preserve"> from step (11).</w:t>
            </w:r>
          </w:p>
          <w:p w:rsidR="00712FD9" w:rsidRPr="00D46D8D" w:rsidRDefault="00712FD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46D8D">
              <w:rPr>
                <w:rFonts w:ascii="Arial" w:hAnsi="Arial" w:cs="Arial"/>
              </w:rPr>
              <w:t>Add the Target Release date (E.g. Either a day before or current date)</w:t>
            </w:r>
          </w:p>
          <w:p w:rsidR="00712FD9" w:rsidRDefault="00712FD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Document Approvals and add Test User 2 as the approver.</w:t>
            </w:r>
          </w:p>
          <w:p w:rsidR="00712FD9" w:rsidRDefault="00712FD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in the document and route it for approval. </w:t>
            </w:r>
          </w:p>
          <w:p w:rsidR="00712FD9" w:rsidRDefault="00712FD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out </w:t>
            </w:r>
            <w:r w:rsidR="004F3899">
              <w:rPr>
                <w:rFonts w:ascii="Arial" w:hAnsi="Arial" w:cs="Arial"/>
                <w:noProof/>
              </w:rPr>
              <w:t>of</w:t>
            </w:r>
            <w:r>
              <w:rPr>
                <w:rFonts w:ascii="Arial" w:hAnsi="Arial" w:cs="Arial"/>
              </w:rPr>
              <w:t xml:space="preserve"> Test User 1.</w:t>
            </w:r>
          </w:p>
          <w:p w:rsidR="00712FD9" w:rsidRDefault="00712FD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in as Test User 2 and approve the document which was routed in the </w:t>
            </w:r>
            <w:r w:rsidR="00280406">
              <w:rPr>
                <w:rFonts w:ascii="Arial" w:hAnsi="Arial" w:cs="Arial"/>
              </w:rPr>
              <w:t>step (18)</w:t>
            </w:r>
            <w:r>
              <w:rPr>
                <w:rFonts w:ascii="Arial" w:hAnsi="Arial" w:cs="Arial"/>
              </w:rPr>
              <w:t xml:space="preserve">. </w:t>
            </w:r>
          </w:p>
          <w:p w:rsidR="00712FD9" w:rsidRPr="00712FD9" w:rsidRDefault="00712FD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Log out </w:t>
            </w:r>
            <w:r w:rsidR="004F3899">
              <w:rPr>
                <w:rFonts w:ascii="Arial" w:hAnsi="Arial" w:cs="Arial"/>
                <w:noProof/>
              </w:rPr>
              <w:t>of</w:t>
            </w:r>
            <w:r>
              <w:rPr>
                <w:rFonts w:ascii="Arial" w:hAnsi="Arial" w:cs="Arial"/>
              </w:rPr>
              <w:t xml:space="preserve"> Test User 2.</w:t>
            </w:r>
          </w:p>
          <w:p w:rsidR="00712FD9" w:rsidRPr="00712FD9" w:rsidRDefault="00712FD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12FD9">
              <w:rPr>
                <w:rFonts w:ascii="Arial" w:hAnsi="Arial" w:cs="Arial"/>
              </w:rPr>
              <w:t>Run Jobs</w:t>
            </w:r>
            <w:r>
              <w:rPr>
                <w:rFonts w:ascii="Arial" w:hAnsi="Arial" w:cs="Arial"/>
              </w:rPr>
              <w:t xml:space="preserve"> from </w:t>
            </w:r>
            <w:r w:rsidR="004F3899">
              <w:rPr>
                <w:rFonts w:ascii="Arial" w:hAnsi="Arial" w:cs="Arial"/>
              </w:rPr>
              <w:t xml:space="preserve">the </w:t>
            </w:r>
            <w:r w:rsidRPr="004F3899">
              <w:rPr>
                <w:rFonts w:ascii="Arial" w:hAnsi="Arial" w:cs="Arial"/>
                <w:noProof/>
              </w:rPr>
              <w:t>database</w:t>
            </w:r>
            <w:r w:rsidRPr="00712FD9">
              <w:rPr>
                <w:rFonts w:ascii="Arial" w:hAnsi="Arial" w:cs="Arial"/>
              </w:rPr>
              <w:t xml:space="preserve">. </w:t>
            </w:r>
          </w:p>
          <w:p w:rsidR="00712FD9" w:rsidRPr="00712FD9" w:rsidRDefault="00712FD9" w:rsidP="006B530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Login as Test User 1 and navigate to the dashboard</w:t>
            </w:r>
          </w:p>
          <w:p w:rsidR="00B93DDB" w:rsidRDefault="00B93DDB" w:rsidP="003769C0">
            <w:pPr>
              <w:ind w:left="360"/>
              <w:rPr>
                <w:noProof/>
                <w:lang w:val="en-IN" w:eastAsia="en-IN"/>
              </w:rPr>
            </w:pPr>
          </w:p>
          <w:p w:rsidR="00712FD9" w:rsidRDefault="006B5305" w:rsidP="00712FD9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="00712FD9" w:rsidRPr="00033791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Pr="00033791">
              <w:rPr>
                <w:rFonts w:ascii="Arial" w:hAnsi="Arial" w:cs="Arial"/>
                <w:b/>
                <w:color w:val="FF0000"/>
                <w:u w:val="single"/>
              </w:rPr>
              <w:t>The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major revision of</w:t>
            </w:r>
            <w:r w:rsidRPr="00033791">
              <w:rPr>
                <w:rFonts w:ascii="Arial" w:hAnsi="Arial" w:cs="Arial"/>
                <w:b/>
                <w:color w:val="FF0000"/>
                <w:u w:val="single"/>
              </w:rPr>
              <w:t xml:space="preserve"> document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which was added to favorites in the previous steps is updated to the latest Effective version in favorites.</w:t>
            </w:r>
          </w:p>
          <w:p w:rsidR="00B93DDB" w:rsidRDefault="00B93DDB" w:rsidP="003769C0">
            <w:pPr>
              <w:ind w:left="360"/>
              <w:rPr>
                <w:noProof/>
              </w:rPr>
            </w:pPr>
          </w:p>
          <w:p w:rsidR="00933299" w:rsidRDefault="005200EC" w:rsidP="00B93DDB">
            <w:pPr>
              <w:rPr>
                <w:rFonts w:ascii="Arial" w:hAnsi="Arial" w:cs="Arial"/>
                <w:noProof/>
                <w:color w:val="FF0000"/>
                <w:lang w:val="en-IN" w:eastAsia="en-IN"/>
              </w:rPr>
            </w:pPr>
            <w:r w:rsidRPr="00E72399">
              <w:rPr>
                <w:noProof/>
                <w:bdr w:val="single" w:sz="4" w:space="0" w:color="auto"/>
                <w:lang w:val="en-IN" w:eastAsia="en-IN"/>
              </w:rPr>
              <w:drawing>
                <wp:inline distT="0" distB="0" distL="0" distR="0" wp14:anchorId="1F08019D" wp14:editId="110C922B">
                  <wp:extent cx="3028315" cy="3581400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358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8F6" w:rsidRDefault="007728F6" w:rsidP="00B93DDB">
            <w:pPr>
              <w:rPr>
                <w:rFonts w:ascii="Arial" w:hAnsi="Arial" w:cs="Arial"/>
                <w:noProof/>
                <w:color w:val="FF0000"/>
                <w:lang w:val="en-IN" w:eastAsia="en-IN"/>
              </w:rPr>
            </w:pPr>
          </w:p>
          <w:p w:rsidR="007728F6" w:rsidRDefault="007728F6" w:rsidP="00B93DDB">
            <w:pPr>
              <w:rPr>
                <w:rFonts w:ascii="Arial" w:hAnsi="Arial" w:cs="Arial"/>
              </w:rPr>
            </w:pPr>
          </w:p>
          <w:p w:rsidR="00E72399" w:rsidRDefault="00E72399" w:rsidP="00B93DDB">
            <w:pPr>
              <w:rPr>
                <w:rFonts w:ascii="Arial" w:hAnsi="Arial" w:cs="Arial"/>
              </w:rPr>
            </w:pPr>
          </w:p>
        </w:tc>
      </w:tr>
      <w:tr w:rsidR="00B93DDB" w:rsidTr="00B93DDB">
        <w:trPr>
          <w:trHeight w:val="374"/>
        </w:trPr>
        <w:tc>
          <w:tcPr>
            <w:tcW w:w="2178" w:type="dxa"/>
            <w:vMerge w:val="restart"/>
            <w:shd w:val="clear" w:color="auto" w:fill="E0E0E0"/>
          </w:tcPr>
          <w:p w:rsidR="00B93DDB" w:rsidRDefault="00B93DDB" w:rsidP="00DD3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973" w:type="dxa"/>
            <w:vMerge w:val="restart"/>
          </w:tcPr>
          <w:p w:rsidR="00B93DDB" w:rsidRDefault="00B93DDB" w:rsidP="00DD3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B93DDB" w:rsidRDefault="00B93DDB" w:rsidP="00DD3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B93DDB" w:rsidRDefault="00B93DDB" w:rsidP="00DD343A">
            <w:pPr>
              <w:rPr>
                <w:rFonts w:ascii="Arial" w:hAnsi="Arial" w:cs="Arial"/>
              </w:rPr>
            </w:pPr>
          </w:p>
        </w:tc>
        <w:tc>
          <w:tcPr>
            <w:tcW w:w="5922" w:type="dxa"/>
            <w:gridSpan w:val="2"/>
          </w:tcPr>
          <w:p w:rsidR="00B93DDB" w:rsidRDefault="00B93DDB" w:rsidP="00DD3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</w:t>
            </w:r>
          </w:p>
        </w:tc>
        <w:tc>
          <w:tcPr>
            <w:tcW w:w="2225" w:type="dxa"/>
            <w:gridSpan w:val="2"/>
            <w:vMerge w:val="restart"/>
          </w:tcPr>
          <w:p w:rsidR="00B93DDB" w:rsidRDefault="00B93DDB" w:rsidP="00DD3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  <w:tr w:rsidR="00B93DDB" w:rsidTr="00B93DDB">
        <w:trPr>
          <w:trHeight w:val="373"/>
        </w:trPr>
        <w:tc>
          <w:tcPr>
            <w:tcW w:w="2178" w:type="dxa"/>
            <w:vMerge/>
            <w:shd w:val="clear" w:color="auto" w:fill="E0E0E0"/>
          </w:tcPr>
          <w:p w:rsidR="00B93DDB" w:rsidRDefault="00B93DDB" w:rsidP="00DD343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3" w:type="dxa"/>
            <w:vMerge/>
          </w:tcPr>
          <w:p w:rsidR="00B93DDB" w:rsidRDefault="00B93DDB" w:rsidP="00DD343A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B93DDB" w:rsidRDefault="00B93DDB" w:rsidP="00DD3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961" w:type="dxa"/>
          </w:tcPr>
          <w:p w:rsidR="00B93DDB" w:rsidRDefault="00B93DDB" w:rsidP="00DD3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225" w:type="dxa"/>
            <w:gridSpan w:val="2"/>
            <w:vMerge/>
          </w:tcPr>
          <w:p w:rsidR="00B93DDB" w:rsidRDefault="00B93DDB" w:rsidP="00DD343A">
            <w:pPr>
              <w:rPr>
                <w:rFonts w:ascii="Arial" w:hAnsi="Arial" w:cs="Arial"/>
              </w:rPr>
            </w:pPr>
          </w:p>
        </w:tc>
      </w:tr>
      <w:tr w:rsidR="00B93DDB" w:rsidTr="00B93DDB">
        <w:tc>
          <w:tcPr>
            <w:tcW w:w="2178" w:type="dxa"/>
            <w:shd w:val="clear" w:color="auto" w:fill="E0E0E0"/>
          </w:tcPr>
          <w:p w:rsidR="00B93DDB" w:rsidRDefault="00B93DDB" w:rsidP="00DD343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120" w:type="dxa"/>
            <w:gridSpan w:val="5"/>
          </w:tcPr>
          <w:p w:rsidR="00B93DDB" w:rsidRDefault="00B93DDB" w:rsidP="00DD343A">
            <w:pPr>
              <w:rPr>
                <w:rFonts w:ascii="Arial" w:hAnsi="Arial" w:cs="Arial"/>
                <w:b/>
              </w:rPr>
            </w:pPr>
            <w:r w:rsidRPr="00631D61">
              <w:rPr>
                <w:rFonts w:ascii="Arial" w:hAnsi="Arial" w:cs="Arial"/>
                <w:b/>
              </w:rPr>
              <w:t>Date of Execution:</w:t>
            </w:r>
          </w:p>
          <w:p w:rsidR="00B93DDB" w:rsidRDefault="00B93DDB" w:rsidP="00DD343A">
            <w:pPr>
              <w:rPr>
                <w:rFonts w:ascii="Arial" w:hAnsi="Arial" w:cs="Arial"/>
              </w:rPr>
            </w:pPr>
          </w:p>
        </w:tc>
      </w:tr>
      <w:tr w:rsidR="00B93DDB" w:rsidTr="00B93DDB">
        <w:tc>
          <w:tcPr>
            <w:tcW w:w="2178" w:type="dxa"/>
            <w:shd w:val="clear" w:color="auto" w:fill="E0E0E0"/>
          </w:tcPr>
          <w:p w:rsidR="00B93DDB" w:rsidRDefault="00B93DDB" w:rsidP="00DD3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120" w:type="dxa"/>
            <w:gridSpan w:val="5"/>
          </w:tcPr>
          <w:p w:rsidR="00B93DDB" w:rsidRDefault="00B93DDB" w:rsidP="00DD343A">
            <w:pPr>
              <w:rPr>
                <w:rFonts w:ascii="Arial" w:hAnsi="Arial" w:cs="Arial"/>
              </w:rPr>
            </w:pPr>
          </w:p>
        </w:tc>
      </w:tr>
      <w:tr w:rsidR="00B93DDB" w:rsidTr="00B93DDB">
        <w:trPr>
          <w:cantSplit/>
        </w:trPr>
        <w:tc>
          <w:tcPr>
            <w:tcW w:w="2178" w:type="dxa"/>
            <w:shd w:val="clear" w:color="auto" w:fill="E0E0E0"/>
          </w:tcPr>
          <w:p w:rsidR="00B93DDB" w:rsidRDefault="00B93DDB" w:rsidP="00DD343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895" w:type="dxa"/>
            <w:gridSpan w:val="3"/>
          </w:tcPr>
          <w:p w:rsidR="00B93DDB" w:rsidRDefault="00B93DDB" w:rsidP="00DD343A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  <w:gridSpan w:val="2"/>
          </w:tcPr>
          <w:p w:rsidR="00B93DDB" w:rsidRDefault="00B93DDB" w:rsidP="00DD343A">
            <w:pPr>
              <w:rPr>
                <w:rFonts w:ascii="Arial" w:hAnsi="Arial" w:cs="Arial"/>
              </w:rPr>
            </w:pPr>
          </w:p>
        </w:tc>
      </w:tr>
      <w:tr w:rsidR="00B93DDB" w:rsidTr="00B93DDB">
        <w:trPr>
          <w:cantSplit/>
        </w:trPr>
        <w:tc>
          <w:tcPr>
            <w:tcW w:w="2178" w:type="dxa"/>
            <w:shd w:val="clear" w:color="auto" w:fill="E0E0E0"/>
          </w:tcPr>
          <w:p w:rsidR="00B93DDB" w:rsidRDefault="00B93DDB" w:rsidP="00DD3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895" w:type="dxa"/>
            <w:gridSpan w:val="3"/>
          </w:tcPr>
          <w:p w:rsidR="00B93DDB" w:rsidRDefault="00B93DDB" w:rsidP="00DD343A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  <w:gridSpan w:val="2"/>
          </w:tcPr>
          <w:p w:rsidR="00B93DDB" w:rsidRDefault="00B93DDB" w:rsidP="00DD343A">
            <w:pPr>
              <w:rPr>
                <w:rFonts w:ascii="Arial" w:hAnsi="Arial" w:cs="Arial"/>
              </w:rPr>
            </w:pPr>
          </w:p>
        </w:tc>
      </w:tr>
      <w:tr w:rsidR="00B93DDB" w:rsidTr="00B93DDB">
        <w:trPr>
          <w:cantSplit/>
        </w:trPr>
        <w:tc>
          <w:tcPr>
            <w:tcW w:w="2178" w:type="dxa"/>
            <w:shd w:val="clear" w:color="auto" w:fill="E0E0E0"/>
          </w:tcPr>
          <w:p w:rsidR="00B93DDB" w:rsidRDefault="00B93DDB" w:rsidP="00DD3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895" w:type="dxa"/>
            <w:gridSpan w:val="3"/>
          </w:tcPr>
          <w:p w:rsidR="00B93DDB" w:rsidRDefault="00B93DDB" w:rsidP="00DD3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B93DDB" w:rsidRDefault="00B93DDB" w:rsidP="00DD3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225" w:type="dxa"/>
            <w:gridSpan w:val="2"/>
          </w:tcPr>
          <w:p w:rsidR="00B93DDB" w:rsidRDefault="00B93DDB" w:rsidP="00DD343A">
            <w:pPr>
              <w:rPr>
                <w:rFonts w:ascii="Arial" w:hAnsi="Arial" w:cs="Arial"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18270B" w:rsidRDefault="0018270B"/>
    <w:sectPr w:rsidR="0018270B" w:rsidSect="00754186">
      <w:headerReference w:type="default" r:id="rId17"/>
      <w:footerReference w:type="default" r:id="rId18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6C9" w:rsidRDefault="001816C9">
      <w:r>
        <w:separator/>
      </w:r>
    </w:p>
  </w:endnote>
  <w:endnote w:type="continuationSeparator" w:id="0">
    <w:p w:rsidR="001816C9" w:rsidRDefault="0018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6B5305">
      <w:rPr>
        <w:rFonts w:ascii="Tahoma" w:hAnsi="Tahoma" w:cs="Tahoma"/>
        <w:noProof/>
      </w:rPr>
      <w:t>10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6B5305">
      <w:rPr>
        <w:rFonts w:ascii="Tahoma" w:hAnsi="Tahoma" w:cs="Tahoma"/>
        <w:noProof/>
      </w:rPr>
      <w:t>10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6C9" w:rsidRDefault="001816C9">
      <w:r>
        <w:separator/>
      </w:r>
    </w:p>
  </w:footnote>
  <w:footnote w:type="continuationSeparator" w:id="0">
    <w:p w:rsidR="001816C9" w:rsidRDefault="00181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F2D"/>
    <w:multiLevelType w:val="hybridMultilevel"/>
    <w:tmpl w:val="E89C33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3" w15:restartNumberingAfterBreak="0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493F10"/>
    <w:multiLevelType w:val="hybridMultilevel"/>
    <w:tmpl w:val="D192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E974CF"/>
    <w:multiLevelType w:val="hybridMultilevel"/>
    <w:tmpl w:val="609E0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D3176A"/>
    <w:multiLevelType w:val="hybridMultilevel"/>
    <w:tmpl w:val="499A2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96BC72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B262E6"/>
    <w:multiLevelType w:val="hybridMultilevel"/>
    <w:tmpl w:val="E8F8196A"/>
    <w:lvl w:ilvl="0" w:tplc="BAB6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1D512C"/>
    <w:multiLevelType w:val="hybridMultilevel"/>
    <w:tmpl w:val="EE1E9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11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15"/>
  </w:num>
  <w:num w:numId="13">
    <w:abstractNumId w:val="7"/>
  </w:num>
  <w:num w:numId="14">
    <w:abstractNumId w:val="14"/>
  </w:num>
  <w:num w:numId="15">
    <w:abstractNumId w:val="1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MDKwtDCwNDAxNTdU0lEKTi0uzszPAymwrAUACLWc7iwAAAA="/>
  </w:docVars>
  <w:rsids>
    <w:rsidRoot w:val="000707B5"/>
    <w:rsid w:val="00017892"/>
    <w:rsid w:val="0003466C"/>
    <w:rsid w:val="00051379"/>
    <w:rsid w:val="0005602A"/>
    <w:rsid w:val="00065430"/>
    <w:rsid w:val="00067E7A"/>
    <w:rsid w:val="000707B5"/>
    <w:rsid w:val="0007217B"/>
    <w:rsid w:val="00072261"/>
    <w:rsid w:val="00081B68"/>
    <w:rsid w:val="00085103"/>
    <w:rsid w:val="00087C48"/>
    <w:rsid w:val="000A5A7E"/>
    <w:rsid w:val="000B2C44"/>
    <w:rsid w:val="000B5AF5"/>
    <w:rsid w:val="000C502E"/>
    <w:rsid w:val="000D1847"/>
    <w:rsid w:val="000F5E79"/>
    <w:rsid w:val="0012704E"/>
    <w:rsid w:val="001271E3"/>
    <w:rsid w:val="001326F9"/>
    <w:rsid w:val="001344B3"/>
    <w:rsid w:val="00152D4B"/>
    <w:rsid w:val="00163CBD"/>
    <w:rsid w:val="001726DE"/>
    <w:rsid w:val="00173C47"/>
    <w:rsid w:val="001816C9"/>
    <w:rsid w:val="0018270B"/>
    <w:rsid w:val="00184238"/>
    <w:rsid w:val="001A459D"/>
    <w:rsid w:val="001B0644"/>
    <w:rsid w:val="001B2023"/>
    <w:rsid w:val="001C6380"/>
    <w:rsid w:val="00213A49"/>
    <w:rsid w:val="00234A14"/>
    <w:rsid w:val="00235791"/>
    <w:rsid w:val="00242622"/>
    <w:rsid w:val="002531BD"/>
    <w:rsid w:val="00280406"/>
    <w:rsid w:val="00281A07"/>
    <w:rsid w:val="00284570"/>
    <w:rsid w:val="00291483"/>
    <w:rsid w:val="002C09DF"/>
    <w:rsid w:val="002C0A1D"/>
    <w:rsid w:val="003010AE"/>
    <w:rsid w:val="00315EA5"/>
    <w:rsid w:val="003230B0"/>
    <w:rsid w:val="00332A70"/>
    <w:rsid w:val="00345D2B"/>
    <w:rsid w:val="00373F0C"/>
    <w:rsid w:val="003769C0"/>
    <w:rsid w:val="003844AA"/>
    <w:rsid w:val="003A3CFE"/>
    <w:rsid w:val="003B0251"/>
    <w:rsid w:val="003D081A"/>
    <w:rsid w:val="003D4F49"/>
    <w:rsid w:val="003E4350"/>
    <w:rsid w:val="003F54D7"/>
    <w:rsid w:val="00406998"/>
    <w:rsid w:val="00413260"/>
    <w:rsid w:val="0044661F"/>
    <w:rsid w:val="00460B6F"/>
    <w:rsid w:val="00461DAA"/>
    <w:rsid w:val="004760AC"/>
    <w:rsid w:val="004808B0"/>
    <w:rsid w:val="004A47CD"/>
    <w:rsid w:val="004F3899"/>
    <w:rsid w:val="00500F7F"/>
    <w:rsid w:val="00505F72"/>
    <w:rsid w:val="005174FB"/>
    <w:rsid w:val="005200EC"/>
    <w:rsid w:val="005245A3"/>
    <w:rsid w:val="00530E86"/>
    <w:rsid w:val="00533359"/>
    <w:rsid w:val="00546C93"/>
    <w:rsid w:val="00547914"/>
    <w:rsid w:val="00567237"/>
    <w:rsid w:val="00580E1B"/>
    <w:rsid w:val="00594582"/>
    <w:rsid w:val="005A2AAC"/>
    <w:rsid w:val="005B71AB"/>
    <w:rsid w:val="005E106F"/>
    <w:rsid w:val="0061710C"/>
    <w:rsid w:val="00621EAD"/>
    <w:rsid w:val="00622B9B"/>
    <w:rsid w:val="0062734C"/>
    <w:rsid w:val="00640559"/>
    <w:rsid w:val="00675C43"/>
    <w:rsid w:val="006A0D87"/>
    <w:rsid w:val="006A7AEF"/>
    <w:rsid w:val="006B5305"/>
    <w:rsid w:val="006C37F8"/>
    <w:rsid w:val="006E0F18"/>
    <w:rsid w:val="006E1CFA"/>
    <w:rsid w:val="006E2A6C"/>
    <w:rsid w:val="006E2AF2"/>
    <w:rsid w:val="006E3CA5"/>
    <w:rsid w:val="006E76B5"/>
    <w:rsid w:val="007051AD"/>
    <w:rsid w:val="00712FD9"/>
    <w:rsid w:val="007144AC"/>
    <w:rsid w:val="007338EA"/>
    <w:rsid w:val="00754186"/>
    <w:rsid w:val="007728F6"/>
    <w:rsid w:val="00773558"/>
    <w:rsid w:val="0078115B"/>
    <w:rsid w:val="0079589F"/>
    <w:rsid w:val="00796DDA"/>
    <w:rsid w:val="007B4729"/>
    <w:rsid w:val="007C1DDB"/>
    <w:rsid w:val="007D0A90"/>
    <w:rsid w:val="007D13CD"/>
    <w:rsid w:val="007F5943"/>
    <w:rsid w:val="0080097A"/>
    <w:rsid w:val="00805DF6"/>
    <w:rsid w:val="00810A86"/>
    <w:rsid w:val="00820511"/>
    <w:rsid w:val="008314DA"/>
    <w:rsid w:val="00846E36"/>
    <w:rsid w:val="00853EEA"/>
    <w:rsid w:val="0087769B"/>
    <w:rsid w:val="008831B6"/>
    <w:rsid w:val="00886E96"/>
    <w:rsid w:val="008873CB"/>
    <w:rsid w:val="008A2BCB"/>
    <w:rsid w:val="008B198E"/>
    <w:rsid w:val="008B63CA"/>
    <w:rsid w:val="008C3C64"/>
    <w:rsid w:val="008C5AC7"/>
    <w:rsid w:val="008F536A"/>
    <w:rsid w:val="00900F2B"/>
    <w:rsid w:val="00915503"/>
    <w:rsid w:val="0091601D"/>
    <w:rsid w:val="0092365C"/>
    <w:rsid w:val="00933299"/>
    <w:rsid w:val="00936EB8"/>
    <w:rsid w:val="009835E7"/>
    <w:rsid w:val="009A1463"/>
    <w:rsid w:val="009A19F4"/>
    <w:rsid w:val="009A7BA2"/>
    <w:rsid w:val="009B68E4"/>
    <w:rsid w:val="009C7F2F"/>
    <w:rsid w:val="009D4C2E"/>
    <w:rsid w:val="00A06250"/>
    <w:rsid w:val="00A34EA4"/>
    <w:rsid w:val="00A35324"/>
    <w:rsid w:val="00A400DF"/>
    <w:rsid w:val="00A50696"/>
    <w:rsid w:val="00A54438"/>
    <w:rsid w:val="00A600BD"/>
    <w:rsid w:val="00A65685"/>
    <w:rsid w:val="00A72E3A"/>
    <w:rsid w:val="00A81355"/>
    <w:rsid w:val="00A834D5"/>
    <w:rsid w:val="00A83C1A"/>
    <w:rsid w:val="00A8406B"/>
    <w:rsid w:val="00A949B4"/>
    <w:rsid w:val="00A965BC"/>
    <w:rsid w:val="00AA224A"/>
    <w:rsid w:val="00AA3B05"/>
    <w:rsid w:val="00AF31BB"/>
    <w:rsid w:val="00B00B2F"/>
    <w:rsid w:val="00B02E00"/>
    <w:rsid w:val="00B125BC"/>
    <w:rsid w:val="00B1730A"/>
    <w:rsid w:val="00B23DF2"/>
    <w:rsid w:val="00B42EBB"/>
    <w:rsid w:val="00B61BE8"/>
    <w:rsid w:val="00B85384"/>
    <w:rsid w:val="00B92414"/>
    <w:rsid w:val="00B93DDB"/>
    <w:rsid w:val="00B96DAA"/>
    <w:rsid w:val="00B96F8D"/>
    <w:rsid w:val="00BA3D43"/>
    <w:rsid w:val="00BB01F6"/>
    <w:rsid w:val="00BC7D83"/>
    <w:rsid w:val="00BF0701"/>
    <w:rsid w:val="00BF47A0"/>
    <w:rsid w:val="00C35643"/>
    <w:rsid w:val="00C40EBD"/>
    <w:rsid w:val="00C563B9"/>
    <w:rsid w:val="00C821BC"/>
    <w:rsid w:val="00C85F37"/>
    <w:rsid w:val="00CA4AA5"/>
    <w:rsid w:val="00CA60FB"/>
    <w:rsid w:val="00CA6125"/>
    <w:rsid w:val="00CB4CE7"/>
    <w:rsid w:val="00CB5906"/>
    <w:rsid w:val="00CB78CB"/>
    <w:rsid w:val="00CE4107"/>
    <w:rsid w:val="00CF1B2D"/>
    <w:rsid w:val="00CF5E78"/>
    <w:rsid w:val="00D03E31"/>
    <w:rsid w:val="00D03E8E"/>
    <w:rsid w:val="00D06826"/>
    <w:rsid w:val="00D160DB"/>
    <w:rsid w:val="00D2354C"/>
    <w:rsid w:val="00D2564A"/>
    <w:rsid w:val="00D2599A"/>
    <w:rsid w:val="00D46AEF"/>
    <w:rsid w:val="00D50F00"/>
    <w:rsid w:val="00D53F14"/>
    <w:rsid w:val="00D63A6F"/>
    <w:rsid w:val="00D74163"/>
    <w:rsid w:val="00D87EE1"/>
    <w:rsid w:val="00D94DF4"/>
    <w:rsid w:val="00D97DF0"/>
    <w:rsid w:val="00DA73C4"/>
    <w:rsid w:val="00DD343A"/>
    <w:rsid w:val="00DE04BF"/>
    <w:rsid w:val="00DE0EAC"/>
    <w:rsid w:val="00DE4EF2"/>
    <w:rsid w:val="00E10D83"/>
    <w:rsid w:val="00E13D31"/>
    <w:rsid w:val="00E2330E"/>
    <w:rsid w:val="00E2667D"/>
    <w:rsid w:val="00E327F5"/>
    <w:rsid w:val="00E34099"/>
    <w:rsid w:val="00E43679"/>
    <w:rsid w:val="00E46854"/>
    <w:rsid w:val="00E6017A"/>
    <w:rsid w:val="00E67294"/>
    <w:rsid w:val="00E72399"/>
    <w:rsid w:val="00E86494"/>
    <w:rsid w:val="00EA1494"/>
    <w:rsid w:val="00EB2137"/>
    <w:rsid w:val="00EB2A78"/>
    <w:rsid w:val="00EC6946"/>
    <w:rsid w:val="00ED7552"/>
    <w:rsid w:val="00EE3543"/>
    <w:rsid w:val="00EF0DFD"/>
    <w:rsid w:val="00F0305A"/>
    <w:rsid w:val="00F27428"/>
    <w:rsid w:val="00F27456"/>
    <w:rsid w:val="00F324F2"/>
    <w:rsid w:val="00F43708"/>
    <w:rsid w:val="00F47013"/>
    <w:rsid w:val="00F54882"/>
    <w:rsid w:val="00F66D46"/>
    <w:rsid w:val="00F85F11"/>
    <w:rsid w:val="00FA2AAB"/>
    <w:rsid w:val="00FD03C3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AA01C3F"/>
  <w15:chartTrackingRefBased/>
  <w15:docId w15:val="{30A46140-34F3-4599-AD7F-579D8C19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B198E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8B198E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B198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A5069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50696"/>
  </w:style>
  <w:style w:type="character" w:customStyle="1" w:styleId="CommentSubjectChar">
    <w:name w:val="Comment Subject Char"/>
    <w:link w:val="CommentSubject"/>
    <w:rsid w:val="00A50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51</TotalTime>
  <Pages>10</Pages>
  <Words>485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Akarsh Sridhara Babu</cp:lastModifiedBy>
  <cp:revision>5</cp:revision>
  <cp:lastPrinted>2010-04-01T04:47:00Z</cp:lastPrinted>
  <dcterms:created xsi:type="dcterms:W3CDTF">2018-03-22T14:53:00Z</dcterms:created>
  <dcterms:modified xsi:type="dcterms:W3CDTF">2018-03-29T23:50:00Z</dcterms:modified>
</cp:coreProperties>
</file>