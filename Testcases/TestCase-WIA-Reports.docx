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14:paraId="0846BC4D" w14:textId="77777777">
        <w:tc>
          <w:tcPr>
            <w:tcW w:w="1555" w:type="dxa"/>
            <w:shd w:val="clear" w:color="auto" w:fill="E0E0E0"/>
          </w:tcPr>
          <w:p w14:paraId="4802D865" w14:textId="77777777"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303479ED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68364DC4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06523BC9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14:paraId="1BCC50DC" w14:textId="77777777"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 w14:paraId="6A8025E5" w14:textId="77777777">
        <w:tc>
          <w:tcPr>
            <w:tcW w:w="1555" w:type="dxa"/>
          </w:tcPr>
          <w:p w14:paraId="1CB2882D" w14:textId="5E91FE6F" w:rsidR="0018270B" w:rsidRDefault="0018270B"/>
        </w:tc>
        <w:tc>
          <w:tcPr>
            <w:tcW w:w="2700" w:type="dxa"/>
          </w:tcPr>
          <w:p w14:paraId="081EF4A7" w14:textId="77777777" w:rsidR="0018270B" w:rsidRDefault="003347D5" w:rsidP="00754186">
            <w:r>
              <w:t>Reports</w:t>
            </w:r>
          </w:p>
        </w:tc>
        <w:tc>
          <w:tcPr>
            <w:tcW w:w="5040" w:type="dxa"/>
          </w:tcPr>
          <w:p w14:paraId="269C5707" w14:textId="77777777" w:rsidR="002B19BA" w:rsidRDefault="000B5AF5" w:rsidP="002B19BA">
            <w:r>
              <w:t xml:space="preserve">To verify </w:t>
            </w:r>
          </w:p>
          <w:p w14:paraId="56C36F66" w14:textId="77777777" w:rsidR="007F0E28" w:rsidRDefault="007F0E28" w:rsidP="007F0E28">
            <w:pPr>
              <w:numPr>
                <w:ilvl w:val="0"/>
                <w:numId w:val="13"/>
              </w:numPr>
            </w:pPr>
            <w:r>
              <w:t xml:space="preserve">Add </w:t>
            </w:r>
            <w:r w:rsidR="004455E6">
              <w:t>new report</w:t>
            </w:r>
          </w:p>
          <w:p w14:paraId="22957D50" w14:textId="77777777" w:rsidR="004455E6" w:rsidRDefault="004455E6" w:rsidP="007F0E28">
            <w:pPr>
              <w:numPr>
                <w:ilvl w:val="0"/>
                <w:numId w:val="13"/>
              </w:numPr>
            </w:pPr>
            <w:r>
              <w:t xml:space="preserve">“Use and Design” permission for </w:t>
            </w:r>
            <w:r w:rsidR="001E36B1">
              <w:t xml:space="preserve">the </w:t>
            </w:r>
            <w:r w:rsidRPr="001E36B1">
              <w:rPr>
                <w:noProof/>
              </w:rPr>
              <w:t>report</w:t>
            </w:r>
          </w:p>
          <w:p w14:paraId="5BF5370F" w14:textId="77777777" w:rsidR="004455E6" w:rsidRDefault="004455E6" w:rsidP="004455E6">
            <w:pPr>
              <w:numPr>
                <w:ilvl w:val="0"/>
                <w:numId w:val="13"/>
              </w:numPr>
            </w:pPr>
            <w:r>
              <w:t>“Edit and Delete” report</w:t>
            </w:r>
          </w:p>
          <w:p w14:paraId="694E21D9" w14:textId="77777777" w:rsidR="0018270B" w:rsidRDefault="007F0E28" w:rsidP="004455E6">
            <w:pPr>
              <w:numPr>
                <w:ilvl w:val="0"/>
                <w:numId w:val="13"/>
              </w:numPr>
            </w:pPr>
            <w:r>
              <w:t xml:space="preserve">List of public reports available </w:t>
            </w:r>
          </w:p>
        </w:tc>
        <w:tc>
          <w:tcPr>
            <w:tcW w:w="1440" w:type="dxa"/>
          </w:tcPr>
          <w:p w14:paraId="75757525" w14:textId="77777777" w:rsidR="0018270B" w:rsidRDefault="0018270B"/>
        </w:tc>
        <w:tc>
          <w:tcPr>
            <w:tcW w:w="2520" w:type="dxa"/>
          </w:tcPr>
          <w:p w14:paraId="361BFB30" w14:textId="77777777" w:rsidR="0018270B" w:rsidRDefault="0018270B"/>
        </w:tc>
      </w:tr>
    </w:tbl>
    <w:p w14:paraId="513AAAA4" w14:textId="77777777"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14:paraId="588F8D09" w14:textId="77777777" w:rsidTr="00AB32DB">
        <w:trPr>
          <w:trHeight w:val="1221"/>
        </w:trPr>
        <w:tc>
          <w:tcPr>
            <w:tcW w:w="2178" w:type="dxa"/>
            <w:shd w:val="clear" w:color="auto" w:fill="E0E0E0"/>
          </w:tcPr>
          <w:p w14:paraId="52B1375C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14:paraId="73A59FD5" w14:textId="77777777"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7D5448">
              <w:rPr>
                <w:rFonts w:ascii="Arial" w:hAnsi="Arial" w:cs="Arial"/>
              </w:rPr>
              <w:t>.</w:t>
            </w:r>
          </w:p>
          <w:p w14:paraId="33F19F4C" w14:textId="65765BF5"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7D5448">
              <w:rPr>
                <w:noProof/>
              </w:rPr>
              <w:t>.</w:t>
            </w:r>
          </w:p>
          <w:p w14:paraId="5778F642" w14:textId="77777777"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9C1DD7">
              <w:rPr>
                <w:rFonts w:ascii="Arial" w:hAnsi="Arial" w:cs="Arial"/>
              </w:rPr>
              <w:t xml:space="preserve"> 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>logged into the web interface</w:t>
            </w:r>
            <w:r w:rsidR="007D5448">
              <w:rPr>
                <w:rFonts w:ascii="Arial" w:hAnsi="Arial" w:cs="Arial"/>
              </w:rPr>
              <w:t>.</w:t>
            </w:r>
            <w:r w:rsidR="009C1DD7">
              <w:rPr>
                <w:rFonts w:ascii="Arial" w:hAnsi="Arial" w:cs="Arial"/>
              </w:rPr>
              <w:t xml:space="preserve"> </w:t>
            </w:r>
          </w:p>
          <w:p w14:paraId="568C1F09" w14:textId="77777777" w:rsidR="004455E6" w:rsidRPr="004455E6" w:rsidRDefault="001E36B1" w:rsidP="004455E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4455E6" w:rsidRPr="001E36B1">
              <w:rPr>
                <w:rFonts w:ascii="Arial" w:hAnsi="Arial" w:cs="Arial"/>
                <w:noProof/>
              </w:rPr>
              <w:t>ser</w:t>
            </w:r>
            <w:r w:rsidR="004455E6">
              <w:rPr>
                <w:rFonts w:ascii="Arial" w:hAnsi="Arial" w:cs="Arial"/>
              </w:rPr>
              <w:t xml:space="preserve"> must have </w:t>
            </w:r>
            <w:r w:rsidR="004455E6" w:rsidRPr="004E3DBE">
              <w:rPr>
                <w:rFonts w:ascii="Arial" w:hAnsi="Arial" w:cs="Arial"/>
              </w:rPr>
              <w:t>loca</w:t>
            </w:r>
            <w:r w:rsidR="004455E6" w:rsidRPr="004B299B">
              <w:rPr>
                <w:rFonts w:ascii="Arial" w:hAnsi="Arial" w:cs="Arial"/>
              </w:rPr>
              <w:t>l or system</w:t>
            </w:r>
            <w:r w:rsidR="004455E6">
              <w:rPr>
                <w:rFonts w:ascii="Arial" w:hAnsi="Arial" w:cs="Arial"/>
              </w:rPr>
              <w:t xml:space="preserve"> </w:t>
            </w:r>
            <w:r w:rsidR="004455E6" w:rsidRPr="0076074C">
              <w:rPr>
                <w:rFonts w:ascii="Arial" w:hAnsi="Arial" w:cs="Arial"/>
              </w:rPr>
              <w:t>administrative privileges</w:t>
            </w:r>
            <w:r w:rsidR="007D5448">
              <w:rPr>
                <w:rFonts w:ascii="Arial" w:hAnsi="Arial" w:cs="Arial"/>
              </w:rPr>
              <w:t>.</w:t>
            </w:r>
          </w:p>
        </w:tc>
      </w:tr>
      <w:tr w:rsidR="0018270B" w14:paraId="7A502F88" w14:textId="77777777" w:rsidTr="00AB32DB">
        <w:trPr>
          <w:trHeight w:val="564"/>
        </w:trPr>
        <w:tc>
          <w:tcPr>
            <w:tcW w:w="2178" w:type="dxa"/>
            <w:shd w:val="clear" w:color="auto" w:fill="E0E0E0"/>
          </w:tcPr>
          <w:p w14:paraId="16227A46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14:paraId="43B98767" w14:textId="77777777"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r w:rsidR="00C4500D">
              <w:rPr>
                <w:rFonts w:ascii="Arial" w:hAnsi="Arial" w:cs="Arial"/>
              </w:rPr>
              <w:t>Dashboard</w:t>
            </w:r>
          </w:p>
          <w:p w14:paraId="3F8C4832" w14:textId="77777777" w:rsidR="003347D5" w:rsidRDefault="003347D5" w:rsidP="003347D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Reports </w:t>
            </w:r>
            <w:r w:rsidR="00C4500D">
              <w:rPr>
                <w:rFonts w:ascii="Arial" w:hAnsi="Arial" w:cs="Arial"/>
              </w:rPr>
              <w:t xml:space="preserve">menu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C4500D" w:rsidRPr="001E36B1">
              <w:rPr>
                <w:rFonts w:ascii="Arial" w:hAnsi="Arial" w:cs="Arial"/>
                <w:noProof/>
              </w:rPr>
              <w:t>dashboard</w:t>
            </w:r>
            <w:r w:rsidR="00C450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view a list of reports available for the user </w:t>
            </w:r>
          </w:p>
          <w:p w14:paraId="03BA6E79" w14:textId="77777777" w:rsidR="003347D5" w:rsidRDefault="003347D5" w:rsidP="003347D5">
            <w:pPr>
              <w:ind w:left="360"/>
              <w:rPr>
                <w:rFonts w:ascii="Arial" w:hAnsi="Arial" w:cs="Arial"/>
              </w:rPr>
            </w:pPr>
          </w:p>
          <w:p w14:paraId="222CD64D" w14:textId="77777777" w:rsidR="003347D5" w:rsidRDefault="003347D5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list of reports available is displayed</w:t>
            </w:r>
          </w:p>
          <w:p w14:paraId="2D26003F" w14:textId="77777777" w:rsidR="00090093" w:rsidRDefault="003347D5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D9DCF5C" wp14:editId="5A28F4AE">
                  <wp:extent cx="3200400" cy="3914775"/>
                  <wp:effectExtent l="76200" t="76200" r="133350" b="1428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119" cy="39156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E4342D" w14:textId="77777777"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14:paraId="3EB25A2B" w14:textId="77777777" w:rsidR="007860F1" w:rsidRPr="007860F1" w:rsidRDefault="007860F1" w:rsidP="007860F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14:paraId="5B3A09D2" w14:textId="77777777"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Reports.</w:t>
            </w:r>
          </w:p>
          <w:p w14:paraId="5C97B433" w14:textId="77777777" w:rsidR="007860F1" w:rsidRDefault="007860F1" w:rsidP="007860F1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new reports</w:t>
            </w:r>
          </w:p>
          <w:p w14:paraId="42E8EC7B" w14:textId="77777777" w:rsidR="007860F1" w:rsidRDefault="007860F1" w:rsidP="007860F1">
            <w:pPr>
              <w:ind w:left="360"/>
              <w:rPr>
                <w:rFonts w:ascii="Arial" w:hAnsi="Arial" w:cs="Arial"/>
              </w:rPr>
            </w:pPr>
          </w:p>
          <w:p w14:paraId="7CC5105C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2F1185EB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4E4B62CF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3D1A8241" w14:textId="62ADD759" w:rsidR="00981F56" w:rsidRDefault="00981F56" w:rsidP="0093227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Add Report </w:t>
            </w:r>
            <w:r w:rsidR="007D5448">
              <w:rPr>
                <w:rFonts w:ascii="Arial" w:hAnsi="Arial" w:cs="Arial"/>
                <w:b/>
                <w:color w:val="FF0000"/>
                <w:u w:val="single"/>
              </w:rPr>
              <w:t>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14:paraId="3D03D666" w14:textId="77777777" w:rsidR="00981F56" w:rsidRDefault="00981F56" w:rsidP="007860F1">
            <w:pPr>
              <w:ind w:left="360"/>
              <w:rPr>
                <w:rFonts w:ascii="Arial" w:hAnsi="Arial" w:cs="Arial"/>
              </w:rPr>
            </w:pPr>
          </w:p>
          <w:p w14:paraId="5744D847" w14:textId="77777777" w:rsidR="00981F56" w:rsidRDefault="00981F56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03FA594" wp14:editId="54C00DF5">
                  <wp:extent cx="5142857" cy="2990476"/>
                  <wp:effectExtent l="76200" t="76200" r="134620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29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EC5943" w14:textId="77777777" w:rsidR="006A0CEC" w:rsidRDefault="006A0CEC" w:rsidP="00FB6652">
            <w:pPr>
              <w:rPr>
                <w:rFonts w:ascii="Arial" w:hAnsi="Arial" w:cs="Arial"/>
              </w:rPr>
            </w:pPr>
          </w:p>
          <w:p w14:paraId="36295C19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6BBEEF3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16EB08EA" w14:textId="77777777" w:rsidR="006A0CEC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</w:p>
          <w:p w14:paraId="51C1B1E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0ED1D969" w14:textId="77777777" w:rsidR="006A0CEC" w:rsidRPr="006A0CEC" w:rsidRDefault="006A0CEC" w:rsidP="006A0CEC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Report name is required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”,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 xml:space="preserve">Please select report”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and “</w:t>
            </w:r>
            <w:r w:rsidRPr="006A0CEC">
              <w:rPr>
                <w:rFonts w:ascii="Arial" w:hAnsi="Arial" w:cs="Arial"/>
                <w:b/>
                <w:color w:val="FF0000"/>
                <w:u w:val="single"/>
              </w:rPr>
              <w:t>Category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validation messages are displayed</w:t>
            </w:r>
          </w:p>
          <w:p w14:paraId="238E4E5D" w14:textId="77777777" w:rsidR="006A0CEC" w:rsidRPr="006A0CEC" w:rsidRDefault="006A0CEC" w:rsidP="006A0CEC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14:paraId="256108A0" w14:textId="77777777" w:rsidR="006A0CEC" w:rsidRPr="006A0CEC" w:rsidRDefault="006A0CEC" w:rsidP="006A0CEC">
            <w:pPr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</w:pPr>
            <w:r w:rsidRPr="006A0CEC">
              <w:rPr>
                <w:rFonts w:ascii="Arial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14:paraId="16949681" w14:textId="77777777" w:rsidR="006A0CEC" w:rsidRDefault="006A0CEC" w:rsidP="006A0CEC">
            <w:pPr>
              <w:rPr>
                <w:rFonts w:ascii="Arial" w:hAnsi="Arial" w:cs="Arial"/>
              </w:rPr>
            </w:pPr>
          </w:p>
          <w:p w14:paraId="5D5E8510" w14:textId="77777777" w:rsidR="002B19BA" w:rsidRDefault="002B19BA" w:rsidP="006A0CEC">
            <w:pPr>
              <w:rPr>
                <w:rFonts w:ascii="Arial" w:hAnsi="Arial" w:cs="Arial"/>
              </w:rPr>
            </w:pPr>
          </w:p>
          <w:p w14:paraId="0E23AB7B" w14:textId="77777777" w:rsidR="002B19BA" w:rsidRDefault="006A0CEC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6E45F1F" wp14:editId="62221069">
                  <wp:extent cx="5123180" cy="2905125"/>
                  <wp:effectExtent l="76200" t="76200" r="134620" b="1428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9054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9763A0B" w14:textId="77777777" w:rsidR="002B19BA" w:rsidRDefault="006A0CEC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report name</w:t>
            </w:r>
            <w:r w:rsidR="007D5448">
              <w:rPr>
                <w:rFonts w:ascii="Arial" w:hAnsi="Arial" w:cs="Arial"/>
              </w:rPr>
              <w:t>.</w:t>
            </w:r>
          </w:p>
          <w:p w14:paraId="179D7FDB" w14:textId="77777777"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choose file button and </w:t>
            </w:r>
            <w:r w:rsidR="006A0CEC">
              <w:rPr>
                <w:rFonts w:ascii="Arial" w:hAnsi="Arial" w:cs="Arial"/>
              </w:rPr>
              <w:t xml:space="preserve">Upload crystal report(.rpt </w:t>
            </w:r>
            <w:r>
              <w:rPr>
                <w:rFonts w:ascii="Arial" w:hAnsi="Arial" w:cs="Arial"/>
              </w:rPr>
              <w:t>extension</w:t>
            </w:r>
            <w:r w:rsidR="006A0CEC">
              <w:rPr>
                <w:rFonts w:ascii="Arial" w:hAnsi="Arial" w:cs="Arial"/>
              </w:rPr>
              <w:t xml:space="preserve"> report)</w:t>
            </w:r>
            <w:r w:rsidR="007D5448">
              <w:rPr>
                <w:rFonts w:ascii="Arial" w:hAnsi="Arial" w:cs="Arial"/>
              </w:rPr>
              <w:t>.</w:t>
            </w:r>
          </w:p>
          <w:p w14:paraId="103EAF75" w14:textId="77777777" w:rsidR="006A0CEC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Pr="00407045">
              <w:rPr>
                <w:rFonts w:ascii="Arial" w:hAnsi="Arial" w:cs="Arial"/>
              </w:rPr>
              <w:t>Description</w:t>
            </w:r>
            <w:r w:rsidR="007D5448">
              <w:rPr>
                <w:rFonts w:ascii="Arial" w:hAnsi="Arial" w:cs="Arial"/>
              </w:rPr>
              <w:t>.</w:t>
            </w:r>
          </w:p>
          <w:p w14:paraId="4FDDC623" w14:textId="77777777"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Select category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drop</w:t>
            </w:r>
            <w:r w:rsidR="001E36B1">
              <w:rPr>
                <w:rFonts w:ascii="Arial" w:hAnsi="Arial" w:cs="Arial"/>
                <w:noProof/>
              </w:rPr>
              <w:t>-</w:t>
            </w:r>
            <w:r w:rsidRPr="001E36B1">
              <w:rPr>
                <w:rFonts w:ascii="Arial" w:hAnsi="Arial" w:cs="Arial"/>
                <w:noProof/>
              </w:rPr>
              <w:t>down</w:t>
            </w:r>
            <w:r w:rsidR="007D5448">
              <w:rPr>
                <w:rFonts w:ascii="Arial" w:hAnsi="Arial" w:cs="Arial"/>
                <w:noProof/>
              </w:rPr>
              <w:t>.</w:t>
            </w:r>
          </w:p>
          <w:p w14:paraId="0A07141F" w14:textId="77777777" w:rsidR="00407045" w:rsidRDefault="00407045" w:rsidP="006A0C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7D5448">
              <w:rPr>
                <w:rFonts w:ascii="Arial" w:hAnsi="Arial" w:cs="Arial"/>
              </w:rPr>
              <w:t>.</w:t>
            </w:r>
          </w:p>
          <w:p w14:paraId="4C9B8FD9" w14:textId="77777777" w:rsidR="00407045" w:rsidRPr="00407045" w:rsidRDefault="00407045" w:rsidP="00407045">
            <w:pPr>
              <w:rPr>
                <w:rFonts w:ascii="Arial" w:hAnsi="Arial" w:cs="Arial"/>
              </w:rPr>
            </w:pPr>
          </w:p>
          <w:p w14:paraId="06EA6694" w14:textId="77777777" w:rsidR="002B19BA" w:rsidRDefault="00407045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407045">
              <w:rPr>
                <w:rFonts w:ascii="Arial" w:hAnsi="Arial" w:cs="Arial"/>
                <w:b/>
                <w:color w:val="FF0000"/>
                <w:u w:val="single"/>
              </w:rPr>
              <w:t>Please select at least one permission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” validation message </w:t>
            </w:r>
            <w:r w:rsid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is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displayed.</w:t>
            </w:r>
          </w:p>
          <w:p w14:paraId="696E0112" w14:textId="77777777" w:rsidR="00407045" w:rsidRDefault="00407045" w:rsidP="00214F1E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</w:p>
          <w:p w14:paraId="3C2C106B" w14:textId="77777777" w:rsidR="00214F1E" w:rsidRDefault="00407045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FDC786A" wp14:editId="58046667">
                  <wp:extent cx="5304790" cy="1885950"/>
                  <wp:effectExtent l="76200" t="76200" r="124460" b="133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328" cy="188934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47E811" w14:textId="3E743969" w:rsidR="00214F1E" w:rsidRPr="00FB6652" w:rsidRDefault="00407045" w:rsidP="00214F1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use and design checkboxes for </w:t>
            </w:r>
            <w:r w:rsidR="00214F1E">
              <w:rPr>
                <w:rFonts w:ascii="Arial" w:hAnsi="Arial" w:cs="Arial"/>
              </w:rPr>
              <w:t xml:space="preserve">one of </w:t>
            </w:r>
            <w:r w:rsidR="001E36B1">
              <w:rPr>
                <w:rFonts w:ascii="Arial" w:hAnsi="Arial" w:cs="Arial"/>
              </w:rPr>
              <w:t xml:space="preserve">the </w:t>
            </w:r>
            <w:r w:rsidR="00214F1E" w:rsidRPr="001E36B1">
              <w:rPr>
                <w:rFonts w:ascii="Arial" w:hAnsi="Arial" w:cs="Arial"/>
                <w:noProof/>
              </w:rPr>
              <w:t>group</w:t>
            </w:r>
            <w:r w:rsidR="001E36B1">
              <w:rPr>
                <w:rFonts w:ascii="Arial" w:hAnsi="Arial" w:cs="Arial"/>
                <w:noProof/>
              </w:rPr>
              <w:t>s</w:t>
            </w:r>
            <w:r w:rsidR="00BA3891">
              <w:rPr>
                <w:rFonts w:ascii="Arial" w:hAnsi="Arial" w:cs="Arial"/>
                <w:noProof/>
              </w:rPr>
              <w:t>,</w:t>
            </w:r>
            <w:r w:rsidR="00214F1E">
              <w:rPr>
                <w:rFonts w:ascii="Arial" w:hAnsi="Arial" w:cs="Arial"/>
              </w:rPr>
              <w:t xml:space="preserve"> (for eg. </w:t>
            </w:r>
            <w:r w:rsidR="00390448">
              <w:rPr>
                <w:rFonts w:ascii="Arial" w:hAnsi="Arial" w:cs="Arial"/>
              </w:rPr>
              <w:t>Admin)</w:t>
            </w:r>
            <w:r w:rsidR="00BA3891">
              <w:rPr>
                <w:rFonts w:ascii="Arial" w:hAnsi="Arial" w:cs="Arial"/>
              </w:rPr>
              <w:t xml:space="preserve"> and only USE permissions for another group.</w:t>
            </w:r>
          </w:p>
          <w:p w14:paraId="6E9ECC22" w14:textId="77777777" w:rsidR="00214F1E" w:rsidRDefault="00214F1E" w:rsidP="00932278">
            <w:pPr>
              <w:rPr>
                <w:rFonts w:ascii="Helvetica" w:hAnsi="Helvetica" w:cs="Helvetica"/>
                <w:b/>
                <w:bCs/>
                <w:color w:val="A9444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Checkboxes are </w:t>
            </w:r>
            <w:r w:rsidR="00891D45">
              <w:rPr>
                <w:rFonts w:ascii="Arial" w:hAnsi="Arial" w:cs="Arial"/>
                <w:b/>
                <w:color w:val="FF0000"/>
                <w:u w:val="single"/>
              </w:rPr>
              <w:t>checked.</w:t>
            </w:r>
          </w:p>
          <w:p w14:paraId="5D0A38C0" w14:textId="77777777" w:rsidR="00214F1E" w:rsidRDefault="00214F1E" w:rsidP="00214F1E">
            <w:pPr>
              <w:rPr>
                <w:rFonts w:ascii="Arial" w:hAnsi="Arial" w:cs="Arial"/>
              </w:rPr>
            </w:pPr>
          </w:p>
          <w:p w14:paraId="4E6137C1" w14:textId="5B736742" w:rsidR="00FB6652" w:rsidRPr="00FB6652" w:rsidRDefault="00FB6652" w:rsidP="00932278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3D498D" wp14:editId="2917E5FE">
                  <wp:extent cx="4971116" cy="1990725"/>
                  <wp:effectExtent l="76200" t="76200" r="134620" b="1238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081" cy="199511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700B01E" w14:textId="77777777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7D5448">
              <w:rPr>
                <w:rFonts w:ascii="Arial" w:hAnsi="Arial" w:cs="Arial"/>
              </w:rPr>
              <w:t>.</w:t>
            </w:r>
          </w:p>
          <w:p w14:paraId="407127C5" w14:textId="77777777" w:rsidR="00891D45" w:rsidRDefault="00891D45" w:rsidP="00891D45">
            <w:pPr>
              <w:rPr>
                <w:rFonts w:ascii="Arial" w:hAnsi="Arial" w:cs="Arial"/>
              </w:rPr>
            </w:pPr>
          </w:p>
          <w:p w14:paraId="7E773260" w14:textId="539E1C16" w:rsidR="00891D45" w:rsidRPr="00AC4D73" w:rsidRDefault="00891D45" w:rsidP="00AC4D73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 successful message for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newly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added report is displayed.</w:t>
            </w:r>
          </w:p>
          <w:p w14:paraId="1AC291A5" w14:textId="3A3341E3" w:rsidR="00214F1E" w:rsidRDefault="00891D45" w:rsidP="00FB6652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5AEA35" wp14:editId="06D7BA4A">
                  <wp:extent cx="4266667" cy="1219048"/>
                  <wp:effectExtent l="76200" t="76200" r="133985" b="133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12190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5A1925" w14:textId="77777777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  <w:r w:rsidR="007D5448">
              <w:rPr>
                <w:rFonts w:ascii="Arial" w:hAnsi="Arial" w:cs="Arial"/>
              </w:rPr>
              <w:t>.</w:t>
            </w:r>
          </w:p>
          <w:p w14:paraId="5C836EBD" w14:textId="77777777" w:rsidR="00214F1E" w:rsidRPr="00891D45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and login with the user who belongs to the group use in </w:t>
            </w:r>
            <w:r w:rsidR="00AA7776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12).</w:t>
            </w:r>
          </w:p>
          <w:p w14:paraId="393C41BF" w14:textId="16E00BEE" w:rsidR="00214F1E" w:rsidRDefault="00891D45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="00AA7776">
              <w:rPr>
                <w:rFonts w:ascii="Arial" w:hAnsi="Arial" w:cs="Arial"/>
              </w:rPr>
              <w:t>dashboard</w:t>
            </w:r>
            <w:r w:rsidR="007D5448">
              <w:rPr>
                <w:rFonts w:ascii="Arial" w:hAnsi="Arial" w:cs="Arial"/>
              </w:rPr>
              <w:t>.</w:t>
            </w:r>
          </w:p>
          <w:p w14:paraId="57B3043E" w14:textId="77777777"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report page</w:t>
            </w:r>
            <w:r w:rsidR="007D5448">
              <w:rPr>
                <w:rFonts w:ascii="Arial" w:hAnsi="Arial" w:cs="Arial"/>
              </w:rPr>
              <w:t>.</w:t>
            </w:r>
          </w:p>
          <w:p w14:paraId="09B69FC9" w14:textId="77777777" w:rsidR="00AA7776" w:rsidRDefault="00AA7776" w:rsidP="00891D4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the report name created in step (13) in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filter.</w:t>
            </w:r>
          </w:p>
          <w:p w14:paraId="61E3E80E" w14:textId="697FFC46" w:rsidR="00FB6652" w:rsidRPr="00FB6652" w:rsidRDefault="00AA7776" w:rsidP="00FB665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go</w:t>
            </w:r>
            <w:r>
              <w:rPr>
                <w:rFonts w:ascii="Arial" w:hAnsi="Arial" w:cs="Arial"/>
              </w:rPr>
              <w:t xml:space="preserve"> button</w:t>
            </w:r>
            <w:r w:rsidR="007D5448">
              <w:rPr>
                <w:rFonts w:ascii="Arial" w:hAnsi="Arial" w:cs="Arial"/>
              </w:rPr>
              <w:t>.</w:t>
            </w:r>
          </w:p>
          <w:p w14:paraId="7FD356B6" w14:textId="77777777"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The newly created report entry is displayed.</w:t>
            </w:r>
          </w:p>
          <w:p w14:paraId="69B2878A" w14:textId="77777777" w:rsidR="00AA7776" w:rsidRPr="00A70564" w:rsidRDefault="00AA7776" w:rsidP="00A70564">
            <w:pPr>
              <w:rPr>
                <w:rFonts w:ascii="Arial" w:hAnsi="Arial" w:cs="Arial"/>
              </w:rPr>
            </w:pPr>
          </w:p>
          <w:p w14:paraId="0106AA0E" w14:textId="77777777" w:rsidR="00AA7776" w:rsidRPr="00932278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D1263DB" wp14:editId="658D7A29">
                  <wp:extent cx="2933333" cy="2133333"/>
                  <wp:effectExtent l="76200" t="76200" r="133985" b="133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1333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B6844B" w14:textId="77777777" w:rsidR="00932278" w:rsidRDefault="00AA7776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Click on report link.</w:t>
            </w:r>
          </w:p>
          <w:p w14:paraId="2FFE2DB4" w14:textId="77777777" w:rsidR="00932278" w:rsidRPr="00932278" w:rsidRDefault="00932278" w:rsidP="00932278">
            <w:pPr>
              <w:rPr>
                <w:rFonts w:ascii="Arial" w:hAnsi="Arial" w:cs="Arial"/>
              </w:rPr>
            </w:pPr>
          </w:p>
          <w:p w14:paraId="452C2C88" w14:textId="3F1EF7C3" w:rsidR="00AA7776" w:rsidRDefault="00AA7776" w:rsidP="00AA7776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The 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crystal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report</w:t>
            </w:r>
            <w:r w:rsidR="00C874E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D5448">
              <w:rPr>
                <w:rFonts w:ascii="Arial" w:hAnsi="Arial" w:cs="Arial"/>
                <w:b/>
                <w:color w:val="FF0000"/>
                <w:u w:val="single"/>
              </w:rPr>
              <w:t>uploaded is displayed</w:t>
            </w:r>
            <w:r w:rsidR="00A70564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4AB52496" w14:textId="77777777" w:rsidR="00214F1E" w:rsidRDefault="00214F1E" w:rsidP="00932278">
            <w:pPr>
              <w:rPr>
                <w:rFonts w:ascii="Arial" w:hAnsi="Arial" w:cs="Arial"/>
              </w:rPr>
            </w:pPr>
          </w:p>
          <w:p w14:paraId="22497DC3" w14:textId="77777777" w:rsidR="00214F1E" w:rsidRDefault="00AA7776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F945A2C" wp14:editId="79543DAC">
                  <wp:extent cx="5734050" cy="3585210"/>
                  <wp:effectExtent l="76200" t="76200" r="133350" b="129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85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6A718F" w14:textId="77777777" w:rsidR="00214F1E" w:rsidRDefault="00214F1E" w:rsidP="00932278">
            <w:pPr>
              <w:rPr>
                <w:rFonts w:ascii="Arial" w:hAnsi="Arial" w:cs="Arial"/>
              </w:rPr>
            </w:pPr>
          </w:p>
          <w:p w14:paraId="26938558" w14:textId="77777777"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from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test</w:t>
            </w:r>
            <w:r>
              <w:rPr>
                <w:rFonts w:ascii="Arial" w:hAnsi="Arial" w:cs="Arial"/>
              </w:rPr>
              <w:t xml:space="preserve"> user</w:t>
            </w:r>
            <w:r w:rsidR="007D5448">
              <w:rPr>
                <w:rFonts w:ascii="Arial" w:hAnsi="Arial" w:cs="Arial"/>
              </w:rPr>
              <w:t>.</w:t>
            </w:r>
          </w:p>
          <w:p w14:paraId="046F4755" w14:textId="2213C6B6" w:rsidR="00E36C1F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36B1">
              <w:rPr>
                <w:rFonts w:ascii="Arial" w:hAnsi="Arial" w:cs="Arial"/>
                <w:noProof/>
              </w:rPr>
              <w:t>Log</w:t>
            </w:r>
            <w:r w:rsidR="001E36B1">
              <w:rPr>
                <w:rFonts w:ascii="Arial" w:hAnsi="Arial" w:cs="Arial"/>
                <w:noProof/>
              </w:rPr>
              <w:t xml:space="preserve"> </w:t>
            </w:r>
            <w:r w:rsidRPr="001E36B1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with the user who belongs to </w:t>
            </w:r>
            <w:r w:rsidR="007D5448">
              <w:rPr>
                <w:rFonts w:ascii="Arial" w:hAnsi="Arial" w:cs="Arial"/>
              </w:rPr>
              <w:t>a group with only USE permissions, but NOT design permissions</w:t>
            </w:r>
            <w:r>
              <w:rPr>
                <w:rFonts w:ascii="Arial" w:hAnsi="Arial" w:cs="Arial"/>
              </w:rPr>
              <w:t xml:space="preserve"> in step (12) and has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system</w:t>
            </w:r>
            <w:r>
              <w:rPr>
                <w:rFonts w:ascii="Arial" w:hAnsi="Arial" w:cs="Arial"/>
              </w:rPr>
              <w:t xml:space="preserve"> or local admin rights.</w:t>
            </w:r>
          </w:p>
          <w:p w14:paraId="3C102A7F" w14:textId="77777777" w:rsidR="00E36C1F" w:rsidRPr="007860F1" w:rsidRDefault="00E36C1F" w:rsidP="00E36C1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860F1">
              <w:rPr>
                <w:rFonts w:ascii="Arial" w:hAnsi="Arial" w:cs="Arial"/>
              </w:rPr>
              <w:t xml:space="preserve">Go to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administration</w:t>
            </w:r>
            <w:r w:rsidRPr="007860F1">
              <w:rPr>
                <w:rFonts w:ascii="Arial" w:hAnsi="Arial" w:cs="Arial"/>
              </w:rPr>
              <w:t xml:space="preserve"> page.</w:t>
            </w:r>
          </w:p>
          <w:p w14:paraId="533B20D4" w14:textId="77777777" w:rsidR="00E36C1F" w:rsidRDefault="00E36C1F" w:rsidP="00E36C1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Reports.</w:t>
            </w:r>
          </w:p>
          <w:p w14:paraId="7ACBFEC0" w14:textId="33020DD9" w:rsidR="00A25844" w:rsidRDefault="00A25844" w:rsidP="00A25844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 of </w:t>
            </w:r>
            <w:r w:rsidR="00E759C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report other than report </w:t>
            </w:r>
            <w:r w:rsidR="00E759C3">
              <w:rPr>
                <w:rFonts w:ascii="Arial" w:hAnsi="Arial" w:cs="Arial"/>
              </w:rPr>
              <w:t>for which the use only has USE permissions</w:t>
            </w:r>
            <w:r w:rsidR="008D5F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(13)</w:t>
            </w:r>
            <w:r w:rsidR="008D5F59">
              <w:rPr>
                <w:rFonts w:ascii="Arial" w:hAnsi="Arial" w:cs="Arial"/>
              </w:rPr>
              <w:t>.</w:t>
            </w:r>
          </w:p>
          <w:p w14:paraId="70DA1DD0" w14:textId="77777777" w:rsidR="00AC4D73" w:rsidRPr="00AC4D73" w:rsidRDefault="00AC4D73" w:rsidP="00AC4D73">
            <w:pPr>
              <w:ind w:left="360"/>
              <w:rPr>
                <w:rFonts w:ascii="Arial" w:hAnsi="Arial" w:cs="Arial"/>
              </w:rPr>
            </w:pPr>
          </w:p>
          <w:p w14:paraId="7EF916F7" w14:textId="77777777"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Validation message “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User 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must be a member of </w:t>
            </w:r>
            <w:r w:rsidRPr="006947AE">
              <w:rPr>
                <w:rFonts w:ascii="Arial" w:hAnsi="Arial" w:cs="Arial"/>
                <w:b/>
                <w:noProof/>
                <w:color w:val="FF0000"/>
                <w:u w:val="single"/>
              </w:rPr>
              <w:t>group</w:t>
            </w:r>
            <w:r w:rsidRPr="00A25844">
              <w:rPr>
                <w:rFonts w:ascii="Arial" w:hAnsi="Arial" w:cs="Arial"/>
                <w:b/>
                <w:color w:val="FF0000"/>
                <w:u w:val="single"/>
              </w:rPr>
              <w:t xml:space="preserve"> with design permission to access this functionality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A088A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displayed.</w:t>
            </w:r>
          </w:p>
          <w:p w14:paraId="34F2EE74" w14:textId="77777777" w:rsidR="00A25844" w:rsidRDefault="00A25844" w:rsidP="00A25844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6B2A132" w14:textId="77777777" w:rsidR="00E36C1F" w:rsidRDefault="00A25844" w:rsidP="00A2584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FCEDAB5" wp14:editId="2DA928E6">
                  <wp:extent cx="4228571" cy="1190476"/>
                  <wp:effectExtent l="76200" t="76200" r="133985" b="124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119047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</w:p>
          <w:p w14:paraId="6DDED8D2" w14:textId="77777777" w:rsidR="00A25844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close button</w:t>
            </w:r>
          </w:p>
          <w:p w14:paraId="1930F271" w14:textId="77777777" w:rsidR="008D5F59" w:rsidRDefault="008D5F59" w:rsidP="008D5F5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report created in step (13).</w:t>
            </w:r>
          </w:p>
          <w:p w14:paraId="05D1A029" w14:textId="77777777" w:rsidR="008D5F59" w:rsidRDefault="008D5F59" w:rsidP="008D5F59">
            <w:pPr>
              <w:rPr>
                <w:rFonts w:ascii="Arial" w:hAnsi="Arial" w:cs="Arial"/>
              </w:rPr>
            </w:pPr>
          </w:p>
          <w:p w14:paraId="55FA06D5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862835">
              <w:rPr>
                <w:rFonts w:ascii="Arial" w:hAnsi="Arial" w:cs="Arial"/>
                <w:b/>
                <w:color w:val="FF0000"/>
                <w:u w:val="single"/>
              </w:rPr>
              <w:t xml:space="preserve"> Update Report popup screen is displayed.</w:t>
            </w:r>
          </w:p>
          <w:p w14:paraId="73E4ED39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06D875D" w14:textId="77777777" w:rsidR="008D5F59" w:rsidRDefault="008D5F59" w:rsidP="008D5F59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D92BC8C" wp14:editId="5A631A2C">
                  <wp:extent cx="3609975" cy="2162175"/>
                  <wp:effectExtent l="76200" t="76200" r="142875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900"/>
                          <a:stretch/>
                        </pic:blipFill>
                        <pic:spPr bwMode="auto">
                          <a:xfrm>
                            <a:off x="0" y="0"/>
                            <a:ext cx="3610421" cy="21624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EEC4BD" w14:textId="77777777" w:rsidR="008D5F59" w:rsidRDefault="008D5F59" w:rsidP="008D5F59">
            <w:pPr>
              <w:rPr>
                <w:rFonts w:ascii="Arial" w:hAnsi="Arial" w:cs="Arial"/>
              </w:rPr>
            </w:pPr>
          </w:p>
          <w:p w14:paraId="06FE6B38" w14:textId="77777777" w:rsidR="00862835" w:rsidRPr="008D5F59" w:rsidRDefault="00862835" w:rsidP="008D5F59">
            <w:pPr>
              <w:rPr>
                <w:rFonts w:ascii="Arial" w:hAnsi="Arial" w:cs="Arial"/>
              </w:rPr>
            </w:pPr>
          </w:p>
          <w:p w14:paraId="6963EDD3" w14:textId="77777777" w:rsidR="008D5F59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permission tab.</w:t>
            </w:r>
          </w:p>
          <w:p w14:paraId="39A7B77B" w14:textId="77777777" w:rsidR="00FF71B7" w:rsidRDefault="00FF71B7" w:rsidP="008628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Uncheck the group permission checkboxes use in step (12).</w:t>
            </w:r>
          </w:p>
          <w:p w14:paraId="7236BEE0" w14:textId="77777777"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945855F" w14:textId="77777777"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 Checkboxes are unchecked.</w:t>
            </w:r>
          </w:p>
          <w:p w14:paraId="3B1A59DD" w14:textId="77777777" w:rsidR="00FF71B7" w:rsidRDefault="00FF71B7" w:rsidP="00FF71B7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2F9AAF00" w14:textId="328EE8C8" w:rsidR="00FF71B7" w:rsidRPr="00FF71B7" w:rsidRDefault="00FF71B7" w:rsidP="00FF71B7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C168E44" wp14:editId="085CC483">
                  <wp:extent cx="4981575" cy="3057525"/>
                  <wp:effectExtent l="76200" t="76200" r="142875" b="142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2396" b="1471"/>
                          <a:stretch/>
                        </pic:blipFill>
                        <pic:spPr bwMode="auto">
                          <a:xfrm>
                            <a:off x="0" y="0"/>
                            <a:ext cx="4982196" cy="30579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386352" w14:textId="77777777" w:rsidR="00FF71B7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update</w:t>
            </w:r>
            <w:r>
              <w:rPr>
                <w:rFonts w:ascii="Arial" w:hAnsi="Arial" w:cs="Arial"/>
              </w:rPr>
              <w:t xml:space="preserve"> button.</w:t>
            </w:r>
          </w:p>
          <w:p w14:paraId="7A473633" w14:textId="77777777" w:rsidR="00932278" w:rsidRPr="00932278" w:rsidRDefault="00932278" w:rsidP="00932278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18F73492" w14:textId="77777777" w:rsidR="00FF71B7" w:rsidRPr="00FF71B7" w:rsidRDefault="00FF71B7" w:rsidP="00FF71B7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932278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update of </w:t>
            </w:r>
            <w:r w:rsidR="001E36B1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EA88A32" w14:textId="77777777" w:rsidR="00FF71B7" w:rsidRPr="00932278" w:rsidRDefault="00FF71B7" w:rsidP="00932278">
            <w:pPr>
              <w:rPr>
                <w:rFonts w:ascii="Arial" w:hAnsi="Arial" w:cs="Arial"/>
              </w:rPr>
            </w:pPr>
          </w:p>
          <w:p w14:paraId="02CA931C" w14:textId="77777777" w:rsidR="00FF71B7" w:rsidRPr="00932278" w:rsidRDefault="00FF71B7" w:rsidP="00932278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9EB882A" wp14:editId="0BD3A467">
                  <wp:extent cx="4190476" cy="1114286"/>
                  <wp:effectExtent l="76200" t="76200" r="133985" b="1244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1114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7A3EB6" w14:textId="77777777" w:rsidR="00E36C1F" w:rsidRDefault="00FF71B7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close button</w:t>
            </w:r>
          </w:p>
          <w:p w14:paraId="5CC4A608" w14:textId="77777777" w:rsidR="00932278" w:rsidRPr="00932278" w:rsidRDefault="00FF71B7" w:rsidP="009322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</w:t>
            </w:r>
            <w:r w:rsidR="001E36B1">
              <w:rPr>
                <w:rFonts w:ascii="Arial" w:hAnsi="Arial" w:cs="Arial"/>
              </w:rPr>
              <w:t xml:space="preserve">a </w:t>
            </w:r>
            <w:r w:rsidRPr="001E36B1">
              <w:rPr>
                <w:rFonts w:ascii="Arial" w:hAnsi="Arial" w:cs="Arial"/>
                <w:noProof/>
              </w:rPr>
              <w:t>report</w:t>
            </w:r>
            <w:r>
              <w:rPr>
                <w:rFonts w:ascii="Arial" w:hAnsi="Arial" w:cs="Arial"/>
              </w:rPr>
              <w:t xml:space="preserve"> created in step (13).</w:t>
            </w:r>
          </w:p>
          <w:p w14:paraId="7F22708C" w14:textId="77777777" w:rsidR="00FF71B7" w:rsidRDefault="00932278" w:rsidP="00FF71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1E36B1">
              <w:rPr>
                <w:rFonts w:ascii="Arial" w:hAnsi="Arial" w:cs="Arial"/>
              </w:rPr>
              <w:t xml:space="preserve">the </w:t>
            </w:r>
            <w:r w:rsidRPr="001E36B1">
              <w:rPr>
                <w:rFonts w:ascii="Arial" w:hAnsi="Arial" w:cs="Arial"/>
                <w:noProof/>
              </w:rPr>
              <w:t>edit</w:t>
            </w:r>
            <w:r>
              <w:rPr>
                <w:rFonts w:ascii="Arial" w:hAnsi="Arial" w:cs="Arial"/>
              </w:rPr>
              <w:t xml:space="preserve"> button</w:t>
            </w:r>
          </w:p>
          <w:p w14:paraId="67449D6C" w14:textId="77777777" w:rsidR="00932278" w:rsidRDefault="00932278" w:rsidP="00932278">
            <w:pPr>
              <w:rPr>
                <w:rFonts w:ascii="Arial" w:hAnsi="Arial" w:cs="Arial"/>
              </w:rPr>
            </w:pPr>
          </w:p>
          <w:p w14:paraId="4E582E19" w14:textId="77777777" w:rsidR="00932278" w:rsidRPr="00FF71B7" w:rsidRDefault="00932278" w:rsidP="00932278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edit the report.  </w:t>
            </w:r>
          </w:p>
          <w:p w14:paraId="27ED4435" w14:textId="77777777" w:rsidR="00932278" w:rsidRPr="00932278" w:rsidRDefault="00932278" w:rsidP="00932278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394BF5DE" w14:textId="2F850957" w:rsidR="00E36C1F" w:rsidRDefault="00932278" w:rsidP="00AC4D73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56C188" wp14:editId="084B6E81">
                  <wp:extent cx="6334125" cy="1568450"/>
                  <wp:effectExtent l="76200" t="76200" r="142875" b="1270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242748" w14:textId="77777777" w:rsidR="00E36C1F" w:rsidRDefault="006947AE" w:rsidP="006947A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14:paraId="3003C2A2" w14:textId="77777777" w:rsidR="00A13E4A" w:rsidRDefault="00A13E4A" w:rsidP="00A13E4A">
            <w:pPr>
              <w:rPr>
                <w:rFonts w:ascii="Arial" w:hAnsi="Arial" w:cs="Arial"/>
              </w:rPr>
            </w:pPr>
          </w:p>
          <w:p w14:paraId="1B4E93A6" w14:textId="74F10D23" w:rsidR="00A13E4A" w:rsidRPr="00FF71B7" w:rsidRDefault="00A13E4A" w:rsidP="00A13E4A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User is not allowed to </w:t>
            </w:r>
            <w:r w:rsidR="00A65AFF">
              <w:rPr>
                <w:rFonts w:ascii="Arial" w:hAnsi="Arial" w:cs="Arial"/>
                <w:b/>
                <w:color w:val="FF0000"/>
                <w:u w:val="single"/>
              </w:rPr>
              <w:t xml:space="preserve">delete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report.  </w:t>
            </w:r>
          </w:p>
          <w:p w14:paraId="30831621" w14:textId="77777777" w:rsidR="00A13E4A" w:rsidRPr="00932278" w:rsidRDefault="00A13E4A" w:rsidP="00A13E4A">
            <w:pPr>
              <w:tabs>
                <w:tab w:val="left" w:pos="36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FF4CD20" w14:textId="77777777" w:rsidR="00A13E4A" w:rsidRPr="00932278" w:rsidRDefault="00A13E4A" w:rsidP="00A13E4A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DAF426" wp14:editId="7AD532DD">
                  <wp:extent cx="6334125" cy="1568450"/>
                  <wp:effectExtent l="76200" t="76200" r="142875" b="1270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1568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6E15FF" w14:textId="77777777" w:rsidR="00A13E4A" w:rsidRPr="00A13E4A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13E4A">
              <w:rPr>
                <w:rFonts w:ascii="Arial" w:hAnsi="Arial" w:cs="Arial"/>
              </w:rPr>
              <w:lastRenderedPageBreak/>
              <w:t>Check use and design checkboxes</w:t>
            </w:r>
            <w:r>
              <w:rPr>
                <w:rFonts w:ascii="Arial" w:hAnsi="Arial" w:cs="Arial"/>
              </w:rPr>
              <w:t>.</w:t>
            </w:r>
          </w:p>
          <w:p w14:paraId="634EBB84" w14:textId="77777777" w:rsidR="006947AE" w:rsidRDefault="00A13E4A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button.</w:t>
            </w:r>
          </w:p>
          <w:p w14:paraId="5E7C95A9" w14:textId="77777777" w:rsidR="00A13E4A" w:rsidRPr="00A13E4A" w:rsidRDefault="00A13E4A" w:rsidP="00A13E4A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C866502" w14:textId="77777777" w:rsidR="006947AE" w:rsidRPr="00FF71B7" w:rsidRDefault="006947AE" w:rsidP="006947AE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Delete report </w:t>
            </w:r>
            <w:r w:rsidR="00CC4FD2">
              <w:rPr>
                <w:rFonts w:ascii="Arial" w:hAnsi="Arial" w:cs="Arial"/>
                <w:b/>
                <w:color w:val="FF0000"/>
                <w:u w:val="single"/>
              </w:rPr>
              <w:t>popup screen is displayed.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</w:t>
            </w:r>
          </w:p>
          <w:p w14:paraId="7ADDFE27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316C04E5" w14:textId="77777777" w:rsidR="006947AE" w:rsidRP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00D390D" wp14:editId="76528FCC">
                  <wp:extent cx="3257143" cy="1400000"/>
                  <wp:effectExtent l="76200" t="76200" r="133985" b="1244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3" cy="140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83C583" w14:textId="77777777" w:rsidR="00A13E4A" w:rsidRPr="00AC4D73" w:rsidRDefault="00A13E4A" w:rsidP="00AC4D73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4E3CF068" w14:textId="77777777" w:rsidR="006947AE" w:rsidRDefault="006947AE" w:rsidP="00A13E4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yes button</w:t>
            </w:r>
          </w:p>
          <w:p w14:paraId="12DF9A01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2723D223" w14:textId="77777777" w:rsidR="00CC4FD2" w:rsidRPr="00FF71B7" w:rsidRDefault="00CC4FD2" w:rsidP="00CC4FD2">
            <w:pPr>
              <w:rPr>
                <w:rFonts w:ascii="Arial" w:hAnsi="Arial" w:cs="Arial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15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 message confirming successful delete of the </w:t>
            </w:r>
            <w:r w:rsidRPr="001E36B1">
              <w:rPr>
                <w:rFonts w:ascii="Arial" w:hAnsi="Arial" w:cs="Arial"/>
                <w:b/>
                <w:noProof/>
                <w:color w:val="FF0000"/>
                <w:u w:val="single"/>
              </w:rPr>
              <w:t>report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24413DEA" w14:textId="77777777" w:rsidR="006947AE" w:rsidRDefault="006947AE" w:rsidP="006947AE">
            <w:pPr>
              <w:rPr>
                <w:rFonts w:ascii="Arial" w:hAnsi="Arial" w:cs="Arial"/>
              </w:rPr>
            </w:pPr>
          </w:p>
          <w:p w14:paraId="75F1127F" w14:textId="77777777" w:rsidR="006947AE" w:rsidRDefault="006947AE" w:rsidP="006947AE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636A69" wp14:editId="78F62E29">
                  <wp:extent cx="4247619" cy="1180952"/>
                  <wp:effectExtent l="76200" t="76200" r="133985" b="133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18095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5F7FD5" w14:textId="77777777" w:rsidR="00A13E4A" w:rsidRPr="006947AE" w:rsidRDefault="00A13E4A" w:rsidP="006947AE">
            <w:pPr>
              <w:rPr>
                <w:rFonts w:ascii="Arial" w:hAnsi="Arial" w:cs="Arial"/>
              </w:rPr>
            </w:pPr>
          </w:p>
          <w:p w14:paraId="36B7E539" w14:textId="77777777" w:rsidR="00CC4FD2" w:rsidRDefault="00CC4FD2" w:rsidP="00CC4FD2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Search for report delete in </w:t>
            </w:r>
            <w:r w:rsidR="00A13E4A">
              <w:rPr>
                <w:rFonts w:ascii="Arial" w:hAnsi="Arial" w:cs="Arial"/>
              </w:rPr>
              <w:t>step (</w:t>
            </w:r>
            <w:r>
              <w:rPr>
                <w:rFonts w:ascii="Arial" w:hAnsi="Arial" w:cs="Arial"/>
              </w:rPr>
              <w:t>35).</w:t>
            </w:r>
          </w:p>
          <w:p w14:paraId="47E18330" w14:textId="77777777" w:rsidR="00CC4FD2" w:rsidRDefault="00CC4FD2" w:rsidP="00CC4FD2">
            <w:pPr>
              <w:rPr>
                <w:rFonts w:ascii="Arial" w:hAnsi="Arial" w:cs="Arial"/>
              </w:rPr>
            </w:pPr>
          </w:p>
          <w:p w14:paraId="3172AD38" w14:textId="77777777" w:rsidR="00CC4FD2" w:rsidRPr="00064F7B" w:rsidRDefault="00CC4FD2" w:rsidP="00CC4FD2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FF71B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Report </w:t>
            </w:r>
            <w:r w:rsidRPr="00064F7B">
              <w:rPr>
                <w:rFonts w:ascii="Arial" w:hAnsi="Arial" w:cs="Arial"/>
                <w:b/>
                <w:color w:val="FF0000"/>
                <w:u w:val="single"/>
              </w:rPr>
              <w:t>is no longer available in the list.</w:t>
            </w:r>
          </w:p>
          <w:p w14:paraId="176BFC96" w14:textId="77777777" w:rsidR="00CC4FD2" w:rsidRDefault="00CC4FD2" w:rsidP="00CC4FD2">
            <w:pPr>
              <w:rPr>
                <w:rFonts w:ascii="Arial" w:hAnsi="Arial" w:cs="Arial"/>
              </w:rPr>
            </w:pPr>
          </w:p>
          <w:p w14:paraId="24C5C5A9" w14:textId="77777777" w:rsidR="006947AE" w:rsidRPr="00A13E4A" w:rsidRDefault="00CC4FD2" w:rsidP="00A13E4A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755C9F1" wp14:editId="5130DD85">
                  <wp:extent cx="5819775" cy="1776095"/>
                  <wp:effectExtent l="76200" t="76200" r="142875" b="128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776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3C9C97" w14:textId="77777777" w:rsidR="006947AE" w:rsidRPr="006947AE" w:rsidRDefault="006947AE" w:rsidP="006947A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AB32DB" w14:paraId="194ED44E" w14:textId="77777777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713C7D13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389727BB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19DC0515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28BBA96F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425FC0A5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6E6E520E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1FA4E97F" w14:textId="77777777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14:paraId="00337980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51C8C9B6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1EEF3D6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5B12C0E7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797F31C2" w14:textId="77777777"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14:paraId="54296857" w14:textId="77777777" w:rsidTr="00AB32DB">
        <w:tc>
          <w:tcPr>
            <w:tcW w:w="2178" w:type="dxa"/>
            <w:shd w:val="clear" w:color="auto" w:fill="E0E0E0"/>
          </w:tcPr>
          <w:p w14:paraId="149E7718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14:paraId="1E4B91E9" w14:textId="77777777"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14:paraId="67AC35EA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394C37F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14:paraId="0D1CBC9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227B1A49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2FB24013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49D3237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2D9C4A8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5FE357F5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14:paraId="5E2BBCB6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6450EC39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0F831FF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346D6D91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651127AB" w14:textId="77777777"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4EF37A0B" w14:textId="77777777" w:rsidR="00AB32DB" w:rsidRDefault="00AB32DB"/>
    <w:sectPr w:rsidR="00AB32DB" w:rsidSect="00754186">
      <w:headerReference w:type="default" r:id="rId24"/>
      <w:footerReference w:type="default" r:id="rId25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EA2071" w16cid:durableId="1E679862"/>
  <w16cid:commentId w16cid:paraId="04819C8E" w16cid:durableId="1E6799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3AE46" w14:textId="77777777" w:rsidR="005F5403" w:rsidRDefault="005F5403">
      <w:r>
        <w:separator/>
      </w:r>
    </w:p>
  </w:endnote>
  <w:endnote w:type="continuationSeparator" w:id="0">
    <w:p w14:paraId="500A7FBE" w14:textId="77777777" w:rsidR="005F5403" w:rsidRDefault="005F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491F5" w14:textId="77777777" w:rsidR="00407045" w:rsidRPr="00754186" w:rsidRDefault="00407045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AC4D73">
      <w:rPr>
        <w:rFonts w:ascii="Tahoma" w:hAnsi="Tahoma" w:cs="Tahoma"/>
        <w:noProof/>
      </w:rPr>
      <w:t>9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AC4D73">
      <w:rPr>
        <w:rFonts w:ascii="Tahoma" w:hAnsi="Tahoma" w:cs="Tahoma"/>
        <w:noProof/>
      </w:rPr>
      <w:t>13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33CC1" w14:textId="77777777" w:rsidR="005F5403" w:rsidRDefault="005F5403">
      <w:r>
        <w:separator/>
      </w:r>
    </w:p>
  </w:footnote>
  <w:footnote w:type="continuationSeparator" w:id="0">
    <w:p w14:paraId="7093D551" w14:textId="77777777" w:rsidR="005F5403" w:rsidRDefault="005F5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54226" w14:textId="77777777" w:rsidR="00407045" w:rsidRDefault="00407045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3503"/>
    <w:multiLevelType w:val="hybridMultilevel"/>
    <w:tmpl w:val="017085DA"/>
    <w:lvl w:ilvl="0" w:tplc="400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 w15:restartNumberingAfterBreak="0">
    <w:nsid w:val="2F6B49D4"/>
    <w:multiLevelType w:val="hybridMultilevel"/>
    <w:tmpl w:val="FE7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wFAFqeBdstAAAA"/>
  </w:docVars>
  <w:rsids>
    <w:rsidRoot w:val="000707B5"/>
    <w:rsid w:val="0003466C"/>
    <w:rsid w:val="00051379"/>
    <w:rsid w:val="0006290E"/>
    <w:rsid w:val="00065430"/>
    <w:rsid w:val="00066490"/>
    <w:rsid w:val="000674FB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1E36B1"/>
    <w:rsid w:val="00214F1E"/>
    <w:rsid w:val="002316CE"/>
    <w:rsid w:val="00235791"/>
    <w:rsid w:val="00241F11"/>
    <w:rsid w:val="00242622"/>
    <w:rsid w:val="00243DA5"/>
    <w:rsid w:val="00271091"/>
    <w:rsid w:val="00281A07"/>
    <w:rsid w:val="002A2742"/>
    <w:rsid w:val="002B19BA"/>
    <w:rsid w:val="002C09DF"/>
    <w:rsid w:val="002C1F6D"/>
    <w:rsid w:val="002E1E1B"/>
    <w:rsid w:val="002F23AE"/>
    <w:rsid w:val="00315EA5"/>
    <w:rsid w:val="003168AC"/>
    <w:rsid w:val="00321646"/>
    <w:rsid w:val="003230B0"/>
    <w:rsid w:val="00324515"/>
    <w:rsid w:val="00332A70"/>
    <w:rsid w:val="003347D5"/>
    <w:rsid w:val="00340F14"/>
    <w:rsid w:val="00341429"/>
    <w:rsid w:val="00360E92"/>
    <w:rsid w:val="003844AA"/>
    <w:rsid w:val="00390448"/>
    <w:rsid w:val="003A3CFE"/>
    <w:rsid w:val="003B0251"/>
    <w:rsid w:val="003C3D6E"/>
    <w:rsid w:val="003D29E4"/>
    <w:rsid w:val="003E7705"/>
    <w:rsid w:val="003F463D"/>
    <w:rsid w:val="003F4CA7"/>
    <w:rsid w:val="00403FB5"/>
    <w:rsid w:val="00407045"/>
    <w:rsid w:val="00413260"/>
    <w:rsid w:val="004455E6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557B"/>
    <w:rsid w:val="005138A3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853AC"/>
    <w:rsid w:val="00594582"/>
    <w:rsid w:val="005A088A"/>
    <w:rsid w:val="005A2AAC"/>
    <w:rsid w:val="005C3AF8"/>
    <w:rsid w:val="005C782C"/>
    <w:rsid w:val="005F5403"/>
    <w:rsid w:val="0061710C"/>
    <w:rsid w:val="00624C41"/>
    <w:rsid w:val="0062734C"/>
    <w:rsid w:val="0063661A"/>
    <w:rsid w:val="00640559"/>
    <w:rsid w:val="00675C43"/>
    <w:rsid w:val="006947AE"/>
    <w:rsid w:val="00697D6D"/>
    <w:rsid w:val="006A0CEC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860F1"/>
    <w:rsid w:val="00793987"/>
    <w:rsid w:val="0079589F"/>
    <w:rsid w:val="00796DDA"/>
    <w:rsid w:val="007A3A58"/>
    <w:rsid w:val="007C1DDB"/>
    <w:rsid w:val="007D0A90"/>
    <w:rsid w:val="007D13CD"/>
    <w:rsid w:val="007D5448"/>
    <w:rsid w:val="007E01F2"/>
    <w:rsid w:val="007F0E28"/>
    <w:rsid w:val="0080097A"/>
    <w:rsid w:val="00805DF6"/>
    <w:rsid w:val="0081397B"/>
    <w:rsid w:val="00846E36"/>
    <w:rsid w:val="00853EEA"/>
    <w:rsid w:val="00862835"/>
    <w:rsid w:val="00864EF7"/>
    <w:rsid w:val="00886E96"/>
    <w:rsid w:val="00891D45"/>
    <w:rsid w:val="008A3BD8"/>
    <w:rsid w:val="008A74EE"/>
    <w:rsid w:val="008B63CA"/>
    <w:rsid w:val="008C5AC7"/>
    <w:rsid w:val="008D5F59"/>
    <w:rsid w:val="008E0FC0"/>
    <w:rsid w:val="008E7BAA"/>
    <w:rsid w:val="008F2079"/>
    <w:rsid w:val="008F536A"/>
    <w:rsid w:val="00904653"/>
    <w:rsid w:val="009123FC"/>
    <w:rsid w:val="00932278"/>
    <w:rsid w:val="00981F56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3E4A"/>
    <w:rsid w:val="00A15FE6"/>
    <w:rsid w:val="00A20EC8"/>
    <w:rsid w:val="00A25844"/>
    <w:rsid w:val="00A322C7"/>
    <w:rsid w:val="00A34EA4"/>
    <w:rsid w:val="00A4356E"/>
    <w:rsid w:val="00A50A74"/>
    <w:rsid w:val="00A54438"/>
    <w:rsid w:val="00A600BD"/>
    <w:rsid w:val="00A64FBF"/>
    <w:rsid w:val="00A65685"/>
    <w:rsid w:val="00A65AFF"/>
    <w:rsid w:val="00A70564"/>
    <w:rsid w:val="00A72E3A"/>
    <w:rsid w:val="00A81355"/>
    <w:rsid w:val="00A834D5"/>
    <w:rsid w:val="00A8406B"/>
    <w:rsid w:val="00A915C7"/>
    <w:rsid w:val="00A949B4"/>
    <w:rsid w:val="00AA224A"/>
    <w:rsid w:val="00AA7776"/>
    <w:rsid w:val="00AB32DB"/>
    <w:rsid w:val="00AB33D1"/>
    <w:rsid w:val="00AB64A8"/>
    <w:rsid w:val="00AC4D73"/>
    <w:rsid w:val="00AF449D"/>
    <w:rsid w:val="00AF552B"/>
    <w:rsid w:val="00B00B2F"/>
    <w:rsid w:val="00B02E00"/>
    <w:rsid w:val="00B125BC"/>
    <w:rsid w:val="00B23DF2"/>
    <w:rsid w:val="00B42EBB"/>
    <w:rsid w:val="00B56D18"/>
    <w:rsid w:val="00B84D4A"/>
    <w:rsid w:val="00B85384"/>
    <w:rsid w:val="00B86E93"/>
    <w:rsid w:val="00B92414"/>
    <w:rsid w:val="00BA3891"/>
    <w:rsid w:val="00BA3D43"/>
    <w:rsid w:val="00BA4DE7"/>
    <w:rsid w:val="00BA7C8E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4500D"/>
    <w:rsid w:val="00C563B9"/>
    <w:rsid w:val="00C750B3"/>
    <w:rsid w:val="00C821BC"/>
    <w:rsid w:val="00C85F37"/>
    <w:rsid w:val="00C874E1"/>
    <w:rsid w:val="00C909E0"/>
    <w:rsid w:val="00CA4AA5"/>
    <w:rsid w:val="00CA6125"/>
    <w:rsid w:val="00CB4CE7"/>
    <w:rsid w:val="00CB5906"/>
    <w:rsid w:val="00CB78CB"/>
    <w:rsid w:val="00CC1C70"/>
    <w:rsid w:val="00CC4FD2"/>
    <w:rsid w:val="00CC5F4D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E4EF2"/>
    <w:rsid w:val="00DF24E4"/>
    <w:rsid w:val="00E10D83"/>
    <w:rsid w:val="00E1288F"/>
    <w:rsid w:val="00E13D31"/>
    <w:rsid w:val="00E2667D"/>
    <w:rsid w:val="00E36C1F"/>
    <w:rsid w:val="00E409AC"/>
    <w:rsid w:val="00E46854"/>
    <w:rsid w:val="00E7289A"/>
    <w:rsid w:val="00E759C3"/>
    <w:rsid w:val="00E77CA1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67BF7"/>
    <w:rsid w:val="00F71CB0"/>
    <w:rsid w:val="00F85F11"/>
    <w:rsid w:val="00FB6652"/>
    <w:rsid w:val="00FF6BA0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24726"/>
  <w15:chartTrackingRefBased/>
  <w15:docId w15:val="{8DB334DB-EFDE-458A-8DB0-63723DA5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860F1"/>
    <w:pPr>
      <w:ind w:left="720"/>
      <w:contextualSpacing/>
    </w:pPr>
  </w:style>
  <w:style w:type="character" w:customStyle="1" w:styleId="text-danger">
    <w:name w:val="text-danger"/>
    <w:basedOn w:val="DefaultParagraphFont"/>
    <w:rsid w:val="006A0CEC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A0C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A0CE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A0C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A0CEC"/>
    <w:rPr>
      <w:rFonts w:ascii="Arial" w:hAnsi="Arial" w:cs="Arial"/>
      <w:vanish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D544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7D5448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7D544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7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46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4302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893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0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8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7865">
                                      <w:marLeft w:val="-225"/>
                                      <w:marRight w:val="-22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17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414D-EF07-4683-803D-3F0A37F1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2010-04-01T04:47:00Z</cp:lastPrinted>
  <dcterms:created xsi:type="dcterms:W3CDTF">2018-03-30T09:37:00Z</dcterms:created>
  <dcterms:modified xsi:type="dcterms:W3CDTF">2018-03-30T09:37:00Z</dcterms:modified>
</cp:coreProperties>
</file>