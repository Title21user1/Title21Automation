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>
        <w:tc>
          <w:tcPr>
            <w:tcW w:w="1555" w:type="dxa"/>
            <w:shd w:val="clear" w:color="auto" w:fill="E0E0E0"/>
          </w:tcPr>
          <w:p w:rsidR="002B19BA" w:rsidRDefault="002B19BA" w:rsidP="00DB1B15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2B19BA" w:rsidRDefault="002B19BA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2B19BA" w:rsidRDefault="002B19BA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2B19BA" w:rsidRDefault="002B19BA" w:rsidP="00DB1B15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Reqt</w:t>
            </w:r>
            <w:proofErr w:type="spellEnd"/>
            <w:r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0" w:type="dxa"/>
            <w:shd w:val="clear" w:color="auto" w:fill="E0E0E0"/>
          </w:tcPr>
          <w:p w:rsidR="002B19BA" w:rsidRDefault="002B19BA" w:rsidP="00DB1B15">
            <w:pPr>
              <w:pStyle w:val="Heading1"/>
              <w:jc w:val="left"/>
            </w:pPr>
            <w:r>
              <w:t>Author</w:t>
            </w:r>
          </w:p>
        </w:tc>
      </w:tr>
      <w:tr w:rsidR="0018270B">
        <w:tc>
          <w:tcPr>
            <w:tcW w:w="1555" w:type="dxa"/>
          </w:tcPr>
          <w:p w:rsidR="0018270B" w:rsidRDefault="0018270B" w:rsidP="00DB1B15"/>
        </w:tc>
        <w:tc>
          <w:tcPr>
            <w:tcW w:w="2700" w:type="dxa"/>
          </w:tcPr>
          <w:p w:rsidR="0018270B" w:rsidRDefault="00A32883" w:rsidP="00DB1B15">
            <w:r w:rsidRPr="00A32883">
              <w:t>Periodic Review – Owned documents</w:t>
            </w:r>
          </w:p>
        </w:tc>
        <w:tc>
          <w:tcPr>
            <w:tcW w:w="5040" w:type="dxa"/>
          </w:tcPr>
          <w:p w:rsidR="00A32883" w:rsidRDefault="000B5AF5" w:rsidP="00DB1B15">
            <w:r>
              <w:t xml:space="preserve">To verify </w:t>
            </w:r>
          </w:p>
          <w:p w:rsidR="00901769" w:rsidRDefault="00A32883" w:rsidP="00DC1A8F">
            <w:pPr>
              <w:pStyle w:val="ListParagraph"/>
              <w:numPr>
                <w:ilvl w:val="0"/>
                <w:numId w:val="18"/>
              </w:numPr>
            </w:pPr>
            <w:r>
              <w:t>The author can perform periodic review only when not waiting on others.</w:t>
            </w:r>
          </w:p>
          <w:p w:rsidR="00A32883" w:rsidRDefault="00A32883" w:rsidP="00DB1B15">
            <w:pPr>
              <w:ind w:left="720"/>
            </w:pPr>
            <w:r>
              <w:t>2. Periodic reviewers can be bypassed when permissions are available to do so.</w:t>
            </w:r>
          </w:p>
          <w:p w:rsidR="00901769" w:rsidRPr="005101C1" w:rsidRDefault="00A32883" w:rsidP="00901769">
            <w:pPr>
              <w:ind w:left="720"/>
            </w:pPr>
            <w:r>
              <w:t xml:space="preserve">3. </w:t>
            </w:r>
            <w:r w:rsidR="00901769" w:rsidRPr="005101C1">
              <w:t xml:space="preserve">Periodic reviews set </w:t>
            </w:r>
            <w:r w:rsidR="00901769" w:rsidRPr="005101C1">
              <w:t xml:space="preserve">in the web interface </w:t>
            </w:r>
            <w:r w:rsidR="00901769" w:rsidRPr="005101C1">
              <w:t xml:space="preserve">and bypassed periodic reviews </w:t>
            </w:r>
            <w:r w:rsidR="00901769" w:rsidRPr="005101C1">
              <w:t xml:space="preserve">are available in audit logs. </w:t>
            </w:r>
          </w:p>
          <w:p w:rsidR="00901769" w:rsidRDefault="00901769" w:rsidP="00DB1B15">
            <w:pPr>
              <w:ind w:left="720"/>
            </w:pPr>
          </w:p>
        </w:tc>
        <w:tc>
          <w:tcPr>
            <w:tcW w:w="1440" w:type="dxa"/>
          </w:tcPr>
          <w:p w:rsidR="0018270B" w:rsidRDefault="0018270B" w:rsidP="00DB1B15"/>
        </w:tc>
        <w:tc>
          <w:tcPr>
            <w:tcW w:w="2520" w:type="dxa"/>
          </w:tcPr>
          <w:p w:rsidR="0018270B" w:rsidRDefault="0018270B" w:rsidP="00DB1B15"/>
        </w:tc>
      </w:tr>
    </w:tbl>
    <w:p w:rsidR="0018270B" w:rsidRDefault="0018270B" w:rsidP="00DB1B15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660"/>
        <w:gridCol w:w="3208"/>
        <w:gridCol w:w="2579"/>
        <w:gridCol w:w="2853"/>
      </w:tblGrid>
      <w:tr w:rsidR="0018270B" w:rsidTr="00D82C9C">
        <w:trPr>
          <w:trHeight w:val="1025"/>
        </w:trPr>
        <w:tc>
          <w:tcPr>
            <w:tcW w:w="2178" w:type="dxa"/>
            <w:shd w:val="clear" w:color="auto" w:fill="E0E0E0"/>
          </w:tcPr>
          <w:p w:rsidR="0018270B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4F19A4" w:rsidRPr="00221377" w:rsidRDefault="004F19A4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21377">
              <w:rPr>
                <w:rFonts w:ascii="Arial" w:hAnsi="Arial" w:cs="Arial"/>
              </w:rPr>
              <w:t>Standard System Configuration</w:t>
            </w:r>
          </w:p>
          <w:p w:rsidR="004F19A4" w:rsidRPr="00221377" w:rsidRDefault="004F19A4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 test u</w:t>
            </w:r>
            <w:r w:rsidRPr="00221377">
              <w:rPr>
                <w:rFonts w:ascii="Arial" w:hAnsi="Arial" w:cs="Arial"/>
              </w:rPr>
              <w:t xml:space="preserve">ser </w:t>
            </w:r>
            <w:r>
              <w:rPr>
                <w:rFonts w:ascii="Arial" w:hAnsi="Arial" w:cs="Arial"/>
              </w:rPr>
              <w:t>logins exist. Enter the user IDs that will be used into the test notes as Test User 1, Test User 2 and Test User 3.</w:t>
            </w:r>
          </w:p>
          <w:p w:rsidR="00D70121" w:rsidRPr="00D70121" w:rsidRDefault="00D70121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F19A4">
              <w:rPr>
                <w:rFonts w:ascii="Arial" w:hAnsi="Arial" w:cs="Arial"/>
              </w:rPr>
              <w:t>test u</w:t>
            </w:r>
            <w:r w:rsidR="004F19A4" w:rsidRPr="00221377">
              <w:rPr>
                <w:rFonts w:ascii="Arial" w:hAnsi="Arial" w:cs="Arial"/>
              </w:rPr>
              <w:t>ser</w:t>
            </w:r>
            <w:r>
              <w:rPr>
                <w:rFonts w:ascii="Arial" w:hAnsi="Arial" w:cs="Arial"/>
              </w:rPr>
              <w:t>s</w:t>
            </w:r>
            <w:r w:rsidR="004F19A4" w:rsidRPr="002213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must have Read Write permission.</w:t>
            </w:r>
          </w:p>
        </w:tc>
      </w:tr>
      <w:tr w:rsidR="0018270B" w:rsidTr="00AB32DB">
        <w:trPr>
          <w:trHeight w:val="564"/>
        </w:trPr>
        <w:tc>
          <w:tcPr>
            <w:tcW w:w="2178" w:type="dxa"/>
            <w:shd w:val="clear" w:color="auto" w:fill="E0E0E0"/>
          </w:tcPr>
          <w:p w:rsidR="0018270B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3D4B73" w:rsidRDefault="000C5291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Login to the web interface as the </w:t>
            </w:r>
            <w:r>
              <w:rPr>
                <w:rFonts w:ascii="Arial" w:hAnsi="Arial" w:cs="Arial"/>
                <w:noProof/>
              </w:rPr>
              <w:t xml:space="preserve">first </w:t>
            </w:r>
            <w:r w:rsidRPr="00221377">
              <w:rPr>
                <w:rFonts w:ascii="Arial" w:hAnsi="Arial" w:cs="Arial"/>
                <w:noProof/>
              </w:rPr>
              <w:t xml:space="preserve">test user </w:t>
            </w:r>
            <w:r w:rsidR="00D70121">
              <w:rPr>
                <w:rFonts w:ascii="Arial" w:hAnsi="Arial" w:cs="Arial"/>
                <w:noProof/>
              </w:rPr>
              <w:t>1.</w:t>
            </w:r>
          </w:p>
          <w:p w:rsidR="00D70121" w:rsidRDefault="00D70121" w:rsidP="00DB1B1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2F3395">
              <w:rPr>
                <w:rFonts w:ascii="Arial" w:hAnsi="Arial" w:cs="Arial"/>
              </w:rPr>
              <w:t xml:space="preserve">Create a new document. </w:t>
            </w:r>
          </w:p>
          <w:p w:rsidR="00D70121" w:rsidRDefault="00D70121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Add a main file, approvers and other required fields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D70121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Go to the periodic review section.</w:t>
            </w: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Enter days per review (</w:t>
            </w:r>
            <w:r w:rsidR="00373AD5">
              <w:rPr>
                <w:rFonts w:ascii="Arial" w:hAnsi="Arial" w:cs="Arial"/>
                <w:noProof/>
              </w:rPr>
              <w:t>for eg: 365</w:t>
            </w:r>
            <w:r>
              <w:rPr>
                <w:rFonts w:ascii="Arial" w:hAnsi="Arial" w:cs="Arial"/>
                <w:noProof/>
              </w:rPr>
              <w:t>)</w:t>
            </w: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“</w:t>
            </w:r>
            <w:r w:rsidRPr="0000200A">
              <w:rPr>
                <w:rFonts w:ascii="Arial" w:hAnsi="Arial" w:cs="Arial"/>
                <w:noProof/>
              </w:rPr>
              <w:t>Edit Periodic Reviewers</w:t>
            </w:r>
            <w:r>
              <w:rPr>
                <w:rFonts w:ascii="Arial" w:hAnsi="Arial" w:cs="Arial"/>
                <w:noProof/>
              </w:rPr>
              <w:t>” link.</w:t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Pr="00277F5C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00200A" w:rsidP="00901769">
            <w:pPr>
              <w:ind w:left="72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 – The Edit periodic reviewer’s popup screen is displayed.</w:t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Pr="0000200A" w:rsidRDefault="003B40CD" w:rsidP="00DB1B15">
            <w:pPr>
              <w:rPr>
                <w:noProof/>
                <w:lang w:val="en-IN" w:eastAsia="en-IN"/>
              </w:rPr>
            </w:pPr>
            <w:r w:rsidRPr="0000200A">
              <w:rPr>
                <w:noProof/>
              </w:rPr>
              <w:lastRenderedPageBreak/>
              <w:drawing>
                <wp:inline distT="0" distB="0" distL="0" distR="0">
                  <wp:extent cx="4600575" cy="3276600"/>
                  <wp:effectExtent l="76200" t="76200" r="142875" b="133350"/>
                  <wp:docPr id="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3276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Select location</w:t>
            </w: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Select two reviewers</w:t>
            </w:r>
          </w:p>
          <w:p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save</w:t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Pr="00277F5C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2 – The selected periodic </w:t>
            </w:r>
            <w:r w:rsidR="00373AD5">
              <w:rPr>
                <w:rFonts w:ascii="Arial" w:hAnsi="Arial" w:cs="Arial"/>
                <w:b/>
                <w:color w:val="FF0000"/>
                <w:u w:val="single"/>
              </w:rPr>
              <w:t>reviewers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are listed.</w:t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373AD5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56DCE0E4" wp14:editId="0BF2CF1D">
                  <wp:extent cx="5886450" cy="1912620"/>
                  <wp:effectExtent l="76200" t="76200" r="133350" b="12573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9126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C79FE">
              <w:rPr>
                <w:rFonts w:ascii="Arial" w:hAnsi="Arial" w:cs="Arial"/>
              </w:rPr>
              <w:t>Check in the document and route the document for approval.</w:t>
            </w:r>
          </w:p>
          <w:p w:rsidR="0000200A" w:rsidRDefault="0000200A" w:rsidP="00DB1B15">
            <w:pPr>
              <w:pStyle w:val="ListParagraph"/>
              <w:rPr>
                <w:rFonts w:ascii="Arial" w:hAnsi="Arial" w:cs="Arial"/>
              </w:rPr>
            </w:pPr>
          </w:p>
          <w:p w:rsidR="0000200A" w:rsidRDefault="0000200A" w:rsidP="00DB1B1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 – The document is checked in and route for approval.</w:t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3B40CD" w:rsidP="00DB1B15">
            <w:pPr>
              <w:rPr>
                <w:rFonts w:ascii="Arial" w:hAnsi="Arial" w:cs="Arial"/>
                <w:noProof/>
              </w:rPr>
            </w:pPr>
            <w:r w:rsidRPr="0000200A">
              <w:rPr>
                <w:noProof/>
              </w:rPr>
              <w:drawing>
                <wp:inline distT="0" distB="0" distL="0" distR="0">
                  <wp:extent cx="4495800" cy="1533525"/>
                  <wp:effectExtent l="76200" t="76200" r="133350" b="142875"/>
                  <wp:docPr id="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5335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60A68" w:rsidRDefault="00160A68" w:rsidP="00DB1B15">
            <w:pPr>
              <w:rPr>
                <w:rFonts w:ascii="Arial" w:hAnsi="Arial" w:cs="Arial"/>
                <w:noProof/>
              </w:rPr>
            </w:pPr>
          </w:p>
          <w:p w:rsidR="00160A68" w:rsidRDefault="00160A68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with approver’s login and approve the document.</w:t>
            </w:r>
          </w:p>
          <w:p w:rsidR="00160A68" w:rsidRDefault="00160A68" w:rsidP="00DB1B15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160A68" w:rsidRDefault="00160A68" w:rsidP="00DB1B15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document is approved successfully and displays the </w:t>
            </w:r>
            <w:r w:rsidRPr="004F3147">
              <w:rPr>
                <w:rFonts w:ascii="Arial" w:hAnsi="Arial" w:cs="Arial"/>
                <w:b/>
                <w:noProof/>
                <w:color w:val="FF0000"/>
                <w:u w:val="single"/>
              </w:rPr>
              <w:t>successful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message.</w:t>
            </w:r>
          </w:p>
          <w:p w:rsidR="00160A68" w:rsidRDefault="00160A68" w:rsidP="00DB1B1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D70121" w:rsidRDefault="003B40CD" w:rsidP="00DB1B15">
            <w:pPr>
              <w:rPr>
                <w:rFonts w:ascii="Arial" w:hAnsi="Arial" w:cs="Arial"/>
                <w:noProof/>
              </w:rPr>
            </w:pPr>
            <w:r w:rsidRPr="00160A68">
              <w:rPr>
                <w:noProof/>
              </w:rPr>
              <w:drawing>
                <wp:inline distT="0" distB="0" distL="0" distR="0">
                  <wp:extent cx="5600700" cy="447675"/>
                  <wp:effectExtent l="76200" t="76200" r="133350" b="142875"/>
                  <wp:docPr id="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476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00200A" w:rsidRDefault="00160A68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with Test user1</w:t>
            </w:r>
          </w:p>
          <w:p w:rsidR="00160A68" w:rsidRDefault="00160A68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Run jobs and Moved the document to effective cabinet.</w:t>
            </w:r>
          </w:p>
          <w:p w:rsidR="00160A68" w:rsidRDefault="00160A68" w:rsidP="00DB1B15">
            <w:pPr>
              <w:rPr>
                <w:rFonts w:ascii="Arial" w:hAnsi="Arial" w:cs="Arial"/>
                <w:noProof/>
              </w:rPr>
            </w:pPr>
          </w:p>
          <w:p w:rsidR="00160A68" w:rsidRDefault="00160A68" w:rsidP="00DB1B15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document Status </w:t>
            </w:r>
            <w:r w:rsidR="009C12C8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changed to </w:t>
            </w:r>
            <w:r w:rsidR="009C12C8">
              <w:rPr>
                <w:rFonts w:ascii="Arial" w:hAnsi="Arial" w:cs="Arial"/>
                <w:b/>
                <w:color w:val="FF0000"/>
                <w:u w:val="single"/>
              </w:rPr>
              <w:t>effective.</w:t>
            </w:r>
          </w:p>
          <w:p w:rsidR="00160A68" w:rsidRDefault="00160A68" w:rsidP="00DB1B15">
            <w:pPr>
              <w:rPr>
                <w:rFonts w:ascii="Arial" w:hAnsi="Arial" w:cs="Arial"/>
                <w:noProof/>
              </w:rPr>
            </w:pPr>
          </w:p>
          <w:p w:rsidR="00160A68" w:rsidRPr="00160A68" w:rsidRDefault="003B40CD" w:rsidP="00DB1B15">
            <w:pPr>
              <w:rPr>
                <w:rFonts w:ascii="Arial" w:hAnsi="Arial" w:cs="Arial"/>
                <w:noProof/>
              </w:rPr>
            </w:pPr>
            <w:r w:rsidRPr="00160A68">
              <w:rPr>
                <w:noProof/>
              </w:rPr>
              <w:drawing>
                <wp:inline distT="0" distB="0" distL="0" distR="0">
                  <wp:extent cx="6172200" cy="2505075"/>
                  <wp:effectExtent l="76200" t="76200" r="133350" b="142875"/>
                  <wp:docPr id="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25050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C91C80" w:rsidRDefault="00C91C80" w:rsidP="00DB1B15">
            <w:pPr>
              <w:rPr>
                <w:rFonts w:ascii="Arial" w:hAnsi="Arial" w:cs="Arial"/>
                <w:noProof/>
              </w:rPr>
            </w:pPr>
          </w:p>
          <w:p w:rsidR="009C12C8" w:rsidRDefault="009C12C8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Go to: Wizard &gt; Review. </w:t>
            </w:r>
          </w:p>
          <w:p w:rsidR="009C12C8" w:rsidRDefault="009C12C8" w:rsidP="00DB1B1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9C12C8" w:rsidRDefault="009C12C8" w:rsidP="00DB1B1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- </w:t>
            </w:r>
            <w:r w:rsidR="00901769">
              <w:rPr>
                <w:rFonts w:ascii="Arial" w:hAnsi="Arial" w:cs="Arial"/>
                <w:b/>
                <w:color w:val="FF0000"/>
                <w:u w:val="single"/>
              </w:rPr>
              <w:t xml:space="preserve">The document for which periodic review </w:t>
            </w:r>
            <w:r w:rsidR="005101C1">
              <w:rPr>
                <w:rFonts w:ascii="Arial" w:hAnsi="Arial" w:cs="Arial"/>
                <w:b/>
                <w:color w:val="FF0000"/>
                <w:u w:val="single"/>
              </w:rPr>
              <w:t>has been set is available.</w:t>
            </w:r>
          </w:p>
          <w:p w:rsidR="009C12C8" w:rsidRDefault="009C12C8" w:rsidP="00DB1B1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C12C8" w:rsidRPr="00373AD5" w:rsidRDefault="003B40CD" w:rsidP="00DB1B15">
            <w:pPr>
              <w:rPr>
                <w:rFonts w:ascii="Arial" w:hAnsi="Arial" w:cs="Arial"/>
              </w:rPr>
            </w:pPr>
            <w:r w:rsidRPr="009C12C8">
              <w:rPr>
                <w:noProof/>
              </w:rPr>
              <w:drawing>
                <wp:inline distT="0" distB="0" distL="0" distR="0">
                  <wp:extent cx="6210300" cy="2571750"/>
                  <wp:effectExtent l="76200" t="76200" r="133350" b="133350"/>
                  <wp:docPr id="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25717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00200A" w:rsidRDefault="003B40CD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Click on document</w:t>
            </w:r>
            <w:r w:rsidR="005101C1">
              <w:rPr>
                <w:rFonts w:ascii="Arial" w:hAnsi="Arial" w:cs="Arial"/>
                <w:noProof/>
              </w:rPr>
              <w:t>.</w:t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Pr="00221377" w:rsidRDefault="003B40CD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- The document is not ready to sign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(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as it is waiting on others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to review)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and the Change/Don’t Change buttons are not available</w:t>
            </w:r>
            <w:r w:rsidR="00C91C80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  <w:r w:rsidRPr="003B40CD">
              <w:rPr>
                <w:noProof/>
              </w:rPr>
              <w:drawing>
                <wp:inline distT="0" distB="0" distL="0" distR="0">
                  <wp:extent cx="5686425" cy="3133725"/>
                  <wp:effectExtent l="76200" t="76200" r="142875" b="142875"/>
                  <wp:docPr id="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31337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Default="009122B6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context menu for one of the periodic reviewer.</w:t>
            </w:r>
          </w:p>
          <w:p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8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Bypass </w:t>
            </w:r>
            <w:r w:rsidR="00C42F1E">
              <w:rPr>
                <w:rFonts w:ascii="Arial" w:hAnsi="Arial" w:cs="Arial"/>
                <w:b/>
                <w:color w:val="FF0000"/>
                <w:u w:val="single"/>
              </w:rPr>
              <w:t xml:space="preserve">option 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is available</w:t>
            </w:r>
            <w:r w:rsidR="00C42F1E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9122B6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122B6" w:rsidRPr="00221377" w:rsidRDefault="009122B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9122B6">
              <w:rPr>
                <w:noProof/>
              </w:rPr>
              <w:drawing>
                <wp:inline distT="0" distB="0" distL="0" distR="0" wp14:anchorId="351B8D9F" wp14:editId="4DEEC52E">
                  <wp:extent cx="3390476" cy="1561905"/>
                  <wp:effectExtent l="76200" t="76200" r="133985" b="133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1561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122B6" w:rsidRP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>Click on ‘Bypass’ to bypass the test user</w:t>
            </w:r>
            <w:r>
              <w:rPr>
                <w:rFonts w:ascii="Arial" w:hAnsi="Arial" w:cs="Arial"/>
                <w:noProof/>
              </w:rPr>
              <w:t xml:space="preserve"> 2</w:t>
            </w:r>
            <w:r w:rsidR="00A24A07">
              <w:rPr>
                <w:rFonts w:ascii="Arial" w:hAnsi="Arial" w:cs="Arial"/>
                <w:noProof/>
              </w:rPr>
              <w:t>. (1</w:t>
            </w:r>
            <w:r w:rsidR="00A24A07" w:rsidRPr="00A24A07">
              <w:rPr>
                <w:rFonts w:ascii="Arial" w:hAnsi="Arial" w:cs="Arial"/>
                <w:noProof/>
                <w:vertAlign w:val="superscript"/>
              </w:rPr>
              <w:t>st</w:t>
            </w:r>
            <w:r w:rsidR="00A24A07">
              <w:rPr>
                <w:rFonts w:ascii="Arial" w:hAnsi="Arial" w:cs="Arial"/>
                <w:noProof/>
              </w:rPr>
              <w:t xml:space="preserve"> periodic reviewer added in step(8))</w:t>
            </w:r>
            <w:r w:rsidRPr="00221377">
              <w:rPr>
                <w:rFonts w:ascii="Arial" w:hAnsi="Arial" w:cs="Arial"/>
                <w:noProof/>
              </w:rPr>
              <w:t>.</w:t>
            </w:r>
          </w:p>
          <w:p w:rsidR="009122B6" w:rsidRDefault="009122B6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bypass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confirmation popup is displayed.</w:t>
            </w:r>
          </w:p>
          <w:p w:rsidR="009122B6" w:rsidRPr="00221377" w:rsidRDefault="009122B6" w:rsidP="00DB1B15">
            <w:pPr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rPr>
                <w:rFonts w:ascii="Arial" w:hAnsi="Arial" w:cs="Arial"/>
                <w:noProof/>
              </w:rPr>
            </w:pPr>
            <w:r w:rsidRPr="001D2233">
              <w:rPr>
                <w:noProof/>
              </w:rPr>
              <w:drawing>
                <wp:inline distT="0" distB="0" distL="0" distR="0">
                  <wp:extent cx="3438525" cy="1295400"/>
                  <wp:effectExtent l="76200" t="76200" r="142875" b="133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295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122B6" w:rsidRDefault="00A24A07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yes button.</w:t>
            </w:r>
          </w:p>
          <w:p w:rsidR="00A24A07" w:rsidRPr="009122B6" w:rsidRDefault="00A24A07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9122B6" w:rsidRDefault="009122B6" w:rsidP="00DB1B15">
            <w:pPr>
              <w:rPr>
                <w:rFonts w:ascii="Arial" w:hAnsi="Arial" w:cs="Arial"/>
                <w:noProof/>
              </w:rPr>
            </w:pPr>
          </w:p>
          <w:p w:rsidR="009122B6" w:rsidRPr="00221377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10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bypass action is updated against the second test user</w:t>
            </w:r>
          </w:p>
          <w:p w:rsidR="009122B6" w:rsidRPr="00221377" w:rsidRDefault="009122B6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Default="00A24A07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7311C75A" wp14:editId="608F22D6">
                  <wp:extent cx="5781675" cy="1704975"/>
                  <wp:effectExtent l="76200" t="76200" r="142875" b="142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704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24A07" w:rsidRPr="00221377" w:rsidRDefault="00A24A07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Logout </w:t>
            </w:r>
            <w:r>
              <w:rPr>
                <w:rFonts w:ascii="Arial" w:hAnsi="Arial" w:cs="Arial"/>
                <w:noProof/>
              </w:rPr>
              <w:t>from Test user 1 . L</w:t>
            </w:r>
            <w:r w:rsidRPr="00221377">
              <w:rPr>
                <w:rFonts w:ascii="Arial" w:hAnsi="Arial" w:cs="Arial"/>
                <w:noProof/>
              </w:rPr>
              <w:t xml:space="preserve">ogin </w:t>
            </w:r>
            <w:r>
              <w:rPr>
                <w:rFonts w:ascii="Arial" w:hAnsi="Arial" w:cs="Arial"/>
                <w:noProof/>
              </w:rPr>
              <w:t xml:space="preserve">to the </w:t>
            </w:r>
            <w:r w:rsidRPr="00221377">
              <w:rPr>
                <w:rFonts w:ascii="Arial" w:hAnsi="Arial" w:cs="Arial"/>
                <w:noProof/>
              </w:rPr>
              <w:t xml:space="preserve">the </w:t>
            </w:r>
            <w:r>
              <w:rPr>
                <w:rFonts w:ascii="Arial" w:hAnsi="Arial" w:cs="Arial"/>
                <w:noProof/>
              </w:rPr>
              <w:t>T</w:t>
            </w:r>
            <w:r w:rsidRPr="00221377">
              <w:rPr>
                <w:rFonts w:ascii="Arial" w:hAnsi="Arial" w:cs="Arial"/>
                <w:noProof/>
              </w:rPr>
              <w:t>est user</w:t>
            </w:r>
            <w:r>
              <w:rPr>
                <w:rFonts w:ascii="Arial" w:hAnsi="Arial" w:cs="Arial"/>
                <w:noProof/>
              </w:rPr>
              <w:t xml:space="preserve"> 2 (1</w:t>
            </w:r>
            <w:r w:rsidRPr="00A24A07">
              <w:rPr>
                <w:rFonts w:ascii="Arial" w:hAnsi="Arial" w:cs="Arial"/>
                <w:noProof/>
                <w:vertAlign w:val="superscript"/>
              </w:rPr>
              <w:t>st</w:t>
            </w:r>
            <w:r>
              <w:rPr>
                <w:rFonts w:ascii="Arial" w:hAnsi="Arial" w:cs="Arial"/>
                <w:noProof/>
              </w:rPr>
              <w:t xml:space="preserve"> periodic reviewer added in step(8))</w:t>
            </w:r>
            <w:r w:rsidRPr="00221377">
              <w:rPr>
                <w:rFonts w:ascii="Arial" w:hAnsi="Arial" w:cs="Arial"/>
                <w:noProof/>
              </w:rPr>
              <w:t>check the periodic reviews list of the second user.</w:t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A24A07" w:rsidRPr="00221377" w:rsidRDefault="00A24A07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11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is removed from the second test user’s list </w:t>
            </w:r>
          </w:p>
          <w:p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:rsidR="003B40CD" w:rsidRDefault="00A24A07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279B3546" wp14:editId="0D1B8656">
                  <wp:extent cx="5781675" cy="1885950"/>
                  <wp:effectExtent l="76200" t="76200" r="142875" b="133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8859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A24A07" w:rsidRPr="00221377" w:rsidRDefault="00A24A07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lastRenderedPageBreak/>
              <w:t xml:space="preserve">Logout </w:t>
            </w:r>
            <w:r>
              <w:rPr>
                <w:rFonts w:ascii="Arial" w:hAnsi="Arial" w:cs="Arial"/>
                <w:noProof/>
              </w:rPr>
              <w:t>from the T</w:t>
            </w:r>
            <w:r w:rsidRPr="00221377">
              <w:rPr>
                <w:rFonts w:ascii="Arial" w:hAnsi="Arial" w:cs="Arial"/>
                <w:noProof/>
              </w:rPr>
              <w:t>est user</w:t>
            </w:r>
            <w:r>
              <w:rPr>
                <w:rFonts w:ascii="Arial" w:hAnsi="Arial" w:cs="Arial"/>
                <w:noProof/>
              </w:rPr>
              <w:t xml:space="preserve"> 2. L</w:t>
            </w:r>
            <w:r w:rsidRPr="00221377">
              <w:rPr>
                <w:rFonts w:ascii="Arial" w:hAnsi="Arial" w:cs="Arial"/>
                <w:noProof/>
              </w:rPr>
              <w:t xml:space="preserve">ogin </w:t>
            </w:r>
            <w:r>
              <w:rPr>
                <w:rFonts w:ascii="Arial" w:hAnsi="Arial" w:cs="Arial"/>
                <w:noProof/>
              </w:rPr>
              <w:t>to Test user 1.</w:t>
            </w:r>
          </w:p>
          <w:p w:rsidR="00A24A07" w:rsidRDefault="00A24A07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</w:t>
            </w:r>
            <w:r w:rsidR="0040002B">
              <w:rPr>
                <w:rFonts w:ascii="Arial" w:hAnsi="Arial" w:cs="Arial"/>
                <w:noProof/>
              </w:rPr>
              <w:t xml:space="preserve"> on context menu and </w:t>
            </w:r>
            <w:r w:rsidRPr="0040002B">
              <w:rPr>
                <w:rFonts w:ascii="Arial" w:hAnsi="Arial" w:cs="Arial"/>
                <w:noProof/>
              </w:rPr>
              <w:t xml:space="preserve">Click on ‘Clear Bypass’ for the </w:t>
            </w:r>
            <w:r w:rsidR="0040002B">
              <w:rPr>
                <w:rFonts w:ascii="Arial" w:hAnsi="Arial" w:cs="Arial"/>
                <w:noProof/>
              </w:rPr>
              <w:t>T</w:t>
            </w:r>
            <w:r w:rsidRPr="0040002B">
              <w:rPr>
                <w:rFonts w:ascii="Arial" w:hAnsi="Arial" w:cs="Arial"/>
                <w:noProof/>
              </w:rPr>
              <w:t xml:space="preserve">est user </w:t>
            </w:r>
            <w:r w:rsidR="0040002B">
              <w:rPr>
                <w:rFonts w:ascii="Arial" w:hAnsi="Arial" w:cs="Arial"/>
                <w:noProof/>
              </w:rPr>
              <w:t xml:space="preserve">2 </w:t>
            </w:r>
            <w:r w:rsidRPr="0040002B">
              <w:rPr>
                <w:rFonts w:ascii="Arial" w:hAnsi="Arial" w:cs="Arial"/>
                <w:noProof/>
              </w:rPr>
              <w:t xml:space="preserve">who was bypassed in step </w:t>
            </w:r>
            <w:r w:rsidR="0040002B">
              <w:rPr>
                <w:rFonts w:ascii="Arial" w:hAnsi="Arial" w:cs="Arial"/>
                <w:noProof/>
              </w:rPr>
              <w:t>18</w:t>
            </w:r>
            <w:r w:rsidRPr="0040002B">
              <w:rPr>
                <w:rFonts w:ascii="Arial" w:hAnsi="Arial" w:cs="Arial"/>
                <w:noProof/>
              </w:rPr>
              <w:t xml:space="preserve"> and confirm.</w:t>
            </w:r>
          </w:p>
          <w:p w:rsidR="0040002B" w:rsidRPr="0040002B" w:rsidRDefault="0040002B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:rsidR="00A24A07" w:rsidRDefault="00A24A07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04B2CB5F" wp14:editId="75948F78">
                  <wp:extent cx="2571750" cy="1104265"/>
                  <wp:effectExtent l="76200" t="76200" r="133350" b="133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910" cy="110476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0002B" w:rsidRPr="00221377" w:rsidRDefault="0040002B" w:rsidP="00DB1B15">
            <w:pPr>
              <w:rPr>
                <w:rFonts w:ascii="Arial" w:hAnsi="Arial" w:cs="Arial"/>
                <w:noProof/>
              </w:rPr>
            </w:pPr>
          </w:p>
          <w:p w:rsidR="003B40CD" w:rsidRDefault="00A24A07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40002B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bypass action is cleared against the second test user </w:t>
            </w:r>
          </w:p>
          <w:p w:rsidR="0040002B" w:rsidRPr="0040002B" w:rsidRDefault="0040002B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B40CD" w:rsidRDefault="0040002B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31E62C22" wp14:editId="515F6BC3">
                  <wp:extent cx="6267450" cy="1857375"/>
                  <wp:effectExtent l="76200" t="76200" r="133350" b="1428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18573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0002B" w:rsidRDefault="0040002B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40002B" w:rsidRDefault="0040002B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40002B" w:rsidRDefault="0040002B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40002B" w:rsidRPr="00221377" w:rsidRDefault="0040002B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Logout and login as the </w:t>
            </w:r>
            <w:r>
              <w:rPr>
                <w:rFonts w:ascii="Arial" w:hAnsi="Arial" w:cs="Arial"/>
                <w:noProof/>
              </w:rPr>
              <w:t>T</w:t>
            </w:r>
            <w:r w:rsidRPr="00221377">
              <w:rPr>
                <w:rFonts w:ascii="Arial" w:hAnsi="Arial" w:cs="Arial"/>
                <w:noProof/>
              </w:rPr>
              <w:t>est user</w:t>
            </w:r>
            <w:r>
              <w:rPr>
                <w:rFonts w:ascii="Arial" w:hAnsi="Arial" w:cs="Arial"/>
                <w:noProof/>
              </w:rPr>
              <w:t xml:space="preserve"> 2 </w:t>
            </w:r>
            <w:r w:rsidRPr="00221377">
              <w:rPr>
                <w:rFonts w:ascii="Arial" w:hAnsi="Arial" w:cs="Arial"/>
                <w:noProof/>
              </w:rPr>
              <w:t>and check the periodic review list.</w:t>
            </w:r>
          </w:p>
          <w:p w:rsidR="0040002B" w:rsidRPr="00221377" w:rsidRDefault="0040002B" w:rsidP="00DB1B15">
            <w:pPr>
              <w:rPr>
                <w:rFonts w:ascii="Arial" w:hAnsi="Arial" w:cs="Arial"/>
                <w:noProof/>
              </w:rPr>
            </w:pPr>
          </w:p>
          <w:p w:rsidR="0040002B" w:rsidRPr="00221377" w:rsidRDefault="0040002B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13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is available to the second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test 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user again after the bypass is cleared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36300F" w:rsidRDefault="0036300F" w:rsidP="00DB1B15">
            <w:pPr>
              <w:rPr>
                <w:rFonts w:ascii="Arial" w:hAnsi="Arial" w:cs="Arial"/>
                <w:noProof/>
              </w:rPr>
            </w:pPr>
          </w:p>
          <w:p w:rsidR="0040002B" w:rsidRDefault="0040002B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6E3DA49A" wp14:editId="4DACF8EC">
                  <wp:extent cx="6305550" cy="2299970"/>
                  <wp:effectExtent l="76200" t="76200" r="133350" b="13843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22999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6300F" w:rsidRDefault="0036300F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6300F" w:rsidRDefault="0036300F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36300F">
              <w:rPr>
                <w:rFonts w:ascii="Arial" w:hAnsi="Arial" w:cs="Arial"/>
                <w:noProof/>
              </w:rPr>
              <w:t xml:space="preserve">Perform the periodic review </w:t>
            </w:r>
            <w:r>
              <w:rPr>
                <w:rFonts w:ascii="Arial" w:hAnsi="Arial" w:cs="Arial"/>
                <w:noProof/>
              </w:rPr>
              <w:t xml:space="preserve">by clicking on view </w:t>
            </w:r>
            <w:r w:rsidRPr="0036300F">
              <w:rPr>
                <w:rFonts w:ascii="Arial" w:hAnsi="Arial" w:cs="Arial"/>
                <w:noProof/>
              </w:rPr>
              <w:t>document</w:t>
            </w:r>
            <w:r w:rsidR="00C42F1E">
              <w:rPr>
                <w:rFonts w:ascii="Arial" w:hAnsi="Arial" w:cs="Arial"/>
                <w:noProof/>
              </w:rPr>
              <w:t>.</w:t>
            </w:r>
            <w:r w:rsidRPr="0036300F">
              <w:rPr>
                <w:rFonts w:ascii="Arial" w:hAnsi="Arial" w:cs="Arial"/>
                <w:noProof/>
              </w:rPr>
              <w:t xml:space="preserve"> </w:t>
            </w:r>
          </w:p>
          <w:p w:rsidR="0036300F" w:rsidRDefault="0036300F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E</w:t>
            </w:r>
            <w:r w:rsidRPr="0036300F">
              <w:rPr>
                <w:rFonts w:ascii="Arial" w:hAnsi="Arial" w:cs="Arial"/>
                <w:noProof/>
              </w:rPr>
              <w:t>ither Change or Don’t Change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Pr="00DB1B15" w:rsidRDefault="00C328CC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decision popup is displayed.</w:t>
            </w: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DB4206" wp14:editId="01D1A1E6">
                  <wp:extent cx="6400800" cy="2076450"/>
                  <wp:effectExtent l="76200" t="76200" r="133350" b="133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76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328CC" w:rsidRDefault="00C328CC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Enter pin and comment.</w:t>
            </w:r>
          </w:p>
          <w:p w:rsidR="00C328CC" w:rsidRPr="00C328CC" w:rsidRDefault="00C328CC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Clcik on confirm button.</w:t>
            </w:r>
          </w:p>
          <w:p w:rsidR="0040002B" w:rsidRDefault="0036300F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36300F">
              <w:rPr>
                <w:rFonts w:ascii="Arial" w:hAnsi="Arial" w:cs="Arial"/>
                <w:noProof/>
              </w:rPr>
              <w:t xml:space="preserve">Logout and login again as the </w:t>
            </w:r>
            <w:r w:rsidR="00C328CC">
              <w:rPr>
                <w:rFonts w:ascii="Arial" w:hAnsi="Arial" w:cs="Arial"/>
                <w:noProof/>
              </w:rPr>
              <w:t>T</w:t>
            </w:r>
            <w:r w:rsidRPr="0036300F">
              <w:rPr>
                <w:rFonts w:ascii="Arial" w:hAnsi="Arial" w:cs="Arial"/>
                <w:noProof/>
              </w:rPr>
              <w:t>est user</w:t>
            </w:r>
            <w:r w:rsidR="00C328CC">
              <w:rPr>
                <w:rFonts w:ascii="Arial" w:hAnsi="Arial" w:cs="Arial"/>
                <w:noProof/>
              </w:rPr>
              <w:t xml:space="preserve"> 1</w:t>
            </w:r>
            <w:r w:rsidRPr="0036300F">
              <w:rPr>
                <w:rFonts w:ascii="Arial" w:hAnsi="Arial" w:cs="Arial"/>
                <w:noProof/>
              </w:rPr>
              <w:t xml:space="preserve"> and select the document in the user’s periodic reviewer’s list. </w:t>
            </w: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15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action performed by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second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test user is updated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C328CC" w:rsidRDefault="00C328CC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6F9D69AD" wp14:editId="7527F6F6">
                  <wp:extent cx="6391275" cy="1425575"/>
                  <wp:effectExtent l="76200" t="76200" r="142875" b="136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1425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C47B24" w:rsidRPr="00221377" w:rsidRDefault="00C47B24" w:rsidP="00DB1B15">
            <w:pPr>
              <w:rPr>
                <w:rFonts w:ascii="Arial" w:hAnsi="Arial" w:cs="Arial"/>
                <w:noProof/>
              </w:rPr>
            </w:pPr>
          </w:p>
          <w:p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lastRenderedPageBreak/>
              <w:t xml:space="preserve">Bypass the </w:t>
            </w:r>
            <w:r>
              <w:rPr>
                <w:rFonts w:ascii="Arial" w:hAnsi="Arial" w:cs="Arial"/>
                <w:noProof/>
              </w:rPr>
              <w:t>Third</w:t>
            </w:r>
            <w:r w:rsidRPr="00221377">
              <w:rPr>
                <w:rFonts w:ascii="Arial" w:hAnsi="Arial" w:cs="Arial"/>
                <w:noProof/>
              </w:rPr>
              <w:t xml:space="preserve"> test user </w:t>
            </w:r>
            <w:r>
              <w:rPr>
                <w:rFonts w:ascii="Arial" w:hAnsi="Arial" w:cs="Arial"/>
                <w:noProof/>
              </w:rPr>
              <w:t>(Test User 3 from Prerequsite 2)</w:t>
            </w:r>
            <w:r w:rsidRPr="00221377">
              <w:rPr>
                <w:rFonts w:ascii="Arial" w:hAnsi="Arial" w:cs="Arial"/>
                <w:noProof/>
              </w:rPr>
              <w:t xml:space="preserve">. </w:t>
            </w:r>
          </w:p>
          <w:p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>Click on ‘View Document’</w:t>
            </w:r>
            <w:r w:rsidR="00277F8F">
              <w:rPr>
                <w:rFonts w:ascii="Arial" w:hAnsi="Arial" w:cs="Arial"/>
                <w:noProof/>
              </w:rPr>
              <w:t>.</w:t>
            </w:r>
          </w:p>
          <w:p w:rsidR="00C47B24" w:rsidRPr="00221377" w:rsidRDefault="00C47B24" w:rsidP="00DB1B15">
            <w:pPr>
              <w:rPr>
                <w:rFonts w:ascii="Arial" w:hAnsi="Arial" w:cs="Arial"/>
                <w:noProof/>
              </w:rPr>
            </w:pPr>
          </w:p>
          <w:p w:rsidR="00C47B24" w:rsidRPr="00221377" w:rsidRDefault="00C47B24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16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is displayed in a new tab and the periodic review Change/Don’t Change buttons are available. </w:t>
            </w:r>
          </w:p>
          <w:p w:rsidR="00C47B24" w:rsidRPr="00221377" w:rsidRDefault="00C47B24" w:rsidP="00DB1B15">
            <w:pPr>
              <w:ind w:left="360"/>
              <w:rPr>
                <w:rFonts w:ascii="Arial" w:hAnsi="Arial" w:cs="Arial"/>
                <w:color w:val="FF0000"/>
                <w:u w:val="single"/>
              </w:rPr>
            </w:pPr>
          </w:p>
          <w:p w:rsidR="00C328CC" w:rsidRDefault="00C47B24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0381045B" wp14:editId="65EA1713">
                  <wp:extent cx="6477000" cy="2684780"/>
                  <wp:effectExtent l="76200" t="76200" r="133350" b="134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26847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Click on ‘Don’t </w:t>
            </w:r>
            <w:r>
              <w:rPr>
                <w:rFonts w:ascii="Arial" w:hAnsi="Arial" w:cs="Arial"/>
                <w:noProof/>
              </w:rPr>
              <w:t>C</w:t>
            </w:r>
            <w:r w:rsidRPr="00221377">
              <w:rPr>
                <w:rFonts w:ascii="Arial" w:hAnsi="Arial" w:cs="Arial"/>
                <w:noProof/>
              </w:rPr>
              <w:t xml:space="preserve">hange’, then sign by providing a </w:t>
            </w:r>
            <w:r>
              <w:rPr>
                <w:rFonts w:ascii="Arial" w:hAnsi="Arial" w:cs="Arial"/>
                <w:noProof/>
              </w:rPr>
              <w:t>pin</w:t>
            </w:r>
            <w:r w:rsidRPr="00221377">
              <w:rPr>
                <w:rFonts w:ascii="Arial" w:hAnsi="Arial" w:cs="Arial"/>
                <w:noProof/>
              </w:rPr>
              <w:t xml:space="preserve"> and comments. Click confirm.</w:t>
            </w:r>
          </w:p>
          <w:p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View the list of periodic reviews awaiting the first test user. </w:t>
            </w:r>
          </w:p>
          <w:p w:rsidR="00C47B24" w:rsidRDefault="00C47B24" w:rsidP="00DB1B15">
            <w:pPr>
              <w:rPr>
                <w:rFonts w:ascii="Arial" w:hAnsi="Arial" w:cs="Arial"/>
                <w:noProof/>
              </w:rPr>
            </w:pPr>
          </w:p>
          <w:p w:rsidR="00C328CC" w:rsidRDefault="00C328CC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:rsidR="00C328CC" w:rsidRPr="00DB1B15" w:rsidRDefault="00373AD5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17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is removed from the list</w:t>
            </w:r>
          </w:p>
          <w:p w:rsidR="00C328CC" w:rsidRDefault="00C328CC" w:rsidP="00DB1B15">
            <w:pPr>
              <w:rPr>
                <w:rFonts w:ascii="Arial" w:hAnsi="Arial" w:cs="Arial"/>
                <w:noProof/>
              </w:rPr>
            </w:pPr>
          </w:p>
          <w:p w:rsidR="00C328CC" w:rsidRDefault="00373AD5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6FE671F0" wp14:editId="3E4599BE">
                  <wp:extent cx="6810375" cy="1606550"/>
                  <wp:effectExtent l="76200" t="76200" r="142875" b="1270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75" cy="16065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328CC" w:rsidRDefault="00C328CC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373AD5" w:rsidRDefault="00373AD5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Login to the </w:t>
            </w:r>
            <w:r>
              <w:rPr>
                <w:rFonts w:ascii="Arial" w:hAnsi="Arial" w:cs="Arial"/>
                <w:noProof/>
              </w:rPr>
              <w:t>local admin user</w:t>
            </w:r>
            <w:r w:rsidRPr="00221377">
              <w:rPr>
                <w:rFonts w:ascii="Arial" w:hAnsi="Arial" w:cs="Arial"/>
                <w:noProof/>
              </w:rPr>
              <w:t xml:space="preserve"> and view the audit logs (</w:t>
            </w:r>
            <w:r>
              <w:rPr>
                <w:rFonts w:ascii="Arial" w:hAnsi="Arial" w:cs="Arial"/>
                <w:noProof/>
              </w:rPr>
              <w:t>administration</w:t>
            </w:r>
            <w:r w:rsidRPr="00221377">
              <w:rPr>
                <w:rFonts w:ascii="Arial" w:hAnsi="Arial" w:cs="Arial"/>
                <w:noProof/>
              </w:rPr>
              <w:t>&gt; Audit log)</w:t>
            </w:r>
          </w:p>
          <w:p w:rsidR="001C0186" w:rsidRPr="00221377" w:rsidRDefault="001C0186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Selec</w:t>
            </w:r>
            <w:r w:rsidR="00277F8F">
              <w:rPr>
                <w:rFonts w:ascii="Arial" w:hAnsi="Arial" w:cs="Arial"/>
                <w:noProof/>
              </w:rPr>
              <w:t>t type Bypass required reviewer</w:t>
            </w:r>
            <w:r>
              <w:rPr>
                <w:rFonts w:ascii="Arial" w:hAnsi="Arial" w:cs="Arial"/>
                <w:noProof/>
              </w:rPr>
              <w:t xml:space="preserve"> and click on confirm.</w:t>
            </w:r>
            <w:bookmarkStart w:id="0" w:name="_GoBack"/>
            <w:bookmarkEnd w:id="0"/>
          </w:p>
          <w:p w:rsidR="001C0186" w:rsidRDefault="001C0186" w:rsidP="00DB1B15">
            <w:pPr>
              <w:rPr>
                <w:rFonts w:ascii="Arial" w:hAnsi="Arial" w:cs="Arial"/>
                <w:noProof/>
              </w:rPr>
            </w:pPr>
          </w:p>
          <w:p w:rsidR="001C0186" w:rsidRPr="00221377" w:rsidRDefault="001C018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18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Bypass on Test user 2 and final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bypass action on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est user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3 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is available in the audit log</w:t>
            </w:r>
          </w:p>
          <w:p w:rsidR="001C0186" w:rsidRDefault="001C0186" w:rsidP="00DB1B15">
            <w:pPr>
              <w:rPr>
                <w:rFonts w:ascii="Arial" w:hAnsi="Arial" w:cs="Arial"/>
                <w:noProof/>
              </w:rPr>
            </w:pPr>
          </w:p>
          <w:p w:rsidR="003B40CD" w:rsidRDefault="001C0186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0B9E7F2C" wp14:editId="003C2695">
                  <wp:extent cx="6686550" cy="1416050"/>
                  <wp:effectExtent l="76200" t="76200" r="133350" b="1270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1416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:rsidR="001C0186" w:rsidRDefault="001C0186" w:rsidP="00DB1B15">
            <w:pPr>
              <w:rPr>
                <w:rFonts w:ascii="Arial" w:hAnsi="Arial" w:cs="Arial"/>
                <w:noProof/>
              </w:rPr>
            </w:pPr>
          </w:p>
          <w:p w:rsidR="0000200A" w:rsidRPr="001C0186" w:rsidRDefault="001C0186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1C0186">
              <w:rPr>
                <w:rFonts w:ascii="Arial" w:hAnsi="Arial" w:cs="Arial"/>
                <w:noProof/>
              </w:rPr>
              <w:lastRenderedPageBreak/>
              <w:t>Select type Cleared Bypass of Required Reviewer</w:t>
            </w:r>
            <w:r>
              <w:rPr>
                <w:rFonts w:ascii="Arial" w:hAnsi="Arial" w:cs="Arial"/>
                <w:noProof/>
              </w:rPr>
              <w:t xml:space="preserve"> and click on confirm.</w:t>
            </w: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Pr="00221377" w:rsidRDefault="001C018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19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lear bypass on the second test user is available in the audit log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6B035158" wp14:editId="79549214">
                  <wp:extent cx="6400800" cy="1038225"/>
                  <wp:effectExtent l="76200" t="76200" r="133350" b="1428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0382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C0186" w:rsidRDefault="00277F8F" w:rsidP="00277F8F">
            <w:pPr>
              <w:pStyle w:val="ListParagraph"/>
              <w:numPr>
                <w:ilvl w:val="0"/>
                <w:numId w:val="11"/>
              </w:numPr>
              <w:rPr>
                <w:noProof/>
                <w:lang w:val="en-IN" w:eastAsia="en-IN"/>
              </w:rPr>
            </w:pPr>
            <w:r w:rsidRPr="00277F8F">
              <w:rPr>
                <w:rFonts w:ascii="Arial" w:hAnsi="Arial" w:cs="Arial"/>
                <w:noProof/>
                <w:lang w:val="en-IN" w:eastAsia="en-IN"/>
              </w:rPr>
              <w:t xml:space="preserve">Select type Enter/Update Review and </w:t>
            </w:r>
            <w:r w:rsidRPr="00277F8F">
              <w:rPr>
                <w:rFonts w:ascii="Arial" w:hAnsi="Arial" w:cs="Arial"/>
                <w:noProof/>
              </w:rPr>
              <w:t>click on confirm</w:t>
            </w:r>
            <w:r>
              <w:rPr>
                <w:rFonts w:ascii="Arial" w:hAnsi="Arial" w:cs="Arial"/>
                <w:noProof/>
              </w:rPr>
              <w:t>.</w:t>
            </w:r>
          </w:p>
          <w:p w:rsidR="00277F8F" w:rsidRPr="00277F8F" w:rsidRDefault="00277F8F" w:rsidP="00277F8F">
            <w:pPr>
              <w:pStyle w:val="ListParagraph"/>
              <w:ind w:left="360"/>
              <w:rPr>
                <w:noProof/>
                <w:lang w:val="en-IN" w:eastAsia="en-IN"/>
              </w:rPr>
            </w:pPr>
          </w:p>
          <w:p w:rsidR="001C0186" w:rsidRPr="00221377" w:rsidRDefault="00DB1B15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20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action</w:t>
            </w:r>
            <w:r w:rsidR="00277F8F">
              <w:rPr>
                <w:rFonts w:ascii="Arial" w:hAnsi="Arial" w:cs="Arial"/>
                <w:b/>
                <w:color w:val="FF0000"/>
                <w:u w:val="single"/>
              </w:rPr>
              <w:t>s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performed by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Test user 1 and T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>est user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3</w:t>
            </w:r>
            <w:r w:rsidR="00277F8F">
              <w:rPr>
                <w:rFonts w:ascii="Arial" w:hAnsi="Arial" w:cs="Arial"/>
                <w:b/>
                <w:color w:val="FF0000"/>
                <w:u w:val="single"/>
              </w:rPr>
              <w:t xml:space="preserve"> are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available in the audit logs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1C0186" w:rsidRPr="00221377" w:rsidRDefault="001C018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DB1B15" w:rsidP="00DB1B15">
            <w:pPr>
              <w:rPr>
                <w:noProof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3BD33779" wp14:editId="63616583">
                  <wp:extent cx="6762750" cy="1143000"/>
                  <wp:effectExtent l="76200" t="76200" r="133350" b="133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0" cy="1143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Default="001C0186" w:rsidP="00DB1B15">
            <w:pPr>
              <w:rPr>
                <w:noProof/>
                <w:lang w:val="en-IN" w:eastAsia="en-IN"/>
              </w:rPr>
            </w:pPr>
          </w:p>
          <w:p w:rsidR="001C0186" w:rsidRPr="00D70121" w:rsidRDefault="001C0186" w:rsidP="00DB1B15">
            <w:pPr>
              <w:rPr>
                <w:rFonts w:ascii="Arial" w:hAnsi="Arial" w:cs="Arial"/>
                <w:noProof/>
              </w:rPr>
            </w:pPr>
          </w:p>
        </w:tc>
      </w:tr>
      <w:tr w:rsidR="001C0186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1C0186" w:rsidTr="00B71796">
        <w:trPr>
          <w:trHeight w:val="612"/>
        </w:trPr>
        <w:tc>
          <w:tcPr>
            <w:tcW w:w="2178" w:type="dxa"/>
            <w:vMerge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:rsidR="00AB32DB" w:rsidRDefault="00AB32DB" w:rsidP="00DB1B15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:rsidTr="00AB32DB">
        <w:tc>
          <w:tcPr>
            <w:tcW w:w="2178" w:type="dxa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373AD5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</w:t>
            </w:r>
            <w:r w:rsidR="003D4B73">
              <w:rPr>
                <w:rFonts w:ascii="Arial" w:hAnsi="Arial" w:cs="Arial"/>
                <w:b/>
                <w:bCs/>
              </w:rPr>
              <w:t xml:space="preserve">ional Remarks in case of Manual </w:t>
            </w:r>
            <w:r>
              <w:rPr>
                <w:rFonts w:ascii="Arial" w:hAnsi="Arial" w:cs="Arial"/>
                <w:b/>
                <w:bCs/>
              </w:rPr>
              <w:t>Execution</w:t>
            </w:r>
          </w:p>
        </w:tc>
        <w:tc>
          <w:tcPr>
            <w:tcW w:w="8377" w:type="dxa"/>
            <w:gridSpan w:val="3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373AD5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373AD5" w:rsidRPr="009B0F41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:rsidR="00AB32DB" w:rsidRPr="009B0F41" w:rsidRDefault="00AB32DB" w:rsidP="00DB1B15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AB32DB" w:rsidRDefault="00AB32DB" w:rsidP="00DB1B15"/>
    <w:sectPr w:rsidR="00AB32DB" w:rsidSect="00754186">
      <w:headerReference w:type="default" r:id="rId29"/>
      <w:footerReference w:type="default" r:id="rId30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56E" w:rsidRDefault="0067756E">
      <w:r>
        <w:separator/>
      </w:r>
    </w:p>
  </w:endnote>
  <w:endnote w:type="continuationSeparator" w:id="0">
    <w:p w:rsidR="0067756E" w:rsidRDefault="0067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277F8F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277F8F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56E" w:rsidRDefault="0067756E">
      <w:r>
        <w:separator/>
      </w:r>
    </w:p>
  </w:footnote>
  <w:footnote w:type="continuationSeparator" w:id="0">
    <w:p w:rsidR="0067756E" w:rsidRDefault="00677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4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085008"/>
    <w:multiLevelType w:val="hybridMultilevel"/>
    <w:tmpl w:val="41EECDE8"/>
    <w:lvl w:ilvl="0" w:tplc="D238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  <w:num w:numId="12">
    <w:abstractNumId w:val="14"/>
  </w:num>
  <w:num w:numId="13">
    <w:abstractNumId w:val="1"/>
  </w:num>
  <w:num w:numId="14">
    <w:abstractNumId w:val="13"/>
  </w:num>
  <w:num w:numId="15">
    <w:abstractNumId w:val="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mwrAUAwnuOBiwAAAA="/>
  </w:docVars>
  <w:rsids>
    <w:rsidRoot w:val="000707B5"/>
    <w:rsid w:val="0000200A"/>
    <w:rsid w:val="00022117"/>
    <w:rsid w:val="0003466C"/>
    <w:rsid w:val="00051379"/>
    <w:rsid w:val="00062553"/>
    <w:rsid w:val="0006290E"/>
    <w:rsid w:val="0006403B"/>
    <w:rsid w:val="00065430"/>
    <w:rsid w:val="00066490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C419F"/>
    <w:rsid w:val="000C5291"/>
    <w:rsid w:val="000C767B"/>
    <w:rsid w:val="000D1847"/>
    <w:rsid w:val="000F20C6"/>
    <w:rsid w:val="000F5E79"/>
    <w:rsid w:val="0010536B"/>
    <w:rsid w:val="0012518E"/>
    <w:rsid w:val="0012704E"/>
    <w:rsid w:val="00152D4B"/>
    <w:rsid w:val="00160A68"/>
    <w:rsid w:val="00163CBD"/>
    <w:rsid w:val="001726DE"/>
    <w:rsid w:val="0018270B"/>
    <w:rsid w:val="001871E0"/>
    <w:rsid w:val="00192C7B"/>
    <w:rsid w:val="00195A81"/>
    <w:rsid w:val="00196962"/>
    <w:rsid w:val="001A459D"/>
    <w:rsid w:val="001C0186"/>
    <w:rsid w:val="001C6380"/>
    <w:rsid w:val="001D77B7"/>
    <w:rsid w:val="002316CE"/>
    <w:rsid w:val="00235791"/>
    <w:rsid w:val="00241F11"/>
    <w:rsid w:val="00242622"/>
    <w:rsid w:val="00243DA5"/>
    <w:rsid w:val="00255DFE"/>
    <w:rsid w:val="00271091"/>
    <w:rsid w:val="00277F8F"/>
    <w:rsid w:val="00281A07"/>
    <w:rsid w:val="002A2742"/>
    <w:rsid w:val="002B19BA"/>
    <w:rsid w:val="002C09DF"/>
    <w:rsid w:val="002C1F6D"/>
    <w:rsid w:val="002D4605"/>
    <w:rsid w:val="002E1E1B"/>
    <w:rsid w:val="002F23AE"/>
    <w:rsid w:val="00315EA5"/>
    <w:rsid w:val="003168AC"/>
    <w:rsid w:val="00321646"/>
    <w:rsid w:val="003230B0"/>
    <w:rsid w:val="00324515"/>
    <w:rsid w:val="003323A7"/>
    <w:rsid w:val="00332A70"/>
    <w:rsid w:val="00340F14"/>
    <w:rsid w:val="00341429"/>
    <w:rsid w:val="00360E92"/>
    <w:rsid w:val="0036300F"/>
    <w:rsid w:val="00373AD5"/>
    <w:rsid w:val="003844AA"/>
    <w:rsid w:val="003A3CFE"/>
    <w:rsid w:val="003B0251"/>
    <w:rsid w:val="003B02D4"/>
    <w:rsid w:val="003B40CD"/>
    <w:rsid w:val="003C3D6E"/>
    <w:rsid w:val="003D29E4"/>
    <w:rsid w:val="003D4B73"/>
    <w:rsid w:val="003E7705"/>
    <w:rsid w:val="003F463D"/>
    <w:rsid w:val="003F4CA7"/>
    <w:rsid w:val="0040002B"/>
    <w:rsid w:val="00403FB5"/>
    <w:rsid w:val="00413260"/>
    <w:rsid w:val="00461DAA"/>
    <w:rsid w:val="00473F8C"/>
    <w:rsid w:val="00474CED"/>
    <w:rsid w:val="00474E83"/>
    <w:rsid w:val="0049521D"/>
    <w:rsid w:val="004A47CD"/>
    <w:rsid w:val="004C7231"/>
    <w:rsid w:val="004D055F"/>
    <w:rsid w:val="004D0C62"/>
    <w:rsid w:val="004D1860"/>
    <w:rsid w:val="004D7A4D"/>
    <w:rsid w:val="004E72B5"/>
    <w:rsid w:val="004F19A4"/>
    <w:rsid w:val="004F557B"/>
    <w:rsid w:val="005101C1"/>
    <w:rsid w:val="00516CA3"/>
    <w:rsid w:val="005174FB"/>
    <w:rsid w:val="005245A3"/>
    <w:rsid w:val="00530E86"/>
    <w:rsid w:val="00533359"/>
    <w:rsid w:val="005373DC"/>
    <w:rsid w:val="005426AA"/>
    <w:rsid w:val="00546C93"/>
    <w:rsid w:val="00553FBA"/>
    <w:rsid w:val="0056635D"/>
    <w:rsid w:val="0057133D"/>
    <w:rsid w:val="005853AC"/>
    <w:rsid w:val="00587BD0"/>
    <w:rsid w:val="00594582"/>
    <w:rsid w:val="005A2AAC"/>
    <w:rsid w:val="005C782C"/>
    <w:rsid w:val="00612FB6"/>
    <w:rsid w:val="0061710C"/>
    <w:rsid w:val="00622A96"/>
    <w:rsid w:val="00624C41"/>
    <w:rsid w:val="0062734C"/>
    <w:rsid w:val="0063661A"/>
    <w:rsid w:val="00640559"/>
    <w:rsid w:val="00675C43"/>
    <w:rsid w:val="0067756E"/>
    <w:rsid w:val="00697D6D"/>
    <w:rsid w:val="006A1933"/>
    <w:rsid w:val="006B1B0E"/>
    <w:rsid w:val="006B4700"/>
    <w:rsid w:val="006C37F8"/>
    <w:rsid w:val="006E1E50"/>
    <w:rsid w:val="006E2A6C"/>
    <w:rsid w:val="006E2AF2"/>
    <w:rsid w:val="006E3C18"/>
    <w:rsid w:val="00704BB4"/>
    <w:rsid w:val="0071181C"/>
    <w:rsid w:val="007338EA"/>
    <w:rsid w:val="00754186"/>
    <w:rsid w:val="00757510"/>
    <w:rsid w:val="00766A6D"/>
    <w:rsid w:val="00773558"/>
    <w:rsid w:val="00793987"/>
    <w:rsid w:val="0079589F"/>
    <w:rsid w:val="00796DDA"/>
    <w:rsid w:val="00797F13"/>
    <w:rsid w:val="007A3A58"/>
    <w:rsid w:val="007C1DDB"/>
    <w:rsid w:val="007D0A90"/>
    <w:rsid w:val="007D13CD"/>
    <w:rsid w:val="007E01F2"/>
    <w:rsid w:val="007F12C9"/>
    <w:rsid w:val="007F1709"/>
    <w:rsid w:val="0080097A"/>
    <w:rsid w:val="0080499A"/>
    <w:rsid w:val="00805DF6"/>
    <w:rsid w:val="00812F84"/>
    <w:rsid w:val="0081397B"/>
    <w:rsid w:val="008364F9"/>
    <w:rsid w:val="00846E36"/>
    <w:rsid w:val="00853EEA"/>
    <w:rsid w:val="00864EF7"/>
    <w:rsid w:val="00886E96"/>
    <w:rsid w:val="00897BD1"/>
    <w:rsid w:val="008A3BD8"/>
    <w:rsid w:val="008B63CA"/>
    <w:rsid w:val="008C00B0"/>
    <w:rsid w:val="008C5AC7"/>
    <w:rsid w:val="008E0FC0"/>
    <w:rsid w:val="008E7BAA"/>
    <w:rsid w:val="008F2079"/>
    <w:rsid w:val="008F536A"/>
    <w:rsid w:val="00901769"/>
    <w:rsid w:val="00904653"/>
    <w:rsid w:val="009122B6"/>
    <w:rsid w:val="009123FC"/>
    <w:rsid w:val="00992448"/>
    <w:rsid w:val="009A1463"/>
    <w:rsid w:val="009A38E9"/>
    <w:rsid w:val="009A6676"/>
    <w:rsid w:val="009B68E4"/>
    <w:rsid w:val="009C12C8"/>
    <w:rsid w:val="009C1DD7"/>
    <w:rsid w:val="009C2540"/>
    <w:rsid w:val="009C27C5"/>
    <w:rsid w:val="009D2A3A"/>
    <w:rsid w:val="009E3FF9"/>
    <w:rsid w:val="009E6216"/>
    <w:rsid w:val="00A06250"/>
    <w:rsid w:val="00A11474"/>
    <w:rsid w:val="00A15FE6"/>
    <w:rsid w:val="00A20EC8"/>
    <w:rsid w:val="00A24A07"/>
    <w:rsid w:val="00A322C7"/>
    <w:rsid w:val="00A32883"/>
    <w:rsid w:val="00A34EA4"/>
    <w:rsid w:val="00A4356E"/>
    <w:rsid w:val="00A50A74"/>
    <w:rsid w:val="00A54438"/>
    <w:rsid w:val="00A600BD"/>
    <w:rsid w:val="00A6484B"/>
    <w:rsid w:val="00A64FBF"/>
    <w:rsid w:val="00A65685"/>
    <w:rsid w:val="00A72E3A"/>
    <w:rsid w:val="00A734C3"/>
    <w:rsid w:val="00A81355"/>
    <w:rsid w:val="00A834D5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2E00"/>
    <w:rsid w:val="00B05304"/>
    <w:rsid w:val="00B125BC"/>
    <w:rsid w:val="00B23DF2"/>
    <w:rsid w:val="00B42EBB"/>
    <w:rsid w:val="00B56D18"/>
    <w:rsid w:val="00B71796"/>
    <w:rsid w:val="00B7594F"/>
    <w:rsid w:val="00B84D4A"/>
    <w:rsid w:val="00B85384"/>
    <w:rsid w:val="00B86E93"/>
    <w:rsid w:val="00B92414"/>
    <w:rsid w:val="00BA3D43"/>
    <w:rsid w:val="00BA4DE7"/>
    <w:rsid w:val="00BB01F6"/>
    <w:rsid w:val="00BC06E0"/>
    <w:rsid w:val="00BE1840"/>
    <w:rsid w:val="00BE272B"/>
    <w:rsid w:val="00BF0701"/>
    <w:rsid w:val="00BF1F9F"/>
    <w:rsid w:val="00C0464F"/>
    <w:rsid w:val="00C30D43"/>
    <w:rsid w:val="00C328CC"/>
    <w:rsid w:val="00C40EBD"/>
    <w:rsid w:val="00C42F1E"/>
    <w:rsid w:val="00C47B24"/>
    <w:rsid w:val="00C563B9"/>
    <w:rsid w:val="00C750B3"/>
    <w:rsid w:val="00C821BC"/>
    <w:rsid w:val="00C85833"/>
    <w:rsid w:val="00C85F37"/>
    <w:rsid w:val="00C909E0"/>
    <w:rsid w:val="00C91C80"/>
    <w:rsid w:val="00CA4AA5"/>
    <w:rsid w:val="00CA6125"/>
    <w:rsid w:val="00CB4CE7"/>
    <w:rsid w:val="00CB5906"/>
    <w:rsid w:val="00CB78CB"/>
    <w:rsid w:val="00CC5F4D"/>
    <w:rsid w:val="00CE38BA"/>
    <w:rsid w:val="00CE4977"/>
    <w:rsid w:val="00CF06F3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4CDA"/>
    <w:rsid w:val="00D35FFA"/>
    <w:rsid w:val="00D53F14"/>
    <w:rsid w:val="00D63A6F"/>
    <w:rsid w:val="00D63CD6"/>
    <w:rsid w:val="00D673D5"/>
    <w:rsid w:val="00D70121"/>
    <w:rsid w:val="00D74163"/>
    <w:rsid w:val="00D75CFF"/>
    <w:rsid w:val="00D82C9C"/>
    <w:rsid w:val="00D85BAE"/>
    <w:rsid w:val="00D94DF4"/>
    <w:rsid w:val="00D97DF0"/>
    <w:rsid w:val="00DB1B15"/>
    <w:rsid w:val="00DB3875"/>
    <w:rsid w:val="00DC37DD"/>
    <w:rsid w:val="00DC73B4"/>
    <w:rsid w:val="00DE4EF2"/>
    <w:rsid w:val="00DF24E4"/>
    <w:rsid w:val="00E10D83"/>
    <w:rsid w:val="00E1288F"/>
    <w:rsid w:val="00E13D31"/>
    <w:rsid w:val="00E2667D"/>
    <w:rsid w:val="00E332DF"/>
    <w:rsid w:val="00E409AC"/>
    <w:rsid w:val="00E46854"/>
    <w:rsid w:val="00E7289A"/>
    <w:rsid w:val="00E86494"/>
    <w:rsid w:val="00EA0F85"/>
    <w:rsid w:val="00EA1494"/>
    <w:rsid w:val="00EC6946"/>
    <w:rsid w:val="00EC6A4C"/>
    <w:rsid w:val="00ED7552"/>
    <w:rsid w:val="00EE3E74"/>
    <w:rsid w:val="00EF0DFD"/>
    <w:rsid w:val="00F071A3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85F11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2AE5F0-7A1A-42EB-AFC8-E1565357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character" w:customStyle="1" w:styleId="text-danger">
    <w:name w:val="text-danger"/>
    <w:rsid w:val="0080499A"/>
  </w:style>
  <w:style w:type="character" w:styleId="Hyperlink">
    <w:name w:val="Hyperlink"/>
    <w:uiPriority w:val="99"/>
    <w:unhideWhenUsed/>
    <w:rsid w:val="00804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F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00200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0200A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00200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3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5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3614B-6678-43F5-B1C3-EC47A79C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185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4323</CharactersWithSpaces>
  <SharedDoc>false</SharedDoc>
  <HLinks>
    <vt:vector size="6" baseType="variant"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https://quantumdev.title21.com/Administration/GetCodeAvailabilityList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11</cp:revision>
  <cp:lastPrinted>2010-04-01T04:47:00Z</cp:lastPrinted>
  <dcterms:created xsi:type="dcterms:W3CDTF">2018-04-02T13:18:00Z</dcterms:created>
  <dcterms:modified xsi:type="dcterms:W3CDTF">2018-04-03T15:53:00Z</dcterms:modified>
</cp:coreProperties>
</file>