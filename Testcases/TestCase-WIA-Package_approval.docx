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984A9B" w:rsidRPr="00076677" w14:paraId="6A77373F" w14:textId="77777777">
        <w:tc>
          <w:tcPr>
            <w:tcW w:w="1555" w:type="dxa"/>
            <w:shd w:val="clear" w:color="auto" w:fill="E0E0E0"/>
          </w:tcPr>
          <w:p w14:paraId="3FAEC8E2" w14:textId="77777777" w:rsidR="00984A9B" w:rsidRPr="00076677" w:rsidRDefault="00984A9B" w:rsidP="00984A9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14:paraId="2F5D52E8" w14:textId="77777777" w:rsidR="00984A9B" w:rsidRPr="00076677" w:rsidRDefault="00984A9B" w:rsidP="00984A9B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14:paraId="2A4248BA" w14:textId="77777777" w:rsidR="00984A9B" w:rsidRPr="00076677" w:rsidRDefault="00984A9B" w:rsidP="00984A9B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14:paraId="4BECD51F" w14:textId="77777777" w:rsidR="00984A9B" w:rsidRPr="00076677" w:rsidRDefault="00984A9B" w:rsidP="00984A9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76677">
              <w:rPr>
                <w:rFonts w:ascii="Arial" w:hAnsi="Arial" w:cs="Arial"/>
                <w:b/>
                <w:bCs/>
              </w:rPr>
              <w:t>Reqt</w:t>
            </w:r>
            <w:proofErr w:type="spellEnd"/>
            <w:r w:rsidRPr="00076677"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14:paraId="57B8E006" w14:textId="77777777" w:rsidR="00984A9B" w:rsidRPr="00076677" w:rsidRDefault="00984A9B" w:rsidP="00984A9B">
            <w:pPr>
              <w:pStyle w:val="Heading1"/>
              <w:jc w:val="left"/>
            </w:pPr>
            <w:r w:rsidRPr="00076677">
              <w:t>Author</w:t>
            </w:r>
          </w:p>
        </w:tc>
      </w:tr>
      <w:tr w:rsidR="0018270B" w:rsidRPr="00076677" w14:paraId="1F67F99E" w14:textId="77777777" w:rsidTr="006B1C1F">
        <w:trPr>
          <w:trHeight w:val="891"/>
        </w:trPr>
        <w:tc>
          <w:tcPr>
            <w:tcW w:w="1555" w:type="dxa"/>
          </w:tcPr>
          <w:p w14:paraId="7A8F4965" w14:textId="039C8EE4" w:rsidR="00951C79" w:rsidRPr="00076677" w:rsidRDefault="00951C79" w:rsidP="0078276E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5FF9BE7" w14:textId="4A7DDB84" w:rsidR="0018270B" w:rsidRPr="00076677" w:rsidRDefault="007E14D0" w:rsidP="007E14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Package Routes and Approval</w:t>
            </w:r>
          </w:p>
        </w:tc>
        <w:tc>
          <w:tcPr>
            <w:tcW w:w="5040" w:type="dxa"/>
          </w:tcPr>
          <w:p w14:paraId="1A0CE2A2" w14:textId="77777777" w:rsidR="0051786E" w:rsidRPr="00076677" w:rsidRDefault="00D16BF0" w:rsidP="006B1C1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 xml:space="preserve">To verify </w:t>
            </w:r>
            <w:r w:rsidR="0051786E" w:rsidRPr="00076677">
              <w:rPr>
                <w:rFonts w:ascii="Arial" w:hAnsi="Arial" w:cs="Arial"/>
              </w:rPr>
              <w:t>:</w:t>
            </w:r>
          </w:p>
          <w:p w14:paraId="3DA440CF" w14:textId="4FED041B" w:rsidR="001E7A62" w:rsidRPr="00342C2C" w:rsidRDefault="0012430C" w:rsidP="001E7A6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42C2C">
              <w:rPr>
                <w:rFonts w:ascii="Arial" w:hAnsi="Arial" w:cs="Arial"/>
              </w:rPr>
              <w:t>Approval routes created for package</w:t>
            </w:r>
          </w:p>
          <w:p w14:paraId="1A542985" w14:textId="52602893" w:rsidR="001E7A62" w:rsidRPr="00342C2C" w:rsidRDefault="001E7A62" w:rsidP="001E7A6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42C2C">
              <w:rPr>
                <w:rFonts w:ascii="Arial" w:hAnsi="Arial" w:cs="Arial"/>
              </w:rPr>
              <w:t>Route package by Adding documents as well as attachments.</w:t>
            </w:r>
          </w:p>
          <w:p w14:paraId="5AD38D99" w14:textId="29C99302" w:rsidR="0012430C" w:rsidRPr="00342C2C" w:rsidRDefault="0012430C" w:rsidP="001E7A6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42C2C">
              <w:rPr>
                <w:rFonts w:ascii="Arial" w:hAnsi="Arial" w:cs="Arial"/>
              </w:rPr>
              <w:t>Individual/groups named as approvers for document can be listed</w:t>
            </w:r>
          </w:p>
          <w:p w14:paraId="00EC109C" w14:textId="77777777" w:rsidR="0012430C" w:rsidRPr="00342C2C" w:rsidRDefault="0012430C" w:rsidP="0012430C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42C2C">
              <w:rPr>
                <w:rFonts w:ascii="Arial" w:hAnsi="Arial" w:cs="Arial"/>
              </w:rPr>
              <w:t xml:space="preserve">Signature routes can be added </w:t>
            </w:r>
          </w:p>
          <w:p w14:paraId="7ABA7814" w14:textId="7B45E4F8" w:rsidR="008F3D4B" w:rsidRPr="00A65BC0" w:rsidRDefault="0012430C" w:rsidP="0012430C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42C2C">
              <w:rPr>
                <w:rFonts w:ascii="Arial" w:hAnsi="Arial" w:cs="Arial"/>
              </w:rPr>
              <w:t>Sequence of approvers are followed when routed.</w:t>
            </w:r>
          </w:p>
        </w:tc>
        <w:tc>
          <w:tcPr>
            <w:tcW w:w="1440" w:type="dxa"/>
          </w:tcPr>
          <w:p w14:paraId="5E9DA421" w14:textId="77777777" w:rsidR="0018270B" w:rsidRPr="00076677" w:rsidRDefault="0018270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60AE7268" w14:textId="77777777" w:rsidR="0018270B" w:rsidRPr="00076677" w:rsidRDefault="0018270B">
            <w:pPr>
              <w:rPr>
                <w:rFonts w:ascii="Arial" w:hAnsi="Arial" w:cs="Arial"/>
              </w:rPr>
            </w:pPr>
          </w:p>
        </w:tc>
      </w:tr>
    </w:tbl>
    <w:p w14:paraId="72DFE335" w14:textId="77777777" w:rsidR="0018270B" w:rsidRPr="00076677" w:rsidRDefault="0018270B">
      <w:pPr>
        <w:rPr>
          <w:rFonts w:ascii="Arial" w:hAnsi="Arial" w:cs="Arial"/>
        </w:rPr>
      </w:pPr>
    </w:p>
    <w:tbl>
      <w:tblPr>
        <w:tblW w:w="13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660"/>
        <w:gridCol w:w="3208"/>
        <w:gridCol w:w="2579"/>
        <w:gridCol w:w="2853"/>
      </w:tblGrid>
      <w:tr w:rsidR="0018270B" w:rsidRPr="00076677" w14:paraId="7342869C" w14:textId="77777777" w:rsidTr="004D4B84">
        <w:trPr>
          <w:trHeight w:val="1293"/>
        </w:trPr>
        <w:tc>
          <w:tcPr>
            <w:tcW w:w="2178" w:type="dxa"/>
            <w:shd w:val="clear" w:color="auto" w:fill="E0E0E0"/>
          </w:tcPr>
          <w:p w14:paraId="121C6D08" w14:textId="77777777" w:rsidR="0018270B" w:rsidRPr="00076677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300" w:type="dxa"/>
            <w:gridSpan w:val="4"/>
          </w:tcPr>
          <w:p w14:paraId="678F7A49" w14:textId="77777777" w:rsidR="00D16BF0" w:rsidRPr="00076677" w:rsidRDefault="00D16BF0" w:rsidP="00723BF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Standard System Configuration.</w:t>
            </w:r>
          </w:p>
          <w:p w14:paraId="06532D12" w14:textId="4FA9D131" w:rsidR="00D16BF0" w:rsidRDefault="006B1C1F" w:rsidP="00723BF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</w:t>
            </w:r>
            <w:r w:rsidR="00D16BF0" w:rsidRPr="00076677">
              <w:rPr>
                <w:rFonts w:ascii="Arial" w:hAnsi="Arial" w:cs="Arial"/>
              </w:rPr>
              <w:t xml:space="preserve"> logins exist</w:t>
            </w:r>
            <w:r>
              <w:rPr>
                <w:rFonts w:ascii="Arial" w:hAnsi="Arial" w:cs="Arial"/>
              </w:rPr>
              <w:t>.</w:t>
            </w:r>
          </w:p>
          <w:p w14:paraId="3FF4CA41" w14:textId="77777777" w:rsidR="00026844" w:rsidRPr="00076677" w:rsidRDefault="00026844" w:rsidP="00723BF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users must have Allow index card permission.</w:t>
            </w:r>
          </w:p>
          <w:p w14:paraId="2F136EC8" w14:textId="77777777" w:rsidR="00C82F19" w:rsidRDefault="00D16BF0" w:rsidP="00723BF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Test users must have read and write permission.</w:t>
            </w:r>
          </w:p>
          <w:p w14:paraId="4572AE90" w14:textId="415D9B67" w:rsidR="00342C2C" w:rsidRDefault="00342C2C" w:rsidP="00723BF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one individual approver, group approver and signature route must be available for package.</w:t>
            </w:r>
          </w:p>
          <w:p w14:paraId="2CFFFABA" w14:textId="2704FB22" w:rsidR="00B77B79" w:rsidRPr="00076677" w:rsidRDefault="00B77B79" w:rsidP="001E7A62">
            <w:pPr>
              <w:ind w:left="720"/>
              <w:rPr>
                <w:rFonts w:ascii="Arial" w:hAnsi="Arial" w:cs="Arial"/>
              </w:rPr>
            </w:pPr>
          </w:p>
        </w:tc>
      </w:tr>
      <w:tr w:rsidR="0018270B" w:rsidRPr="00076677" w14:paraId="5EF39C20" w14:textId="77777777" w:rsidTr="004D4B84">
        <w:tc>
          <w:tcPr>
            <w:tcW w:w="2178" w:type="dxa"/>
            <w:shd w:val="clear" w:color="auto" w:fill="E0E0E0"/>
          </w:tcPr>
          <w:p w14:paraId="5A331518" w14:textId="77777777" w:rsidR="0018270B" w:rsidRPr="00076677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300" w:type="dxa"/>
            <w:gridSpan w:val="4"/>
          </w:tcPr>
          <w:p w14:paraId="0FD22288" w14:textId="77777777" w:rsidR="006B1C1F" w:rsidRDefault="006B1C1F" w:rsidP="0095078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web interface.</w:t>
            </w:r>
          </w:p>
          <w:p w14:paraId="0B836273" w14:textId="2EE1EA22" w:rsidR="006B1C1F" w:rsidRDefault="00DB1994" w:rsidP="0095078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new</w:t>
            </w:r>
            <w:r>
              <w:rPr>
                <w:rFonts w:ascii="Arial" w:hAnsi="Arial" w:cs="Arial"/>
              </w:rPr>
              <w:t xml:space="preserve"> and select package.</w:t>
            </w:r>
          </w:p>
          <w:p w14:paraId="4A647B3E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0BD8CC79" w14:textId="22A6B5B3" w:rsidR="006B1C1F" w:rsidRPr="006C6DD8" w:rsidRDefault="00D30443" w:rsidP="00D3044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D30443">
              <w:rPr>
                <w:rFonts w:ascii="Arial" w:hAnsi="Arial" w:cs="Arial"/>
                <w:b/>
                <w:color w:val="FF0000"/>
              </w:rPr>
              <w:t xml:space="preserve">  </w:t>
            </w:r>
            <w:r w:rsidR="006B1C1F" w:rsidRPr="006C6DD8">
              <w:rPr>
                <w:rFonts w:ascii="Arial" w:hAnsi="Arial" w:cs="Arial"/>
                <w:b/>
                <w:color w:val="FF0000"/>
                <w:u w:val="single"/>
              </w:rPr>
              <w:t xml:space="preserve">ER 1 – Create new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Package</w:t>
            </w:r>
            <w:r w:rsidR="006B1C1F" w:rsidRPr="006C6DD8">
              <w:rPr>
                <w:rFonts w:ascii="Arial" w:hAnsi="Arial" w:cs="Arial"/>
                <w:b/>
                <w:color w:val="FF0000"/>
                <w:u w:val="single"/>
              </w:rPr>
              <w:t xml:space="preserve"> screen will appear.</w:t>
            </w:r>
          </w:p>
          <w:p w14:paraId="1728F45C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30457287" w14:textId="77777777" w:rsidR="00342C2C" w:rsidRDefault="00342C2C" w:rsidP="006B1C1F">
            <w:pPr>
              <w:ind w:left="720"/>
              <w:rPr>
                <w:rFonts w:ascii="Arial" w:hAnsi="Arial" w:cs="Arial"/>
              </w:rPr>
            </w:pPr>
          </w:p>
          <w:p w14:paraId="734775E3" w14:textId="77777777" w:rsidR="00342C2C" w:rsidRDefault="00342C2C" w:rsidP="006B1C1F">
            <w:pPr>
              <w:ind w:left="720"/>
              <w:rPr>
                <w:rFonts w:ascii="Arial" w:hAnsi="Arial" w:cs="Arial"/>
              </w:rPr>
            </w:pPr>
          </w:p>
          <w:p w14:paraId="634DAB01" w14:textId="77777777" w:rsidR="00DB1994" w:rsidRDefault="00DB1994" w:rsidP="006B1C1F">
            <w:pPr>
              <w:ind w:left="720"/>
              <w:rPr>
                <w:rFonts w:ascii="Arial" w:hAnsi="Arial" w:cs="Arial"/>
              </w:rPr>
            </w:pPr>
          </w:p>
          <w:p w14:paraId="452752F9" w14:textId="77777777" w:rsidR="00DB1994" w:rsidRDefault="00DB1994" w:rsidP="00DB1994">
            <w:pPr>
              <w:rPr>
                <w:rFonts w:ascii="Arial" w:hAnsi="Arial" w:cs="Arial"/>
              </w:rPr>
            </w:pPr>
          </w:p>
          <w:p w14:paraId="19331BF4" w14:textId="60B4F366" w:rsidR="006B1C1F" w:rsidRDefault="00BB7D0B" w:rsidP="006B1C1F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EA7A4E" wp14:editId="4D57084B">
                  <wp:extent cx="5618540" cy="3208655"/>
                  <wp:effectExtent l="76200" t="76200" r="134620" b="1250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790" cy="321336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8C431C3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79B5E2AC" w14:textId="5DCA37C5" w:rsidR="006B1C1F" w:rsidRDefault="006B1C1F" w:rsidP="0095078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Cabinet and Section from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dropdown</w:t>
            </w:r>
            <w:r>
              <w:rPr>
                <w:rFonts w:ascii="Arial" w:hAnsi="Arial" w:cs="Arial"/>
              </w:rPr>
              <w:t xml:space="preserve"> list.</w:t>
            </w:r>
          </w:p>
          <w:p w14:paraId="51C5E2B6" w14:textId="77777777" w:rsidR="006B1C1F" w:rsidRDefault="006B1C1F" w:rsidP="0095078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Package Name.</w:t>
            </w:r>
          </w:p>
          <w:p w14:paraId="2F972E45" w14:textId="77777777" w:rsidR="006B1C1F" w:rsidRDefault="006B1C1F" w:rsidP="0095078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“Create”.</w:t>
            </w:r>
          </w:p>
          <w:p w14:paraId="209D7D50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4DD1BA3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17A112F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DC95A26" w14:textId="77777777" w:rsidR="00D151D9" w:rsidRDefault="00D151D9" w:rsidP="00A24B0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CE88BB9" w14:textId="77777777" w:rsidR="0032638F" w:rsidRDefault="0032638F" w:rsidP="00A24B0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094236B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D3D684C" w14:textId="79773BA1" w:rsidR="006B1C1F" w:rsidRPr="00D151D9" w:rsidRDefault="00C74A2E" w:rsidP="00D151D9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</w:t>
            </w:r>
            <w:r w:rsidR="006B1C1F" w:rsidRPr="00D151D9">
              <w:rPr>
                <w:rFonts w:ascii="Arial" w:hAnsi="Arial" w:cs="Arial"/>
                <w:b/>
                <w:color w:val="FF0000"/>
                <w:u w:val="single"/>
              </w:rPr>
              <w:t>ER 2 – Package screen will appear.</w:t>
            </w:r>
          </w:p>
          <w:p w14:paraId="27D6E5C1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7A38F527" w14:textId="3CDA23C4" w:rsidR="006B1C1F" w:rsidRDefault="00BB7D0B" w:rsidP="006B1C1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79AFB82" wp14:editId="593EE0EB">
                  <wp:extent cx="6315075" cy="2686050"/>
                  <wp:effectExtent l="76200" t="76200" r="142875" b="133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2686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21C36A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0852A93B" w14:textId="747F2FD0" w:rsidR="006B1C1F" w:rsidRDefault="006B1C1F" w:rsidP="0095078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the Package is open in edit mode. </w:t>
            </w:r>
          </w:p>
          <w:p w14:paraId="0C800A8F" w14:textId="77777777" w:rsidR="006B1C1F" w:rsidRPr="00E467A3" w:rsidRDefault="006B1C1F" w:rsidP="0095078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“Add/Remove” link available in documents frame.</w:t>
            </w:r>
          </w:p>
          <w:p w14:paraId="2721BAF6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05406398" w14:textId="77777777" w:rsidR="00342C2C" w:rsidRDefault="00342C2C" w:rsidP="006B1C1F">
            <w:pPr>
              <w:rPr>
                <w:rFonts w:ascii="Arial" w:hAnsi="Arial" w:cs="Arial"/>
              </w:rPr>
            </w:pPr>
          </w:p>
          <w:p w14:paraId="093B21EE" w14:textId="77777777" w:rsidR="00D3317F" w:rsidRDefault="00D3317F" w:rsidP="006B1C1F">
            <w:pPr>
              <w:rPr>
                <w:rFonts w:ascii="Arial" w:hAnsi="Arial" w:cs="Arial"/>
              </w:rPr>
            </w:pPr>
          </w:p>
          <w:p w14:paraId="540E2CE2" w14:textId="35FE780F" w:rsidR="006B1C1F" w:rsidRDefault="006B1C1F" w:rsidP="006B1C1F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0F450A"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Pr="00E07463">
              <w:rPr>
                <w:rFonts w:ascii="Arial" w:hAnsi="Arial" w:cs="Arial"/>
                <w:b/>
                <w:color w:val="FF0000"/>
                <w:u w:val="single"/>
              </w:rPr>
              <w:t xml:space="preserve"> - Attach documents screen will appear.</w:t>
            </w:r>
          </w:p>
          <w:p w14:paraId="3EDCB8D0" w14:textId="77777777" w:rsidR="006B1C1F" w:rsidRPr="00E07463" w:rsidRDefault="006B1C1F" w:rsidP="006B1C1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4AACDD1" w14:textId="3E324B5A" w:rsidR="006B1C1F" w:rsidRDefault="006B1C1F" w:rsidP="006B1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="00B96F9D">
              <w:rPr>
                <w:noProof/>
              </w:rPr>
              <w:drawing>
                <wp:inline distT="0" distB="0" distL="0" distR="0" wp14:anchorId="2A818CFF" wp14:editId="3CB1A5B8">
                  <wp:extent cx="6091042" cy="3733800"/>
                  <wp:effectExtent l="76200" t="76200" r="138430" b="133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21" cy="373409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A6A4FE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51D02CB4" w14:textId="77777777" w:rsidR="00B96F9D" w:rsidRDefault="00B96F9D" w:rsidP="006B1C1F">
            <w:pPr>
              <w:rPr>
                <w:rFonts w:ascii="Arial" w:hAnsi="Arial" w:cs="Arial"/>
              </w:rPr>
            </w:pPr>
          </w:p>
          <w:p w14:paraId="3A4FCFD4" w14:textId="77777777" w:rsidR="00B96F9D" w:rsidRDefault="00B96F9D" w:rsidP="006B1C1F">
            <w:pPr>
              <w:rPr>
                <w:rFonts w:ascii="Arial" w:hAnsi="Arial" w:cs="Arial"/>
              </w:rPr>
            </w:pPr>
          </w:p>
          <w:p w14:paraId="0CB9FAEC" w14:textId="77777777" w:rsidR="00BB7D0B" w:rsidRDefault="00BB7D0B" w:rsidP="006B1C1F">
            <w:pPr>
              <w:rPr>
                <w:rFonts w:ascii="Arial" w:hAnsi="Arial" w:cs="Arial"/>
              </w:rPr>
            </w:pPr>
          </w:p>
          <w:p w14:paraId="6E1032A7" w14:textId="77777777" w:rsidR="00BB7D0B" w:rsidRDefault="00BB7D0B" w:rsidP="006B1C1F">
            <w:pPr>
              <w:rPr>
                <w:rFonts w:ascii="Arial" w:hAnsi="Arial" w:cs="Arial"/>
              </w:rPr>
            </w:pPr>
          </w:p>
          <w:p w14:paraId="22E4DB13" w14:textId="77777777" w:rsidR="00B96F9D" w:rsidRPr="00E467A3" w:rsidRDefault="00B96F9D" w:rsidP="006B1C1F">
            <w:pPr>
              <w:rPr>
                <w:rFonts w:ascii="Arial" w:hAnsi="Arial" w:cs="Arial"/>
              </w:rPr>
            </w:pPr>
          </w:p>
          <w:p w14:paraId="71729A66" w14:textId="692653D4" w:rsidR="0095253A" w:rsidRDefault="0095253A" w:rsidP="0095078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Status: Open, Created between (e.g. a month before current date and current date</w:t>
            </w:r>
            <w:r w:rsidRPr="0032638F">
              <w:rPr>
                <w:rFonts w:ascii="Arial" w:hAnsi="Arial" w:cs="Arial"/>
                <w:noProof/>
              </w:rPr>
              <w:t>),</w:t>
            </w:r>
            <w:r w:rsidR="0032638F" w:rsidRPr="0032638F">
              <w:rPr>
                <w:rFonts w:ascii="Arial" w:hAnsi="Arial" w:cs="Arial"/>
                <w:noProof/>
              </w:rPr>
              <w:t xml:space="preserve"> </w:t>
            </w:r>
            <w:r w:rsidRPr="0032638F">
              <w:rPr>
                <w:rFonts w:ascii="Arial" w:hAnsi="Arial" w:cs="Arial"/>
                <w:noProof/>
              </w:rPr>
              <w:t>Type</w:t>
            </w:r>
            <w:r>
              <w:rPr>
                <w:rFonts w:ascii="Arial" w:hAnsi="Arial" w:cs="Arial"/>
              </w:rPr>
              <w:t>: Document and Location: ALL</w:t>
            </w:r>
          </w:p>
          <w:p w14:paraId="026FAD75" w14:textId="12E7193A" w:rsidR="0095253A" w:rsidRDefault="0095253A" w:rsidP="0095078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Enter effective in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field and click on go button</w:t>
            </w:r>
          </w:p>
          <w:p w14:paraId="298875B2" w14:textId="77777777" w:rsidR="006B1C1F" w:rsidRDefault="006B1C1F" w:rsidP="0095078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Effective documents.</w:t>
            </w:r>
          </w:p>
          <w:p w14:paraId="7317EAF4" w14:textId="77777777" w:rsidR="006B1C1F" w:rsidRDefault="006B1C1F" w:rsidP="0095078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“OK”.</w:t>
            </w:r>
          </w:p>
          <w:p w14:paraId="779D82CE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70B015E3" w14:textId="64546C59" w:rsidR="006B1C1F" w:rsidRPr="00C74A2E" w:rsidRDefault="000F450A" w:rsidP="00C74A2E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C74A2E"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="006B1C1F" w:rsidRPr="00C74A2E">
              <w:rPr>
                <w:rFonts w:ascii="Arial" w:hAnsi="Arial" w:cs="Arial"/>
                <w:b/>
                <w:color w:val="FF0000"/>
                <w:u w:val="single"/>
              </w:rPr>
              <w:t xml:space="preserve"> –Added documents appear in the document frame.</w:t>
            </w:r>
          </w:p>
          <w:p w14:paraId="2E44ABD0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4027B2B5" w14:textId="4DFFA7DD" w:rsidR="00342C2C" w:rsidRDefault="006025F1" w:rsidP="00F107F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EF8DA89" wp14:editId="2DF247FF">
                  <wp:extent cx="6677025" cy="3120390"/>
                  <wp:effectExtent l="76200" t="76200" r="142875" b="137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25" cy="31203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CD42869" w14:textId="77777777" w:rsidR="00520BEE" w:rsidRDefault="00520BEE" w:rsidP="00F107F4">
            <w:pPr>
              <w:rPr>
                <w:rFonts w:ascii="Arial" w:hAnsi="Arial" w:cs="Arial"/>
              </w:rPr>
            </w:pPr>
          </w:p>
          <w:p w14:paraId="582F31D6" w14:textId="77777777" w:rsidR="00520BEE" w:rsidRDefault="00520BEE" w:rsidP="00F107F4">
            <w:pPr>
              <w:rPr>
                <w:rFonts w:ascii="Arial" w:hAnsi="Arial" w:cs="Arial"/>
              </w:rPr>
            </w:pPr>
          </w:p>
          <w:p w14:paraId="07D634E3" w14:textId="134ABEA9" w:rsidR="00520BEE" w:rsidRDefault="00520BEE" w:rsidP="00520BE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 the document to be </w:t>
            </w:r>
            <w:r w:rsidRPr="0032638F">
              <w:rPr>
                <w:rFonts w:ascii="Arial" w:hAnsi="Arial" w:cs="Arial"/>
                <w:noProof/>
              </w:rPr>
              <w:t>obsolete</w:t>
            </w:r>
            <w:r>
              <w:rPr>
                <w:rFonts w:ascii="Arial" w:hAnsi="Arial" w:cs="Arial"/>
              </w:rPr>
              <w:t xml:space="preserve"> from the context menu.</w:t>
            </w:r>
          </w:p>
          <w:p w14:paraId="3FB7ABAD" w14:textId="77777777" w:rsidR="00520BEE" w:rsidRDefault="00520BEE" w:rsidP="00520BEE">
            <w:pPr>
              <w:pStyle w:val="ListParagraph"/>
              <w:rPr>
                <w:rFonts w:ascii="Arial" w:hAnsi="Arial" w:cs="Arial"/>
              </w:rPr>
            </w:pPr>
          </w:p>
          <w:p w14:paraId="0441E311" w14:textId="77777777" w:rsidR="00520BEE" w:rsidRDefault="00520BEE" w:rsidP="00520BEE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9A3D50">
              <w:rPr>
                <w:rFonts w:ascii="Arial" w:hAnsi="Arial" w:cs="Arial"/>
                <w:b/>
                <w:color w:val="FF0000"/>
                <w:u w:val="single"/>
              </w:rPr>
              <w:t>ER 5 –Document is marked Obsolete Message is displayed.</w:t>
            </w:r>
          </w:p>
          <w:p w14:paraId="6EB0C722" w14:textId="77777777" w:rsidR="00520BEE" w:rsidRPr="00520BEE" w:rsidRDefault="00520BEE" w:rsidP="00520BEE">
            <w:pPr>
              <w:rPr>
                <w:rFonts w:ascii="Arial" w:hAnsi="Arial" w:cs="Arial"/>
              </w:rPr>
            </w:pPr>
          </w:p>
          <w:p w14:paraId="2FF6BAC2" w14:textId="3F993179" w:rsidR="00520BEE" w:rsidRDefault="00520BEE" w:rsidP="00F107F4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0D19E5" wp14:editId="6A58BB21">
                  <wp:extent cx="4905375" cy="1276350"/>
                  <wp:effectExtent l="76200" t="76200" r="142875" b="133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362" cy="127686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A194CD" w14:textId="46EFA026" w:rsidR="000F450A" w:rsidRDefault="00E316E0" w:rsidP="00520B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attachment tab.</w:t>
            </w:r>
          </w:p>
          <w:p w14:paraId="71DFB827" w14:textId="4B949796" w:rsidR="00E316E0" w:rsidRDefault="00E316E0" w:rsidP="00520B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add new attachment button. </w:t>
            </w:r>
          </w:p>
          <w:p w14:paraId="59980AAE" w14:textId="044C4AE6" w:rsidR="00755291" w:rsidRDefault="00E316E0" w:rsidP="00520BE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755291">
              <w:rPr>
                <w:rFonts w:ascii="Arial" w:hAnsi="Arial" w:cs="Arial"/>
              </w:rPr>
              <w:t>file and click on add button</w:t>
            </w:r>
          </w:p>
          <w:p w14:paraId="730BC559" w14:textId="77777777" w:rsidR="00520BEE" w:rsidRPr="00520BEE" w:rsidRDefault="00520BEE" w:rsidP="00520BEE">
            <w:pPr>
              <w:ind w:left="360"/>
              <w:rPr>
                <w:rFonts w:ascii="Arial" w:hAnsi="Arial" w:cs="Arial"/>
              </w:rPr>
            </w:pPr>
          </w:p>
          <w:p w14:paraId="33772354" w14:textId="020D87AE" w:rsidR="00755291" w:rsidRPr="00755291" w:rsidRDefault="00520BEE" w:rsidP="00755291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="00755291" w:rsidRPr="00755291">
              <w:rPr>
                <w:rFonts w:ascii="Arial" w:hAnsi="Arial" w:cs="Arial"/>
                <w:b/>
                <w:color w:val="FF0000"/>
                <w:u w:val="single"/>
              </w:rPr>
              <w:t xml:space="preserve"> – Attachment is added for package in the attachment section.</w:t>
            </w:r>
          </w:p>
          <w:p w14:paraId="4621AC51" w14:textId="77777777" w:rsidR="00755291" w:rsidRDefault="00755291" w:rsidP="00755291">
            <w:pPr>
              <w:rPr>
                <w:rFonts w:ascii="Arial" w:hAnsi="Arial" w:cs="Arial"/>
              </w:rPr>
            </w:pPr>
          </w:p>
          <w:p w14:paraId="372A36AC" w14:textId="012AAA39" w:rsidR="00755291" w:rsidRDefault="00755291" w:rsidP="00755291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A3C1AD6" wp14:editId="7A86D6E9">
                  <wp:extent cx="6553200" cy="1860324"/>
                  <wp:effectExtent l="76200" t="76200" r="133350" b="1403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639" cy="18613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C495D6" w14:textId="038ABDEB" w:rsidR="00755291" w:rsidRPr="00755291" w:rsidRDefault="00755291" w:rsidP="00520BE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755291">
              <w:rPr>
                <w:rFonts w:ascii="Arial" w:hAnsi="Arial" w:cs="Arial"/>
              </w:rPr>
              <w:t xml:space="preserve">Navigate to the approval tab. </w:t>
            </w:r>
          </w:p>
          <w:p w14:paraId="5FB2881F" w14:textId="5783A4DF" w:rsidR="00755291" w:rsidRDefault="00755291" w:rsidP="00755291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add approver link. </w:t>
            </w:r>
          </w:p>
          <w:p w14:paraId="5CD0F9F6" w14:textId="77777777" w:rsidR="00755291" w:rsidRPr="00755291" w:rsidRDefault="00755291" w:rsidP="00755291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5F1CEA19" w14:textId="0E5DC26C" w:rsidR="00755291" w:rsidRDefault="00520BEE" w:rsidP="00755291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755291">
              <w:rPr>
                <w:rFonts w:ascii="Arial" w:hAnsi="Arial" w:cs="Arial"/>
                <w:b/>
                <w:color w:val="FF0000"/>
                <w:u w:val="single"/>
              </w:rPr>
              <w:t xml:space="preserve"> – Add new approver popup screen appeared.</w:t>
            </w:r>
          </w:p>
          <w:p w14:paraId="6A8C4735" w14:textId="77777777" w:rsidR="00755291" w:rsidRPr="00755291" w:rsidRDefault="00755291" w:rsidP="00755291">
            <w:pPr>
              <w:rPr>
                <w:rFonts w:ascii="Arial" w:hAnsi="Arial" w:cs="Arial"/>
              </w:rPr>
            </w:pPr>
          </w:p>
          <w:p w14:paraId="0DC1FE69" w14:textId="2733A779" w:rsidR="0095078F" w:rsidRDefault="00755291" w:rsidP="00F107F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3AC9E55" wp14:editId="4F73974B">
                  <wp:extent cx="3686175" cy="1447800"/>
                  <wp:effectExtent l="76200" t="76200" r="142875" b="133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81" cy="14500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DE2017D" w14:textId="77777777" w:rsidR="00342C2C" w:rsidRDefault="00342C2C" w:rsidP="00F107F4">
            <w:pPr>
              <w:rPr>
                <w:rFonts w:ascii="Arial" w:hAnsi="Arial" w:cs="Arial"/>
              </w:rPr>
            </w:pPr>
          </w:p>
          <w:p w14:paraId="520CE2B7" w14:textId="567E11AA" w:rsidR="0096084C" w:rsidRPr="00FA6677" w:rsidRDefault="0096084C" w:rsidP="0096084C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ascii="Arial" w:hAnsi="Arial" w:cs="Arial"/>
              </w:rPr>
            </w:pPr>
            <w:r w:rsidRPr="00FA6677">
              <w:rPr>
                <w:rFonts w:ascii="Arial" w:hAnsi="Arial" w:cs="Arial"/>
              </w:rPr>
              <w:t xml:space="preserve">Select Role (for </w:t>
            </w:r>
            <w:proofErr w:type="spellStart"/>
            <w:r w:rsidRPr="00FA6677">
              <w:rPr>
                <w:rFonts w:ascii="Arial" w:hAnsi="Arial" w:cs="Arial"/>
              </w:rPr>
              <w:t>eg</w:t>
            </w:r>
            <w:proofErr w:type="spellEnd"/>
            <w:r w:rsidRPr="00FA6677">
              <w:rPr>
                <w:rFonts w:ascii="Arial" w:hAnsi="Arial" w:cs="Arial"/>
              </w:rPr>
              <w:t>: Approver)</w:t>
            </w:r>
          </w:p>
          <w:p w14:paraId="536261F8" w14:textId="77777777" w:rsidR="0096084C" w:rsidRPr="00F735C8" w:rsidRDefault="0096084C" w:rsidP="0096084C">
            <w:pPr>
              <w:spacing w:line="276" w:lineRule="auto"/>
              <w:ind w:left="720"/>
              <w:rPr>
                <w:rFonts w:ascii="Arial" w:hAnsi="Arial" w:cs="Arial"/>
              </w:rPr>
            </w:pPr>
            <w:r w:rsidRPr="00FA6677">
              <w:rPr>
                <w:rFonts w:ascii="Arial" w:hAnsi="Arial" w:cs="Arial"/>
                <w:b/>
              </w:rPr>
              <w:t>Note:</w:t>
            </w:r>
            <w:r>
              <w:rPr>
                <w:rFonts w:ascii="Arial" w:hAnsi="Arial" w:cs="Arial"/>
              </w:rPr>
              <w:t xml:space="preserve"> Only role: Approver for individual approver should be chosen here</w:t>
            </w:r>
          </w:p>
          <w:p w14:paraId="15A062D5" w14:textId="4E0CEDB6" w:rsidR="0096084C" w:rsidRDefault="0096084C" w:rsidP="0096084C">
            <w:pPr>
              <w:pStyle w:val="ListParagraph"/>
              <w:numPr>
                <w:ilvl w:val="0"/>
                <w:numId w:val="30"/>
              </w:num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location, approver name.</w:t>
            </w:r>
          </w:p>
          <w:p w14:paraId="1A1D03DC" w14:textId="72873D09" w:rsidR="0096084C" w:rsidRDefault="0096084C" w:rsidP="0096084C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sequence as 1 and select allotted days from the dropdown.</w:t>
            </w:r>
          </w:p>
          <w:p w14:paraId="493D78CE" w14:textId="77777777" w:rsidR="0096084C" w:rsidRDefault="0096084C" w:rsidP="0096084C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button.</w:t>
            </w:r>
          </w:p>
          <w:p w14:paraId="56505E76" w14:textId="77777777" w:rsidR="0096084C" w:rsidRDefault="0096084C" w:rsidP="0096084C">
            <w:pPr>
              <w:pStyle w:val="ListParagraph"/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78A69E33" w14:textId="77777777" w:rsidR="00520BEE" w:rsidRDefault="00520BEE" w:rsidP="0096084C">
            <w:pPr>
              <w:pStyle w:val="ListParagraph"/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2B0FF0A8" w14:textId="77777777" w:rsidR="00520BEE" w:rsidRDefault="00520BEE" w:rsidP="0096084C">
            <w:pPr>
              <w:pStyle w:val="ListParagraph"/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1D9026B0" w14:textId="77777777" w:rsidR="00520BEE" w:rsidRDefault="00520BEE" w:rsidP="0096084C">
            <w:pPr>
              <w:pStyle w:val="ListParagraph"/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3E28F69E" w14:textId="77777777" w:rsidR="00520BEE" w:rsidRDefault="00520BEE" w:rsidP="0096084C">
            <w:pPr>
              <w:pStyle w:val="ListParagraph"/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4489EC95" w14:textId="77777777" w:rsidR="00520BEE" w:rsidRDefault="00520BEE" w:rsidP="0096084C">
            <w:pPr>
              <w:pStyle w:val="ListParagraph"/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7A45DA28" w14:textId="77777777" w:rsidR="00520BEE" w:rsidRDefault="00520BEE" w:rsidP="0096084C">
            <w:pPr>
              <w:pStyle w:val="ListParagraph"/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4D71066C" w14:textId="77777777" w:rsidR="00BD7B0C" w:rsidRDefault="00520BEE" w:rsidP="00BD7B0C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="0096084C" w:rsidRPr="0096084C">
              <w:rPr>
                <w:rFonts w:ascii="Arial" w:hAnsi="Arial" w:cs="Arial"/>
                <w:b/>
                <w:color w:val="FF0000"/>
                <w:u w:val="single"/>
              </w:rPr>
              <w:t xml:space="preserve"> – Individual approver is added</w:t>
            </w:r>
          </w:p>
          <w:p w14:paraId="2A5459E8" w14:textId="77777777" w:rsidR="00BD7B0C" w:rsidRDefault="00BD7B0C" w:rsidP="00BD7B0C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E369C4A" w14:textId="04104098" w:rsidR="0096084C" w:rsidRDefault="00BD7B0C" w:rsidP="00BD7B0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3CEC4" wp14:editId="357616B7">
                  <wp:extent cx="6667500" cy="1901825"/>
                  <wp:effectExtent l="76200" t="76200" r="133350" b="136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19018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E8AB525" w14:textId="77777777" w:rsidR="00BD7B0C" w:rsidRPr="0096084C" w:rsidRDefault="00BD7B0C" w:rsidP="00BD7B0C">
            <w:pPr>
              <w:spacing w:after="200" w:line="276" w:lineRule="auto"/>
              <w:rPr>
                <w:rFonts w:ascii="Arial" w:hAnsi="Arial" w:cs="Arial"/>
              </w:rPr>
            </w:pPr>
          </w:p>
          <w:p w14:paraId="1412B0E8" w14:textId="7A1295A5" w:rsidR="00342C2C" w:rsidRDefault="00342C2C" w:rsidP="00342C2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</w:rPr>
            </w:pPr>
            <w:r w:rsidRPr="00342C2C">
              <w:rPr>
                <w:rFonts w:ascii="Arial" w:hAnsi="Arial" w:cs="Arial"/>
              </w:rPr>
              <w:t xml:space="preserve">Click on the add approver link and add a Group approver (E.g. </w:t>
            </w:r>
            <w:proofErr w:type="spellStart"/>
            <w:r w:rsidRPr="00342C2C">
              <w:rPr>
                <w:rFonts w:ascii="Arial" w:hAnsi="Arial" w:cs="Arial"/>
              </w:rPr>
              <w:t>sp</w:t>
            </w:r>
            <w:proofErr w:type="spellEnd"/>
            <w:r w:rsidRPr="00342C2C">
              <w:rPr>
                <w:rFonts w:ascii="Arial" w:hAnsi="Arial" w:cs="Arial"/>
              </w:rPr>
              <w:t xml:space="preserve"> tester</w:t>
            </w:r>
            <w:r>
              <w:rPr>
                <w:rFonts w:ascii="Arial" w:hAnsi="Arial" w:cs="Arial"/>
              </w:rPr>
              <w:t>) as Sequence 1</w:t>
            </w:r>
          </w:p>
          <w:p w14:paraId="14CD43C2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68EFD004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530C1A5F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125C7E17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015DE817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0A9D6285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52D94994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74E8A01F" w14:textId="77777777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1B53B642" w14:textId="77777777" w:rsidR="00342C2C" w:rsidRP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</w:p>
          <w:p w14:paraId="29BAC90A" w14:textId="73DB850D" w:rsidR="00342C2C" w:rsidRDefault="00342C2C" w:rsidP="00342C2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4F5C50" wp14:editId="61CC13C8">
                  <wp:extent cx="3409950" cy="3976588"/>
                  <wp:effectExtent l="76200" t="76200" r="133350" b="13843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200" cy="397804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E5CA687" w14:textId="33020E3C" w:rsidR="00C943F1" w:rsidRDefault="00C943F1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Note: Ensure that there is at least one user in the group, and that no other individual approvers named in the approval sequence for this document belong to the group</w:t>
            </w:r>
          </w:p>
          <w:p w14:paraId="70E8D249" w14:textId="77777777" w:rsidR="00252BCF" w:rsidRDefault="00252BCF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2ED82718" w14:textId="77777777" w:rsidR="00252BCF" w:rsidRDefault="00252BCF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787411BC" w14:textId="77777777" w:rsidR="00520BEE" w:rsidRDefault="00520BEE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17D95289" w14:textId="77777777" w:rsidR="00520BEE" w:rsidRDefault="00520BEE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75DAC1E2" w14:textId="25667CCC" w:rsidR="00C943F1" w:rsidRPr="00C943F1" w:rsidRDefault="00520BEE" w:rsidP="00C943F1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9</w:t>
            </w:r>
            <w:r w:rsidR="00C943F1" w:rsidRPr="00C943F1">
              <w:rPr>
                <w:rFonts w:ascii="Arial" w:hAnsi="Arial" w:cs="Arial"/>
                <w:b/>
                <w:color w:val="FF0000"/>
                <w:u w:val="single"/>
              </w:rPr>
              <w:t xml:space="preserve"> - Group approver is added</w:t>
            </w:r>
          </w:p>
          <w:p w14:paraId="612ADC51" w14:textId="4AAEBA45" w:rsidR="0096084C" w:rsidRDefault="00BD7B0C" w:rsidP="0096084C">
            <w:p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C2CCB13" wp14:editId="0B8860EC">
                  <wp:extent cx="5848350" cy="1924050"/>
                  <wp:effectExtent l="76200" t="76200" r="133350" b="133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1924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86FB740" w14:textId="004BB31D" w:rsidR="00252BCF" w:rsidRDefault="00637B7E" w:rsidP="00252BCF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ascii="Arial" w:hAnsi="Arial" w:cs="Arial"/>
              </w:rPr>
            </w:pPr>
            <w:r w:rsidRPr="004D2246">
              <w:rPr>
                <w:rFonts w:ascii="Arial" w:hAnsi="Arial" w:cs="Arial"/>
              </w:rPr>
              <w:t xml:space="preserve">Click on </w:t>
            </w:r>
            <w:r>
              <w:rPr>
                <w:rFonts w:ascii="Arial" w:hAnsi="Arial" w:cs="Arial"/>
              </w:rPr>
              <w:t>add a signature route link</w:t>
            </w:r>
          </w:p>
          <w:p w14:paraId="732303A6" w14:textId="77777777" w:rsidR="00252BCF" w:rsidRPr="00252BCF" w:rsidRDefault="00252BCF" w:rsidP="00252BCF">
            <w:pPr>
              <w:spacing w:line="276" w:lineRule="auto"/>
              <w:ind w:left="360"/>
              <w:contextualSpacing/>
              <w:rPr>
                <w:rFonts w:ascii="Arial" w:hAnsi="Arial" w:cs="Arial"/>
              </w:rPr>
            </w:pPr>
          </w:p>
          <w:p w14:paraId="5322396B" w14:textId="74D42E5B" w:rsidR="00637B7E" w:rsidRPr="00637B7E" w:rsidRDefault="00637B7E" w:rsidP="00637B7E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</w:t>
            </w:r>
            <w:r w:rsidR="00520BEE">
              <w:rPr>
                <w:rFonts w:ascii="Arial" w:hAnsi="Arial" w:cs="Arial"/>
                <w:b/>
                <w:color w:val="FF0000"/>
                <w:u w:val="single"/>
              </w:rPr>
              <w:t>R 10</w:t>
            </w:r>
            <w:r w:rsidRPr="00637B7E">
              <w:rPr>
                <w:rFonts w:ascii="Arial" w:hAnsi="Arial" w:cs="Arial"/>
                <w:b/>
                <w:color w:val="FF0000"/>
                <w:u w:val="single"/>
              </w:rPr>
              <w:t xml:space="preserve"> – Signature route dialog appears.</w:t>
            </w:r>
          </w:p>
          <w:p w14:paraId="4452FFBE" w14:textId="22D111E1" w:rsidR="0096084C" w:rsidRDefault="00BD7B0C" w:rsidP="0096084C">
            <w:p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9A7AAA5" wp14:editId="4BE43E1D">
                  <wp:extent cx="5998845" cy="1752600"/>
                  <wp:effectExtent l="76200" t="76200" r="135255" b="133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738" cy="175695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F4F451" w14:textId="77777777" w:rsidR="00BD7B0C" w:rsidRDefault="00BD7B0C" w:rsidP="0096084C">
            <w:pPr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444F5E53" w14:textId="77777777" w:rsidR="00252BCF" w:rsidRDefault="00252BCF" w:rsidP="0096084C">
            <w:pPr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4107BB6C" w14:textId="1C8588D0" w:rsidR="00252BCF" w:rsidRDefault="00252BCF" w:rsidP="00252BCF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route (for e.g. “</w:t>
            </w:r>
            <w:proofErr w:type="spellStart"/>
            <w:r>
              <w:rPr>
                <w:rFonts w:ascii="Arial" w:hAnsi="Arial" w:cs="Arial"/>
              </w:rPr>
              <w:t>routeneotest</w:t>
            </w:r>
            <w:proofErr w:type="spellEnd"/>
            <w:r>
              <w:rPr>
                <w:rFonts w:ascii="Arial" w:hAnsi="Arial" w:cs="Arial"/>
              </w:rPr>
              <w:t>”) and click on add button.</w:t>
            </w:r>
            <w:r w:rsidR="00C74A2E">
              <w:rPr>
                <w:rFonts w:ascii="Arial" w:hAnsi="Arial" w:cs="Arial"/>
              </w:rPr>
              <w:t>(added as sequence 2)</w:t>
            </w:r>
          </w:p>
          <w:p w14:paraId="60ADE976" w14:textId="77777777" w:rsidR="00252BCF" w:rsidRDefault="00252BCF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</w:t>
            </w:r>
            <w:r w:rsidRPr="00F92C35">
              <w:rPr>
                <w:rFonts w:ascii="Arial" w:hAnsi="Arial" w:cs="Arial"/>
              </w:rPr>
              <w:t>Ensure</w:t>
            </w:r>
            <w:r>
              <w:rPr>
                <w:rFonts w:ascii="Arial" w:hAnsi="Arial" w:cs="Arial"/>
              </w:rPr>
              <w:t xml:space="preserve"> that individual approvers in the route do not belong to the group added previously.</w:t>
            </w:r>
          </w:p>
          <w:p w14:paraId="0AE23BCC" w14:textId="77777777" w:rsidR="00252BCF" w:rsidRDefault="00252BCF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them from the group if necessary.</w:t>
            </w:r>
          </w:p>
          <w:p w14:paraId="241CB21D" w14:textId="77777777" w:rsidR="00252BCF" w:rsidRDefault="00252BCF" w:rsidP="00252BCF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14:paraId="7BE9D46E" w14:textId="173FB6A6" w:rsidR="00252BCF" w:rsidRPr="00252BCF" w:rsidRDefault="00520BEE" w:rsidP="00252BCF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="00252BCF" w:rsidRPr="00252BCF">
              <w:rPr>
                <w:rFonts w:ascii="Arial" w:hAnsi="Arial" w:cs="Arial"/>
                <w:b/>
                <w:color w:val="FF0000"/>
                <w:u w:val="single"/>
              </w:rPr>
              <w:t xml:space="preserve"> – Route is added</w:t>
            </w:r>
          </w:p>
          <w:p w14:paraId="7B3A46E7" w14:textId="6FF1FA19" w:rsidR="00BD7B0C" w:rsidRDefault="00295E62" w:rsidP="00252BCF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11487B2" wp14:editId="45ED4274">
                  <wp:extent cx="6305550" cy="2553970"/>
                  <wp:effectExtent l="76200" t="76200" r="133350" b="132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25539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95A0217" w14:textId="4F2067CF" w:rsidR="00252BCF" w:rsidRDefault="00252BCF" w:rsidP="00252BCF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package option context menu.</w:t>
            </w:r>
          </w:p>
          <w:p w14:paraId="293B3D9A" w14:textId="68D866E0" w:rsidR="00252BCF" w:rsidRDefault="00252BCF" w:rsidP="00252BCF">
            <w:pPr>
              <w:pStyle w:val="ListParagraph"/>
              <w:numPr>
                <w:ilvl w:val="0"/>
                <w:numId w:val="32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route for approval.</w:t>
            </w:r>
          </w:p>
          <w:p w14:paraId="50EF7C23" w14:textId="77777777" w:rsidR="00252BCF" w:rsidRDefault="00252BCF" w:rsidP="00252BCF">
            <w:pPr>
              <w:contextualSpacing/>
              <w:rPr>
                <w:rFonts w:ascii="Arial" w:hAnsi="Arial" w:cs="Arial"/>
              </w:rPr>
            </w:pPr>
          </w:p>
          <w:p w14:paraId="21B81E7B" w14:textId="77777777" w:rsidR="00252BCF" w:rsidRDefault="00252BCF" w:rsidP="00252BCF">
            <w:pPr>
              <w:contextualSpacing/>
              <w:rPr>
                <w:rFonts w:ascii="Arial" w:hAnsi="Arial" w:cs="Arial"/>
              </w:rPr>
            </w:pPr>
          </w:p>
          <w:p w14:paraId="2F7609E2" w14:textId="77777777" w:rsidR="00252BCF" w:rsidRDefault="00252BCF" w:rsidP="00252BCF">
            <w:pPr>
              <w:contextualSpacing/>
              <w:rPr>
                <w:rFonts w:ascii="Arial" w:hAnsi="Arial" w:cs="Arial"/>
              </w:rPr>
            </w:pPr>
          </w:p>
          <w:p w14:paraId="57C9AC28" w14:textId="77777777" w:rsidR="00295E62" w:rsidRDefault="00295E62" w:rsidP="00252BCF">
            <w:pPr>
              <w:contextualSpacing/>
              <w:rPr>
                <w:rFonts w:ascii="Arial" w:hAnsi="Arial" w:cs="Arial"/>
              </w:rPr>
            </w:pPr>
          </w:p>
          <w:p w14:paraId="5A3B3306" w14:textId="77777777" w:rsidR="00252BCF" w:rsidRDefault="00252BCF" w:rsidP="00252BCF">
            <w:pPr>
              <w:contextualSpacing/>
              <w:rPr>
                <w:rFonts w:ascii="Arial" w:hAnsi="Arial" w:cs="Arial"/>
              </w:rPr>
            </w:pPr>
          </w:p>
          <w:p w14:paraId="580A80A6" w14:textId="217426E8" w:rsidR="00252BCF" w:rsidRPr="00B377DE" w:rsidRDefault="00520BEE" w:rsidP="00252BCF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="00252BCF">
              <w:rPr>
                <w:rFonts w:ascii="Arial" w:hAnsi="Arial" w:cs="Arial"/>
                <w:b/>
                <w:color w:val="FF0000"/>
                <w:u w:val="single"/>
              </w:rPr>
              <w:t xml:space="preserve"> - </w:t>
            </w:r>
            <w:r w:rsidR="00252BCF" w:rsidRPr="00FC33E5">
              <w:rPr>
                <w:rFonts w:ascii="Arial" w:hAnsi="Arial" w:cs="Arial"/>
                <w:b/>
                <w:color w:val="FF0000"/>
                <w:u w:val="single"/>
              </w:rPr>
              <w:t>Confirmation</w:t>
            </w:r>
            <w:r w:rsidR="00252BCF">
              <w:rPr>
                <w:rFonts w:ascii="Arial" w:hAnsi="Arial" w:cs="Arial"/>
                <w:b/>
                <w:color w:val="FF0000"/>
                <w:u w:val="single"/>
              </w:rPr>
              <w:t xml:space="preserve"> message for approval is displayed.</w:t>
            </w:r>
          </w:p>
          <w:p w14:paraId="670CD0A8" w14:textId="77777777" w:rsidR="00252BCF" w:rsidRDefault="00252BCF" w:rsidP="00252BCF">
            <w:pPr>
              <w:contextualSpacing/>
              <w:rPr>
                <w:rFonts w:ascii="Arial" w:hAnsi="Arial" w:cs="Arial"/>
              </w:rPr>
            </w:pPr>
          </w:p>
          <w:p w14:paraId="71ADA1F5" w14:textId="61B17D89" w:rsidR="00252BCF" w:rsidRPr="00252BCF" w:rsidRDefault="00252BCF" w:rsidP="00252BCF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129D7CB" wp14:editId="6C73A96D">
                  <wp:extent cx="4667250" cy="1333500"/>
                  <wp:effectExtent l="76200" t="76200" r="133350" b="133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026" cy="133400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2A0094" w14:textId="77777777" w:rsidR="0096084C" w:rsidRPr="0096084C" w:rsidRDefault="0096084C" w:rsidP="0096084C">
            <w:pPr>
              <w:spacing w:line="276" w:lineRule="auto"/>
              <w:contextualSpacing/>
              <w:rPr>
                <w:rFonts w:ascii="Arial" w:hAnsi="Arial" w:cs="Arial"/>
              </w:rPr>
            </w:pPr>
          </w:p>
          <w:p w14:paraId="7058E6B6" w14:textId="4141165C" w:rsidR="00755291" w:rsidRDefault="00520BEE" w:rsidP="00520BEE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Click on yes button.</w:t>
            </w:r>
          </w:p>
          <w:p w14:paraId="0B941ED2" w14:textId="77777777" w:rsidR="009255E2" w:rsidRDefault="009255E2" w:rsidP="009255E2">
            <w:pPr>
              <w:pStyle w:val="ListParagraph"/>
              <w:rPr>
                <w:rFonts w:ascii="Arial" w:hAnsi="Arial" w:cs="Arial"/>
              </w:rPr>
            </w:pPr>
          </w:p>
          <w:p w14:paraId="4C6F0973" w14:textId="772D7FAA" w:rsidR="009255E2" w:rsidRPr="009255E2" w:rsidRDefault="009255E2" w:rsidP="00925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13 - A message confirming package is routed for approval is displayed,</w:t>
            </w:r>
          </w:p>
          <w:p w14:paraId="5C976A90" w14:textId="77777777" w:rsidR="00520BEE" w:rsidRDefault="00520BEE" w:rsidP="00520BEE">
            <w:pPr>
              <w:rPr>
                <w:rFonts w:ascii="Arial" w:hAnsi="Arial" w:cs="Arial"/>
              </w:rPr>
            </w:pPr>
          </w:p>
          <w:p w14:paraId="37E00F53" w14:textId="02C66B6F" w:rsidR="00520BEE" w:rsidRPr="00520BEE" w:rsidRDefault="00520BEE" w:rsidP="00520BEE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1142D9C" wp14:editId="2882D7C8">
                  <wp:extent cx="5410200" cy="1381125"/>
                  <wp:effectExtent l="76200" t="76200" r="133350" b="1428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433" cy="13816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C215B53" w14:textId="5F66F364" w:rsidR="00252BCF" w:rsidRPr="009255E2" w:rsidRDefault="009255E2" w:rsidP="009255E2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button.</w:t>
            </w:r>
          </w:p>
          <w:p w14:paraId="16B95972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5FA9192B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75376DA5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7F8A1AEA" w14:textId="77777777" w:rsidR="009255E2" w:rsidRPr="00FA6677" w:rsidRDefault="009255E2" w:rsidP="009255E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Login as one of the users named in Sequence 1. </w:t>
            </w:r>
          </w:p>
          <w:p w14:paraId="70377486" w14:textId="77777777" w:rsidR="009255E2" w:rsidRDefault="009255E2" w:rsidP="009255E2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the approval wizard.</w:t>
            </w:r>
          </w:p>
          <w:p w14:paraId="1A7E19B7" w14:textId="77777777" w:rsidR="009255E2" w:rsidRDefault="009255E2" w:rsidP="009255E2">
            <w:pPr>
              <w:spacing w:line="276" w:lineRule="auto"/>
              <w:rPr>
                <w:rFonts w:ascii="Arial" w:hAnsi="Arial" w:cs="Arial"/>
              </w:rPr>
            </w:pPr>
          </w:p>
          <w:p w14:paraId="72AD3DA5" w14:textId="2E73FD08" w:rsidR="009255E2" w:rsidRPr="0007268C" w:rsidRDefault="00C74A2E" w:rsidP="0007268C">
            <w:pPr>
              <w:spacing w:after="200" w:line="276" w:lineRule="auto"/>
              <w:rPr>
                <w:rFonts w:ascii="Arial" w:hAnsi="Arial" w:cs="Arial"/>
              </w:rPr>
            </w:pPr>
            <w:r w:rsidRPr="0007268C">
              <w:rPr>
                <w:rFonts w:ascii="Arial" w:hAnsi="Arial" w:cs="Arial"/>
                <w:b/>
                <w:color w:val="FF0000"/>
                <w:u w:val="single"/>
              </w:rPr>
              <w:t>ER 14</w:t>
            </w:r>
            <w:r w:rsidR="009255E2" w:rsidRPr="0007268C">
              <w:rPr>
                <w:rFonts w:ascii="Arial" w:hAnsi="Arial" w:cs="Arial"/>
                <w:b/>
                <w:color w:val="FF0000"/>
                <w:u w:val="single"/>
              </w:rPr>
              <w:t xml:space="preserve"> – The Package is available in the approval wizard</w:t>
            </w:r>
          </w:p>
          <w:p w14:paraId="6A7649C7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56F9346E" w14:textId="01BA2309" w:rsidR="00252BCF" w:rsidRDefault="00F51934" w:rsidP="00F107F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CDEC578" wp14:editId="155665CD">
                  <wp:extent cx="6362700" cy="2274570"/>
                  <wp:effectExtent l="76200" t="76200" r="133350" b="12573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22745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8EB327" w14:textId="77777777" w:rsidR="00F51934" w:rsidRDefault="00F51934" w:rsidP="00F107F4">
            <w:pPr>
              <w:rPr>
                <w:rFonts w:ascii="Arial" w:hAnsi="Arial" w:cs="Arial"/>
              </w:rPr>
            </w:pPr>
          </w:p>
          <w:p w14:paraId="1D392E1E" w14:textId="04D4CB7A" w:rsidR="00F51934" w:rsidRDefault="00F51934" w:rsidP="00F51934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and login as the individual approver in Sequence 2</w:t>
            </w:r>
          </w:p>
          <w:p w14:paraId="35AB0419" w14:textId="77777777" w:rsidR="00F51934" w:rsidRDefault="00F51934" w:rsidP="00F51934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 w:rsidRPr="00D76BC7">
              <w:rPr>
                <w:rFonts w:ascii="Arial" w:hAnsi="Arial" w:cs="Arial"/>
              </w:rPr>
              <w:t>Navigate to the approval wizard</w:t>
            </w:r>
          </w:p>
          <w:p w14:paraId="315D3156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5F3A6DC2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5F918A2F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6D6F1DB0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5AD2E95D" w14:textId="77777777" w:rsidR="00252BCF" w:rsidRDefault="00252BCF" w:rsidP="00F107F4">
            <w:pPr>
              <w:rPr>
                <w:rFonts w:ascii="Arial" w:hAnsi="Arial" w:cs="Arial"/>
              </w:rPr>
            </w:pPr>
          </w:p>
          <w:p w14:paraId="1D97BCF2" w14:textId="77777777" w:rsidR="00755291" w:rsidRDefault="00755291" w:rsidP="00F107F4">
            <w:pPr>
              <w:rPr>
                <w:rFonts w:ascii="Arial" w:hAnsi="Arial" w:cs="Arial"/>
              </w:rPr>
            </w:pPr>
          </w:p>
          <w:p w14:paraId="613847E2" w14:textId="3FECE82C" w:rsidR="00755291" w:rsidRDefault="009F2AD7" w:rsidP="00F107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15</w:t>
            </w:r>
            <w:r w:rsidR="00F51934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F51934">
              <w:rPr>
                <w:rFonts w:ascii="Arial" w:hAnsi="Arial" w:cs="Arial"/>
                <w:b/>
                <w:color w:val="FF0000"/>
                <w:u w:val="single"/>
              </w:rPr>
              <w:t>The document is not available in the approval wizard</w:t>
            </w:r>
          </w:p>
          <w:p w14:paraId="48DF1BD4" w14:textId="77777777" w:rsidR="00755291" w:rsidRDefault="00755291" w:rsidP="00F107F4">
            <w:pPr>
              <w:rPr>
                <w:rFonts w:ascii="Arial" w:hAnsi="Arial" w:cs="Arial"/>
              </w:rPr>
            </w:pPr>
          </w:p>
          <w:p w14:paraId="1309C0D6" w14:textId="4B010C47" w:rsidR="00E11C43" w:rsidRDefault="00F51934" w:rsidP="00BB7D0B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752CF57" wp14:editId="47D2BDAB">
                  <wp:extent cx="5932459" cy="1195705"/>
                  <wp:effectExtent l="76200" t="76200" r="125730" b="13779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t="20313"/>
                          <a:stretch/>
                        </pic:blipFill>
                        <pic:spPr bwMode="auto">
                          <a:xfrm>
                            <a:off x="0" y="0"/>
                            <a:ext cx="5943600" cy="1197951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120A6A" w14:textId="3F9CBD01" w:rsidR="006E07EE" w:rsidRDefault="006E07EE" w:rsidP="006E07E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Logout. </w:t>
            </w:r>
          </w:p>
          <w:p w14:paraId="0099DE0B" w14:textId="63FBB950" w:rsidR="006E07EE" w:rsidRPr="009167CE" w:rsidRDefault="006E07EE" w:rsidP="009167CE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as each individual approver listed in Sequence 1, and approve the document through </w:t>
            </w:r>
            <w:r w:rsidRPr="006851C5">
              <w:rPr>
                <w:rFonts w:ascii="Arial" w:hAnsi="Arial" w:cs="Arial"/>
              </w:rPr>
              <w:t xml:space="preserve">the </w:t>
            </w:r>
            <w:r w:rsidRPr="009167CE">
              <w:rPr>
                <w:rFonts w:ascii="Arial" w:hAnsi="Arial" w:cs="Arial"/>
              </w:rPr>
              <w:t xml:space="preserve">Web interface. </w:t>
            </w:r>
          </w:p>
          <w:p w14:paraId="04FF91AD" w14:textId="3746906D" w:rsidR="00855ABF" w:rsidRDefault="006E07EE" w:rsidP="00855AB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Login as a member of the group named in Sequence 2 again and navigate to the approval wizard.</w:t>
            </w:r>
          </w:p>
          <w:p w14:paraId="291F8522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46CA9D00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65F5DFEA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249C08D3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110B40F3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77C769E3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383631D6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1222A8B3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56AE9937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0338CA0C" w14:textId="77777777" w:rsid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0895F420" w14:textId="77777777" w:rsidR="00511CA8" w:rsidRDefault="00511CA8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34ABD386" w14:textId="77777777" w:rsidR="00855ABF" w:rsidRPr="00855ABF" w:rsidRDefault="00855ABF" w:rsidP="00855ABF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</w:p>
          <w:p w14:paraId="4F403AC6" w14:textId="795D4B74" w:rsidR="009167CE" w:rsidRPr="006539E2" w:rsidRDefault="006E07EE" w:rsidP="006539E2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6539E2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16 – The document is available in the approval wizard, and the status for both of the Sequence 1 individual approvals are</w:t>
            </w:r>
            <w:r w:rsidR="00855ABF" w:rsidRPr="006539E2">
              <w:rPr>
                <w:rFonts w:ascii="Arial" w:hAnsi="Arial" w:cs="Arial"/>
                <w:b/>
                <w:color w:val="FF0000"/>
                <w:u w:val="single"/>
              </w:rPr>
              <w:t xml:space="preserve"> updated.</w:t>
            </w:r>
          </w:p>
          <w:p w14:paraId="7AC32488" w14:textId="173B6DEB" w:rsidR="009F2AD7" w:rsidRDefault="009167CE" w:rsidP="00BB7D0B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DF47E73" wp14:editId="12751A17">
                  <wp:extent cx="6534150" cy="2552700"/>
                  <wp:effectExtent l="76200" t="76200" r="133350" b="133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10180"/>
                          <a:stretch/>
                        </pic:blipFill>
                        <pic:spPr bwMode="auto">
                          <a:xfrm>
                            <a:off x="0" y="0"/>
                            <a:ext cx="6534150" cy="255270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5D6653" w14:textId="77777777" w:rsidR="009F2AD7" w:rsidRDefault="009F2AD7" w:rsidP="00BB7D0B">
            <w:pPr>
              <w:rPr>
                <w:rFonts w:ascii="Arial" w:hAnsi="Arial" w:cs="Arial"/>
              </w:rPr>
            </w:pPr>
          </w:p>
          <w:p w14:paraId="392B4DCD" w14:textId="0B0B3E55" w:rsidR="009F2AD7" w:rsidRPr="000926EC" w:rsidRDefault="000926EC" w:rsidP="000926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 the package by member of the group named in Sequence 2</w:t>
            </w:r>
          </w:p>
          <w:p w14:paraId="039FD6CC" w14:textId="77777777" w:rsidR="0007268C" w:rsidRDefault="0007268C" w:rsidP="00BB7D0B">
            <w:pPr>
              <w:rPr>
                <w:rFonts w:ascii="Arial" w:hAnsi="Arial" w:cs="Arial"/>
              </w:rPr>
            </w:pPr>
          </w:p>
          <w:p w14:paraId="1DE10CBE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5DB2A113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28DA3DC1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577FE583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6094A89B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4215303B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41E80CD1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7E408F67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0DCA6EB0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2A050A9D" w14:textId="77777777" w:rsidR="00927972" w:rsidRDefault="00927972" w:rsidP="00BB7D0B">
            <w:pPr>
              <w:rPr>
                <w:rFonts w:ascii="Arial" w:hAnsi="Arial" w:cs="Arial"/>
              </w:rPr>
            </w:pPr>
          </w:p>
          <w:p w14:paraId="1E74F71D" w14:textId="0823F39D" w:rsidR="00927972" w:rsidRPr="0053383B" w:rsidRDefault="00927972" w:rsidP="0053383B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17</w:t>
            </w:r>
            <w:r w:rsidRPr="006539E2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package is rejected</w:t>
            </w:r>
          </w:p>
          <w:p w14:paraId="2600072F" w14:textId="62CB1D3D" w:rsidR="0007268C" w:rsidRDefault="00927972" w:rsidP="00BB7D0B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52D8DD2" wp14:editId="39C38C10">
                  <wp:extent cx="6400800" cy="2061492"/>
                  <wp:effectExtent l="76200" t="76200" r="133350" b="129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626" cy="206208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A205CF4" w14:textId="77777777" w:rsidR="0007268C" w:rsidRDefault="0007268C" w:rsidP="00BB7D0B">
            <w:pPr>
              <w:rPr>
                <w:rFonts w:ascii="Arial" w:hAnsi="Arial" w:cs="Arial"/>
              </w:rPr>
            </w:pPr>
          </w:p>
          <w:p w14:paraId="769AF665" w14:textId="72CCC1B2" w:rsidR="0007268C" w:rsidRDefault="00A31949" w:rsidP="00A319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a user used in step (1).</w:t>
            </w:r>
          </w:p>
          <w:p w14:paraId="43F67EDD" w14:textId="6425BB3A" w:rsidR="00A31949" w:rsidRDefault="00A31949" w:rsidP="00A319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package created </w:t>
            </w:r>
            <w:r w:rsidR="0053383B">
              <w:rPr>
                <w:rFonts w:ascii="Arial" w:hAnsi="Arial" w:cs="Arial"/>
              </w:rPr>
              <w:t>in step (5).</w:t>
            </w:r>
          </w:p>
          <w:p w14:paraId="168C96D6" w14:textId="19EEFB9F" w:rsidR="0053383B" w:rsidRDefault="0053383B" w:rsidP="00A319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approver tab and route the package for approval again.</w:t>
            </w:r>
          </w:p>
          <w:p w14:paraId="097530AA" w14:textId="77777777" w:rsidR="0053383B" w:rsidRPr="009167CE" w:rsidRDefault="0053383B" w:rsidP="0053383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as each individual approver listed in Sequence 1, and approve the document through </w:t>
            </w:r>
            <w:r w:rsidRPr="006851C5">
              <w:rPr>
                <w:rFonts w:ascii="Arial" w:hAnsi="Arial" w:cs="Arial"/>
              </w:rPr>
              <w:t xml:space="preserve">the </w:t>
            </w:r>
            <w:r w:rsidRPr="009167CE">
              <w:rPr>
                <w:rFonts w:ascii="Arial" w:hAnsi="Arial" w:cs="Arial"/>
              </w:rPr>
              <w:t xml:space="preserve">Web interface. </w:t>
            </w:r>
          </w:p>
          <w:p w14:paraId="6FD8AA45" w14:textId="3C26107A" w:rsidR="0053383B" w:rsidRDefault="0053383B" w:rsidP="0053383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a member of the group named in Sequence 2 again and navigate to the approval wizard.</w:t>
            </w:r>
          </w:p>
          <w:p w14:paraId="0037D0D7" w14:textId="07BE5A85" w:rsidR="0053383B" w:rsidRDefault="0053383B" w:rsidP="00A3194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the package.</w:t>
            </w:r>
          </w:p>
          <w:p w14:paraId="2CA347CE" w14:textId="4BF91F70" w:rsidR="0053383B" w:rsidRDefault="0053383B" w:rsidP="007A641F">
            <w:pPr>
              <w:rPr>
                <w:rFonts w:ascii="Arial" w:hAnsi="Arial" w:cs="Arial"/>
              </w:rPr>
            </w:pPr>
          </w:p>
          <w:p w14:paraId="394460D8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0F440EB8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40F570ED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22FA03E6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4240590C" w14:textId="77777777" w:rsidR="000F2793" w:rsidRDefault="000F2793" w:rsidP="000F2793">
            <w:pPr>
              <w:rPr>
                <w:rFonts w:ascii="Arial" w:hAnsi="Arial" w:cs="Arial"/>
              </w:rPr>
            </w:pPr>
          </w:p>
          <w:p w14:paraId="099587CF" w14:textId="0989B62E" w:rsidR="007A641F" w:rsidRPr="000F2793" w:rsidRDefault="000F2793" w:rsidP="000F2793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18</w:t>
            </w:r>
            <w:r w:rsidRPr="006539E2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package is successfully approved by all the approvers.  </w:t>
            </w:r>
          </w:p>
          <w:p w14:paraId="4887B477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19230FC6" w14:textId="401E48FC" w:rsidR="007A641F" w:rsidRDefault="007A641F" w:rsidP="007A641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4E2D113" wp14:editId="5A19577D">
                  <wp:extent cx="6089015" cy="3190875"/>
                  <wp:effectExtent l="76200" t="76200" r="140335" b="1428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802" cy="3191811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20F0E6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4AA5139A" w14:textId="2ECE0801" w:rsidR="000F2793" w:rsidRDefault="000F2793" w:rsidP="000F27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general tab.</w:t>
            </w:r>
          </w:p>
          <w:p w14:paraId="3115D8EB" w14:textId="77777777" w:rsidR="000F2793" w:rsidRDefault="000F2793" w:rsidP="000F2793">
            <w:pPr>
              <w:rPr>
                <w:rFonts w:ascii="Arial" w:hAnsi="Arial" w:cs="Arial"/>
              </w:rPr>
            </w:pPr>
          </w:p>
          <w:p w14:paraId="40E6795C" w14:textId="77777777" w:rsidR="000F2793" w:rsidRDefault="000F2793" w:rsidP="000F2793">
            <w:pPr>
              <w:rPr>
                <w:rFonts w:ascii="Arial" w:hAnsi="Arial" w:cs="Arial"/>
              </w:rPr>
            </w:pPr>
          </w:p>
          <w:p w14:paraId="64CA8E5E" w14:textId="77777777" w:rsidR="000F2793" w:rsidRDefault="000F2793" w:rsidP="000F2793">
            <w:pPr>
              <w:rPr>
                <w:rFonts w:ascii="Arial" w:hAnsi="Arial" w:cs="Arial"/>
              </w:rPr>
            </w:pPr>
          </w:p>
          <w:p w14:paraId="49C4A515" w14:textId="77777777" w:rsidR="000F2793" w:rsidRDefault="000F2793" w:rsidP="000F2793">
            <w:pPr>
              <w:rPr>
                <w:rFonts w:ascii="Arial" w:hAnsi="Arial" w:cs="Arial"/>
              </w:rPr>
            </w:pPr>
          </w:p>
          <w:p w14:paraId="17FDF6EA" w14:textId="77777777" w:rsidR="000F2793" w:rsidRPr="000F2793" w:rsidRDefault="000F2793" w:rsidP="000F2793">
            <w:pPr>
              <w:rPr>
                <w:rFonts w:ascii="Arial" w:hAnsi="Arial" w:cs="Arial"/>
              </w:rPr>
            </w:pPr>
          </w:p>
          <w:p w14:paraId="17C69CD2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397AE21B" w14:textId="77777777" w:rsidR="007A641F" w:rsidRPr="000F2793" w:rsidRDefault="007A641F" w:rsidP="007A641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7FCA0F3" w14:textId="0B5194E5" w:rsidR="000F2793" w:rsidRDefault="000F2793" w:rsidP="000F2793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</w:t>
            </w:r>
            <w:r w:rsidR="008571E5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bookmarkStart w:id="0" w:name="_GoBack"/>
            <w:bookmarkEnd w:id="0"/>
            <w:r w:rsidRPr="006539E2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package is moved to </w:t>
            </w:r>
            <w:r w:rsidRPr="000F2793">
              <w:rPr>
                <w:rFonts w:ascii="Arial" w:hAnsi="Arial" w:cs="Arial"/>
                <w:b/>
                <w:color w:val="FF0000"/>
                <w:u w:val="single"/>
              </w:rPr>
              <w:t xml:space="preserve">Pre-Approved DCOs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cabinet. </w:t>
            </w:r>
          </w:p>
          <w:p w14:paraId="35A25119" w14:textId="71B7652A" w:rsidR="000F2793" w:rsidRPr="000F2793" w:rsidRDefault="000F2793" w:rsidP="000F2793">
            <w:pPr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3A40FA07" w14:textId="00FF080E" w:rsidR="007A641F" w:rsidRDefault="000F2793" w:rsidP="007A641F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2E4A13B" wp14:editId="1F2C4080">
                  <wp:extent cx="6573201" cy="3505200"/>
                  <wp:effectExtent l="76200" t="76200" r="132715" b="133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9049" cy="3508319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9C4BEAC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52F6809E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55B12030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072CB5C5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5946025C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6DD55B4F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2D1CE860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490B7C52" w14:textId="77777777" w:rsidR="007A641F" w:rsidRDefault="007A641F" w:rsidP="007A641F">
            <w:pPr>
              <w:rPr>
                <w:rFonts w:ascii="Arial" w:hAnsi="Arial" w:cs="Arial"/>
              </w:rPr>
            </w:pPr>
          </w:p>
          <w:p w14:paraId="58AD40A3" w14:textId="77777777" w:rsidR="007A641F" w:rsidRPr="007A641F" w:rsidRDefault="007A641F" w:rsidP="007A641F">
            <w:pPr>
              <w:rPr>
                <w:rFonts w:ascii="Arial" w:hAnsi="Arial" w:cs="Arial"/>
              </w:rPr>
            </w:pPr>
          </w:p>
          <w:p w14:paraId="31EB8744" w14:textId="77777777" w:rsidR="0007268C" w:rsidRDefault="0007268C" w:rsidP="00BB7D0B">
            <w:pPr>
              <w:rPr>
                <w:rFonts w:ascii="Arial" w:hAnsi="Arial" w:cs="Arial"/>
              </w:rPr>
            </w:pPr>
          </w:p>
          <w:p w14:paraId="33B0F7DF" w14:textId="77777777" w:rsidR="0007268C" w:rsidRDefault="0007268C" w:rsidP="00BB7D0B">
            <w:pPr>
              <w:rPr>
                <w:rFonts w:ascii="Arial" w:hAnsi="Arial" w:cs="Arial"/>
              </w:rPr>
            </w:pPr>
          </w:p>
          <w:p w14:paraId="2721FA62" w14:textId="77777777" w:rsidR="0007268C" w:rsidRDefault="0007268C" w:rsidP="00BB7D0B">
            <w:pPr>
              <w:rPr>
                <w:rFonts w:ascii="Arial" w:hAnsi="Arial" w:cs="Arial"/>
              </w:rPr>
            </w:pPr>
          </w:p>
          <w:p w14:paraId="64990F7A" w14:textId="77777777" w:rsidR="0007268C" w:rsidRPr="00076677" w:rsidRDefault="0007268C" w:rsidP="00BB7D0B">
            <w:pPr>
              <w:rPr>
                <w:rFonts w:ascii="Arial" w:hAnsi="Arial" w:cs="Arial"/>
              </w:rPr>
            </w:pPr>
          </w:p>
        </w:tc>
      </w:tr>
      <w:tr w:rsidR="00295E62" w:rsidRPr="00076677" w14:paraId="3924E29E" w14:textId="77777777" w:rsidTr="004D4B84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42B96B8A" w14:textId="2E2F7EF2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660" w:type="dxa"/>
            <w:vMerge w:val="restart"/>
          </w:tcPr>
          <w:p w14:paraId="5E5F66E5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Pass:</w:t>
            </w:r>
          </w:p>
          <w:p w14:paraId="0CFB504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Fail:</w:t>
            </w:r>
          </w:p>
          <w:p w14:paraId="2042D17D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5787" w:type="dxa"/>
            <w:gridSpan w:val="2"/>
          </w:tcPr>
          <w:p w14:paraId="3E6B764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Type of Execution:</w:t>
            </w:r>
          </w:p>
        </w:tc>
        <w:tc>
          <w:tcPr>
            <w:tcW w:w="2853" w:type="dxa"/>
            <w:vMerge w:val="restart"/>
          </w:tcPr>
          <w:p w14:paraId="3BA4B79D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9167CE" w:rsidRPr="00076677" w14:paraId="33BE0F06" w14:textId="77777777" w:rsidTr="004D4B84">
        <w:trPr>
          <w:trHeight w:val="612"/>
        </w:trPr>
        <w:tc>
          <w:tcPr>
            <w:tcW w:w="2178" w:type="dxa"/>
            <w:vMerge/>
            <w:shd w:val="clear" w:color="auto" w:fill="E0E0E0"/>
          </w:tcPr>
          <w:p w14:paraId="5716A668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60" w:type="dxa"/>
            <w:vMerge/>
          </w:tcPr>
          <w:p w14:paraId="1AFAC9E9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3208" w:type="dxa"/>
          </w:tcPr>
          <w:p w14:paraId="2220B93A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Automation:</w:t>
            </w:r>
          </w:p>
        </w:tc>
        <w:tc>
          <w:tcPr>
            <w:tcW w:w="2579" w:type="dxa"/>
          </w:tcPr>
          <w:p w14:paraId="5C6EA7C8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Manual:</w:t>
            </w:r>
          </w:p>
        </w:tc>
        <w:tc>
          <w:tcPr>
            <w:tcW w:w="2853" w:type="dxa"/>
            <w:vMerge/>
          </w:tcPr>
          <w:p w14:paraId="1C2788F6" w14:textId="77777777" w:rsidR="004D4B84" w:rsidRPr="00076677" w:rsidRDefault="004D4B84" w:rsidP="006725CF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4D4B84" w:rsidRPr="00076677" w14:paraId="4D9093D6" w14:textId="77777777" w:rsidTr="004D4B84">
        <w:tc>
          <w:tcPr>
            <w:tcW w:w="2178" w:type="dxa"/>
            <w:shd w:val="clear" w:color="auto" w:fill="E0E0E0"/>
          </w:tcPr>
          <w:p w14:paraId="1D5321DD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300" w:type="dxa"/>
            <w:gridSpan w:val="4"/>
          </w:tcPr>
          <w:p w14:paraId="1946D61B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BD7B0C" w:rsidRPr="00076677" w14:paraId="06703071" w14:textId="77777777" w:rsidTr="004D4B84">
        <w:trPr>
          <w:cantSplit/>
        </w:trPr>
        <w:tc>
          <w:tcPr>
            <w:tcW w:w="2178" w:type="dxa"/>
            <w:shd w:val="clear" w:color="auto" w:fill="E0E0E0"/>
          </w:tcPr>
          <w:p w14:paraId="3E846444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447" w:type="dxa"/>
            <w:gridSpan w:val="3"/>
          </w:tcPr>
          <w:p w14:paraId="78075147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2853" w:type="dxa"/>
          </w:tcPr>
          <w:p w14:paraId="4BC6030F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BD7B0C" w:rsidRPr="00076677" w14:paraId="30DB2FDA" w14:textId="77777777" w:rsidTr="004D4B84">
        <w:trPr>
          <w:cantSplit/>
        </w:trPr>
        <w:tc>
          <w:tcPr>
            <w:tcW w:w="2178" w:type="dxa"/>
            <w:shd w:val="clear" w:color="auto" w:fill="E0E0E0"/>
          </w:tcPr>
          <w:p w14:paraId="18FF184C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447" w:type="dxa"/>
            <w:gridSpan w:val="3"/>
          </w:tcPr>
          <w:p w14:paraId="0D53ECC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2853" w:type="dxa"/>
          </w:tcPr>
          <w:p w14:paraId="67AE9D7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BD7B0C" w:rsidRPr="00076677" w14:paraId="7BFD317F" w14:textId="77777777" w:rsidTr="004D4B84">
        <w:trPr>
          <w:cantSplit/>
        </w:trPr>
        <w:tc>
          <w:tcPr>
            <w:tcW w:w="2178" w:type="dxa"/>
            <w:shd w:val="clear" w:color="auto" w:fill="E0E0E0"/>
          </w:tcPr>
          <w:p w14:paraId="63C78753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447" w:type="dxa"/>
            <w:gridSpan w:val="3"/>
          </w:tcPr>
          <w:p w14:paraId="789F5FC7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Signature of</w:t>
            </w:r>
          </w:p>
          <w:p w14:paraId="152A535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853" w:type="dxa"/>
          </w:tcPr>
          <w:p w14:paraId="13CB5EB6" w14:textId="77777777" w:rsidR="004D4B84" w:rsidRPr="00076677" w:rsidRDefault="004D4B84" w:rsidP="006725CF">
            <w:pPr>
              <w:rPr>
                <w:rFonts w:ascii="Arial" w:hAnsi="Arial" w:cs="Arial"/>
                <w:b/>
              </w:rPr>
            </w:pPr>
            <w:r w:rsidRPr="00076677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3B60DCFB" w14:textId="77777777" w:rsidR="0018270B" w:rsidRPr="00076677" w:rsidRDefault="0018270B">
      <w:pPr>
        <w:rPr>
          <w:rFonts w:ascii="Arial" w:hAnsi="Arial" w:cs="Arial"/>
        </w:rPr>
      </w:pPr>
    </w:p>
    <w:sectPr w:rsidR="0018270B" w:rsidRPr="00076677" w:rsidSect="00754186">
      <w:headerReference w:type="default" r:id="rId28"/>
      <w:footerReference w:type="default" r:id="rId29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C82E1" w14:textId="77777777" w:rsidR="008C23CC" w:rsidRDefault="008C23CC">
      <w:r>
        <w:separator/>
      </w:r>
    </w:p>
  </w:endnote>
  <w:endnote w:type="continuationSeparator" w:id="0">
    <w:p w14:paraId="424257D8" w14:textId="77777777" w:rsidR="008C23CC" w:rsidRDefault="008C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C7A8E" w14:textId="77777777"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8571E5">
      <w:rPr>
        <w:rFonts w:ascii="Tahoma" w:hAnsi="Tahoma" w:cs="Tahoma"/>
        <w:noProof/>
      </w:rPr>
      <w:t>18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8571E5">
      <w:rPr>
        <w:rFonts w:ascii="Tahoma" w:hAnsi="Tahoma" w:cs="Tahoma"/>
        <w:noProof/>
      </w:rPr>
      <w:t>19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0D66C" w14:textId="77777777" w:rsidR="008C23CC" w:rsidRDefault="008C23CC">
      <w:r>
        <w:separator/>
      </w:r>
    </w:p>
  </w:footnote>
  <w:footnote w:type="continuationSeparator" w:id="0">
    <w:p w14:paraId="739816AE" w14:textId="77777777" w:rsidR="008C23CC" w:rsidRDefault="008C2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036D4" w14:textId="77777777" w:rsidR="00530E86" w:rsidRPr="008B1515" w:rsidRDefault="00530E86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8B8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0B1EA8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0875CF"/>
    <w:multiLevelType w:val="hybridMultilevel"/>
    <w:tmpl w:val="A14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B86985"/>
    <w:multiLevelType w:val="hybridMultilevel"/>
    <w:tmpl w:val="B214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13382"/>
    <w:multiLevelType w:val="hybridMultilevel"/>
    <w:tmpl w:val="5ADC26FA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7">
    <w:nsid w:val="2F6D2569"/>
    <w:multiLevelType w:val="hybridMultilevel"/>
    <w:tmpl w:val="D1A418E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A77C3"/>
    <w:multiLevelType w:val="hybridMultilevel"/>
    <w:tmpl w:val="80363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6B62398"/>
    <w:multiLevelType w:val="hybridMultilevel"/>
    <w:tmpl w:val="5AC6FBC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ED760A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5244AD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315356"/>
    <w:multiLevelType w:val="hybridMultilevel"/>
    <w:tmpl w:val="BE9CFC22"/>
    <w:lvl w:ilvl="0" w:tplc="B134C7FC">
      <w:start w:val="1"/>
      <w:numFmt w:val="decimal"/>
      <w:lvlText w:val="ER %1 -"/>
      <w:lvlJc w:val="left"/>
      <w:pPr>
        <w:ind w:left="144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1763A"/>
    <w:multiLevelType w:val="hybridMultilevel"/>
    <w:tmpl w:val="1442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E974CF"/>
    <w:multiLevelType w:val="hybridMultilevel"/>
    <w:tmpl w:val="94609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135B55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A30680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D3176A"/>
    <w:multiLevelType w:val="hybridMultilevel"/>
    <w:tmpl w:val="499A2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96BC7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E90021"/>
    <w:multiLevelType w:val="hybridMultilevel"/>
    <w:tmpl w:val="E8280EDC"/>
    <w:lvl w:ilvl="0" w:tplc="F7087F4E">
      <w:start w:val="1"/>
      <w:numFmt w:val="decimal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A9480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B262E6"/>
    <w:multiLevelType w:val="hybridMultilevel"/>
    <w:tmpl w:val="4E5A49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6B1093"/>
    <w:multiLevelType w:val="hybridMultilevel"/>
    <w:tmpl w:val="7806F1C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4D4F1F"/>
    <w:multiLevelType w:val="hybridMultilevel"/>
    <w:tmpl w:val="B5308D96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C847F8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13"/>
  </w:num>
  <w:num w:numId="4">
    <w:abstractNumId w:val="23"/>
  </w:num>
  <w:num w:numId="5">
    <w:abstractNumId w:val="20"/>
  </w:num>
  <w:num w:numId="6">
    <w:abstractNumId w:val="18"/>
  </w:num>
  <w:num w:numId="7">
    <w:abstractNumId w:val="16"/>
  </w:num>
  <w:num w:numId="8">
    <w:abstractNumId w:val="3"/>
  </w:num>
  <w:num w:numId="9">
    <w:abstractNumId w:val="9"/>
  </w:num>
  <w:num w:numId="10">
    <w:abstractNumId w:val="6"/>
  </w:num>
  <w:num w:numId="11">
    <w:abstractNumId w:val="19"/>
  </w:num>
  <w:num w:numId="12">
    <w:abstractNumId w:val="30"/>
  </w:num>
  <w:num w:numId="13">
    <w:abstractNumId w:val="15"/>
  </w:num>
  <w:num w:numId="14">
    <w:abstractNumId w:val="29"/>
  </w:num>
  <w:num w:numId="15">
    <w:abstractNumId w:val="25"/>
  </w:num>
  <w:num w:numId="16">
    <w:abstractNumId w:val="14"/>
  </w:num>
  <w:num w:numId="17">
    <w:abstractNumId w:val="5"/>
  </w:num>
  <w:num w:numId="18">
    <w:abstractNumId w:val="28"/>
  </w:num>
  <w:num w:numId="19">
    <w:abstractNumId w:val="10"/>
  </w:num>
  <w:num w:numId="20">
    <w:abstractNumId w:val="7"/>
  </w:num>
  <w:num w:numId="21">
    <w:abstractNumId w:val="8"/>
  </w:num>
  <w:num w:numId="22">
    <w:abstractNumId w:val="26"/>
  </w:num>
  <w:num w:numId="23">
    <w:abstractNumId w:val="12"/>
  </w:num>
  <w:num w:numId="24">
    <w:abstractNumId w:val="1"/>
  </w:num>
  <w:num w:numId="25">
    <w:abstractNumId w:val="0"/>
  </w:num>
  <w:num w:numId="26">
    <w:abstractNumId w:val="24"/>
  </w:num>
  <w:num w:numId="27">
    <w:abstractNumId w:val="27"/>
  </w:num>
  <w:num w:numId="28">
    <w:abstractNumId w:val="2"/>
  </w:num>
  <w:num w:numId="29">
    <w:abstractNumId w:val="4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21"/>
  </w:num>
  <w:num w:numId="38">
    <w:abstractNumId w:val="32"/>
  </w:num>
  <w:num w:numId="39">
    <w:abstractNumId w:val="2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MDEyMLU0M7A0MrRU0lEKTi0uzszPAykwNKgFAGNa8lQtAAAA"/>
  </w:docVars>
  <w:rsids>
    <w:rsidRoot w:val="000707B5"/>
    <w:rsid w:val="00004399"/>
    <w:rsid w:val="0001165C"/>
    <w:rsid w:val="000131C9"/>
    <w:rsid w:val="00024716"/>
    <w:rsid w:val="00026844"/>
    <w:rsid w:val="000278BE"/>
    <w:rsid w:val="00027A14"/>
    <w:rsid w:val="0003466C"/>
    <w:rsid w:val="000447DD"/>
    <w:rsid w:val="000512D9"/>
    <w:rsid w:val="00051379"/>
    <w:rsid w:val="00052DF3"/>
    <w:rsid w:val="000618F4"/>
    <w:rsid w:val="0006524B"/>
    <w:rsid w:val="00065430"/>
    <w:rsid w:val="00067E7A"/>
    <w:rsid w:val="000707B5"/>
    <w:rsid w:val="000720E5"/>
    <w:rsid w:val="00072261"/>
    <w:rsid w:val="0007268C"/>
    <w:rsid w:val="00076677"/>
    <w:rsid w:val="000766CA"/>
    <w:rsid w:val="00087283"/>
    <w:rsid w:val="000926EC"/>
    <w:rsid w:val="00095BE3"/>
    <w:rsid w:val="000A1D11"/>
    <w:rsid w:val="000A5A7E"/>
    <w:rsid w:val="000B2C44"/>
    <w:rsid w:val="000B5AF5"/>
    <w:rsid w:val="000D11DE"/>
    <w:rsid w:val="000D1847"/>
    <w:rsid w:val="000E38BC"/>
    <w:rsid w:val="000F2662"/>
    <w:rsid w:val="000F2793"/>
    <w:rsid w:val="000F450A"/>
    <w:rsid w:val="000F5E79"/>
    <w:rsid w:val="000F6EF4"/>
    <w:rsid w:val="001046C3"/>
    <w:rsid w:val="00120814"/>
    <w:rsid w:val="001223DD"/>
    <w:rsid w:val="0012430C"/>
    <w:rsid w:val="0012704E"/>
    <w:rsid w:val="00143307"/>
    <w:rsid w:val="00147814"/>
    <w:rsid w:val="001503F6"/>
    <w:rsid w:val="00152D4B"/>
    <w:rsid w:val="00156D61"/>
    <w:rsid w:val="00163CBD"/>
    <w:rsid w:val="001726DE"/>
    <w:rsid w:val="00173F2F"/>
    <w:rsid w:val="00176B3A"/>
    <w:rsid w:val="0018270B"/>
    <w:rsid w:val="00195972"/>
    <w:rsid w:val="001977C2"/>
    <w:rsid w:val="001A0486"/>
    <w:rsid w:val="001A459D"/>
    <w:rsid w:val="001C0F96"/>
    <w:rsid w:val="001C1C52"/>
    <w:rsid w:val="001C26CC"/>
    <w:rsid w:val="001C37B1"/>
    <w:rsid w:val="001C5E76"/>
    <w:rsid w:val="001C6380"/>
    <w:rsid w:val="001E1581"/>
    <w:rsid w:val="001E7A62"/>
    <w:rsid w:val="001F2E8B"/>
    <w:rsid w:val="001F759E"/>
    <w:rsid w:val="00200F3C"/>
    <w:rsid w:val="002025B4"/>
    <w:rsid w:val="00207F27"/>
    <w:rsid w:val="0023531D"/>
    <w:rsid w:val="00235791"/>
    <w:rsid w:val="00235986"/>
    <w:rsid w:val="00236389"/>
    <w:rsid w:val="002377BD"/>
    <w:rsid w:val="002424C6"/>
    <w:rsid w:val="00242622"/>
    <w:rsid w:val="00243C2A"/>
    <w:rsid w:val="00245AF0"/>
    <w:rsid w:val="00251BBA"/>
    <w:rsid w:val="00252BCF"/>
    <w:rsid w:val="002766DA"/>
    <w:rsid w:val="00281A07"/>
    <w:rsid w:val="0028230E"/>
    <w:rsid w:val="00290B3F"/>
    <w:rsid w:val="00295E62"/>
    <w:rsid w:val="002C01ED"/>
    <w:rsid w:val="002C09DF"/>
    <w:rsid w:val="002E71A7"/>
    <w:rsid w:val="00310153"/>
    <w:rsid w:val="003146C5"/>
    <w:rsid w:val="00315EA5"/>
    <w:rsid w:val="00320B55"/>
    <w:rsid w:val="003230B0"/>
    <w:rsid w:val="0032638F"/>
    <w:rsid w:val="00326C43"/>
    <w:rsid w:val="00332A70"/>
    <w:rsid w:val="00337B3A"/>
    <w:rsid w:val="00342C2C"/>
    <w:rsid w:val="00351299"/>
    <w:rsid w:val="00351501"/>
    <w:rsid w:val="003605C7"/>
    <w:rsid w:val="00361A99"/>
    <w:rsid w:val="00370DA3"/>
    <w:rsid w:val="003844AA"/>
    <w:rsid w:val="00391A0E"/>
    <w:rsid w:val="003973CF"/>
    <w:rsid w:val="003A2E12"/>
    <w:rsid w:val="003A3CFE"/>
    <w:rsid w:val="003A7083"/>
    <w:rsid w:val="003B0251"/>
    <w:rsid w:val="003B1851"/>
    <w:rsid w:val="003C3964"/>
    <w:rsid w:val="003C5A1E"/>
    <w:rsid w:val="003C7990"/>
    <w:rsid w:val="004069C4"/>
    <w:rsid w:val="00407002"/>
    <w:rsid w:val="00413260"/>
    <w:rsid w:val="004263FD"/>
    <w:rsid w:val="00427C6C"/>
    <w:rsid w:val="00432BEE"/>
    <w:rsid w:val="004375A5"/>
    <w:rsid w:val="00440E05"/>
    <w:rsid w:val="004415D8"/>
    <w:rsid w:val="00447384"/>
    <w:rsid w:val="00461DAA"/>
    <w:rsid w:val="00463D7F"/>
    <w:rsid w:val="004713F8"/>
    <w:rsid w:val="0047798E"/>
    <w:rsid w:val="0048165A"/>
    <w:rsid w:val="004863A0"/>
    <w:rsid w:val="00493253"/>
    <w:rsid w:val="00494E13"/>
    <w:rsid w:val="004A47CD"/>
    <w:rsid w:val="004C58E3"/>
    <w:rsid w:val="004C6EC8"/>
    <w:rsid w:val="004C7384"/>
    <w:rsid w:val="004D4B84"/>
    <w:rsid w:val="004E3E76"/>
    <w:rsid w:val="004E5656"/>
    <w:rsid w:val="004E71F3"/>
    <w:rsid w:val="004F1C56"/>
    <w:rsid w:val="004F6634"/>
    <w:rsid w:val="0050784A"/>
    <w:rsid w:val="005112F4"/>
    <w:rsid w:val="00511CA8"/>
    <w:rsid w:val="00512074"/>
    <w:rsid w:val="005174FB"/>
    <w:rsid w:val="0051786E"/>
    <w:rsid w:val="00520BEE"/>
    <w:rsid w:val="005245A3"/>
    <w:rsid w:val="0052622B"/>
    <w:rsid w:val="00530E86"/>
    <w:rsid w:val="00531E1F"/>
    <w:rsid w:val="0053247D"/>
    <w:rsid w:val="00533359"/>
    <w:rsid w:val="0053383B"/>
    <w:rsid w:val="00546C93"/>
    <w:rsid w:val="005532CF"/>
    <w:rsid w:val="005717AB"/>
    <w:rsid w:val="005727E5"/>
    <w:rsid w:val="00577F8E"/>
    <w:rsid w:val="005929E4"/>
    <w:rsid w:val="00594582"/>
    <w:rsid w:val="005A1379"/>
    <w:rsid w:val="005A2AAC"/>
    <w:rsid w:val="005A7571"/>
    <w:rsid w:val="005B3137"/>
    <w:rsid w:val="005B6188"/>
    <w:rsid w:val="005C1819"/>
    <w:rsid w:val="005C72E9"/>
    <w:rsid w:val="005E0172"/>
    <w:rsid w:val="005E6DAD"/>
    <w:rsid w:val="005F1379"/>
    <w:rsid w:val="005F263B"/>
    <w:rsid w:val="005F4197"/>
    <w:rsid w:val="005F58C8"/>
    <w:rsid w:val="006025F1"/>
    <w:rsid w:val="00613022"/>
    <w:rsid w:val="0061449C"/>
    <w:rsid w:val="0061710C"/>
    <w:rsid w:val="00617413"/>
    <w:rsid w:val="0061778F"/>
    <w:rsid w:val="006235D9"/>
    <w:rsid w:val="0062734C"/>
    <w:rsid w:val="006352B0"/>
    <w:rsid w:val="00636D34"/>
    <w:rsid w:val="00637B7E"/>
    <w:rsid w:val="00637DA1"/>
    <w:rsid w:val="00640559"/>
    <w:rsid w:val="006539E2"/>
    <w:rsid w:val="00653D5C"/>
    <w:rsid w:val="00663275"/>
    <w:rsid w:val="00675C43"/>
    <w:rsid w:val="00676CA4"/>
    <w:rsid w:val="00686AB0"/>
    <w:rsid w:val="00692746"/>
    <w:rsid w:val="006A0BB0"/>
    <w:rsid w:val="006B04FD"/>
    <w:rsid w:val="006B1C1F"/>
    <w:rsid w:val="006C37F8"/>
    <w:rsid w:val="006C5455"/>
    <w:rsid w:val="006C7645"/>
    <w:rsid w:val="006D7BBF"/>
    <w:rsid w:val="006E07EE"/>
    <w:rsid w:val="006E2A6C"/>
    <w:rsid w:val="006E2AF2"/>
    <w:rsid w:val="006F4D5E"/>
    <w:rsid w:val="007165F5"/>
    <w:rsid w:val="007204F2"/>
    <w:rsid w:val="00722627"/>
    <w:rsid w:val="00722B61"/>
    <w:rsid w:val="00723BF8"/>
    <w:rsid w:val="0072760E"/>
    <w:rsid w:val="007338EA"/>
    <w:rsid w:val="00747619"/>
    <w:rsid w:val="00754186"/>
    <w:rsid w:val="00755291"/>
    <w:rsid w:val="00773558"/>
    <w:rsid w:val="0078276E"/>
    <w:rsid w:val="0079589F"/>
    <w:rsid w:val="00796DDA"/>
    <w:rsid w:val="007A2D72"/>
    <w:rsid w:val="007A372F"/>
    <w:rsid w:val="007A641F"/>
    <w:rsid w:val="007B1773"/>
    <w:rsid w:val="007B7DC6"/>
    <w:rsid w:val="007C1DDB"/>
    <w:rsid w:val="007D0A90"/>
    <w:rsid w:val="007D13CD"/>
    <w:rsid w:val="007E14D0"/>
    <w:rsid w:val="0080097A"/>
    <w:rsid w:val="00805DF6"/>
    <w:rsid w:val="0082137D"/>
    <w:rsid w:val="00822365"/>
    <w:rsid w:val="008240DA"/>
    <w:rsid w:val="008248D3"/>
    <w:rsid w:val="00835F10"/>
    <w:rsid w:val="0084077E"/>
    <w:rsid w:val="00846E36"/>
    <w:rsid w:val="00853EEA"/>
    <w:rsid w:val="00854731"/>
    <w:rsid w:val="00855ABF"/>
    <w:rsid w:val="008571E5"/>
    <w:rsid w:val="00857C70"/>
    <w:rsid w:val="008649CA"/>
    <w:rsid w:val="0087031C"/>
    <w:rsid w:val="00874BD2"/>
    <w:rsid w:val="008776B1"/>
    <w:rsid w:val="008825EE"/>
    <w:rsid w:val="008862D0"/>
    <w:rsid w:val="00886E96"/>
    <w:rsid w:val="00895520"/>
    <w:rsid w:val="008961FB"/>
    <w:rsid w:val="00897C47"/>
    <w:rsid w:val="008A2DCC"/>
    <w:rsid w:val="008A5F0A"/>
    <w:rsid w:val="008B1515"/>
    <w:rsid w:val="008B4CDA"/>
    <w:rsid w:val="008B63CA"/>
    <w:rsid w:val="008C0094"/>
    <w:rsid w:val="008C0E94"/>
    <w:rsid w:val="008C23CC"/>
    <w:rsid w:val="008C2D9E"/>
    <w:rsid w:val="008C5AC7"/>
    <w:rsid w:val="008D2E51"/>
    <w:rsid w:val="008D6050"/>
    <w:rsid w:val="008D7D84"/>
    <w:rsid w:val="008F3BB5"/>
    <w:rsid w:val="008F3D4B"/>
    <w:rsid w:val="008F536A"/>
    <w:rsid w:val="009167CE"/>
    <w:rsid w:val="009173B5"/>
    <w:rsid w:val="0092307F"/>
    <w:rsid w:val="009255E2"/>
    <w:rsid w:val="00927972"/>
    <w:rsid w:val="009346FC"/>
    <w:rsid w:val="00943E94"/>
    <w:rsid w:val="00944C37"/>
    <w:rsid w:val="0095078F"/>
    <w:rsid w:val="00951C79"/>
    <w:rsid w:val="0095253A"/>
    <w:rsid w:val="00956B42"/>
    <w:rsid w:val="0096084C"/>
    <w:rsid w:val="00960CA4"/>
    <w:rsid w:val="009657B0"/>
    <w:rsid w:val="00972241"/>
    <w:rsid w:val="009752A4"/>
    <w:rsid w:val="00984A9B"/>
    <w:rsid w:val="009873AE"/>
    <w:rsid w:val="00990047"/>
    <w:rsid w:val="00995248"/>
    <w:rsid w:val="009A1463"/>
    <w:rsid w:val="009A2D4F"/>
    <w:rsid w:val="009B206C"/>
    <w:rsid w:val="009B68E4"/>
    <w:rsid w:val="009C05DE"/>
    <w:rsid w:val="009E4EE1"/>
    <w:rsid w:val="009F2AD7"/>
    <w:rsid w:val="009F53CE"/>
    <w:rsid w:val="00A05883"/>
    <w:rsid w:val="00A06250"/>
    <w:rsid w:val="00A06CD5"/>
    <w:rsid w:val="00A10ED1"/>
    <w:rsid w:val="00A20787"/>
    <w:rsid w:val="00A23B49"/>
    <w:rsid w:val="00A24B04"/>
    <w:rsid w:val="00A26D37"/>
    <w:rsid w:val="00A31949"/>
    <w:rsid w:val="00A34EA4"/>
    <w:rsid w:val="00A479CC"/>
    <w:rsid w:val="00A54438"/>
    <w:rsid w:val="00A600BD"/>
    <w:rsid w:val="00A65685"/>
    <w:rsid w:val="00A65BC0"/>
    <w:rsid w:val="00A72E3A"/>
    <w:rsid w:val="00A81294"/>
    <w:rsid w:val="00A81355"/>
    <w:rsid w:val="00A821A4"/>
    <w:rsid w:val="00A834D5"/>
    <w:rsid w:val="00A8406B"/>
    <w:rsid w:val="00A86517"/>
    <w:rsid w:val="00A9324F"/>
    <w:rsid w:val="00A949B4"/>
    <w:rsid w:val="00AA0477"/>
    <w:rsid w:val="00AA224A"/>
    <w:rsid w:val="00AA3216"/>
    <w:rsid w:val="00AB3F87"/>
    <w:rsid w:val="00AD2941"/>
    <w:rsid w:val="00AD335B"/>
    <w:rsid w:val="00AD389C"/>
    <w:rsid w:val="00AD4ADA"/>
    <w:rsid w:val="00AE7262"/>
    <w:rsid w:val="00AE7A09"/>
    <w:rsid w:val="00B00B2F"/>
    <w:rsid w:val="00B02E00"/>
    <w:rsid w:val="00B06763"/>
    <w:rsid w:val="00B110B9"/>
    <w:rsid w:val="00B116DA"/>
    <w:rsid w:val="00B11D17"/>
    <w:rsid w:val="00B125BC"/>
    <w:rsid w:val="00B23DF2"/>
    <w:rsid w:val="00B377DE"/>
    <w:rsid w:val="00B42EBB"/>
    <w:rsid w:val="00B60EBC"/>
    <w:rsid w:val="00B6149A"/>
    <w:rsid w:val="00B720E2"/>
    <w:rsid w:val="00B72941"/>
    <w:rsid w:val="00B77B79"/>
    <w:rsid w:val="00B85384"/>
    <w:rsid w:val="00B8543D"/>
    <w:rsid w:val="00B92414"/>
    <w:rsid w:val="00B96F9D"/>
    <w:rsid w:val="00BA1C63"/>
    <w:rsid w:val="00BA3D43"/>
    <w:rsid w:val="00BA76BC"/>
    <w:rsid w:val="00BB01F6"/>
    <w:rsid w:val="00BB2FDA"/>
    <w:rsid w:val="00BB32A4"/>
    <w:rsid w:val="00BB7D0B"/>
    <w:rsid w:val="00BC24EB"/>
    <w:rsid w:val="00BC3971"/>
    <w:rsid w:val="00BC544A"/>
    <w:rsid w:val="00BC60D2"/>
    <w:rsid w:val="00BD1D55"/>
    <w:rsid w:val="00BD5593"/>
    <w:rsid w:val="00BD7B0C"/>
    <w:rsid w:val="00BF0701"/>
    <w:rsid w:val="00BF282D"/>
    <w:rsid w:val="00C002A4"/>
    <w:rsid w:val="00C03C60"/>
    <w:rsid w:val="00C336A6"/>
    <w:rsid w:val="00C40EBD"/>
    <w:rsid w:val="00C417A8"/>
    <w:rsid w:val="00C563B9"/>
    <w:rsid w:val="00C5794D"/>
    <w:rsid w:val="00C61F13"/>
    <w:rsid w:val="00C74A2E"/>
    <w:rsid w:val="00C821BC"/>
    <w:rsid w:val="00C82594"/>
    <w:rsid w:val="00C82F19"/>
    <w:rsid w:val="00C85F37"/>
    <w:rsid w:val="00C943F1"/>
    <w:rsid w:val="00C9563A"/>
    <w:rsid w:val="00C97EB1"/>
    <w:rsid w:val="00CA4520"/>
    <w:rsid w:val="00CA4AA5"/>
    <w:rsid w:val="00CA52A5"/>
    <w:rsid w:val="00CA6125"/>
    <w:rsid w:val="00CA7362"/>
    <w:rsid w:val="00CA7AE3"/>
    <w:rsid w:val="00CB4407"/>
    <w:rsid w:val="00CB4CE7"/>
    <w:rsid w:val="00CB5906"/>
    <w:rsid w:val="00CB6A46"/>
    <w:rsid w:val="00CB78CB"/>
    <w:rsid w:val="00CC2019"/>
    <w:rsid w:val="00CC7C0F"/>
    <w:rsid w:val="00CD6DB8"/>
    <w:rsid w:val="00CE594B"/>
    <w:rsid w:val="00CE7BE0"/>
    <w:rsid w:val="00CF1B2D"/>
    <w:rsid w:val="00CF7A42"/>
    <w:rsid w:val="00D03E31"/>
    <w:rsid w:val="00D03E8E"/>
    <w:rsid w:val="00D13B71"/>
    <w:rsid w:val="00D151D9"/>
    <w:rsid w:val="00D160DB"/>
    <w:rsid w:val="00D16BF0"/>
    <w:rsid w:val="00D23BE1"/>
    <w:rsid w:val="00D2599A"/>
    <w:rsid w:val="00D30443"/>
    <w:rsid w:val="00D3317F"/>
    <w:rsid w:val="00D34171"/>
    <w:rsid w:val="00D41CDE"/>
    <w:rsid w:val="00D47E53"/>
    <w:rsid w:val="00D53F14"/>
    <w:rsid w:val="00D54A82"/>
    <w:rsid w:val="00D56963"/>
    <w:rsid w:val="00D61379"/>
    <w:rsid w:val="00D63A6F"/>
    <w:rsid w:val="00D65DA9"/>
    <w:rsid w:val="00D74163"/>
    <w:rsid w:val="00D94DF4"/>
    <w:rsid w:val="00D97DF0"/>
    <w:rsid w:val="00DA0020"/>
    <w:rsid w:val="00DB1994"/>
    <w:rsid w:val="00DC7838"/>
    <w:rsid w:val="00DE4EF2"/>
    <w:rsid w:val="00DF17C1"/>
    <w:rsid w:val="00DF7CC2"/>
    <w:rsid w:val="00E10D83"/>
    <w:rsid w:val="00E11C43"/>
    <w:rsid w:val="00E11EFE"/>
    <w:rsid w:val="00E12850"/>
    <w:rsid w:val="00E13D31"/>
    <w:rsid w:val="00E16CE9"/>
    <w:rsid w:val="00E2127F"/>
    <w:rsid w:val="00E2667D"/>
    <w:rsid w:val="00E316E0"/>
    <w:rsid w:val="00E3517E"/>
    <w:rsid w:val="00E46854"/>
    <w:rsid w:val="00E70D6A"/>
    <w:rsid w:val="00E70DB8"/>
    <w:rsid w:val="00E77B07"/>
    <w:rsid w:val="00E86494"/>
    <w:rsid w:val="00EA1494"/>
    <w:rsid w:val="00EA750A"/>
    <w:rsid w:val="00EB0697"/>
    <w:rsid w:val="00EB4440"/>
    <w:rsid w:val="00EC1B63"/>
    <w:rsid w:val="00EC5550"/>
    <w:rsid w:val="00EC6946"/>
    <w:rsid w:val="00ED4F1E"/>
    <w:rsid w:val="00ED7552"/>
    <w:rsid w:val="00EE3537"/>
    <w:rsid w:val="00EF0DFD"/>
    <w:rsid w:val="00EF6447"/>
    <w:rsid w:val="00F107F4"/>
    <w:rsid w:val="00F26E02"/>
    <w:rsid w:val="00F27428"/>
    <w:rsid w:val="00F31893"/>
    <w:rsid w:val="00F31B8C"/>
    <w:rsid w:val="00F47013"/>
    <w:rsid w:val="00F51934"/>
    <w:rsid w:val="00F54882"/>
    <w:rsid w:val="00F55172"/>
    <w:rsid w:val="00F66D46"/>
    <w:rsid w:val="00F72CFD"/>
    <w:rsid w:val="00F74CE2"/>
    <w:rsid w:val="00F776BB"/>
    <w:rsid w:val="00F85F11"/>
    <w:rsid w:val="00F92EE6"/>
    <w:rsid w:val="00F9744D"/>
    <w:rsid w:val="00F97EA2"/>
    <w:rsid w:val="00FA0E37"/>
    <w:rsid w:val="00FA6FE7"/>
    <w:rsid w:val="00FB1960"/>
    <w:rsid w:val="00FC46AE"/>
    <w:rsid w:val="00FD3E61"/>
    <w:rsid w:val="00FD4287"/>
    <w:rsid w:val="00FE193B"/>
    <w:rsid w:val="00FE5ED0"/>
    <w:rsid w:val="00FF0EAB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819217"/>
  <w15:chartTrackingRefBased/>
  <w15:docId w15:val="{91CE7FD9-8C44-4207-9C15-4E4E5111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uiPriority w:val="99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character" w:customStyle="1" w:styleId="Heading1Char">
    <w:name w:val="Heading 1 Char"/>
    <w:link w:val="Heading1"/>
    <w:rsid w:val="00984A9B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984A9B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6677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44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4C3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569E-1568-403E-929B-1F816CA3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1681</TotalTime>
  <Pages>19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neosoft</cp:lastModifiedBy>
  <cp:revision>12</cp:revision>
  <cp:lastPrinted>2010-04-01T04:47:00Z</cp:lastPrinted>
  <dcterms:created xsi:type="dcterms:W3CDTF">2018-04-20T12:52:00Z</dcterms:created>
  <dcterms:modified xsi:type="dcterms:W3CDTF">2018-05-08T10:47:00Z</dcterms:modified>
</cp:coreProperties>
</file>