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4D055F">
            <w:r>
              <w:t>WI-0020</w:t>
            </w:r>
          </w:p>
        </w:tc>
        <w:tc>
          <w:tcPr>
            <w:tcW w:w="2700" w:type="dxa"/>
          </w:tcPr>
          <w:p w:rsidR="0018270B" w:rsidRDefault="007A3A58" w:rsidP="00754186">
            <w:r>
              <w:t>eBinders</w:t>
            </w:r>
          </w:p>
        </w:tc>
        <w:tc>
          <w:tcPr>
            <w:tcW w:w="5040" w:type="dxa"/>
          </w:tcPr>
          <w:p w:rsidR="002B19BA" w:rsidRDefault="000B5AF5" w:rsidP="002B19BA">
            <w:r>
              <w:t xml:space="preserve">To verify </w:t>
            </w:r>
          </w:p>
          <w:p w:rsidR="002B19BA" w:rsidRDefault="002B19BA" w:rsidP="002B19BA">
            <w:pPr>
              <w:numPr>
                <w:ilvl w:val="0"/>
                <w:numId w:val="13"/>
              </w:numPr>
            </w:pPr>
            <w:r>
              <w:t>e-</w:t>
            </w:r>
            <w:r w:rsidR="0063661A">
              <w:t>Binders</w:t>
            </w:r>
            <w:r w:rsidR="00EA0F85">
              <w:t xml:space="preserve"> available for the user </w:t>
            </w:r>
          </w:p>
          <w:p w:rsidR="00066490" w:rsidRDefault="00066490" w:rsidP="002B19BA">
            <w:pPr>
              <w:numPr>
                <w:ilvl w:val="0"/>
                <w:numId w:val="13"/>
              </w:numPr>
            </w:pPr>
            <w:r>
              <w:t xml:space="preserve">Add e- </w:t>
            </w:r>
            <w:r w:rsidRPr="00066490">
              <w:rPr>
                <w:noProof/>
              </w:rPr>
              <w:t>Binder</w:t>
            </w:r>
            <w:r>
              <w:t xml:space="preserve"> through the </w:t>
            </w:r>
            <w:r w:rsidRPr="00066490">
              <w:rPr>
                <w:noProof/>
              </w:rPr>
              <w:t>admin</w:t>
            </w:r>
          </w:p>
          <w:p w:rsidR="006E3C18" w:rsidRDefault="006E3C18" w:rsidP="002B19BA">
            <w:pPr>
              <w:numPr>
                <w:ilvl w:val="0"/>
                <w:numId w:val="13"/>
              </w:numPr>
            </w:pPr>
            <w:r>
              <w:rPr>
                <w:noProof/>
              </w:rPr>
              <w:t xml:space="preserve">Group permission to use e-Binder </w:t>
            </w:r>
          </w:p>
          <w:p w:rsidR="006E3C18" w:rsidRDefault="00066490" w:rsidP="006E3C18">
            <w:pPr>
              <w:numPr>
                <w:ilvl w:val="0"/>
                <w:numId w:val="13"/>
              </w:numPr>
            </w:pPr>
            <w:r>
              <w:t xml:space="preserve">Add document for </w:t>
            </w:r>
            <w:r w:rsidRPr="00066490">
              <w:rPr>
                <w:noProof/>
              </w:rPr>
              <w:t>e-Binder</w:t>
            </w:r>
          </w:p>
          <w:p w:rsidR="0018270B" w:rsidRDefault="002B19BA" w:rsidP="002B19BA">
            <w:pPr>
              <w:numPr>
                <w:ilvl w:val="0"/>
                <w:numId w:val="13"/>
              </w:numPr>
            </w:pPr>
            <w:r>
              <w:t>E</w:t>
            </w:r>
            <w:r w:rsidR="0063661A">
              <w:t xml:space="preserve">vents </w:t>
            </w:r>
            <w:r w:rsidR="003D29E4">
              <w:t>identified as F</w:t>
            </w:r>
            <w:r w:rsidR="0063661A">
              <w:t>avorites from eBinders are available in the user</w:t>
            </w:r>
            <w:r w:rsidR="003D29E4">
              <w:t>’</w:t>
            </w:r>
            <w:r w:rsidR="0063661A">
              <w:t xml:space="preserve">s </w:t>
            </w:r>
            <w:r w:rsidR="003D29E4">
              <w:t>F</w:t>
            </w:r>
            <w:r w:rsidR="0063661A">
              <w:t>avorites</w:t>
            </w:r>
            <w:r w:rsidR="003D29E4">
              <w:t xml:space="preserve"> list.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:rsidTr="00AB32DB">
        <w:trPr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6E2AF2">
              <w:rPr>
                <w:noProof/>
              </w:rPr>
              <w:t xml:space="preserve"> </w:t>
            </w:r>
          </w:p>
          <w:p w:rsidR="009C1DD7" w:rsidRPr="00EC6A4C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9C1DD7">
              <w:rPr>
                <w:rFonts w:ascii="Arial" w:hAnsi="Arial" w:cs="Arial"/>
              </w:rPr>
              <w:t xml:space="preserve"> 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 xml:space="preserve">logged into the web interface 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2E1E1B" w:rsidRDefault="002E1E1B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eBinders tab </w:t>
            </w:r>
          </w:p>
          <w:p w:rsidR="005373DC" w:rsidRDefault="00AB33D1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to expand them</w:t>
            </w:r>
          </w:p>
          <w:p w:rsidR="00090093" w:rsidRDefault="00090093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090093" w:rsidRPr="00090093" w:rsidRDefault="00090093" w:rsidP="00066490">
            <w:pPr>
              <w:rPr>
                <w:rFonts w:ascii="Arial" w:hAnsi="Arial" w:cs="Arial"/>
              </w:rPr>
            </w:pPr>
          </w:p>
          <w:p w:rsidR="002E1E1B" w:rsidRDefault="002E1E1B" w:rsidP="002E1E1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List of </w:t>
            </w:r>
            <w:r w:rsidR="00066490">
              <w:rPr>
                <w:rFonts w:ascii="Arial" w:hAnsi="Arial" w:cs="Arial"/>
                <w:b/>
                <w:noProof/>
                <w:color w:val="FF0000"/>
                <w:u w:val="single"/>
              </w:rPr>
              <w:t>b</w:t>
            </w:r>
            <w:r w:rsidRPr="00066490">
              <w:rPr>
                <w:rFonts w:ascii="Arial" w:hAnsi="Arial" w:cs="Arial"/>
                <w:b/>
                <w:noProof/>
                <w:color w:val="FF0000"/>
                <w:u w:val="single"/>
              </w:rPr>
              <w:t>inders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available are displayed and available branches are visible on expanding</w:t>
            </w:r>
          </w:p>
          <w:p w:rsidR="002E1E1B" w:rsidRDefault="002E1E1B" w:rsidP="002E1E1B">
            <w:pPr>
              <w:ind w:left="360"/>
              <w:rPr>
                <w:rFonts w:ascii="Arial" w:hAnsi="Arial" w:cs="Arial"/>
              </w:rPr>
            </w:pPr>
          </w:p>
          <w:p w:rsidR="002E1E1B" w:rsidRDefault="005138A3" w:rsidP="002E1E1B">
            <w:pPr>
              <w:ind w:left="360"/>
              <w:jc w:val="center"/>
              <w:rPr>
                <w:noProof/>
                <w:lang w:val="en-IN" w:eastAsia="en-IN"/>
              </w:rPr>
            </w:pPr>
            <w:r w:rsidRPr="002B19BA">
              <w:rPr>
                <w:noProof/>
                <w:lang w:val="en-IN" w:eastAsia="en-IN"/>
              </w:rPr>
              <w:drawing>
                <wp:inline distT="0" distB="0" distL="0" distR="0">
                  <wp:extent cx="3800475" cy="421005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4210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2E1E1B">
            <w:pPr>
              <w:ind w:left="360"/>
              <w:jc w:val="center"/>
              <w:rPr>
                <w:noProof/>
                <w:lang w:val="en-IN" w:eastAsia="en-IN"/>
              </w:rPr>
            </w:pPr>
          </w:p>
          <w:p w:rsidR="009C1DD7" w:rsidRDefault="009C1DD7" w:rsidP="00A11474">
            <w:pPr>
              <w:rPr>
                <w:rFonts w:ascii="Arial" w:hAnsi="Arial" w:cs="Arial"/>
              </w:rPr>
            </w:pPr>
          </w:p>
          <w:p w:rsidR="00697D6D" w:rsidRDefault="002B19BA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CE38BA">
              <w:rPr>
                <w:rFonts w:ascii="Arial" w:hAnsi="Arial" w:cs="Arial"/>
              </w:rPr>
              <w:t>lick on one of the organizers</w:t>
            </w:r>
            <w:r w:rsidR="00473F8C">
              <w:rPr>
                <w:rFonts w:ascii="Arial" w:hAnsi="Arial" w:cs="Arial"/>
              </w:rPr>
              <w:t xml:space="preserve"> </w:t>
            </w:r>
            <w:r w:rsidR="004E72B5">
              <w:rPr>
                <w:rFonts w:ascii="Arial" w:hAnsi="Arial" w:cs="Arial"/>
              </w:rPr>
              <w:t xml:space="preserve">to view a list of </w:t>
            </w:r>
            <w:r w:rsidR="00D2301C" w:rsidRPr="00066490">
              <w:rPr>
                <w:rFonts w:ascii="Arial" w:hAnsi="Arial" w:cs="Arial"/>
                <w:noProof/>
              </w:rPr>
              <w:t>docum</w:t>
            </w:r>
            <w:r w:rsidR="00066490">
              <w:rPr>
                <w:rFonts w:ascii="Arial" w:hAnsi="Arial" w:cs="Arial"/>
                <w:noProof/>
              </w:rPr>
              <w:t>en</w:t>
            </w:r>
            <w:r w:rsidR="00D2301C" w:rsidRPr="00066490">
              <w:rPr>
                <w:rFonts w:ascii="Arial" w:hAnsi="Arial" w:cs="Arial"/>
                <w:noProof/>
              </w:rPr>
              <w:t>ts</w:t>
            </w:r>
            <w:r w:rsidR="004E72B5">
              <w:rPr>
                <w:rFonts w:ascii="Arial" w:hAnsi="Arial" w:cs="Arial"/>
              </w:rPr>
              <w:t xml:space="preserve"> available within it</w:t>
            </w:r>
          </w:p>
          <w:p w:rsidR="003E7705" w:rsidRDefault="003E7705" w:rsidP="003E7705">
            <w:pPr>
              <w:ind w:left="360"/>
              <w:rPr>
                <w:rFonts w:ascii="Arial" w:hAnsi="Arial" w:cs="Arial"/>
              </w:rPr>
            </w:pPr>
          </w:p>
          <w:p w:rsidR="00904653" w:rsidRDefault="00904653" w:rsidP="0090465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D673D5">
              <w:rPr>
                <w:rFonts w:ascii="Arial" w:hAnsi="Arial" w:cs="Arial"/>
                <w:b/>
                <w:color w:val="FF0000"/>
                <w:u w:val="single"/>
              </w:rPr>
              <w:t>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3D29E4">
              <w:rPr>
                <w:rFonts w:ascii="Arial" w:hAnsi="Arial" w:cs="Arial"/>
                <w:b/>
                <w:color w:val="FF0000"/>
                <w:u w:val="single"/>
              </w:rPr>
              <w:t>A 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ist of</w:t>
            </w:r>
            <w:r w:rsidR="00066490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4D055F" w:rsidRPr="00066490">
              <w:rPr>
                <w:rFonts w:ascii="Arial" w:hAnsi="Arial" w:cs="Arial"/>
                <w:b/>
                <w:noProof/>
                <w:color w:val="FF0000"/>
                <w:u w:val="single"/>
              </w:rPr>
              <w:t>document</w:t>
            </w:r>
            <w:r w:rsidR="003168A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available within the organizer is displayed</w:t>
            </w:r>
          </w:p>
          <w:p w:rsidR="00D673D5" w:rsidRDefault="00D673D5" w:rsidP="0090465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673D5" w:rsidRPr="00321646" w:rsidRDefault="00D673D5" w:rsidP="00904653">
            <w:pPr>
              <w:ind w:left="360"/>
              <w:rPr>
                <w:rFonts w:ascii="Arial" w:hAnsi="Arial" w:cs="Arial"/>
              </w:rPr>
            </w:pPr>
          </w:p>
          <w:p w:rsidR="00904653" w:rsidRDefault="00904653" w:rsidP="00904653">
            <w:pPr>
              <w:ind w:left="360"/>
              <w:rPr>
                <w:rFonts w:ascii="Arial" w:hAnsi="Arial" w:cs="Arial"/>
              </w:rPr>
            </w:pPr>
          </w:p>
          <w:p w:rsidR="004E72B5" w:rsidRDefault="005138A3" w:rsidP="004E72B5">
            <w:pPr>
              <w:ind w:left="360"/>
              <w:rPr>
                <w:rFonts w:ascii="Arial" w:hAnsi="Arial" w:cs="Arial"/>
              </w:rPr>
            </w:pPr>
            <w:r w:rsidRPr="00D673D5">
              <w:rPr>
                <w:noProof/>
                <w:lang w:val="en-IN" w:eastAsia="en-IN"/>
              </w:rPr>
              <w:drawing>
                <wp:inline distT="0" distB="0" distL="0" distR="0">
                  <wp:extent cx="5943600" cy="2762250"/>
                  <wp:effectExtent l="19050" t="19050" r="19050" b="190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22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E7705" w:rsidRDefault="003E7705" w:rsidP="004E72B5">
            <w:pPr>
              <w:ind w:left="360"/>
              <w:rPr>
                <w:rFonts w:ascii="Arial" w:hAnsi="Arial" w:cs="Arial"/>
              </w:rPr>
            </w:pPr>
          </w:p>
          <w:p w:rsidR="003E7705" w:rsidRDefault="003E7705" w:rsidP="004E72B5">
            <w:pPr>
              <w:ind w:left="360"/>
              <w:rPr>
                <w:rFonts w:ascii="Arial" w:hAnsi="Arial" w:cs="Arial"/>
              </w:rPr>
            </w:pPr>
          </w:p>
          <w:p w:rsidR="003E7705" w:rsidRDefault="003E7705" w:rsidP="004E72B5">
            <w:pPr>
              <w:ind w:left="360"/>
              <w:rPr>
                <w:rFonts w:ascii="Arial" w:hAnsi="Arial" w:cs="Arial"/>
              </w:rPr>
            </w:pPr>
          </w:p>
          <w:p w:rsidR="003E7705" w:rsidRDefault="00516CA3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from</w:t>
            </w:r>
            <w:r w:rsidR="00066490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066490">
              <w:rPr>
                <w:rFonts w:ascii="Arial" w:hAnsi="Arial" w:cs="Arial"/>
                <w:noProof/>
              </w:rPr>
              <w:t>test</w:t>
            </w:r>
            <w:r>
              <w:rPr>
                <w:rFonts w:ascii="Arial" w:hAnsi="Arial" w:cs="Arial"/>
              </w:rPr>
              <w:t xml:space="preserve"> user</w:t>
            </w:r>
          </w:p>
          <w:p w:rsidR="00516CA3" w:rsidRDefault="00516CA3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admin user</w:t>
            </w:r>
          </w:p>
          <w:p w:rsidR="00516CA3" w:rsidRDefault="00516CA3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administration page</w:t>
            </w:r>
          </w:p>
          <w:p w:rsidR="00516CA3" w:rsidRDefault="00516CA3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e-Binder</w:t>
            </w:r>
          </w:p>
          <w:p w:rsidR="00516CA3" w:rsidRDefault="00516CA3" w:rsidP="00516CA3">
            <w:pPr>
              <w:rPr>
                <w:rFonts w:ascii="Arial" w:hAnsi="Arial" w:cs="Arial"/>
              </w:rPr>
            </w:pPr>
          </w:p>
          <w:p w:rsidR="00516CA3" w:rsidRDefault="00516CA3" w:rsidP="00516CA3">
            <w:pPr>
              <w:ind w:left="360"/>
              <w:rPr>
                <w:rFonts w:ascii="Arial" w:hAnsi="Arial" w:cs="Arial"/>
              </w:rPr>
            </w:pPr>
          </w:p>
          <w:p w:rsidR="00516CA3" w:rsidRDefault="00516CA3" w:rsidP="00516CA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D2301C">
              <w:rPr>
                <w:rFonts w:ascii="Arial" w:hAnsi="Arial" w:cs="Arial"/>
                <w:b/>
                <w:color w:val="FF0000"/>
                <w:u w:val="single"/>
              </w:rPr>
              <w:t xml:space="preserve"> A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D2301C">
              <w:rPr>
                <w:rFonts w:ascii="Arial" w:hAnsi="Arial" w:cs="Arial"/>
                <w:b/>
                <w:color w:val="FF0000"/>
                <w:u w:val="single"/>
              </w:rPr>
              <w:t xml:space="preserve">List of </w:t>
            </w:r>
            <w:r w:rsidR="00D2301C" w:rsidRPr="0006290E">
              <w:rPr>
                <w:rFonts w:ascii="Arial" w:hAnsi="Arial" w:cs="Arial"/>
                <w:b/>
                <w:noProof/>
                <w:color w:val="FF0000"/>
                <w:u w:val="single"/>
              </w:rPr>
              <w:t>eBinders</w:t>
            </w:r>
            <w:r w:rsidR="00D2301C">
              <w:rPr>
                <w:rFonts w:ascii="Arial" w:hAnsi="Arial" w:cs="Arial"/>
                <w:b/>
                <w:color w:val="FF0000"/>
                <w:u w:val="single"/>
              </w:rPr>
              <w:t xml:space="preserve"> available are displayed</w:t>
            </w:r>
          </w:p>
          <w:p w:rsidR="00D2301C" w:rsidRDefault="00D2301C" w:rsidP="00516CA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2301C" w:rsidRDefault="00D2301C" w:rsidP="00516CA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2301C" w:rsidRDefault="00D2301C" w:rsidP="00516CA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2301C" w:rsidRPr="00516CA3" w:rsidRDefault="005138A3" w:rsidP="00516CA3">
            <w:pPr>
              <w:ind w:left="360"/>
              <w:rPr>
                <w:rFonts w:ascii="Arial" w:hAnsi="Arial" w:cs="Arial"/>
              </w:rPr>
            </w:pPr>
            <w:r w:rsidRPr="00D2301C">
              <w:rPr>
                <w:noProof/>
                <w:lang w:val="en-IN" w:eastAsia="en-IN"/>
              </w:rPr>
              <w:drawing>
                <wp:inline distT="0" distB="0" distL="0" distR="0">
                  <wp:extent cx="5943600" cy="3248025"/>
                  <wp:effectExtent l="19050" t="19050" r="19050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480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E7705" w:rsidRPr="00516CA3" w:rsidRDefault="003E7705" w:rsidP="00516CA3">
            <w:pPr>
              <w:ind w:left="360"/>
              <w:rPr>
                <w:rFonts w:ascii="Arial" w:hAnsi="Arial" w:cs="Arial"/>
              </w:rPr>
            </w:pPr>
          </w:p>
          <w:p w:rsidR="003E7705" w:rsidRDefault="00196962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eBinder button</w:t>
            </w: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Add</w:t>
            </w:r>
            <w:r w:rsidR="00E7289A">
              <w:rPr>
                <w:rFonts w:ascii="Arial" w:hAnsi="Arial" w:cs="Arial"/>
                <w:b/>
                <w:color w:val="FF0000"/>
                <w:u w:val="single"/>
              </w:rPr>
              <w:t xml:space="preserve"> eB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inder popup screen is displayed.</w:t>
            </w:r>
          </w:p>
          <w:p w:rsidR="00196962" w:rsidRDefault="00196962" w:rsidP="001969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96962" w:rsidRDefault="00196962" w:rsidP="001969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96962" w:rsidRDefault="005138A3" w:rsidP="004E72B5">
            <w:pPr>
              <w:ind w:left="360"/>
              <w:rPr>
                <w:rFonts w:ascii="Arial" w:hAnsi="Arial" w:cs="Arial"/>
              </w:rPr>
            </w:pPr>
            <w:r w:rsidRPr="00E7289A">
              <w:rPr>
                <w:noProof/>
                <w:lang w:val="en-IN" w:eastAsia="en-IN"/>
              </w:rPr>
              <w:drawing>
                <wp:inline distT="0" distB="0" distL="0" distR="0">
                  <wp:extent cx="5153025" cy="1504950"/>
                  <wp:effectExtent l="19050" t="19050" r="28575" b="190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5049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E7705" w:rsidRDefault="003E7705" w:rsidP="00D673D5">
            <w:pPr>
              <w:rPr>
                <w:rFonts w:ascii="Arial" w:hAnsi="Arial" w:cs="Arial"/>
              </w:rPr>
            </w:pPr>
          </w:p>
          <w:p w:rsidR="00D673D5" w:rsidRDefault="00E7289A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name</w:t>
            </w:r>
          </w:p>
          <w:p w:rsidR="00E7289A" w:rsidRDefault="00E7289A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group</w:t>
            </w:r>
          </w:p>
          <w:p w:rsidR="00E7289A" w:rsidRDefault="00E7289A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E7289A" w:rsidP="00E7289A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 message confirming eBinder successful added is displayed.</w:t>
            </w: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5138A3" w:rsidP="00E7289A">
            <w:pPr>
              <w:ind w:left="360"/>
              <w:rPr>
                <w:rFonts w:ascii="Arial" w:hAnsi="Arial" w:cs="Arial"/>
              </w:rPr>
            </w:pPr>
            <w:r w:rsidRPr="00E7289A">
              <w:rPr>
                <w:noProof/>
                <w:lang w:val="en-IN" w:eastAsia="en-IN"/>
              </w:rPr>
              <w:drawing>
                <wp:inline distT="0" distB="0" distL="0" distR="0">
                  <wp:extent cx="4152900" cy="1133475"/>
                  <wp:effectExtent l="19050" t="19050" r="19050" b="285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11334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E7289A" w:rsidP="00E7289A">
            <w:pPr>
              <w:ind w:left="360"/>
              <w:rPr>
                <w:rFonts w:ascii="Arial" w:hAnsi="Arial" w:cs="Arial"/>
              </w:rPr>
            </w:pPr>
          </w:p>
          <w:p w:rsidR="00E7289A" w:rsidRDefault="00E7289A" w:rsidP="00E7289A">
            <w:pPr>
              <w:rPr>
                <w:rFonts w:ascii="Arial" w:hAnsi="Arial" w:cs="Arial"/>
              </w:rPr>
            </w:pPr>
          </w:p>
          <w:p w:rsidR="00E7289A" w:rsidRDefault="00E7289A" w:rsidP="00E7289A">
            <w:pPr>
              <w:rPr>
                <w:rFonts w:ascii="Arial" w:hAnsi="Arial" w:cs="Arial"/>
              </w:rPr>
            </w:pPr>
          </w:p>
          <w:p w:rsidR="00DB3875" w:rsidRPr="00E7289A" w:rsidRDefault="00E7289A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E7289A">
              <w:rPr>
                <w:rFonts w:ascii="Arial" w:hAnsi="Arial" w:cs="Arial"/>
              </w:rPr>
              <w:t>Click on close button</w:t>
            </w:r>
          </w:p>
          <w:p w:rsidR="00E7289A" w:rsidRDefault="00E7289A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Click on</w:t>
            </w:r>
            <w:r w:rsidR="00066490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</w:t>
            </w:r>
            <w:r w:rsidRPr="00066490">
              <w:rPr>
                <w:noProof/>
              </w:rPr>
              <w:t>newly</w:t>
            </w:r>
            <w:r>
              <w:rPr>
                <w:noProof/>
              </w:rPr>
              <w:t xml:space="preserve"> added </w:t>
            </w:r>
            <w:r w:rsidRPr="00066490">
              <w:rPr>
                <w:noProof/>
              </w:rPr>
              <w:t>binder</w:t>
            </w:r>
            <w:r>
              <w:rPr>
                <w:noProof/>
              </w:rPr>
              <w:t xml:space="preserve"> and click on add root folder.</w:t>
            </w:r>
          </w:p>
          <w:p w:rsidR="00E7289A" w:rsidRDefault="00E7289A" w:rsidP="00E7289A">
            <w:pPr>
              <w:rPr>
                <w:noProof/>
              </w:rPr>
            </w:pPr>
          </w:p>
          <w:p w:rsidR="00E7289A" w:rsidRDefault="00E7289A" w:rsidP="00E7289A">
            <w:pPr>
              <w:rPr>
                <w:rFonts w:ascii="Arial" w:hAnsi="Arial" w:cs="Arial"/>
              </w:rPr>
            </w:pPr>
          </w:p>
          <w:p w:rsidR="00E7289A" w:rsidRDefault="00E7289A" w:rsidP="00E7289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Add Root Folder popup screen is displayed.</w:t>
            </w:r>
          </w:p>
          <w:p w:rsidR="00E7289A" w:rsidRDefault="00E7289A" w:rsidP="00E7289A">
            <w:pPr>
              <w:rPr>
                <w:noProof/>
              </w:rPr>
            </w:pPr>
          </w:p>
          <w:p w:rsidR="00E7289A" w:rsidRDefault="00E7289A" w:rsidP="00E7289A">
            <w:pPr>
              <w:ind w:left="360"/>
              <w:rPr>
                <w:noProof/>
              </w:rPr>
            </w:pPr>
          </w:p>
          <w:p w:rsidR="00E7289A" w:rsidRDefault="005138A3" w:rsidP="00E7289A">
            <w:pPr>
              <w:ind w:left="360"/>
              <w:rPr>
                <w:noProof/>
              </w:rPr>
            </w:pPr>
            <w:r w:rsidRPr="00E7289A">
              <w:rPr>
                <w:noProof/>
                <w:lang w:val="en-IN" w:eastAsia="en-IN"/>
              </w:rPr>
              <w:drawing>
                <wp:inline distT="0" distB="0" distL="0" distR="0">
                  <wp:extent cx="5133975" cy="1362075"/>
                  <wp:effectExtent l="19050" t="19050" r="28575" b="2857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3620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7289A" w:rsidRDefault="00E7289A" w:rsidP="00E7289A">
            <w:pPr>
              <w:rPr>
                <w:noProof/>
              </w:rPr>
            </w:pPr>
          </w:p>
          <w:p w:rsidR="00E7289A" w:rsidRDefault="00E7289A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Enter</w:t>
            </w:r>
            <w:r w:rsidR="00066490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</w:t>
            </w:r>
            <w:r w:rsidRPr="00066490">
              <w:rPr>
                <w:noProof/>
              </w:rPr>
              <w:t>name</w:t>
            </w:r>
            <w:r>
              <w:rPr>
                <w:noProof/>
              </w:rPr>
              <w:t xml:space="preserve"> and click on add button.</w:t>
            </w:r>
          </w:p>
          <w:p w:rsidR="00E7289A" w:rsidRDefault="00E7289A" w:rsidP="00E7289A">
            <w:pPr>
              <w:ind w:left="360"/>
              <w:rPr>
                <w:noProof/>
              </w:rPr>
            </w:pPr>
          </w:p>
          <w:p w:rsidR="00E7289A" w:rsidRDefault="00E7289A" w:rsidP="00E7289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BE272B">
              <w:rPr>
                <w:rFonts w:ascii="Arial" w:hAnsi="Arial" w:cs="Arial"/>
                <w:b/>
                <w:color w:val="FF0000"/>
                <w:u w:val="single"/>
              </w:rPr>
              <w:t>A message confirming Root folder successful added is displayed</w:t>
            </w:r>
          </w:p>
          <w:p w:rsidR="00BE272B" w:rsidRDefault="00BE272B" w:rsidP="00E7289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E272B" w:rsidRDefault="005138A3" w:rsidP="00E7289A">
            <w:pPr>
              <w:ind w:left="360"/>
              <w:rPr>
                <w:noProof/>
                <w:lang w:val="en-IN" w:eastAsia="en-IN"/>
              </w:rPr>
            </w:pPr>
            <w:r w:rsidRPr="00BE272B">
              <w:rPr>
                <w:noProof/>
                <w:lang w:val="en-IN" w:eastAsia="en-IN"/>
              </w:rPr>
              <w:drawing>
                <wp:inline distT="0" distB="0" distL="0" distR="0">
                  <wp:extent cx="4210050" cy="1181100"/>
                  <wp:effectExtent l="19050" t="19050" r="19050" b="1905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1181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E272B" w:rsidRDefault="00BE272B" w:rsidP="00E7289A">
            <w:pPr>
              <w:ind w:left="360"/>
              <w:rPr>
                <w:noProof/>
                <w:lang w:val="en-IN" w:eastAsia="en-IN"/>
              </w:rPr>
            </w:pPr>
          </w:p>
          <w:p w:rsidR="00BE272B" w:rsidRDefault="00BE272B" w:rsidP="00BE272B">
            <w:pPr>
              <w:rPr>
                <w:noProof/>
              </w:rPr>
            </w:pPr>
          </w:p>
          <w:p w:rsidR="00E7289A" w:rsidRDefault="00E7289A" w:rsidP="00E7289A">
            <w:pPr>
              <w:rPr>
                <w:noProof/>
              </w:rPr>
            </w:pPr>
          </w:p>
          <w:p w:rsidR="00BE272B" w:rsidRDefault="00BE272B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Click on close.</w:t>
            </w:r>
          </w:p>
          <w:p w:rsidR="00B86E93" w:rsidRDefault="00B86E93" w:rsidP="00B86E93">
            <w:pPr>
              <w:rPr>
                <w:noProof/>
              </w:rPr>
            </w:pPr>
          </w:p>
          <w:p w:rsidR="00B86E93" w:rsidRDefault="00B86E93" w:rsidP="00B86E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10536B">
              <w:rPr>
                <w:rFonts w:ascii="Arial" w:hAnsi="Arial" w:cs="Arial"/>
                <w:b/>
                <w:color w:val="FF0000"/>
                <w:u w:val="single"/>
              </w:rPr>
              <w:t>The c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reated eBinder record is displayed</w:t>
            </w:r>
          </w:p>
          <w:p w:rsidR="00B86E93" w:rsidRDefault="00B86E93" w:rsidP="00B86E93">
            <w:pPr>
              <w:rPr>
                <w:noProof/>
              </w:rPr>
            </w:pPr>
          </w:p>
          <w:p w:rsidR="00BE272B" w:rsidRDefault="00BE272B" w:rsidP="00BE272B">
            <w:pPr>
              <w:ind w:left="360"/>
              <w:rPr>
                <w:noProof/>
              </w:rPr>
            </w:pPr>
          </w:p>
          <w:p w:rsidR="00BE272B" w:rsidRDefault="005138A3" w:rsidP="00BE272B">
            <w:pPr>
              <w:ind w:left="360"/>
              <w:rPr>
                <w:noProof/>
                <w:lang w:val="en-IN" w:eastAsia="en-IN"/>
              </w:rPr>
            </w:pPr>
            <w:r w:rsidRPr="00BE272B">
              <w:rPr>
                <w:noProof/>
                <w:lang w:val="en-IN" w:eastAsia="en-IN"/>
              </w:rPr>
              <w:drawing>
                <wp:inline distT="0" distB="0" distL="0" distR="0">
                  <wp:extent cx="5943600" cy="2533650"/>
                  <wp:effectExtent l="19050" t="19050" r="19050" b="190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336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86E93" w:rsidRDefault="00B86E93" w:rsidP="00BE272B">
            <w:pPr>
              <w:ind w:left="360"/>
              <w:rPr>
                <w:noProof/>
                <w:lang w:val="en-IN" w:eastAsia="en-IN"/>
              </w:rPr>
            </w:pPr>
          </w:p>
          <w:p w:rsidR="00B86E93" w:rsidRDefault="00B86E93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BE272B">
            <w:pPr>
              <w:ind w:left="360"/>
              <w:rPr>
                <w:noProof/>
              </w:rPr>
            </w:pPr>
          </w:p>
          <w:p w:rsidR="00F11254" w:rsidRDefault="00F11254" w:rsidP="00F11254">
            <w:pPr>
              <w:rPr>
                <w:noProof/>
              </w:rPr>
            </w:pPr>
          </w:p>
          <w:p w:rsidR="00BE272B" w:rsidRDefault="00B86E93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 w:rsidR="0010536B" w:rsidRPr="00066490">
              <w:rPr>
                <w:noProof/>
              </w:rPr>
              <w:t>ebinder</w:t>
            </w:r>
            <w:r w:rsidR="0010536B">
              <w:rPr>
                <w:noProof/>
              </w:rPr>
              <w:t>(for ex: power user test)</w:t>
            </w:r>
          </w:p>
          <w:p w:rsidR="00F11254" w:rsidRDefault="00F11254" w:rsidP="00F11254">
            <w:pPr>
              <w:rPr>
                <w:noProof/>
              </w:rPr>
            </w:pPr>
          </w:p>
          <w:p w:rsidR="0010536B" w:rsidRDefault="00F11254" w:rsidP="0010536B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permission page for selected </w:t>
            </w:r>
            <w:r w:rsidRPr="0006290E">
              <w:rPr>
                <w:rFonts w:ascii="Arial" w:hAnsi="Arial" w:cs="Arial"/>
                <w:b/>
                <w:noProof/>
                <w:color w:val="FF0000"/>
                <w:u w:val="single"/>
              </w:rPr>
              <w:t>ebinder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</w:p>
          <w:p w:rsidR="00F11254" w:rsidRDefault="00F11254" w:rsidP="0010536B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11254" w:rsidRDefault="00F11254" w:rsidP="0010536B">
            <w:pPr>
              <w:ind w:left="360"/>
              <w:rPr>
                <w:noProof/>
              </w:rPr>
            </w:pPr>
          </w:p>
          <w:p w:rsidR="0010536B" w:rsidRDefault="005138A3" w:rsidP="0010536B">
            <w:pPr>
              <w:ind w:left="360"/>
              <w:rPr>
                <w:noProof/>
              </w:rPr>
            </w:pPr>
            <w:r w:rsidRPr="00F11254">
              <w:rPr>
                <w:noProof/>
                <w:lang w:val="en-IN" w:eastAsia="en-IN"/>
              </w:rPr>
              <w:drawing>
                <wp:inline distT="0" distB="0" distL="0" distR="0">
                  <wp:extent cx="5943600" cy="4076700"/>
                  <wp:effectExtent l="19050" t="19050" r="19050" b="1905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31" b="3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767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E272B" w:rsidRDefault="00BE272B" w:rsidP="00E7289A">
            <w:pPr>
              <w:rPr>
                <w:noProof/>
              </w:rPr>
            </w:pPr>
          </w:p>
          <w:p w:rsidR="00F11254" w:rsidRDefault="00F11254" w:rsidP="00E7289A">
            <w:pPr>
              <w:rPr>
                <w:noProof/>
              </w:rPr>
            </w:pPr>
          </w:p>
          <w:p w:rsidR="00F11254" w:rsidRDefault="00F11254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Select location from location </w:t>
            </w:r>
            <w:r w:rsidRPr="0006290E">
              <w:rPr>
                <w:noProof/>
              </w:rPr>
              <w:t>drop</w:t>
            </w:r>
            <w:r w:rsidR="0006290E">
              <w:rPr>
                <w:noProof/>
              </w:rPr>
              <w:t>-</w:t>
            </w:r>
            <w:r w:rsidRPr="0006290E">
              <w:rPr>
                <w:noProof/>
              </w:rPr>
              <w:t>down</w:t>
            </w:r>
            <w:r>
              <w:rPr>
                <w:noProof/>
              </w:rPr>
              <w:t xml:space="preserve">.(For ex: san </w:t>
            </w:r>
            <w:r w:rsidR="00066490">
              <w:rPr>
                <w:noProof/>
              </w:rPr>
              <w:t>Franc</w:t>
            </w:r>
            <w:r w:rsidRPr="00066490">
              <w:rPr>
                <w:noProof/>
              </w:rPr>
              <w:t>isco</w:t>
            </w:r>
            <w:r>
              <w:rPr>
                <w:noProof/>
              </w:rPr>
              <w:t>)</w:t>
            </w:r>
          </w:p>
          <w:p w:rsidR="00F11254" w:rsidRDefault="00F11254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Select the group whom you want to give permission.</w:t>
            </w:r>
          </w:p>
          <w:p w:rsidR="00F11254" w:rsidRDefault="00F11254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C</w:t>
            </w:r>
            <w:r w:rsidR="00403FB5">
              <w:rPr>
                <w:noProof/>
              </w:rPr>
              <w:t>heck the “</w:t>
            </w:r>
            <w:r>
              <w:rPr>
                <w:noProof/>
              </w:rPr>
              <w:t>use</w:t>
            </w:r>
            <w:r w:rsidR="00403FB5">
              <w:rPr>
                <w:noProof/>
              </w:rPr>
              <w:t>”</w:t>
            </w:r>
            <w:r>
              <w:rPr>
                <w:noProof/>
              </w:rPr>
              <w:t xml:space="preserve"> checkbox</w:t>
            </w:r>
          </w:p>
          <w:p w:rsidR="00271091" w:rsidRDefault="00271091" w:rsidP="00271091">
            <w:pPr>
              <w:ind w:left="360"/>
              <w:rPr>
                <w:noProof/>
              </w:rPr>
            </w:pPr>
          </w:p>
          <w:p w:rsidR="00271091" w:rsidRDefault="005138A3" w:rsidP="00271091">
            <w:pPr>
              <w:ind w:left="360"/>
              <w:rPr>
                <w:noProof/>
              </w:rPr>
            </w:pPr>
            <w:r w:rsidRPr="00271091">
              <w:rPr>
                <w:noProof/>
                <w:lang w:val="en-IN" w:eastAsia="en-IN"/>
              </w:rPr>
              <w:drawing>
                <wp:inline distT="0" distB="0" distL="0" distR="0">
                  <wp:extent cx="5943600" cy="2305050"/>
                  <wp:effectExtent l="19050" t="19050" r="19050" b="1905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05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11254" w:rsidRDefault="00F11254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066490" w:rsidRDefault="00066490" w:rsidP="00F11254">
            <w:pPr>
              <w:ind w:left="360"/>
              <w:rPr>
                <w:noProof/>
              </w:rPr>
            </w:pPr>
          </w:p>
          <w:p w:rsidR="00F11254" w:rsidRDefault="00D33184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Click on</w:t>
            </w:r>
            <w:r w:rsidR="00066490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</w:t>
            </w:r>
            <w:r w:rsidRPr="00066490">
              <w:rPr>
                <w:noProof/>
              </w:rPr>
              <w:t>root</w:t>
            </w:r>
            <w:r>
              <w:rPr>
                <w:noProof/>
              </w:rPr>
              <w:t xml:space="preserve"> folder</w:t>
            </w:r>
          </w:p>
          <w:p w:rsidR="00D33184" w:rsidRDefault="00D33184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Enter</w:t>
            </w:r>
            <w:r w:rsidR="00066490">
              <w:rPr>
                <w:noProof/>
              </w:rPr>
              <w:t xml:space="preserve"> a</w:t>
            </w:r>
            <w:r>
              <w:rPr>
                <w:noProof/>
              </w:rPr>
              <w:t xml:space="preserve"> </w:t>
            </w:r>
            <w:r w:rsidRPr="00066490">
              <w:rPr>
                <w:noProof/>
              </w:rPr>
              <w:t>query</w:t>
            </w:r>
            <w:r>
              <w:rPr>
                <w:noProof/>
              </w:rPr>
              <w:t xml:space="preserve"> in </w:t>
            </w:r>
            <w:r w:rsidR="00066490">
              <w:rPr>
                <w:noProof/>
              </w:rPr>
              <w:t xml:space="preserve">the </w:t>
            </w:r>
            <w:r w:rsidRPr="00066490">
              <w:rPr>
                <w:noProof/>
              </w:rPr>
              <w:t>select</w:t>
            </w:r>
            <w:r>
              <w:rPr>
                <w:noProof/>
              </w:rPr>
              <w:t xml:space="preserve"> query text box</w:t>
            </w:r>
          </w:p>
          <w:p w:rsidR="00066490" w:rsidRDefault="00066490" w:rsidP="00066490">
            <w:pPr>
              <w:ind w:left="360"/>
              <w:rPr>
                <w:noProof/>
              </w:rPr>
            </w:pPr>
          </w:p>
          <w:p w:rsidR="00066490" w:rsidRDefault="005138A3" w:rsidP="00066490">
            <w:pPr>
              <w:rPr>
                <w:noProof/>
              </w:rPr>
            </w:pPr>
            <w:r w:rsidRPr="00066490">
              <w:rPr>
                <w:noProof/>
                <w:lang w:val="en-IN" w:eastAsia="en-IN"/>
              </w:rPr>
              <w:drawing>
                <wp:inline distT="0" distB="0" distL="0" distR="0">
                  <wp:extent cx="5381625" cy="3286125"/>
                  <wp:effectExtent l="19050" t="19050" r="28575" b="2857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02" b="6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2861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66490" w:rsidRDefault="00066490" w:rsidP="00066490">
            <w:pPr>
              <w:rPr>
                <w:noProof/>
              </w:rPr>
            </w:pPr>
          </w:p>
          <w:p w:rsidR="00D33184" w:rsidRDefault="00066490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Click on verify.</w:t>
            </w:r>
          </w:p>
          <w:p w:rsidR="00066490" w:rsidRDefault="00066490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Logout with admin user</w:t>
            </w:r>
          </w:p>
          <w:p w:rsidR="00066490" w:rsidRDefault="00066490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Login with test user belongs to the group from step 18</w:t>
            </w:r>
          </w:p>
          <w:p w:rsidR="00066490" w:rsidRDefault="00066490" w:rsidP="009123FC">
            <w:pPr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Go to eBinder</w:t>
            </w: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243DA5">
              <w:rPr>
                <w:rFonts w:ascii="Arial" w:hAnsi="Arial" w:cs="Arial"/>
                <w:b/>
                <w:color w:val="FF0000"/>
                <w:u w:val="single"/>
              </w:rPr>
              <w:t>– EBinder is present in the eB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inder section.</w:t>
            </w: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066490" w:rsidP="00066490">
            <w:pPr>
              <w:rPr>
                <w:noProof/>
              </w:rPr>
            </w:pPr>
          </w:p>
          <w:p w:rsidR="00066490" w:rsidRDefault="005138A3" w:rsidP="00066490">
            <w:pPr>
              <w:rPr>
                <w:noProof/>
              </w:rPr>
            </w:pPr>
            <w:r w:rsidRPr="00066490">
              <w:rPr>
                <w:noProof/>
                <w:lang w:val="en-IN" w:eastAsia="en-IN"/>
              </w:rPr>
              <w:drawing>
                <wp:inline distT="0" distB="0" distL="0" distR="0">
                  <wp:extent cx="5943600" cy="2000250"/>
                  <wp:effectExtent l="19050" t="19050" r="19050" b="190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002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D33184" w:rsidRDefault="00D33184" w:rsidP="00D33184">
            <w:pPr>
              <w:rPr>
                <w:noProof/>
              </w:rPr>
            </w:pPr>
          </w:p>
          <w:p w:rsidR="008E0FC0" w:rsidRDefault="008E0FC0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star icon for any of the </w:t>
            </w:r>
            <w:r w:rsidR="003D29E4">
              <w:rPr>
                <w:rFonts w:ascii="Arial" w:hAnsi="Arial" w:cs="Arial"/>
              </w:rPr>
              <w:t>documents/</w:t>
            </w:r>
            <w:r>
              <w:rPr>
                <w:rFonts w:ascii="Arial" w:hAnsi="Arial" w:cs="Arial"/>
              </w:rPr>
              <w:t xml:space="preserve">events listed within </w:t>
            </w:r>
            <w:r w:rsidR="003D29E4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organi</w:t>
            </w:r>
            <w:r w:rsidR="003D29E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er</w:t>
            </w:r>
          </w:p>
          <w:p w:rsidR="003E7705" w:rsidRDefault="003E7705" w:rsidP="003E7705">
            <w:pPr>
              <w:ind w:left="360"/>
              <w:rPr>
                <w:rFonts w:ascii="Arial" w:hAnsi="Arial" w:cs="Arial"/>
              </w:rPr>
            </w:pPr>
          </w:p>
          <w:p w:rsidR="008E0FC0" w:rsidRPr="00321646" w:rsidRDefault="008E0FC0" w:rsidP="008E0FC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66490"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star icon is highlighted to indicate that the event has been added to favorites</w:t>
            </w:r>
          </w:p>
          <w:p w:rsidR="00097BCC" w:rsidRDefault="00097BCC" w:rsidP="00DB3875">
            <w:pPr>
              <w:rPr>
                <w:noProof/>
              </w:rPr>
            </w:pPr>
          </w:p>
          <w:p w:rsidR="00D673D5" w:rsidRDefault="005138A3" w:rsidP="00DB3875">
            <w:pPr>
              <w:rPr>
                <w:noProof/>
              </w:rPr>
            </w:pPr>
            <w:r w:rsidRPr="00D673D5">
              <w:rPr>
                <w:noProof/>
                <w:lang w:val="en-IN" w:eastAsia="en-IN"/>
              </w:rPr>
              <w:drawing>
                <wp:inline distT="0" distB="0" distL="0" distR="0">
                  <wp:extent cx="6343650" cy="933450"/>
                  <wp:effectExtent l="19050" t="19050" r="19050" b="1905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9334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C419F" w:rsidRDefault="000C419F" w:rsidP="003F463D">
            <w:pPr>
              <w:jc w:val="center"/>
              <w:rPr>
                <w:rFonts w:ascii="Arial" w:hAnsi="Arial" w:cs="Arial"/>
              </w:rPr>
            </w:pPr>
          </w:p>
          <w:p w:rsidR="00AF552B" w:rsidRDefault="00AF552B" w:rsidP="00D673D5">
            <w:pPr>
              <w:rPr>
                <w:rFonts w:ascii="Arial" w:hAnsi="Arial" w:cs="Arial"/>
              </w:rPr>
            </w:pPr>
          </w:p>
          <w:p w:rsidR="00474E83" w:rsidRDefault="003E7705" w:rsidP="009123FC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74E83">
              <w:rPr>
                <w:rFonts w:ascii="Arial" w:hAnsi="Arial" w:cs="Arial"/>
              </w:rPr>
              <w:t xml:space="preserve">lick on </w:t>
            </w:r>
            <w:r w:rsidR="003D29E4">
              <w:rPr>
                <w:rFonts w:ascii="Arial" w:hAnsi="Arial" w:cs="Arial"/>
              </w:rPr>
              <w:t>the F</w:t>
            </w:r>
            <w:r w:rsidR="00AB64A8">
              <w:rPr>
                <w:rFonts w:ascii="Arial" w:hAnsi="Arial" w:cs="Arial"/>
              </w:rPr>
              <w:t>avorites tab</w:t>
            </w:r>
            <w:r w:rsidR="003D29E4">
              <w:rPr>
                <w:rFonts w:ascii="Arial" w:hAnsi="Arial" w:cs="Arial"/>
              </w:rPr>
              <w:t>.</w:t>
            </w:r>
          </w:p>
          <w:p w:rsidR="00D673D5" w:rsidRDefault="00D673D5" w:rsidP="00D673D5">
            <w:pPr>
              <w:ind w:left="360"/>
              <w:rPr>
                <w:rFonts w:ascii="Arial" w:hAnsi="Arial" w:cs="Arial"/>
              </w:rPr>
            </w:pPr>
          </w:p>
          <w:p w:rsidR="00474E83" w:rsidRDefault="00474E83" w:rsidP="00474E8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66490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360E92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3D29E4">
              <w:rPr>
                <w:rFonts w:ascii="Arial" w:hAnsi="Arial" w:cs="Arial"/>
                <w:b/>
                <w:color w:val="FF0000"/>
                <w:u w:val="single"/>
              </w:rPr>
              <w:t>document/</w:t>
            </w:r>
            <w:r w:rsidR="00360E92">
              <w:rPr>
                <w:rFonts w:ascii="Arial" w:hAnsi="Arial" w:cs="Arial"/>
                <w:b/>
                <w:color w:val="FF0000"/>
                <w:u w:val="single"/>
              </w:rPr>
              <w:t xml:space="preserve">event added to </w:t>
            </w:r>
            <w:r w:rsidR="003D29E4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 w:rsidR="00360E92">
              <w:rPr>
                <w:rFonts w:ascii="Arial" w:hAnsi="Arial" w:cs="Arial"/>
                <w:b/>
                <w:color w:val="FF0000"/>
                <w:u w:val="single"/>
              </w:rPr>
              <w:t xml:space="preserve">avorites from the </w:t>
            </w:r>
            <w:r w:rsidR="00066490">
              <w:rPr>
                <w:rFonts w:ascii="Arial" w:hAnsi="Arial" w:cs="Arial"/>
                <w:b/>
                <w:noProof/>
                <w:color w:val="FF0000"/>
                <w:u w:val="single"/>
              </w:rPr>
              <w:t>b</w:t>
            </w:r>
            <w:r w:rsidR="00360E92" w:rsidRPr="00066490">
              <w:rPr>
                <w:rFonts w:ascii="Arial" w:hAnsi="Arial" w:cs="Arial"/>
                <w:b/>
                <w:noProof/>
                <w:color w:val="FF0000"/>
                <w:u w:val="single"/>
              </w:rPr>
              <w:t>inder</w:t>
            </w:r>
            <w:r w:rsidR="00360E92">
              <w:rPr>
                <w:rFonts w:ascii="Arial" w:hAnsi="Arial" w:cs="Arial"/>
                <w:b/>
                <w:color w:val="FF0000"/>
                <w:u w:val="single"/>
              </w:rPr>
              <w:t xml:space="preserve"> is available in the </w:t>
            </w:r>
            <w:r w:rsidR="003D29E4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 w:rsidR="00360E92">
              <w:rPr>
                <w:rFonts w:ascii="Arial" w:hAnsi="Arial" w:cs="Arial"/>
                <w:b/>
                <w:color w:val="FF0000"/>
                <w:u w:val="single"/>
              </w:rPr>
              <w:t>avorites list</w:t>
            </w:r>
          </w:p>
          <w:p w:rsidR="00D673D5" w:rsidRDefault="00D673D5" w:rsidP="00474E8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50A74" w:rsidRPr="00AB32DB" w:rsidRDefault="005138A3" w:rsidP="00AB32DB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D673D5">
              <w:rPr>
                <w:noProof/>
                <w:lang w:val="en-IN" w:eastAsia="en-IN"/>
              </w:rPr>
              <w:drawing>
                <wp:inline distT="0" distB="0" distL="0" distR="0">
                  <wp:extent cx="2857500" cy="1743075"/>
                  <wp:effectExtent l="19050" t="19050" r="19050" b="2857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430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F2079" w:rsidRDefault="008F2079" w:rsidP="008F2079">
            <w:pPr>
              <w:ind w:left="360"/>
              <w:rPr>
                <w:rFonts w:ascii="Arial" w:hAnsi="Arial" w:cs="Arial"/>
              </w:rPr>
            </w:pPr>
          </w:p>
          <w:p w:rsidR="008F2079" w:rsidRDefault="008F2079" w:rsidP="008F207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B32DB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/>
    <w:sectPr w:rsidR="00AB32DB" w:rsidSect="00754186">
      <w:headerReference w:type="default" r:id="rId22"/>
      <w:footerReference w:type="default" r:id="rId23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A1" w:rsidRDefault="00E77CA1">
      <w:r>
        <w:separator/>
      </w:r>
    </w:p>
  </w:endnote>
  <w:endnote w:type="continuationSeparator" w:id="0">
    <w:p w:rsidR="00E77CA1" w:rsidRDefault="00E7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5138A3">
      <w:rPr>
        <w:rFonts w:ascii="Tahoma" w:hAnsi="Tahoma" w:cs="Tahoma"/>
        <w:noProof/>
      </w:rPr>
      <w:t>1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5138A3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A1" w:rsidRDefault="00E77CA1">
      <w:r>
        <w:separator/>
      </w:r>
    </w:p>
  </w:footnote>
  <w:footnote w:type="continuationSeparator" w:id="0">
    <w:p w:rsidR="00E77CA1" w:rsidRDefault="00E77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qwUADWcWgSwAAAA="/>
  </w:docVars>
  <w:rsids>
    <w:rsidRoot w:val="000707B5"/>
    <w:rsid w:val="0003466C"/>
    <w:rsid w:val="00051379"/>
    <w:rsid w:val="0006290E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2316CE"/>
    <w:rsid w:val="00235791"/>
    <w:rsid w:val="00241F11"/>
    <w:rsid w:val="00242622"/>
    <w:rsid w:val="00243DA5"/>
    <w:rsid w:val="00271091"/>
    <w:rsid w:val="00281A07"/>
    <w:rsid w:val="002A2742"/>
    <w:rsid w:val="002B19BA"/>
    <w:rsid w:val="002C09DF"/>
    <w:rsid w:val="002C1F6D"/>
    <w:rsid w:val="002E1E1B"/>
    <w:rsid w:val="002F23AE"/>
    <w:rsid w:val="00315EA5"/>
    <w:rsid w:val="003168AC"/>
    <w:rsid w:val="00321646"/>
    <w:rsid w:val="003230B0"/>
    <w:rsid w:val="00324515"/>
    <w:rsid w:val="00332A70"/>
    <w:rsid w:val="00340F14"/>
    <w:rsid w:val="00341429"/>
    <w:rsid w:val="00360E92"/>
    <w:rsid w:val="003844AA"/>
    <w:rsid w:val="003A3CFE"/>
    <w:rsid w:val="003B0251"/>
    <w:rsid w:val="003C3D6E"/>
    <w:rsid w:val="003D29E4"/>
    <w:rsid w:val="003E7705"/>
    <w:rsid w:val="003F463D"/>
    <w:rsid w:val="003F4CA7"/>
    <w:rsid w:val="00403FB5"/>
    <w:rsid w:val="00413260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557B"/>
    <w:rsid w:val="005138A3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853AC"/>
    <w:rsid w:val="00594582"/>
    <w:rsid w:val="005A2AAC"/>
    <w:rsid w:val="005C782C"/>
    <w:rsid w:val="0061710C"/>
    <w:rsid w:val="00624C41"/>
    <w:rsid w:val="0062734C"/>
    <w:rsid w:val="0063661A"/>
    <w:rsid w:val="00640559"/>
    <w:rsid w:val="00675C43"/>
    <w:rsid w:val="00697D6D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93987"/>
    <w:rsid w:val="0079589F"/>
    <w:rsid w:val="00796DDA"/>
    <w:rsid w:val="007A3A58"/>
    <w:rsid w:val="007C1DDB"/>
    <w:rsid w:val="007D0A90"/>
    <w:rsid w:val="007D13CD"/>
    <w:rsid w:val="007E01F2"/>
    <w:rsid w:val="0080097A"/>
    <w:rsid w:val="00805DF6"/>
    <w:rsid w:val="0081397B"/>
    <w:rsid w:val="00846E36"/>
    <w:rsid w:val="00853EEA"/>
    <w:rsid w:val="00864EF7"/>
    <w:rsid w:val="00886E96"/>
    <w:rsid w:val="008A3BD8"/>
    <w:rsid w:val="008B63CA"/>
    <w:rsid w:val="008C5AC7"/>
    <w:rsid w:val="008E0FC0"/>
    <w:rsid w:val="008E7BAA"/>
    <w:rsid w:val="008F2079"/>
    <w:rsid w:val="008F536A"/>
    <w:rsid w:val="00904653"/>
    <w:rsid w:val="009123FC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5FE6"/>
    <w:rsid w:val="00A20EC8"/>
    <w:rsid w:val="00A322C7"/>
    <w:rsid w:val="00A34EA4"/>
    <w:rsid w:val="00A4356E"/>
    <w:rsid w:val="00A50A74"/>
    <w:rsid w:val="00A54438"/>
    <w:rsid w:val="00A600BD"/>
    <w:rsid w:val="00A64FBF"/>
    <w:rsid w:val="00A65685"/>
    <w:rsid w:val="00A72E3A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125BC"/>
    <w:rsid w:val="00B23DF2"/>
    <w:rsid w:val="00B42EBB"/>
    <w:rsid w:val="00B56D18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563B9"/>
    <w:rsid w:val="00C750B3"/>
    <w:rsid w:val="00C821BC"/>
    <w:rsid w:val="00C85F37"/>
    <w:rsid w:val="00C909E0"/>
    <w:rsid w:val="00CA4AA5"/>
    <w:rsid w:val="00CA6125"/>
    <w:rsid w:val="00CB4CE7"/>
    <w:rsid w:val="00CB5906"/>
    <w:rsid w:val="00CB78CB"/>
    <w:rsid w:val="00CC5F4D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E4EF2"/>
    <w:rsid w:val="00DF24E4"/>
    <w:rsid w:val="00E10D83"/>
    <w:rsid w:val="00E1288F"/>
    <w:rsid w:val="00E13D31"/>
    <w:rsid w:val="00E2667D"/>
    <w:rsid w:val="00E409AC"/>
    <w:rsid w:val="00E46854"/>
    <w:rsid w:val="00E7289A"/>
    <w:rsid w:val="00E77CA1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334DB-EFDE-458A-8DB0-63723DA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ED5B-1E35-4C17-8FB8-02DFDD64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2010-04-01T04:47:00Z</cp:lastPrinted>
  <dcterms:created xsi:type="dcterms:W3CDTF">2018-03-22T09:40:00Z</dcterms:created>
  <dcterms:modified xsi:type="dcterms:W3CDTF">2018-03-22T09:40:00Z</dcterms:modified>
</cp:coreProperties>
</file>