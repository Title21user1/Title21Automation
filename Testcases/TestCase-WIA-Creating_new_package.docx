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5"/>
        <w:gridCol w:w="2700"/>
        <w:gridCol w:w="5040"/>
        <w:gridCol w:w="1440"/>
        <w:gridCol w:w="2520"/>
      </w:tblGrid>
      <w:tr w:rsidR="00984A9B" w:rsidRPr="00076677" w14:paraId="6A77373F" w14:textId="77777777">
        <w:tc>
          <w:tcPr>
            <w:tcW w:w="1555" w:type="dxa"/>
            <w:shd w:val="clear" w:color="auto" w:fill="E0E0E0"/>
          </w:tcPr>
          <w:p w14:paraId="3FAEC8E2" w14:textId="77777777" w:rsidR="00984A9B" w:rsidRPr="00076677" w:rsidRDefault="00984A9B" w:rsidP="00984A9B">
            <w:pPr>
              <w:pStyle w:val="Header"/>
              <w:tabs>
                <w:tab w:val="clear" w:pos="4320"/>
                <w:tab w:val="clear" w:pos="8640"/>
                <w:tab w:val="left" w:pos="1762"/>
              </w:tabs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Protocol #</w:t>
            </w:r>
          </w:p>
        </w:tc>
        <w:tc>
          <w:tcPr>
            <w:tcW w:w="2700" w:type="dxa"/>
            <w:shd w:val="clear" w:color="auto" w:fill="E0E0E0"/>
          </w:tcPr>
          <w:p w14:paraId="2F5D52E8" w14:textId="77777777" w:rsidR="00984A9B" w:rsidRPr="00076677" w:rsidRDefault="00984A9B" w:rsidP="00984A9B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5040" w:type="dxa"/>
            <w:shd w:val="clear" w:color="auto" w:fill="E0E0E0"/>
          </w:tcPr>
          <w:p w14:paraId="2A4248BA" w14:textId="77777777" w:rsidR="00984A9B" w:rsidRPr="00076677" w:rsidRDefault="00984A9B" w:rsidP="00984A9B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440" w:type="dxa"/>
            <w:shd w:val="clear" w:color="auto" w:fill="E0E0E0"/>
          </w:tcPr>
          <w:p w14:paraId="4BECD51F" w14:textId="77777777" w:rsidR="00984A9B" w:rsidRPr="00076677" w:rsidRDefault="00984A9B" w:rsidP="00984A9B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Re</w:t>
            </w:r>
            <w:bookmarkStart w:id="0" w:name="_GoBack"/>
            <w:bookmarkEnd w:id="0"/>
            <w:r w:rsidRPr="00076677">
              <w:rPr>
                <w:rFonts w:ascii="Arial" w:hAnsi="Arial" w:cs="Arial"/>
                <w:b/>
                <w:bCs/>
              </w:rPr>
              <w:t>qt/Spec</w:t>
            </w:r>
          </w:p>
        </w:tc>
        <w:tc>
          <w:tcPr>
            <w:tcW w:w="2520" w:type="dxa"/>
            <w:shd w:val="clear" w:color="auto" w:fill="E0E0E0"/>
          </w:tcPr>
          <w:p w14:paraId="57B8E006" w14:textId="77777777" w:rsidR="00984A9B" w:rsidRPr="00076677" w:rsidRDefault="00984A9B" w:rsidP="00984A9B">
            <w:pPr>
              <w:pStyle w:val="Heading1"/>
              <w:jc w:val="left"/>
            </w:pPr>
            <w:r w:rsidRPr="00076677">
              <w:t>Author</w:t>
            </w:r>
          </w:p>
        </w:tc>
      </w:tr>
      <w:tr w:rsidR="0018270B" w:rsidRPr="00076677" w14:paraId="1F67F99E" w14:textId="77777777" w:rsidTr="006B1C1F">
        <w:trPr>
          <w:trHeight w:val="891"/>
        </w:trPr>
        <w:tc>
          <w:tcPr>
            <w:tcW w:w="1555" w:type="dxa"/>
          </w:tcPr>
          <w:p w14:paraId="7A8F4965" w14:textId="039C8EE4" w:rsidR="00951C79" w:rsidRPr="00076677" w:rsidRDefault="00951C79" w:rsidP="0078276E">
            <w:pPr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5FF9BE7" w14:textId="17C9244B" w:rsidR="0018270B" w:rsidRPr="00076677" w:rsidRDefault="006B1C1F" w:rsidP="006B1C1F">
            <w:pPr>
              <w:rPr>
                <w:rFonts w:ascii="Arial" w:hAnsi="Arial" w:cs="Arial"/>
              </w:rPr>
            </w:pPr>
            <w:r w:rsidRPr="006B1C1F">
              <w:rPr>
                <w:rFonts w:ascii="Arial" w:hAnsi="Arial" w:cs="Arial"/>
              </w:rPr>
              <w:t xml:space="preserve">Document attachment to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traveler</w:t>
            </w:r>
          </w:p>
        </w:tc>
        <w:tc>
          <w:tcPr>
            <w:tcW w:w="5040" w:type="dxa"/>
          </w:tcPr>
          <w:p w14:paraId="1A0CE2A2" w14:textId="77777777" w:rsidR="0051786E" w:rsidRPr="00076677" w:rsidRDefault="00D16BF0" w:rsidP="006B1C1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 xml:space="preserve">To verify </w:t>
            </w:r>
            <w:r w:rsidR="0051786E" w:rsidRPr="00076677">
              <w:rPr>
                <w:rFonts w:ascii="Arial" w:hAnsi="Arial" w:cs="Arial"/>
              </w:rPr>
              <w:t>:</w:t>
            </w:r>
          </w:p>
          <w:p w14:paraId="472AE2E8" w14:textId="3F7EDD50" w:rsidR="006B1C1F" w:rsidRPr="006B1C1F" w:rsidRDefault="006B1C1F" w:rsidP="006B1C1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6B1C1F">
              <w:rPr>
                <w:rFonts w:ascii="Arial" w:hAnsi="Arial" w:cs="Arial"/>
              </w:rPr>
              <w:t xml:space="preserve">Create </w:t>
            </w:r>
            <w:r w:rsidR="0032638F">
              <w:rPr>
                <w:rFonts w:ascii="Arial" w:hAnsi="Arial" w:cs="Arial"/>
              </w:rPr>
              <w:t xml:space="preserve">a </w:t>
            </w:r>
            <w:r w:rsidRPr="0032638F">
              <w:rPr>
                <w:rFonts w:ascii="Arial" w:hAnsi="Arial" w:cs="Arial"/>
                <w:noProof/>
              </w:rPr>
              <w:t>new</w:t>
            </w:r>
            <w:r w:rsidRPr="006B1C1F">
              <w:rPr>
                <w:rFonts w:ascii="Arial" w:hAnsi="Arial" w:cs="Arial"/>
              </w:rPr>
              <w:t xml:space="preserve"> package</w:t>
            </w:r>
            <w:r w:rsidRPr="006B1C1F">
              <w:rPr>
                <w:rFonts w:ascii="Arial" w:hAnsi="Arial" w:cs="Arial"/>
              </w:rPr>
              <w:t>.</w:t>
            </w:r>
          </w:p>
          <w:p w14:paraId="0C311F95" w14:textId="77777777" w:rsidR="006B1C1F" w:rsidRDefault="006B1C1F" w:rsidP="006B1C1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Adding </w:t>
            </w:r>
            <w:r w:rsidRPr="006B1C1F">
              <w:rPr>
                <w:rFonts w:ascii="Arial" w:hAnsi="Arial" w:cs="Arial"/>
              </w:rPr>
              <w:t>document</w:t>
            </w:r>
            <w:r>
              <w:rPr>
                <w:rFonts w:ascii="Arial" w:hAnsi="Arial" w:cs="Arial"/>
              </w:rPr>
              <w:t>s</w:t>
            </w:r>
            <w:r w:rsidRPr="006B1C1F">
              <w:rPr>
                <w:rFonts w:ascii="Arial" w:hAnsi="Arial" w:cs="Arial"/>
              </w:rPr>
              <w:t xml:space="preserve"> to package</w:t>
            </w:r>
            <w:r w:rsidRPr="006B1C1F">
              <w:rPr>
                <w:rFonts w:ascii="Arial" w:hAnsi="Arial" w:cs="Arial"/>
              </w:rPr>
              <w:t>.</w:t>
            </w:r>
          </w:p>
          <w:p w14:paraId="22366427" w14:textId="77777777" w:rsidR="006B1C1F" w:rsidRDefault="006B1C1F" w:rsidP="006B1C1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6B1C1F">
              <w:rPr>
                <w:rFonts w:ascii="Arial" w:hAnsi="Arial" w:cs="Arial"/>
              </w:rPr>
              <w:t>Attach existing Draft documents to the Traveler.</w:t>
            </w:r>
            <w:r w:rsidRPr="006B1C1F">
              <w:rPr>
                <w:rFonts w:ascii="Arial" w:hAnsi="Arial" w:cs="Arial"/>
              </w:rPr>
              <w:t xml:space="preserve"> </w:t>
            </w:r>
          </w:p>
          <w:p w14:paraId="001BA1B7" w14:textId="1BACFF44" w:rsidR="006B1C1F" w:rsidRPr="006B1C1F" w:rsidRDefault="006B1C1F" w:rsidP="006B1C1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6B1C1F">
              <w:rPr>
                <w:rFonts w:ascii="Arial" w:hAnsi="Arial" w:cs="Arial"/>
              </w:rPr>
              <w:t>Attach existing Effective documents to the Traveler.</w:t>
            </w:r>
          </w:p>
          <w:p w14:paraId="7ABA7814" w14:textId="754DBEDE" w:rsidR="006B1C1F" w:rsidRPr="00A65BC0" w:rsidRDefault="006B1C1F" w:rsidP="00A65BC0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6B1C1F">
              <w:rPr>
                <w:rFonts w:ascii="Arial" w:hAnsi="Arial" w:cs="Arial"/>
              </w:rPr>
              <w:t>Attach existing Archived documents to the Traveler.</w:t>
            </w:r>
          </w:p>
        </w:tc>
        <w:tc>
          <w:tcPr>
            <w:tcW w:w="1440" w:type="dxa"/>
          </w:tcPr>
          <w:p w14:paraId="5E9DA421" w14:textId="77777777" w:rsidR="0018270B" w:rsidRPr="00076677" w:rsidRDefault="0018270B">
            <w:pPr>
              <w:rPr>
                <w:rFonts w:ascii="Arial" w:hAnsi="Arial" w:cs="Arial"/>
              </w:rPr>
            </w:pPr>
          </w:p>
        </w:tc>
        <w:tc>
          <w:tcPr>
            <w:tcW w:w="2520" w:type="dxa"/>
          </w:tcPr>
          <w:p w14:paraId="60AE7268" w14:textId="77777777" w:rsidR="0018270B" w:rsidRPr="00076677" w:rsidRDefault="0018270B">
            <w:pPr>
              <w:rPr>
                <w:rFonts w:ascii="Arial" w:hAnsi="Arial" w:cs="Arial"/>
              </w:rPr>
            </w:pPr>
          </w:p>
        </w:tc>
      </w:tr>
    </w:tbl>
    <w:p w14:paraId="72DFE335" w14:textId="77777777" w:rsidR="0018270B" w:rsidRPr="00076677" w:rsidRDefault="0018270B">
      <w:pPr>
        <w:rPr>
          <w:rFonts w:ascii="Arial" w:hAnsi="Arial" w:cs="Arial"/>
        </w:rPr>
      </w:pPr>
    </w:p>
    <w:tbl>
      <w:tblPr>
        <w:tblW w:w="13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78"/>
        <w:gridCol w:w="2660"/>
        <w:gridCol w:w="3208"/>
        <w:gridCol w:w="2579"/>
        <w:gridCol w:w="2853"/>
      </w:tblGrid>
      <w:tr w:rsidR="0018270B" w:rsidRPr="00076677" w14:paraId="7342869C" w14:textId="77777777" w:rsidTr="004D4B84">
        <w:trPr>
          <w:trHeight w:val="1293"/>
        </w:trPr>
        <w:tc>
          <w:tcPr>
            <w:tcW w:w="2178" w:type="dxa"/>
            <w:shd w:val="clear" w:color="auto" w:fill="E0E0E0"/>
          </w:tcPr>
          <w:p w14:paraId="121C6D08" w14:textId="77777777" w:rsidR="0018270B" w:rsidRPr="00076677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Prerequisites</w:t>
            </w:r>
          </w:p>
        </w:tc>
        <w:tc>
          <w:tcPr>
            <w:tcW w:w="11300" w:type="dxa"/>
            <w:gridSpan w:val="4"/>
          </w:tcPr>
          <w:p w14:paraId="678F7A49" w14:textId="77777777" w:rsidR="00D16BF0" w:rsidRPr="00076677" w:rsidRDefault="00D16BF0" w:rsidP="00D16BF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Standard System Configuration.</w:t>
            </w:r>
          </w:p>
          <w:p w14:paraId="06532D12" w14:textId="4FA9D131" w:rsidR="00D16BF0" w:rsidRDefault="006B1C1F" w:rsidP="00D16BF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User’s</w:t>
            </w:r>
            <w:r w:rsidR="00D16BF0" w:rsidRPr="00076677">
              <w:rPr>
                <w:rFonts w:ascii="Arial" w:hAnsi="Arial" w:cs="Arial"/>
              </w:rPr>
              <w:t xml:space="preserve"> logins exist</w:t>
            </w:r>
            <w:r>
              <w:rPr>
                <w:rFonts w:ascii="Arial" w:hAnsi="Arial" w:cs="Arial"/>
              </w:rPr>
              <w:t>.</w:t>
            </w:r>
          </w:p>
          <w:p w14:paraId="3FF4CA41" w14:textId="77777777" w:rsidR="00026844" w:rsidRPr="00076677" w:rsidRDefault="00026844" w:rsidP="00D16BF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users must have Allow index card permission.</w:t>
            </w:r>
          </w:p>
          <w:p w14:paraId="2F136EC8" w14:textId="77777777" w:rsidR="00C82F19" w:rsidRDefault="00D16BF0" w:rsidP="00D16BF0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Test users must have read and write permission.</w:t>
            </w:r>
          </w:p>
          <w:p w14:paraId="2CFFFABA" w14:textId="2704FB22" w:rsidR="00B77B79" w:rsidRPr="00076677" w:rsidRDefault="00B77B79" w:rsidP="00B77B79">
            <w:pPr>
              <w:rPr>
                <w:rFonts w:ascii="Arial" w:hAnsi="Arial" w:cs="Arial"/>
              </w:rPr>
            </w:pPr>
          </w:p>
        </w:tc>
      </w:tr>
      <w:tr w:rsidR="0018270B" w:rsidRPr="00076677" w14:paraId="5EF39C20" w14:textId="77777777" w:rsidTr="004D4B84">
        <w:tc>
          <w:tcPr>
            <w:tcW w:w="2178" w:type="dxa"/>
            <w:shd w:val="clear" w:color="auto" w:fill="E0E0E0"/>
          </w:tcPr>
          <w:p w14:paraId="5A331518" w14:textId="77777777" w:rsidR="0018270B" w:rsidRPr="00076677" w:rsidRDefault="0018270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Procedure</w:t>
            </w:r>
          </w:p>
        </w:tc>
        <w:tc>
          <w:tcPr>
            <w:tcW w:w="11300" w:type="dxa"/>
            <w:gridSpan w:val="4"/>
          </w:tcPr>
          <w:p w14:paraId="0FD22288" w14:textId="77777777" w:rsidR="006B1C1F" w:rsidRDefault="006B1C1F" w:rsidP="006B1C1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to the web interface.</w:t>
            </w:r>
          </w:p>
          <w:p w14:paraId="47DD7FA8" w14:textId="7EF6BA2B" w:rsidR="006235D9" w:rsidRPr="006235D9" w:rsidRDefault="006235D9" w:rsidP="006235D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Disable p</w:t>
            </w:r>
            <w:r>
              <w:rPr>
                <w:rFonts w:ascii="Arial" w:hAnsi="Arial" w:cs="Arial"/>
              </w:rPr>
              <w:t xml:space="preserve">ermission </w:t>
            </w:r>
            <w:r>
              <w:rPr>
                <w:rFonts w:ascii="Arial" w:hAnsi="Arial" w:cs="Arial"/>
              </w:rPr>
              <w:t>for “</w:t>
            </w:r>
            <w:r w:rsidR="00B77B79" w:rsidRPr="00B77B79">
              <w:rPr>
                <w:rFonts w:ascii="Arial" w:hAnsi="Arial" w:cs="Arial"/>
              </w:rPr>
              <w:t>Prohibit u</w:t>
            </w:r>
            <w:r w:rsidR="00B77B79">
              <w:rPr>
                <w:rFonts w:ascii="Arial" w:hAnsi="Arial" w:cs="Arial"/>
              </w:rPr>
              <w:t>ser attaching Archived Document”</w:t>
            </w:r>
            <w:r>
              <w:rPr>
                <w:rFonts w:ascii="Arial" w:hAnsi="Arial" w:cs="Arial"/>
              </w:rPr>
              <w:t>.</w:t>
            </w:r>
          </w:p>
          <w:p w14:paraId="2BD7B35A" w14:textId="2B7D3F6B" w:rsidR="00B77B79" w:rsidRDefault="006235D9" w:rsidP="00B77B7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Disable permission for </w:t>
            </w:r>
            <w:r>
              <w:rPr>
                <w:rFonts w:ascii="Arial" w:hAnsi="Arial" w:cs="Arial"/>
              </w:rPr>
              <w:t>“</w:t>
            </w:r>
            <w:r w:rsidR="00B77B79" w:rsidRPr="00B77B79">
              <w:rPr>
                <w:rFonts w:ascii="Arial" w:hAnsi="Arial" w:cs="Arial"/>
              </w:rPr>
              <w:t>Prohibit user attaching Released Document</w:t>
            </w:r>
            <w:r>
              <w:rPr>
                <w:rFonts w:ascii="Arial" w:hAnsi="Arial" w:cs="Arial"/>
              </w:rPr>
              <w:t>”</w:t>
            </w:r>
            <w:r w:rsidR="00B77B79" w:rsidRPr="00B77B79">
              <w:rPr>
                <w:rFonts w:ascii="Arial" w:hAnsi="Arial" w:cs="Arial"/>
              </w:rPr>
              <w:t>.</w:t>
            </w:r>
          </w:p>
          <w:p w14:paraId="5D530326" w14:textId="65A44CDD" w:rsidR="006235D9" w:rsidRPr="00B77B79" w:rsidRDefault="006235D9" w:rsidP="006235D9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(Note: Set permission for Step 2 and 3 through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database</w:t>
            </w:r>
            <w:r>
              <w:rPr>
                <w:rFonts w:ascii="Arial" w:hAnsi="Arial" w:cs="Arial"/>
              </w:rPr>
              <w:t>.)</w:t>
            </w:r>
          </w:p>
          <w:p w14:paraId="0B836273" w14:textId="2EE1EA22" w:rsidR="006B1C1F" w:rsidRDefault="00DB1994" w:rsidP="006B1C1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on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new</w:t>
            </w:r>
            <w:r>
              <w:rPr>
                <w:rFonts w:ascii="Arial" w:hAnsi="Arial" w:cs="Arial"/>
              </w:rPr>
              <w:t xml:space="preserve"> and select package.</w:t>
            </w:r>
          </w:p>
          <w:p w14:paraId="4A647B3E" w14:textId="77777777" w:rsidR="006B1C1F" w:rsidRDefault="006B1C1F" w:rsidP="006B1C1F">
            <w:pPr>
              <w:ind w:left="720"/>
              <w:rPr>
                <w:rFonts w:ascii="Arial" w:hAnsi="Arial" w:cs="Arial"/>
              </w:rPr>
            </w:pPr>
          </w:p>
          <w:p w14:paraId="0BD8CC79" w14:textId="4E3B9F35" w:rsidR="006B1C1F" w:rsidRPr="006C6DD8" w:rsidRDefault="00D30443" w:rsidP="00D30443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D30443">
              <w:rPr>
                <w:rFonts w:ascii="Arial" w:hAnsi="Arial" w:cs="Arial"/>
                <w:b/>
                <w:color w:val="FF0000"/>
              </w:rPr>
              <w:t xml:space="preserve">      </w:t>
            </w:r>
            <w:r w:rsidR="006B1C1F" w:rsidRPr="006C6DD8">
              <w:rPr>
                <w:rFonts w:ascii="Arial" w:hAnsi="Arial" w:cs="Arial"/>
                <w:b/>
                <w:color w:val="FF0000"/>
                <w:u w:val="single"/>
              </w:rPr>
              <w:t xml:space="preserve">ER 1 – Create new 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Package</w:t>
            </w:r>
            <w:r w:rsidR="006B1C1F" w:rsidRPr="006C6DD8">
              <w:rPr>
                <w:rFonts w:ascii="Arial" w:hAnsi="Arial" w:cs="Arial"/>
                <w:b/>
                <w:color w:val="FF0000"/>
                <w:u w:val="single"/>
              </w:rPr>
              <w:t xml:space="preserve"> screen will appear.</w:t>
            </w:r>
          </w:p>
          <w:p w14:paraId="1728F45C" w14:textId="77777777" w:rsidR="006B1C1F" w:rsidRDefault="006B1C1F" w:rsidP="006B1C1F">
            <w:pPr>
              <w:ind w:left="720"/>
              <w:rPr>
                <w:rFonts w:ascii="Arial" w:hAnsi="Arial" w:cs="Arial"/>
              </w:rPr>
            </w:pPr>
          </w:p>
          <w:p w14:paraId="02E71E01" w14:textId="77777777" w:rsidR="00DB1994" w:rsidRDefault="00DB1994" w:rsidP="006B1C1F">
            <w:pPr>
              <w:ind w:left="720"/>
              <w:rPr>
                <w:rFonts w:ascii="Arial" w:hAnsi="Arial" w:cs="Arial"/>
              </w:rPr>
            </w:pPr>
          </w:p>
          <w:p w14:paraId="634DAB01" w14:textId="77777777" w:rsidR="00DB1994" w:rsidRDefault="00DB1994" w:rsidP="006B1C1F">
            <w:pPr>
              <w:ind w:left="720"/>
              <w:rPr>
                <w:rFonts w:ascii="Arial" w:hAnsi="Arial" w:cs="Arial"/>
              </w:rPr>
            </w:pPr>
          </w:p>
          <w:p w14:paraId="35A63442" w14:textId="77777777" w:rsidR="00DB1994" w:rsidRDefault="00DB1994" w:rsidP="006B1C1F">
            <w:pPr>
              <w:ind w:left="720"/>
              <w:rPr>
                <w:rFonts w:ascii="Arial" w:hAnsi="Arial" w:cs="Arial"/>
              </w:rPr>
            </w:pPr>
          </w:p>
          <w:p w14:paraId="442F9B39" w14:textId="77777777" w:rsidR="00DB1994" w:rsidRDefault="00DB1994" w:rsidP="006B1C1F">
            <w:pPr>
              <w:ind w:left="720"/>
              <w:rPr>
                <w:rFonts w:ascii="Arial" w:hAnsi="Arial" w:cs="Arial"/>
              </w:rPr>
            </w:pPr>
          </w:p>
          <w:p w14:paraId="107A897E" w14:textId="77777777" w:rsidR="00DB1994" w:rsidRDefault="00DB1994" w:rsidP="0032638F">
            <w:pPr>
              <w:rPr>
                <w:rFonts w:ascii="Arial" w:hAnsi="Arial" w:cs="Arial"/>
              </w:rPr>
            </w:pPr>
          </w:p>
          <w:p w14:paraId="452752F9" w14:textId="77777777" w:rsidR="00DB1994" w:rsidRDefault="00DB1994" w:rsidP="00DB1994">
            <w:pPr>
              <w:rPr>
                <w:rFonts w:ascii="Arial" w:hAnsi="Arial" w:cs="Arial"/>
              </w:rPr>
            </w:pPr>
          </w:p>
          <w:p w14:paraId="19331BF4" w14:textId="04AE6A4F" w:rsidR="006B1C1F" w:rsidRDefault="00DB1994" w:rsidP="006B1C1F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2310150" wp14:editId="2CCD9207">
                  <wp:extent cx="5895975" cy="3019425"/>
                  <wp:effectExtent l="76200" t="76200" r="142875" b="142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9123" cy="3026158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8C431C3" w14:textId="77777777" w:rsidR="006B1C1F" w:rsidRDefault="006B1C1F" w:rsidP="006B1C1F">
            <w:pPr>
              <w:ind w:left="720"/>
              <w:rPr>
                <w:rFonts w:ascii="Arial" w:hAnsi="Arial" w:cs="Arial"/>
              </w:rPr>
            </w:pPr>
          </w:p>
          <w:p w14:paraId="79B5E2AC" w14:textId="5DCA37C5" w:rsidR="006B1C1F" w:rsidRDefault="006B1C1F" w:rsidP="006B1C1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Cabinet and Section from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dropdown</w:t>
            </w:r>
            <w:r>
              <w:rPr>
                <w:rFonts w:ascii="Arial" w:hAnsi="Arial" w:cs="Arial"/>
              </w:rPr>
              <w:t xml:space="preserve"> list.</w:t>
            </w:r>
          </w:p>
          <w:p w14:paraId="51C5E2B6" w14:textId="77777777" w:rsidR="006B1C1F" w:rsidRDefault="006B1C1F" w:rsidP="006B1C1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Package Name.</w:t>
            </w:r>
          </w:p>
          <w:p w14:paraId="2F972E45" w14:textId="77777777" w:rsidR="006B1C1F" w:rsidRDefault="006B1C1F" w:rsidP="006B1C1F">
            <w:pPr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“Create”.</w:t>
            </w:r>
          </w:p>
          <w:p w14:paraId="209D7D50" w14:textId="77777777" w:rsidR="00D151D9" w:rsidRDefault="00D151D9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4DD1BA3" w14:textId="77777777" w:rsidR="00D151D9" w:rsidRDefault="00D151D9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17A112F" w14:textId="77777777" w:rsidR="00D151D9" w:rsidRDefault="00D151D9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DC95A26" w14:textId="77777777" w:rsidR="00D151D9" w:rsidRDefault="00D151D9" w:rsidP="00A24B0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F089CF1" w14:textId="77777777" w:rsidR="0032638F" w:rsidRDefault="0032638F" w:rsidP="00A24B0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8799F7F" w14:textId="77777777" w:rsidR="0032638F" w:rsidRDefault="0032638F" w:rsidP="00A24B0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CE88BB9" w14:textId="77777777" w:rsidR="0032638F" w:rsidRDefault="0032638F" w:rsidP="00A24B04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094236B" w14:textId="77777777" w:rsidR="00D151D9" w:rsidRDefault="00D151D9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D3D684C" w14:textId="7E91FEB0" w:rsidR="006B1C1F" w:rsidRPr="00D151D9" w:rsidRDefault="00D151D9" w:rsidP="00D151D9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 w:rsidRPr="00D151D9">
              <w:rPr>
                <w:rFonts w:ascii="Arial" w:hAnsi="Arial" w:cs="Arial"/>
                <w:b/>
                <w:color w:val="FF0000"/>
              </w:rPr>
              <w:t xml:space="preserve">      </w:t>
            </w:r>
            <w:r w:rsidR="006B1C1F" w:rsidRPr="00D151D9">
              <w:rPr>
                <w:rFonts w:ascii="Arial" w:hAnsi="Arial" w:cs="Arial"/>
                <w:b/>
                <w:color w:val="FF0000"/>
                <w:u w:val="single"/>
              </w:rPr>
              <w:t>ER 2 – Package screen will appear.</w:t>
            </w:r>
          </w:p>
          <w:p w14:paraId="27D6E5C1" w14:textId="77777777" w:rsidR="006B1C1F" w:rsidRDefault="006B1C1F" w:rsidP="006B1C1F">
            <w:pPr>
              <w:ind w:left="720"/>
              <w:rPr>
                <w:rFonts w:ascii="Arial" w:hAnsi="Arial" w:cs="Arial"/>
              </w:rPr>
            </w:pPr>
          </w:p>
          <w:p w14:paraId="7A38F527" w14:textId="41CD5813" w:rsidR="006B1C1F" w:rsidRDefault="00FB1960" w:rsidP="006B1C1F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DB8B11B" wp14:editId="7E754905">
                  <wp:extent cx="6219825" cy="3434715"/>
                  <wp:effectExtent l="76200" t="76200" r="142875" b="127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343471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621C36A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0852A93B" w14:textId="747F2FD0" w:rsidR="006B1C1F" w:rsidRDefault="006B1C1F" w:rsidP="006B1C1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the Package is open in edit mode. </w:t>
            </w:r>
          </w:p>
          <w:p w14:paraId="266995BB" w14:textId="77777777" w:rsidR="00FD4287" w:rsidRDefault="006B1C1F" w:rsidP="00FD4287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an Author and Reason for change (if not already added).</w:t>
            </w:r>
          </w:p>
          <w:p w14:paraId="1EA487B0" w14:textId="3BA1E041" w:rsidR="006B1C1F" w:rsidRDefault="006B1C1F" w:rsidP="00FD4287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FD4287">
              <w:rPr>
                <w:rFonts w:ascii="Arial" w:hAnsi="Arial" w:cs="Arial"/>
              </w:rPr>
              <w:t>Navigate to My Docs &gt; Packages.</w:t>
            </w:r>
          </w:p>
          <w:p w14:paraId="4C24F5BB" w14:textId="77777777" w:rsidR="00FD4287" w:rsidRDefault="00FD4287" w:rsidP="00FD4287">
            <w:pPr>
              <w:contextualSpacing/>
              <w:rPr>
                <w:rFonts w:ascii="Arial" w:hAnsi="Arial" w:cs="Arial"/>
              </w:rPr>
            </w:pPr>
          </w:p>
          <w:p w14:paraId="14E42F06" w14:textId="77777777" w:rsidR="00FD4287" w:rsidRDefault="00FD4287" w:rsidP="00FD4287">
            <w:pPr>
              <w:contextualSpacing/>
              <w:rPr>
                <w:rFonts w:ascii="Arial" w:hAnsi="Arial" w:cs="Arial"/>
              </w:rPr>
            </w:pPr>
          </w:p>
          <w:p w14:paraId="10ECBCB1" w14:textId="77777777" w:rsidR="00FD4287" w:rsidRDefault="00FD4287" w:rsidP="00FD4287">
            <w:pPr>
              <w:contextualSpacing/>
              <w:rPr>
                <w:rFonts w:ascii="Arial" w:hAnsi="Arial" w:cs="Arial"/>
              </w:rPr>
            </w:pPr>
          </w:p>
          <w:p w14:paraId="74CD5789" w14:textId="77777777" w:rsidR="00FD4287" w:rsidRDefault="00FD4287" w:rsidP="00FD4287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354A962" w14:textId="7C0CADD3" w:rsidR="00FD4287" w:rsidRDefault="00FD4287" w:rsidP="00FD4287">
            <w:pPr>
              <w:ind w:left="720"/>
              <w:rPr>
                <w:rFonts w:ascii="Arial" w:hAnsi="Arial" w:cs="Arial"/>
                <w:color w:val="FF0000"/>
              </w:rPr>
            </w:pPr>
            <w:r w:rsidRPr="009D1F38">
              <w:rPr>
                <w:rFonts w:ascii="Arial" w:hAnsi="Arial" w:cs="Arial"/>
                <w:b/>
                <w:color w:val="FF0000"/>
                <w:u w:val="single"/>
              </w:rPr>
              <w:t>ER 3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Newly created p</w:t>
            </w:r>
            <w:r w:rsidRPr="009D1F38">
              <w:rPr>
                <w:rFonts w:ascii="Arial" w:hAnsi="Arial" w:cs="Arial"/>
                <w:b/>
                <w:color w:val="FF0000"/>
                <w:u w:val="single"/>
              </w:rPr>
              <w:t xml:space="preserve">ackage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present.</w:t>
            </w:r>
          </w:p>
          <w:p w14:paraId="0D75795B" w14:textId="77777777" w:rsidR="00FD4287" w:rsidRPr="00FD4287" w:rsidRDefault="00FD4287" w:rsidP="00FD4287">
            <w:pPr>
              <w:ind w:left="720"/>
              <w:rPr>
                <w:rFonts w:ascii="Arial" w:hAnsi="Arial" w:cs="Arial"/>
                <w:color w:val="FF0000"/>
              </w:rPr>
            </w:pPr>
          </w:p>
          <w:p w14:paraId="01F2E647" w14:textId="4D6D51CF" w:rsidR="00FD4287" w:rsidRDefault="00FD4287" w:rsidP="00FD4287">
            <w:pPr>
              <w:contextualSpacing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5E83EFF" wp14:editId="7902D0AE">
                  <wp:extent cx="6372225" cy="3018155"/>
                  <wp:effectExtent l="76200" t="76200" r="142875" b="12509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301815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EBD5BB7" w14:textId="77777777" w:rsidR="00FD4287" w:rsidRPr="00FD4287" w:rsidRDefault="00FD4287" w:rsidP="00FD4287">
            <w:pPr>
              <w:contextualSpacing/>
              <w:rPr>
                <w:rFonts w:ascii="Arial" w:hAnsi="Arial" w:cs="Arial"/>
              </w:rPr>
            </w:pPr>
          </w:p>
          <w:p w14:paraId="28F623CF" w14:textId="6B922814" w:rsidR="006B1C1F" w:rsidRPr="009D1F38" w:rsidRDefault="006B1C1F" w:rsidP="006B1C1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u w:val="single"/>
              </w:rPr>
            </w:pPr>
            <w:r w:rsidRPr="009D1F38">
              <w:rPr>
                <w:rFonts w:ascii="Arial" w:hAnsi="Arial" w:cs="Arial"/>
              </w:rPr>
              <w:t xml:space="preserve">Open Package </w:t>
            </w:r>
          </w:p>
          <w:p w14:paraId="05C890DF" w14:textId="2836EE14" w:rsidR="006B1C1F" w:rsidRPr="00C477BF" w:rsidRDefault="006B1C1F" w:rsidP="006B1C1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  <w:u w:val="single"/>
              </w:rPr>
            </w:pPr>
            <w:r w:rsidRPr="009D1F38">
              <w:rPr>
                <w:rFonts w:ascii="Arial" w:hAnsi="Arial" w:cs="Arial"/>
              </w:rPr>
              <w:t>Ensure the Package is open in edit mode.</w:t>
            </w:r>
          </w:p>
          <w:p w14:paraId="5E582E6F" w14:textId="77777777" w:rsidR="00B96F9D" w:rsidRDefault="00B96F9D" w:rsidP="006B1C1F">
            <w:pPr>
              <w:pStyle w:val="ListParagraph"/>
              <w:rPr>
                <w:rFonts w:ascii="Arial" w:hAnsi="Arial" w:cs="Arial"/>
              </w:rPr>
            </w:pPr>
          </w:p>
          <w:p w14:paraId="77FA48DD" w14:textId="77777777" w:rsidR="00B96F9D" w:rsidRDefault="00B96F9D" w:rsidP="006B1C1F">
            <w:pPr>
              <w:pStyle w:val="ListParagraph"/>
              <w:rPr>
                <w:rFonts w:ascii="Arial" w:hAnsi="Arial" w:cs="Arial"/>
              </w:rPr>
            </w:pPr>
          </w:p>
          <w:p w14:paraId="57CA3FBE" w14:textId="77777777" w:rsidR="00B96F9D" w:rsidRDefault="00B96F9D" w:rsidP="006B1C1F">
            <w:pPr>
              <w:pStyle w:val="ListParagraph"/>
              <w:rPr>
                <w:rFonts w:ascii="Arial" w:hAnsi="Arial" w:cs="Arial"/>
              </w:rPr>
            </w:pPr>
          </w:p>
          <w:p w14:paraId="04FC46CD" w14:textId="77777777" w:rsidR="00B96F9D" w:rsidRDefault="00B96F9D" w:rsidP="006B1C1F">
            <w:pPr>
              <w:pStyle w:val="ListParagraph"/>
              <w:rPr>
                <w:rFonts w:ascii="Arial" w:hAnsi="Arial" w:cs="Arial"/>
              </w:rPr>
            </w:pPr>
          </w:p>
          <w:p w14:paraId="5CF2FAB8" w14:textId="77777777" w:rsidR="00B96F9D" w:rsidRDefault="00B96F9D" w:rsidP="00B96F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1D7AD668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0C800A8F" w14:textId="77777777" w:rsidR="006B1C1F" w:rsidRPr="00E467A3" w:rsidRDefault="006B1C1F" w:rsidP="006B1C1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“Add/Remove” link available in documents frame.</w:t>
            </w:r>
          </w:p>
          <w:p w14:paraId="2721BAF6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540E2CE2" w14:textId="67CC5F1D" w:rsidR="006B1C1F" w:rsidRDefault="006B1C1F" w:rsidP="006B1C1F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B96F9D">
              <w:rPr>
                <w:rFonts w:ascii="Arial" w:hAnsi="Arial" w:cs="Arial"/>
                <w:b/>
                <w:color w:val="FF0000"/>
                <w:u w:val="single"/>
              </w:rPr>
              <w:t>ER 4</w:t>
            </w:r>
            <w:r w:rsidRPr="00E07463">
              <w:rPr>
                <w:rFonts w:ascii="Arial" w:hAnsi="Arial" w:cs="Arial"/>
                <w:b/>
                <w:color w:val="FF0000"/>
                <w:u w:val="single"/>
              </w:rPr>
              <w:t xml:space="preserve"> - Attach documents screen will appear.</w:t>
            </w:r>
          </w:p>
          <w:p w14:paraId="3EDCB8D0" w14:textId="77777777" w:rsidR="006B1C1F" w:rsidRPr="00E07463" w:rsidRDefault="006B1C1F" w:rsidP="006B1C1F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4AACDD1" w14:textId="3E324B5A" w:rsidR="006B1C1F" w:rsidRDefault="006B1C1F" w:rsidP="006B1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="00B96F9D">
              <w:rPr>
                <w:noProof/>
                <w:lang w:val="en-IN" w:eastAsia="en-IN"/>
              </w:rPr>
              <w:drawing>
                <wp:inline distT="0" distB="0" distL="0" distR="0" wp14:anchorId="2A818CFF" wp14:editId="14DF33BA">
                  <wp:extent cx="6448425" cy="3952875"/>
                  <wp:effectExtent l="76200" t="76200" r="142875" b="1428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8425" cy="39528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7A6A4FE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51D02CB4" w14:textId="77777777" w:rsidR="00B96F9D" w:rsidRDefault="00B96F9D" w:rsidP="006B1C1F">
            <w:pPr>
              <w:rPr>
                <w:rFonts w:ascii="Arial" w:hAnsi="Arial" w:cs="Arial"/>
              </w:rPr>
            </w:pPr>
          </w:p>
          <w:p w14:paraId="3A4FCFD4" w14:textId="77777777" w:rsidR="00B96F9D" w:rsidRDefault="00B96F9D" w:rsidP="006B1C1F">
            <w:pPr>
              <w:rPr>
                <w:rFonts w:ascii="Arial" w:hAnsi="Arial" w:cs="Arial"/>
              </w:rPr>
            </w:pPr>
          </w:p>
          <w:p w14:paraId="22E4DB13" w14:textId="77777777" w:rsidR="00B96F9D" w:rsidRPr="00E467A3" w:rsidRDefault="00B96F9D" w:rsidP="006B1C1F">
            <w:pPr>
              <w:rPr>
                <w:rFonts w:ascii="Arial" w:hAnsi="Arial" w:cs="Arial"/>
              </w:rPr>
            </w:pPr>
          </w:p>
          <w:p w14:paraId="55FF4B4E" w14:textId="0A0E2EF9" w:rsidR="00B96F9D" w:rsidRDefault="006B1C1F" w:rsidP="00B96F9D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Status: Open, Created between (e.g. a month before current date and current date</w:t>
            </w:r>
            <w:r w:rsidRPr="0032638F">
              <w:rPr>
                <w:rFonts w:ascii="Arial" w:hAnsi="Arial" w:cs="Arial"/>
                <w:noProof/>
              </w:rPr>
              <w:t>)</w:t>
            </w:r>
            <w:r w:rsidR="00B96F9D" w:rsidRPr="0032638F">
              <w:rPr>
                <w:rFonts w:ascii="Arial" w:hAnsi="Arial" w:cs="Arial"/>
                <w:noProof/>
              </w:rPr>
              <w:t>,</w:t>
            </w:r>
            <w:r w:rsidR="0032638F" w:rsidRPr="0032638F">
              <w:rPr>
                <w:rFonts w:ascii="Arial" w:hAnsi="Arial" w:cs="Arial"/>
                <w:noProof/>
              </w:rPr>
              <w:t xml:space="preserve"> </w:t>
            </w:r>
            <w:r w:rsidRPr="0032638F">
              <w:rPr>
                <w:rFonts w:ascii="Arial" w:hAnsi="Arial" w:cs="Arial"/>
                <w:noProof/>
              </w:rPr>
              <w:t>Type</w:t>
            </w:r>
            <w:r>
              <w:rPr>
                <w:rFonts w:ascii="Arial" w:hAnsi="Arial" w:cs="Arial"/>
              </w:rPr>
              <w:t xml:space="preserve">: </w:t>
            </w:r>
            <w:r w:rsidR="00B96F9D">
              <w:rPr>
                <w:rFonts w:ascii="Arial" w:hAnsi="Arial" w:cs="Arial"/>
              </w:rPr>
              <w:t>Document and Location: ALL</w:t>
            </w:r>
          </w:p>
          <w:p w14:paraId="7C5FDC6F" w14:textId="3DF8CE6C" w:rsidR="006B1C1F" w:rsidRPr="00B96F9D" w:rsidRDefault="006B1C1F" w:rsidP="00B96F9D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B96F9D">
              <w:rPr>
                <w:rFonts w:ascii="Arial" w:hAnsi="Arial" w:cs="Arial"/>
              </w:rPr>
              <w:t>Select one or more Draft documents.</w:t>
            </w:r>
          </w:p>
          <w:p w14:paraId="0498840A" w14:textId="77777777" w:rsidR="006B1C1F" w:rsidRDefault="006B1C1F" w:rsidP="006B1C1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“OK”.</w:t>
            </w:r>
          </w:p>
          <w:p w14:paraId="6A0E34E5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3E10170C" w14:textId="431D55FE" w:rsidR="006B1C1F" w:rsidRPr="0023763E" w:rsidRDefault="00B96F9D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5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Selected d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>ocuments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 xml:space="preserve"> appear in the document frame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0A5109BE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61EF8474" w14:textId="38938763" w:rsidR="006B1C1F" w:rsidRPr="00DE39E3" w:rsidRDefault="00B96F9D" w:rsidP="006B1C1F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EBDA83A" wp14:editId="67B44C61">
                  <wp:extent cx="6600825" cy="3314700"/>
                  <wp:effectExtent l="76200" t="76200" r="142875" b="133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825" cy="33147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CB94C74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4774D4D5" w14:textId="77777777" w:rsidR="00236389" w:rsidRDefault="00236389" w:rsidP="006B1C1F">
            <w:pPr>
              <w:pStyle w:val="ListParagraph"/>
              <w:rPr>
                <w:rFonts w:ascii="Arial" w:hAnsi="Arial" w:cs="Arial"/>
              </w:rPr>
            </w:pPr>
          </w:p>
          <w:p w14:paraId="2BB6D0B7" w14:textId="77777777" w:rsidR="006B1C1F" w:rsidRDefault="006B1C1F" w:rsidP="006B1C1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On Package screen add a “Target Release Date”.</w:t>
            </w:r>
          </w:p>
          <w:p w14:paraId="1F71B667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686F508D" w14:textId="77A21E80" w:rsidR="006B1C1F" w:rsidRPr="00C10AA1" w:rsidRDefault="00FF0EAB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6</w:t>
            </w:r>
            <w:r w:rsidR="006B1C1F" w:rsidRPr="00C10AA1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207F27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6B1C1F" w:rsidRPr="00C10AA1">
              <w:rPr>
                <w:rFonts w:ascii="Arial" w:hAnsi="Arial" w:cs="Arial"/>
                <w:b/>
                <w:color w:val="FF0000"/>
                <w:u w:val="single"/>
              </w:rPr>
              <w:t xml:space="preserve">Update attached document(s) (non-obsoleted only) to this 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R</w:t>
            </w:r>
            <w:r w:rsidR="006B1C1F" w:rsidRPr="00C10AA1">
              <w:rPr>
                <w:rFonts w:ascii="Arial" w:hAnsi="Arial" w:cs="Arial"/>
                <w:b/>
                <w:color w:val="FF0000"/>
                <w:u w:val="single"/>
              </w:rPr>
              <w:t xml:space="preserve">elease 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D</w:t>
            </w:r>
            <w:r w:rsidR="006B1C1F" w:rsidRPr="00C10AA1">
              <w:rPr>
                <w:rFonts w:ascii="Arial" w:hAnsi="Arial" w:cs="Arial"/>
                <w:b/>
                <w:color w:val="FF0000"/>
                <w:u w:val="single"/>
              </w:rPr>
              <w:t>ate?</w:t>
            </w:r>
            <w:r w:rsidR="00207F27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207F27" w:rsidRPr="00C10AA1">
              <w:rPr>
                <w:rFonts w:ascii="Arial" w:hAnsi="Arial" w:cs="Arial"/>
                <w:b/>
                <w:color w:val="FF0000"/>
                <w:u w:val="single"/>
              </w:rPr>
              <w:t xml:space="preserve">Pop up message </w:t>
            </w:r>
            <w:r w:rsidR="00207F27">
              <w:rPr>
                <w:rFonts w:ascii="Arial" w:hAnsi="Arial" w:cs="Arial"/>
                <w:b/>
                <w:color w:val="FF0000"/>
                <w:u w:val="single"/>
              </w:rPr>
              <w:t>is displayed.</w:t>
            </w:r>
          </w:p>
          <w:p w14:paraId="117227D6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636F04D2" w14:textId="4A34D0EA" w:rsidR="006B1C1F" w:rsidRPr="00DE39E3" w:rsidRDefault="00236389" w:rsidP="006B1C1F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73F8629" wp14:editId="4FCCB9D8">
                  <wp:extent cx="4657725" cy="1456690"/>
                  <wp:effectExtent l="76200" t="76200" r="142875" b="12446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9173" cy="145714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518E274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16B440C7" w14:textId="77777777" w:rsidR="006B1C1F" w:rsidRDefault="006B1C1F" w:rsidP="006B1C1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“Yes”.</w:t>
            </w:r>
          </w:p>
          <w:p w14:paraId="1C25D475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72544EE3" w14:textId="4CAC715E" w:rsidR="006B1C1F" w:rsidRPr="00C10AA1" w:rsidRDefault="00FF0EAB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7</w:t>
            </w:r>
            <w:r w:rsidR="006B1C1F" w:rsidRPr="00C10AA1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D30443">
              <w:rPr>
                <w:rFonts w:ascii="Arial" w:hAnsi="Arial" w:cs="Arial"/>
                <w:b/>
                <w:color w:val="FF0000"/>
                <w:u w:val="single"/>
              </w:rPr>
              <w:t xml:space="preserve"> “</w:t>
            </w:r>
            <w:r w:rsidR="00D30443" w:rsidRPr="00D30443">
              <w:rPr>
                <w:rFonts w:ascii="Arial" w:hAnsi="Arial" w:cs="Arial"/>
                <w:b/>
                <w:color w:val="FF0000"/>
                <w:u w:val="single"/>
              </w:rPr>
              <w:t xml:space="preserve">No obsolete documents to </w:t>
            </w:r>
            <w:r w:rsidR="00D30443" w:rsidRPr="00D30443">
              <w:rPr>
                <w:rFonts w:ascii="Arial" w:hAnsi="Arial" w:cs="Arial"/>
                <w:b/>
                <w:color w:val="FF0000"/>
                <w:u w:val="single"/>
              </w:rPr>
              <w:t>update</w:t>
            </w:r>
            <w:r w:rsidR="00D30443">
              <w:rPr>
                <w:rFonts w:ascii="Arial" w:hAnsi="Arial" w:cs="Arial"/>
                <w:b/>
                <w:color w:val="FF0000"/>
                <w:u w:val="single"/>
              </w:rPr>
              <w:t xml:space="preserve">” </w:t>
            </w:r>
            <w:r w:rsidR="00D30443" w:rsidRPr="00C10AA1">
              <w:rPr>
                <w:rFonts w:ascii="Arial" w:hAnsi="Arial" w:cs="Arial"/>
                <w:b/>
                <w:color w:val="FF0000"/>
                <w:u w:val="single"/>
              </w:rPr>
              <w:t>Pop</w:t>
            </w:r>
            <w:r w:rsidR="006B1C1F" w:rsidRPr="00C10AA1">
              <w:rPr>
                <w:rFonts w:ascii="Arial" w:hAnsi="Arial" w:cs="Arial"/>
                <w:b/>
                <w:color w:val="FF0000"/>
                <w:u w:val="single"/>
              </w:rPr>
              <w:t xml:space="preserve"> up message appears</w:t>
            </w:r>
            <w:r w:rsidR="00D30443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2763581F" w14:textId="77777777" w:rsidR="006B1C1F" w:rsidRPr="00D30443" w:rsidRDefault="006B1C1F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404CBB9" w14:textId="726567D2" w:rsidR="006B1C1F" w:rsidRPr="001C26CC" w:rsidRDefault="00D30443" w:rsidP="001C26CC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9846C3C" wp14:editId="601CDC48">
                  <wp:extent cx="5095875" cy="1514475"/>
                  <wp:effectExtent l="76200" t="76200" r="142875" b="1428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777" cy="151504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474299B6" w14:textId="496CE3F9" w:rsidR="0095253A" w:rsidRPr="0095253A" w:rsidRDefault="006B1C1F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“Close”.</w:t>
            </w:r>
          </w:p>
          <w:p w14:paraId="461BC0E0" w14:textId="0B888187" w:rsidR="006B1C1F" w:rsidRPr="0095253A" w:rsidRDefault="006B1C1F" w:rsidP="006B1C1F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web</w:t>
            </w:r>
            <w:r>
              <w:rPr>
                <w:rFonts w:ascii="Arial" w:hAnsi="Arial" w:cs="Arial"/>
              </w:rPr>
              <w:t xml:space="preserve"> interface, click on “Add/Remove” link available in </w:t>
            </w:r>
            <w:r w:rsidRPr="0032638F">
              <w:rPr>
                <w:rFonts w:ascii="Arial" w:hAnsi="Arial" w:cs="Arial"/>
                <w:noProof/>
              </w:rPr>
              <w:t>the document</w:t>
            </w:r>
            <w:r w:rsidR="0032638F">
              <w:rPr>
                <w:rFonts w:ascii="Arial" w:hAnsi="Arial" w:cs="Arial"/>
                <w:noProof/>
              </w:rPr>
              <w:t>'</w:t>
            </w:r>
            <w:r w:rsidRPr="0032638F">
              <w:rPr>
                <w:rFonts w:ascii="Arial" w:hAnsi="Arial" w:cs="Arial"/>
                <w:noProof/>
              </w:rPr>
              <w:t>s frame</w:t>
            </w:r>
            <w:r>
              <w:rPr>
                <w:rFonts w:ascii="Arial" w:hAnsi="Arial" w:cs="Arial"/>
              </w:rPr>
              <w:t>.</w:t>
            </w:r>
          </w:p>
          <w:p w14:paraId="71729A66" w14:textId="692653D4" w:rsidR="0095253A" w:rsidRDefault="0095253A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Status: Open, Created between (e.g. a month before current date and current date</w:t>
            </w:r>
            <w:r w:rsidRPr="0032638F">
              <w:rPr>
                <w:rFonts w:ascii="Arial" w:hAnsi="Arial" w:cs="Arial"/>
                <w:noProof/>
              </w:rPr>
              <w:t>),</w:t>
            </w:r>
            <w:r w:rsidR="0032638F" w:rsidRPr="0032638F">
              <w:rPr>
                <w:rFonts w:ascii="Arial" w:hAnsi="Arial" w:cs="Arial"/>
                <w:noProof/>
              </w:rPr>
              <w:t xml:space="preserve"> </w:t>
            </w:r>
            <w:r w:rsidRPr="0032638F">
              <w:rPr>
                <w:rFonts w:ascii="Arial" w:hAnsi="Arial" w:cs="Arial"/>
                <w:noProof/>
              </w:rPr>
              <w:t>Type</w:t>
            </w:r>
            <w:r>
              <w:rPr>
                <w:rFonts w:ascii="Arial" w:hAnsi="Arial" w:cs="Arial"/>
              </w:rPr>
              <w:t>: Document and Location: ALL</w:t>
            </w:r>
          </w:p>
          <w:p w14:paraId="026FAD75" w14:textId="12E7193A" w:rsidR="0095253A" w:rsidRDefault="0095253A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effective in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search</w:t>
            </w:r>
            <w:r>
              <w:rPr>
                <w:rFonts w:ascii="Arial" w:hAnsi="Arial" w:cs="Arial"/>
              </w:rPr>
              <w:t xml:space="preserve"> field and click on go button</w:t>
            </w:r>
          </w:p>
          <w:p w14:paraId="298875B2" w14:textId="77777777" w:rsidR="006B1C1F" w:rsidRDefault="006B1C1F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Effective documents.</w:t>
            </w:r>
          </w:p>
          <w:p w14:paraId="7317EAF4" w14:textId="77777777" w:rsidR="006B1C1F" w:rsidRDefault="006B1C1F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“OK”.</w:t>
            </w:r>
          </w:p>
          <w:p w14:paraId="779D82CE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70B015E3" w14:textId="44F10B76" w:rsidR="006B1C1F" w:rsidRPr="0023763E" w:rsidRDefault="00FF0EAB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8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Added d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>ocuments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 xml:space="preserve"> appear in the document frame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2E44ABD0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1C2FAA0B" w14:textId="52BF5BAF" w:rsidR="006B1C1F" w:rsidRPr="00F107F4" w:rsidRDefault="0095253A" w:rsidP="00F107F4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BB13B12" wp14:editId="10EDB673">
                  <wp:extent cx="5781675" cy="3329952"/>
                  <wp:effectExtent l="76200" t="76200" r="123825" b="13716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871" cy="333006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B9B2A75" w14:textId="14FF3E4A" w:rsidR="006B1C1F" w:rsidRDefault="006B1C1F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Mark the document to be </w:t>
            </w:r>
            <w:r w:rsidR="0095253A" w:rsidRPr="0032638F">
              <w:rPr>
                <w:rFonts w:ascii="Arial" w:hAnsi="Arial" w:cs="Arial"/>
                <w:noProof/>
              </w:rPr>
              <w:t>obsolete</w:t>
            </w:r>
            <w:r>
              <w:rPr>
                <w:rFonts w:ascii="Arial" w:hAnsi="Arial" w:cs="Arial"/>
              </w:rPr>
              <w:t xml:space="preserve"> from the context menu.</w:t>
            </w:r>
          </w:p>
          <w:p w14:paraId="3AB8A8C4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592F2E29" w14:textId="73B288A5" w:rsidR="006B1C1F" w:rsidRPr="0036000A" w:rsidRDefault="00FF0EAB" w:rsidP="006B1C1F">
            <w:pPr>
              <w:pStyle w:val="ListParagrap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9</w:t>
            </w:r>
            <w:r w:rsidR="006B1C1F" w:rsidRPr="0036000A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Document</w:t>
            </w:r>
            <w:r w:rsidR="006B1C1F" w:rsidRPr="0036000A">
              <w:rPr>
                <w:rFonts w:ascii="Arial" w:hAnsi="Arial" w:cs="Arial"/>
                <w:b/>
                <w:color w:val="FF0000"/>
                <w:u w:val="single"/>
              </w:rPr>
              <w:t xml:space="preserve"> is marked 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O</w:t>
            </w:r>
            <w:r w:rsidR="006B1C1F" w:rsidRPr="0036000A">
              <w:rPr>
                <w:rFonts w:ascii="Arial" w:hAnsi="Arial" w:cs="Arial"/>
                <w:b/>
                <w:color w:val="FF0000"/>
                <w:u w:val="single"/>
              </w:rPr>
              <w:t>bsolete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36000A">
              <w:rPr>
                <w:rFonts w:ascii="Arial" w:hAnsi="Arial" w:cs="Arial"/>
                <w:b/>
                <w:color w:val="FF0000"/>
                <w:u w:val="single"/>
              </w:rPr>
              <w:t>Message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</w:t>
            </w:r>
            <w:r w:rsidR="006B1C1F" w:rsidRPr="0036000A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020AB543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5FDC25B8" w14:textId="381754E9" w:rsidR="006B1C1F" w:rsidRPr="00F107F4" w:rsidRDefault="00FF0EAB" w:rsidP="00F107F4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BD15662" wp14:editId="46364BF5">
                  <wp:extent cx="5324475" cy="1400175"/>
                  <wp:effectExtent l="76200" t="76200" r="142875" b="1428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608" cy="140073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B9FEBC6" w14:textId="77777777" w:rsidR="006B1C1F" w:rsidRDefault="006B1C1F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“Close”.</w:t>
            </w:r>
          </w:p>
          <w:p w14:paraId="6124BBEE" w14:textId="5A30C13E" w:rsidR="006B1C1F" w:rsidRDefault="008240DA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Repeat</w:t>
            </w:r>
            <w:r w:rsidR="006B1C1F">
              <w:rPr>
                <w:rFonts w:ascii="Arial" w:hAnsi="Arial" w:cs="Arial"/>
              </w:rPr>
              <w:t xml:space="preserve"> Step </w:t>
            </w:r>
            <w:r>
              <w:rPr>
                <w:rFonts w:ascii="Arial" w:hAnsi="Arial" w:cs="Arial"/>
              </w:rPr>
              <w:t>23</w:t>
            </w:r>
            <w:r w:rsidR="006B1C1F">
              <w:rPr>
                <w:rFonts w:ascii="Arial" w:hAnsi="Arial" w:cs="Arial"/>
              </w:rPr>
              <w:t xml:space="preserve"> for all attached Effective documents.</w:t>
            </w:r>
          </w:p>
          <w:p w14:paraId="594A91B8" w14:textId="77777777" w:rsidR="006B1C1F" w:rsidRDefault="006B1C1F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Package screen add an “Obsolete Date”.</w:t>
            </w:r>
          </w:p>
          <w:p w14:paraId="1CC52E24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5387DCF0" w14:textId="31EC9A78" w:rsidR="006B1C1F" w:rsidRDefault="008240DA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10</w:t>
            </w:r>
            <w:r w:rsidR="006B1C1F" w:rsidRPr="003C404F">
              <w:rPr>
                <w:rFonts w:ascii="Arial" w:hAnsi="Arial" w:cs="Arial"/>
                <w:b/>
                <w:color w:val="FF0000"/>
                <w:u w:val="single"/>
              </w:rPr>
              <w:t xml:space="preserve"> - Update attached document(s) (obsoleted only) to this Obsolete Date?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3C404F">
              <w:rPr>
                <w:rFonts w:ascii="Arial" w:hAnsi="Arial" w:cs="Arial"/>
                <w:b/>
                <w:color w:val="FF0000"/>
                <w:u w:val="single"/>
              </w:rPr>
              <w:t xml:space="preserve">Pop up message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is </w:t>
            </w:r>
            <w:r w:rsidRPr="003C404F">
              <w:rPr>
                <w:rFonts w:ascii="Arial" w:hAnsi="Arial" w:cs="Arial"/>
                <w:b/>
                <w:color w:val="FF0000"/>
                <w:u w:val="single"/>
              </w:rPr>
              <w:t>appear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ed.</w:t>
            </w:r>
          </w:p>
          <w:p w14:paraId="1E33D66E" w14:textId="77777777" w:rsidR="006B1C1F" w:rsidRDefault="006B1C1F" w:rsidP="006B1C1F">
            <w:pPr>
              <w:ind w:left="720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1795B4D" w14:textId="0CB99AF5" w:rsidR="006B1C1F" w:rsidRDefault="006B1C1F" w:rsidP="0006524B">
            <w:pPr>
              <w:rPr>
                <w:rFonts w:ascii="Arial" w:hAnsi="Arial" w:cs="Arial"/>
                <w:color w:val="FF0000"/>
              </w:rPr>
            </w:pPr>
            <w:r w:rsidRPr="003C404F">
              <w:rPr>
                <w:rFonts w:ascii="Arial" w:hAnsi="Arial" w:cs="Arial"/>
                <w:noProof/>
                <w:color w:val="FF0000"/>
                <w:lang w:val="en-IN" w:eastAsia="en-IN"/>
              </w:rPr>
              <w:drawing>
                <wp:inline distT="0" distB="0" distL="0" distR="0" wp14:anchorId="33619B67" wp14:editId="1B512904">
                  <wp:extent cx="5153025" cy="1676400"/>
                  <wp:effectExtent l="76200" t="76200" r="142875" b="133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aptur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8" cy="167663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7B09979" w14:textId="77777777" w:rsidR="006B1C1F" w:rsidRPr="003C404F" w:rsidRDefault="006B1C1F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3C404F">
              <w:rPr>
                <w:rFonts w:ascii="Arial" w:hAnsi="Arial" w:cs="Arial"/>
              </w:rPr>
              <w:t>Click on “Yes”.</w:t>
            </w:r>
          </w:p>
          <w:p w14:paraId="2CFCA494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5BDA0C2E" w14:textId="63C807F6" w:rsidR="006B1C1F" w:rsidRDefault="008240DA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11</w:t>
            </w:r>
            <w:r w:rsidR="006B1C1F" w:rsidRPr="003C404F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="006B1C1F" w:rsidRPr="003C404F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Successful message for </w:t>
            </w:r>
            <w:r w:rsidRPr="0032638F">
              <w:rPr>
                <w:rFonts w:ascii="Arial" w:hAnsi="Arial" w:cs="Arial"/>
                <w:b/>
                <w:noProof/>
                <w:color w:val="FF0000"/>
                <w:u w:val="single"/>
              </w:rPr>
              <w:t>updation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of </w:t>
            </w:r>
            <w:r w:rsidR="0032638F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32638F">
              <w:rPr>
                <w:rFonts w:ascii="Arial" w:hAnsi="Arial" w:cs="Arial"/>
                <w:b/>
                <w:noProof/>
                <w:color w:val="FF0000"/>
                <w:u w:val="single"/>
              </w:rPr>
              <w:t>document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displayed.</w:t>
            </w:r>
          </w:p>
          <w:p w14:paraId="18F675EF" w14:textId="77777777" w:rsidR="008240DA" w:rsidRPr="008240DA" w:rsidRDefault="008240DA" w:rsidP="008240DA">
            <w:pPr>
              <w:rPr>
                <w:rFonts w:ascii="Arial" w:hAnsi="Arial" w:cs="Arial"/>
                <w:b/>
                <w:u w:val="single"/>
              </w:rPr>
            </w:pPr>
          </w:p>
          <w:p w14:paraId="134648D5" w14:textId="0A64BF24" w:rsidR="0006524B" w:rsidRDefault="008240DA" w:rsidP="0006524B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461940" wp14:editId="2797C59E">
                  <wp:extent cx="5438775" cy="1438275"/>
                  <wp:effectExtent l="76200" t="76200" r="142875" b="1428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825" cy="143881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6057E8D" w14:textId="77777777" w:rsidR="0006524B" w:rsidRPr="0006524B" w:rsidRDefault="0006524B" w:rsidP="0006524B">
            <w:pPr>
              <w:rPr>
                <w:rFonts w:ascii="Arial" w:hAnsi="Arial" w:cs="Arial"/>
              </w:rPr>
            </w:pPr>
          </w:p>
          <w:p w14:paraId="4BE73B0E" w14:textId="77777777" w:rsidR="006B1C1F" w:rsidRDefault="006B1C1F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“Close”.</w:t>
            </w:r>
          </w:p>
          <w:p w14:paraId="156632DA" w14:textId="77777777" w:rsidR="0006524B" w:rsidRDefault="0006524B" w:rsidP="008240DA">
            <w:pPr>
              <w:contextualSpacing/>
              <w:rPr>
                <w:rFonts w:ascii="Arial" w:hAnsi="Arial" w:cs="Arial"/>
              </w:rPr>
            </w:pPr>
          </w:p>
          <w:p w14:paraId="2C2B76F8" w14:textId="766AAA59" w:rsidR="008240DA" w:rsidRPr="00A94311" w:rsidRDefault="008240DA" w:rsidP="008240DA">
            <w:pPr>
              <w:pStyle w:val="ListParagraph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12</w:t>
            </w:r>
            <w:r w:rsidRPr="003C404F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3C404F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Pr="008240DA">
              <w:rPr>
                <w:rFonts w:ascii="Arial" w:hAnsi="Arial" w:cs="Arial"/>
                <w:b/>
                <w:color w:val="FF0000"/>
                <w:u w:val="single"/>
              </w:rPr>
              <w:t>Target Obsolete Date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of </w:t>
            </w:r>
            <w:r w:rsidR="0032638F">
              <w:rPr>
                <w:rFonts w:ascii="Arial" w:hAnsi="Arial" w:cs="Arial"/>
                <w:b/>
                <w:color w:val="FF0000"/>
                <w:u w:val="single"/>
              </w:rPr>
              <w:t xml:space="preserve">the </w:t>
            </w:r>
            <w:r w:rsidRPr="0032638F">
              <w:rPr>
                <w:rFonts w:ascii="Arial" w:hAnsi="Arial" w:cs="Arial"/>
                <w:b/>
                <w:noProof/>
                <w:color w:val="FF0000"/>
                <w:u w:val="single"/>
              </w:rPr>
              <w:t>package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 xml:space="preserve"> is updated.</w:t>
            </w:r>
          </w:p>
          <w:p w14:paraId="304DE9D2" w14:textId="77777777" w:rsidR="008240DA" w:rsidRDefault="008240DA" w:rsidP="008240DA">
            <w:pPr>
              <w:contextualSpacing/>
              <w:rPr>
                <w:rFonts w:ascii="Arial" w:hAnsi="Arial" w:cs="Arial"/>
              </w:rPr>
            </w:pPr>
          </w:p>
          <w:p w14:paraId="380FF8ED" w14:textId="77777777" w:rsidR="008240DA" w:rsidRDefault="008240DA" w:rsidP="008240DA">
            <w:pPr>
              <w:contextualSpacing/>
              <w:rPr>
                <w:rFonts w:ascii="Arial" w:hAnsi="Arial" w:cs="Arial"/>
              </w:rPr>
            </w:pPr>
          </w:p>
          <w:p w14:paraId="57CD7B8E" w14:textId="77777777" w:rsidR="008240DA" w:rsidRDefault="008240DA" w:rsidP="008240DA">
            <w:pPr>
              <w:contextualSpacing/>
              <w:rPr>
                <w:rFonts w:ascii="Arial" w:hAnsi="Arial" w:cs="Arial"/>
              </w:rPr>
            </w:pPr>
          </w:p>
          <w:p w14:paraId="0109E02A" w14:textId="56313E51" w:rsidR="008240DA" w:rsidRDefault="008240DA" w:rsidP="008240DA">
            <w:pPr>
              <w:contextualSpacing/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A308DE8" wp14:editId="5494C26F">
                  <wp:extent cx="5886450" cy="3694879"/>
                  <wp:effectExtent l="76200" t="76200" r="133350" b="134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097" cy="3700307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2E95C1C" w14:textId="77777777" w:rsidR="008240DA" w:rsidRDefault="008240DA" w:rsidP="008240DA">
            <w:pPr>
              <w:contextualSpacing/>
              <w:rPr>
                <w:rFonts w:ascii="Arial" w:hAnsi="Arial" w:cs="Arial"/>
              </w:rPr>
            </w:pPr>
          </w:p>
          <w:p w14:paraId="20A44BED" w14:textId="77777777" w:rsidR="008240DA" w:rsidRPr="008240DA" w:rsidRDefault="008240DA" w:rsidP="008240DA">
            <w:pPr>
              <w:contextualSpacing/>
              <w:rPr>
                <w:rFonts w:ascii="Arial" w:hAnsi="Arial" w:cs="Arial"/>
              </w:rPr>
            </w:pPr>
          </w:p>
          <w:p w14:paraId="00D1653A" w14:textId="05CFFCC9" w:rsidR="006B1C1F" w:rsidRDefault="008240DA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Take </w:t>
            </w:r>
            <w:r w:rsidR="006B1C1F">
              <w:rPr>
                <w:rFonts w:ascii="Arial" w:hAnsi="Arial" w:cs="Arial"/>
              </w:rPr>
              <w:t xml:space="preserve">any </w:t>
            </w:r>
            <w:r>
              <w:rPr>
                <w:rFonts w:ascii="Arial" w:hAnsi="Arial" w:cs="Arial"/>
              </w:rPr>
              <w:t xml:space="preserve">one </w:t>
            </w:r>
            <w:r w:rsidR="006B1C1F">
              <w:rPr>
                <w:rFonts w:ascii="Arial" w:hAnsi="Arial" w:cs="Arial"/>
              </w:rPr>
              <w:t xml:space="preserve">of the attached Effective </w:t>
            </w:r>
            <w:r>
              <w:rPr>
                <w:rFonts w:ascii="Arial" w:hAnsi="Arial" w:cs="Arial"/>
              </w:rPr>
              <w:t xml:space="preserve">documents </w:t>
            </w:r>
            <w:r w:rsidR="00B116DA" w:rsidRPr="0032638F">
              <w:rPr>
                <w:rFonts w:ascii="Arial" w:hAnsi="Arial" w:cs="Arial"/>
                <w:noProof/>
              </w:rPr>
              <w:t>name</w:t>
            </w:r>
            <w:r w:rsidR="0032638F">
              <w:rPr>
                <w:rFonts w:ascii="Arial" w:hAnsi="Arial" w:cs="Arial"/>
                <w:noProof/>
              </w:rPr>
              <w:t>s</w:t>
            </w:r>
            <w:r>
              <w:rPr>
                <w:rFonts w:ascii="Arial" w:hAnsi="Arial" w:cs="Arial"/>
              </w:rPr>
              <w:t xml:space="preserve"> and go to the search</w:t>
            </w:r>
            <w:r w:rsidR="00B116DA">
              <w:rPr>
                <w:rFonts w:ascii="Arial" w:hAnsi="Arial" w:cs="Arial"/>
              </w:rPr>
              <w:t>es</w:t>
            </w:r>
          </w:p>
          <w:p w14:paraId="141A46A2" w14:textId="702C2423" w:rsidR="00F107F4" w:rsidRPr="00F107F4" w:rsidRDefault="00B116DA" w:rsidP="00F107F4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for that document.</w:t>
            </w:r>
          </w:p>
          <w:p w14:paraId="7C250D13" w14:textId="24879B96" w:rsidR="006B1C1F" w:rsidRPr="00B116DA" w:rsidRDefault="00B116DA" w:rsidP="00B116D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the document.</w:t>
            </w:r>
          </w:p>
          <w:p w14:paraId="51541CA6" w14:textId="77777777" w:rsidR="00B116DA" w:rsidRDefault="00B116DA" w:rsidP="006B1C1F">
            <w:pPr>
              <w:rPr>
                <w:rFonts w:ascii="Arial" w:hAnsi="Arial" w:cs="Arial"/>
              </w:rPr>
            </w:pPr>
          </w:p>
          <w:p w14:paraId="687347E7" w14:textId="77777777" w:rsidR="00F107F4" w:rsidRDefault="00F107F4" w:rsidP="006B1C1F">
            <w:pPr>
              <w:rPr>
                <w:rFonts w:ascii="Arial" w:hAnsi="Arial" w:cs="Arial"/>
              </w:rPr>
            </w:pPr>
          </w:p>
          <w:p w14:paraId="299A460E" w14:textId="77777777" w:rsidR="00F107F4" w:rsidRDefault="00F107F4" w:rsidP="006B1C1F">
            <w:pPr>
              <w:rPr>
                <w:rFonts w:ascii="Arial" w:hAnsi="Arial" w:cs="Arial"/>
              </w:rPr>
            </w:pPr>
          </w:p>
          <w:p w14:paraId="34739C26" w14:textId="581F4202" w:rsidR="006B1C1F" w:rsidRDefault="0032638F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t>ER 13</w:t>
            </w:r>
            <w:r w:rsidR="00722627">
              <w:rPr>
                <w:rFonts w:ascii="Arial" w:hAnsi="Arial" w:cs="Arial"/>
                <w:b/>
                <w:color w:val="FF0000"/>
                <w:u w:val="single"/>
              </w:rPr>
              <w:t xml:space="preserve"> – Obsolete Date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 xml:space="preserve"> of Package</w:t>
            </w:r>
            <w:r w:rsidR="006B1C1F" w:rsidRPr="009F1213">
              <w:rPr>
                <w:rFonts w:ascii="Arial" w:hAnsi="Arial" w:cs="Arial"/>
                <w:b/>
                <w:color w:val="FF0000"/>
                <w:u w:val="single"/>
              </w:rPr>
              <w:t xml:space="preserve"> and 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the added</w:t>
            </w:r>
            <w:r w:rsidR="006B1C1F" w:rsidRPr="009F1213">
              <w:rPr>
                <w:rFonts w:ascii="Arial" w:hAnsi="Arial" w:cs="Arial"/>
                <w:b/>
                <w:color w:val="FF0000"/>
                <w:u w:val="single"/>
              </w:rPr>
              <w:t xml:space="preserve"> document </w:t>
            </w:r>
            <w:r w:rsidR="00722627">
              <w:rPr>
                <w:rFonts w:ascii="Arial" w:hAnsi="Arial" w:cs="Arial"/>
                <w:b/>
                <w:color w:val="FF0000"/>
                <w:u w:val="single"/>
              </w:rPr>
              <w:t>is</w:t>
            </w:r>
            <w:r w:rsidR="006B1C1F" w:rsidRPr="009F1213">
              <w:rPr>
                <w:rFonts w:ascii="Arial" w:hAnsi="Arial" w:cs="Arial"/>
                <w:b/>
                <w:color w:val="FF0000"/>
                <w:u w:val="single"/>
              </w:rPr>
              <w:t xml:space="preserve"> same.</w:t>
            </w:r>
          </w:p>
          <w:p w14:paraId="34988077" w14:textId="77777777" w:rsidR="00B116DA" w:rsidRPr="00722627" w:rsidRDefault="00B116DA" w:rsidP="00722627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985137F" w14:textId="41691184" w:rsidR="00B116DA" w:rsidRPr="00B116DA" w:rsidRDefault="00B116DA" w:rsidP="00B116DA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6D1BCF5" wp14:editId="147DF1B6">
                  <wp:extent cx="5829300" cy="2943225"/>
                  <wp:effectExtent l="76200" t="76200" r="133350" b="1428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29432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42587AA" w14:textId="77777777" w:rsidR="00B116DA" w:rsidRDefault="00B116DA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ED24C6C" w14:textId="77777777" w:rsidR="00B116DA" w:rsidRDefault="00B116DA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4CAD49D" w14:textId="77777777" w:rsidR="00B116DA" w:rsidRDefault="00B116DA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44B798E" w14:textId="77777777" w:rsidR="00B116DA" w:rsidRDefault="00B116DA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4253B595" w14:textId="77777777" w:rsidR="00722627" w:rsidRDefault="00722627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069E4B4" w14:textId="77777777" w:rsidR="00722627" w:rsidRDefault="00722627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6E83135A" w14:textId="77777777" w:rsidR="00B116DA" w:rsidRDefault="00B116DA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1E7E5876" w14:textId="77777777" w:rsidR="00F107F4" w:rsidRDefault="00F107F4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70146461" w14:textId="77777777" w:rsidR="00F107F4" w:rsidRDefault="00F107F4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28954512" w14:textId="77777777" w:rsidR="006B1C1F" w:rsidRPr="00B116DA" w:rsidRDefault="006B1C1F" w:rsidP="00B116DA">
            <w:pPr>
              <w:rPr>
                <w:rFonts w:ascii="Arial" w:hAnsi="Arial" w:cs="Arial"/>
                <w:b/>
                <w:color w:val="000000" w:themeColor="text1"/>
                <w:u w:val="single"/>
              </w:rPr>
            </w:pPr>
          </w:p>
          <w:p w14:paraId="01879B49" w14:textId="77777777" w:rsidR="006B1C1F" w:rsidRPr="00E467A3" w:rsidRDefault="006B1C1F" w:rsidP="0095253A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“Add/Remove” link available in documents frame.</w:t>
            </w:r>
          </w:p>
          <w:p w14:paraId="4A5CE788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692B2618" w14:textId="67281172" w:rsidR="006B1C1F" w:rsidRPr="00E07463" w:rsidRDefault="006B1C1F" w:rsidP="006B1C1F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32638F">
              <w:rPr>
                <w:rFonts w:ascii="Arial" w:hAnsi="Arial" w:cs="Arial"/>
                <w:b/>
                <w:color w:val="FF0000"/>
                <w:u w:val="single"/>
              </w:rPr>
              <w:t>ER 14</w:t>
            </w:r>
            <w:r w:rsidRPr="00E07463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–</w:t>
            </w:r>
            <w:r w:rsidRPr="00E07463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Dialog to add</w:t>
            </w:r>
            <w:r w:rsidRPr="00E07463">
              <w:rPr>
                <w:rFonts w:ascii="Arial" w:hAnsi="Arial" w:cs="Arial"/>
                <w:b/>
                <w:color w:val="FF0000"/>
                <w:u w:val="single"/>
              </w:rPr>
              <w:t xml:space="preserve"> documents will appear.</w:t>
            </w:r>
          </w:p>
          <w:p w14:paraId="37615C48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2D1E0FC6" w14:textId="2BD86553" w:rsidR="006B1C1F" w:rsidRDefault="006B1C1F" w:rsidP="006B1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A1D11">
              <w:rPr>
                <w:noProof/>
                <w:lang w:val="en-IN" w:eastAsia="en-IN"/>
              </w:rPr>
              <w:drawing>
                <wp:inline distT="0" distB="0" distL="0" distR="0" wp14:anchorId="27B3DDEC" wp14:editId="45E40447">
                  <wp:extent cx="6410325" cy="3514725"/>
                  <wp:effectExtent l="76200" t="76200" r="142875" b="1428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5" cy="35147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54FDBB2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287EFBFA" w14:textId="77777777" w:rsidR="00CE7BE0" w:rsidRDefault="00CE7BE0" w:rsidP="006B1C1F">
            <w:pPr>
              <w:rPr>
                <w:rFonts w:ascii="Arial" w:hAnsi="Arial" w:cs="Arial"/>
              </w:rPr>
            </w:pPr>
          </w:p>
          <w:p w14:paraId="2A95741F" w14:textId="77777777" w:rsidR="00CE7BE0" w:rsidRDefault="00CE7BE0" w:rsidP="006B1C1F">
            <w:pPr>
              <w:rPr>
                <w:rFonts w:ascii="Arial" w:hAnsi="Arial" w:cs="Arial"/>
              </w:rPr>
            </w:pPr>
          </w:p>
          <w:p w14:paraId="42949BFC" w14:textId="77777777" w:rsidR="00CE7BE0" w:rsidRPr="00E467A3" w:rsidRDefault="00CE7BE0" w:rsidP="006B1C1F">
            <w:pPr>
              <w:rPr>
                <w:rFonts w:ascii="Arial" w:hAnsi="Arial" w:cs="Arial"/>
              </w:rPr>
            </w:pPr>
          </w:p>
          <w:p w14:paraId="2691A422" w14:textId="6B3D62D8" w:rsidR="000A1D11" w:rsidRDefault="006B1C1F" w:rsidP="000A1D11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Select Status: Archived, Created between (e.g. a month before current date and current date) and </w:t>
            </w:r>
            <w:r w:rsidR="000A1D11">
              <w:rPr>
                <w:rFonts w:ascii="Arial" w:hAnsi="Arial" w:cs="Arial"/>
              </w:rPr>
              <w:t>Type: Document and Location: ALL</w:t>
            </w:r>
          </w:p>
          <w:p w14:paraId="13AC216B" w14:textId="7290581F" w:rsidR="006B1C1F" w:rsidRDefault="006B1C1F" w:rsidP="000A1D11">
            <w:pPr>
              <w:pStyle w:val="ListParagraph"/>
              <w:contextualSpacing/>
              <w:rPr>
                <w:rFonts w:ascii="Arial" w:hAnsi="Arial" w:cs="Arial"/>
              </w:rPr>
            </w:pPr>
          </w:p>
          <w:p w14:paraId="4D8AD31F" w14:textId="2C2BD804" w:rsidR="006B1C1F" w:rsidRDefault="006B1C1F" w:rsidP="000A1D11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Select </w:t>
            </w:r>
            <w:r w:rsidR="000A1D11">
              <w:rPr>
                <w:rFonts w:ascii="Arial" w:hAnsi="Arial" w:cs="Arial"/>
              </w:rPr>
              <w:t>any two a</w:t>
            </w:r>
            <w:r>
              <w:rPr>
                <w:rFonts w:ascii="Arial" w:hAnsi="Arial" w:cs="Arial"/>
              </w:rPr>
              <w:t>rchived documents.</w:t>
            </w:r>
          </w:p>
          <w:p w14:paraId="61D23084" w14:textId="77777777" w:rsidR="006B1C1F" w:rsidRDefault="006B1C1F" w:rsidP="000A1D11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“OK”.</w:t>
            </w:r>
          </w:p>
          <w:p w14:paraId="579C1324" w14:textId="77777777" w:rsidR="006B1C1F" w:rsidRPr="000A1D11" w:rsidRDefault="006B1C1F" w:rsidP="000A1D11">
            <w:pPr>
              <w:rPr>
                <w:rFonts w:ascii="Arial" w:hAnsi="Arial" w:cs="Arial"/>
              </w:rPr>
            </w:pPr>
          </w:p>
          <w:p w14:paraId="19972818" w14:textId="2C27509C" w:rsidR="006B1C1F" w:rsidRPr="0023763E" w:rsidRDefault="00CE594B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</w:t>
            </w:r>
            <w:r w:rsidR="0032638F">
              <w:rPr>
                <w:rFonts w:ascii="Arial" w:hAnsi="Arial" w:cs="Arial"/>
                <w:b/>
                <w:color w:val="FF0000"/>
                <w:u w:val="single"/>
              </w:rPr>
              <w:t>R 15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 xml:space="preserve"> –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The added Archived d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>ocuments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 xml:space="preserve"> appear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 xml:space="preserve"> 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in the Documents frame</w:t>
            </w:r>
            <w:r w:rsidR="006B1C1F" w:rsidRPr="0023763E">
              <w:rPr>
                <w:rFonts w:ascii="Arial" w:hAnsi="Arial" w:cs="Arial"/>
                <w:b/>
                <w:color w:val="FF0000"/>
                <w:u w:val="single"/>
              </w:rPr>
              <w:t>.</w:t>
            </w:r>
          </w:p>
          <w:p w14:paraId="56E9D64B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347F030D" w14:textId="38AAC71D" w:rsidR="00CE594B" w:rsidRPr="00CE7BE0" w:rsidRDefault="000A1D11" w:rsidP="00CE7BE0">
            <w:pPr>
              <w:rPr>
                <w:rFonts w:ascii="Arial" w:hAnsi="Arial" w:cs="Arial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4AAACC2" wp14:editId="37EE8C46">
                  <wp:extent cx="6810375" cy="2267585"/>
                  <wp:effectExtent l="76200" t="76200" r="142875" b="1327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0375" cy="226758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2F6C84F" w14:textId="77777777" w:rsidR="00143307" w:rsidRPr="00D545BF" w:rsidRDefault="00143307" w:rsidP="006B1C1F">
            <w:pPr>
              <w:rPr>
                <w:rFonts w:ascii="Arial" w:hAnsi="Arial" w:cs="Arial"/>
              </w:rPr>
            </w:pPr>
          </w:p>
          <w:p w14:paraId="1274777D" w14:textId="6EA4620E" w:rsidR="00143307" w:rsidRPr="006235D9" w:rsidRDefault="00143307" w:rsidP="001433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Enable</w:t>
            </w:r>
            <w:r>
              <w:rPr>
                <w:rFonts w:ascii="Arial" w:hAnsi="Arial" w:cs="Arial"/>
              </w:rPr>
              <w:t xml:space="preserve"> permission for “</w:t>
            </w:r>
            <w:r w:rsidRPr="00B77B79">
              <w:rPr>
                <w:rFonts w:ascii="Arial" w:hAnsi="Arial" w:cs="Arial"/>
              </w:rPr>
              <w:t>Prohibit u</w:t>
            </w:r>
            <w:r>
              <w:rPr>
                <w:rFonts w:ascii="Arial" w:hAnsi="Arial" w:cs="Arial"/>
              </w:rPr>
              <w:t>ser attaching Archived Document”.</w:t>
            </w:r>
          </w:p>
          <w:p w14:paraId="1918BA86" w14:textId="04568E17" w:rsidR="00143307" w:rsidRDefault="00143307" w:rsidP="0014330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>able permission for “</w:t>
            </w:r>
            <w:r w:rsidRPr="00B77B79">
              <w:rPr>
                <w:rFonts w:ascii="Arial" w:hAnsi="Arial" w:cs="Arial"/>
              </w:rPr>
              <w:t>Prohibit user attaching Released Document</w:t>
            </w:r>
            <w:r>
              <w:rPr>
                <w:rFonts w:ascii="Arial" w:hAnsi="Arial" w:cs="Arial"/>
              </w:rPr>
              <w:t>”</w:t>
            </w:r>
            <w:r w:rsidRPr="00B77B79">
              <w:rPr>
                <w:rFonts w:ascii="Arial" w:hAnsi="Arial" w:cs="Arial"/>
              </w:rPr>
              <w:t>.</w:t>
            </w:r>
          </w:p>
          <w:p w14:paraId="3C302069" w14:textId="4FD32B3F" w:rsidR="006B1C1F" w:rsidRDefault="00143307" w:rsidP="00143307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(Note: Set permission for </w:t>
            </w:r>
            <w:r>
              <w:rPr>
                <w:rFonts w:ascii="Arial" w:hAnsi="Arial" w:cs="Arial"/>
              </w:rPr>
              <w:t>Step 38</w:t>
            </w:r>
            <w:r>
              <w:rPr>
                <w:rFonts w:ascii="Arial" w:hAnsi="Arial" w:cs="Arial"/>
              </w:rPr>
              <w:t xml:space="preserve"> and 3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through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database</w:t>
            </w:r>
            <w:r>
              <w:rPr>
                <w:rFonts w:ascii="Arial" w:hAnsi="Arial" w:cs="Arial"/>
              </w:rPr>
              <w:t>.)</w:t>
            </w:r>
          </w:p>
          <w:p w14:paraId="3B063368" w14:textId="77777777" w:rsidR="00143307" w:rsidRDefault="00143307" w:rsidP="00143307">
            <w:pPr>
              <w:pStyle w:val="ListParagraph"/>
              <w:rPr>
                <w:rFonts w:ascii="Arial" w:hAnsi="Arial" w:cs="Arial"/>
              </w:rPr>
            </w:pPr>
          </w:p>
          <w:p w14:paraId="0AA568D9" w14:textId="77777777" w:rsidR="00CE7BE0" w:rsidRDefault="00CE7BE0" w:rsidP="00143307">
            <w:pPr>
              <w:pStyle w:val="ListParagraph"/>
              <w:rPr>
                <w:rFonts w:ascii="Arial" w:hAnsi="Arial" w:cs="Arial"/>
              </w:rPr>
            </w:pPr>
          </w:p>
          <w:p w14:paraId="06B400FC" w14:textId="77777777" w:rsidR="00CE7BE0" w:rsidRDefault="00CE7BE0" w:rsidP="00143307">
            <w:pPr>
              <w:pStyle w:val="ListParagraph"/>
              <w:rPr>
                <w:rFonts w:ascii="Arial" w:hAnsi="Arial" w:cs="Arial"/>
              </w:rPr>
            </w:pPr>
          </w:p>
          <w:p w14:paraId="42968735" w14:textId="77777777" w:rsidR="00CE7BE0" w:rsidRDefault="00CE7BE0" w:rsidP="00143307">
            <w:pPr>
              <w:pStyle w:val="ListParagraph"/>
              <w:rPr>
                <w:rFonts w:ascii="Arial" w:hAnsi="Arial" w:cs="Arial"/>
              </w:rPr>
            </w:pPr>
          </w:p>
          <w:p w14:paraId="595B95E7" w14:textId="1F401C93" w:rsidR="006B1C1F" w:rsidRPr="00CE7BE0" w:rsidRDefault="006B1C1F" w:rsidP="00CE7BE0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Click on “OK”.</w:t>
            </w:r>
          </w:p>
          <w:p w14:paraId="79BE67D7" w14:textId="05587D98" w:rsidR="006B1C1F" w:rsidRPr="00143307" w:rsidRDefault="006B1C1F" w:rsidP="00143307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Logout of the desktop interface and </w:t>
            </w:r>
            <w:r w:rsidRPr="0032638F">
              <w:rPr>
                <w:rFonts w:ascii="Arial" w:hAnsi="Arial" w:cs="Arial"/>
                <w:noProof/>
              </w:rPr>
              <w:t>login</w:t>
            </w:r>
            <w:r>
              <w:rPr>
                <w:rFonts w:ascii="Arial" w:hAnsi="Arial" w:cs="Arial"/>
              </w:rPr>
              <w:t xml:space="preserve"> to the </w:t>
            </w:r>
            <w:r w:rsidR="0032638F">
              <w:rPr>
                <w:rFonts w:ascii="Arial" w:hAnsi="Arial" w:cs="Arial"/>
                <w:noProof/>
              </w:rPr>
              <w:t>W</w:t>
            </w:r>
            <w:r w:rsidRPr="0032638F">
              <w:rPr>
                <w:rFonts w:ascii="Arial" w:hAnsi="Arial" w:cs="Arial"/>
                <w:noProof/>
              </w:rPr>
              <w:t>eb</w:t>
            </w:r>
            <w:r>
              <w:rPr>
                <w:rFonts w:ascii="Arial" w:hAnsi="Arial" w:cs="Arial"/>
              </w:rPr>
              <w:t xml:space="preserve"> Interface.</w:t>
            </w:r>
          </w:p>
          <w:p w14:paraId="18A2A808" w14:textId="77777777" w:rsidR="006B1C1F" w:rsidRPr="00E467A3" w:rsidRDefault="006B1C1F" w:rsidP="00143307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the web interface, open the Package/Traveler created in Step 5 and click on “Add/Remove” link available in documents frame. </w:t>
            </w:r>
          </w:p>
          <w:p w14:paraId="3314F760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4662E7C1" w14:textId="5C85D80C" w:rsidR="006B1C1F" w:rsidRDefault="006B1C1F" w:rsidP="006B1C1F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="0032638F">
              <w:rPr>
                <w:rFonts w:ascii="Arial" w:hAnsi="Arial" w:cs="Arial"/>
                <w:b/>
                <w:color w:val="FF0000"/>
                <w:u w:val="single"/>
              </w:rPr>
              <w:t>ER 16</w:t>
            </w:r>
            <w:r w:rsidRPr="00E07463">
              <w:rPr>
                <w:rFonts w:ascii="Arial" w:hAnsi="Arial" w:cs="Arial"/>
                <w:b/>
                <w:color w:val="FF0000"/>
                <w:u w:val="single"/>
              </w:rPr>
              <w:t xml:space="preserve"> - Attach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D</w:t>
            </w:r>
            <w:r w:rsidRPr="00E07463">
              <w:rPr>
                <w:rFonts w:ascii="Arial" w:hAnsi="Arial" w:cs="Arial"/>
                <w:b/>
                <w:color w:val="FF0000"/>
                <w:u w:val="single"/>
              </w:rPr>
              <w:t>ocuments screen will appear.</w:t>
            </w:r>
            <w:r>
              <w:rPr>
                <w:rFonts w:ascii="Arial" w:hAnsi="Arial" w:cs="Arial"/>
                <w:noProof/>
              </w:rPr>
              <w:t xml:space="preserve">         </w:t>
            </w:r>
          </w:p>
          <w:p w14:paraId="5B61B4B3" w14:textId="77777777" w:rsidR="006B1C1F" w:rsidRDefault="006B1C1F" w:rsidP="006B1C1F">
            <w:pPr>
              <w:rPr>
                <w:rFonts w:ascii="Arial" w:hAnsi="Arial" w:cs="Arial"/>
                <w:noProof/>
              </w:rPr>
            </w:pPr>
          </w:p>
          <w:p w14:paraId="4E5E0BD8" w14:textId="74410F49" w:rsidR="006B1C1F" w:rsidRDefault="006B1C1F" w:rsidP="006B1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t xml:space="preserve"> </w:t>
            </w:r>
            <w:r w:rsidR="00143307">
              <w:rPr>
                <w:noProof/>
                <w:lang w:val="en-IN" w:eastAsia="en-IN"/>
              </w:rPr>
              <w:drawing>
                <wp:inline distT="0" distB="0" distL="0" distR="0" wp14:anchorId="7EF46751" wp14:editId="012C7BC0">
                  <wp:extent cx="6410325" cy="3514725"/>
                  <wp:effectExtent l="76200" t="76200" r="142875" b="1428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0325" cy="35147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8F94EFD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5C339F44" w14:textId="38B2CD59" w:rsidR="00CE7BE0" w:rsidRDefault="00CE7BE0" w:rsidP="00CE7BE0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Select Status: Open, Created between (e.g. a month before current date and current date</w:t>
            </w:r>
            <w:r w:rsidRPr="0032638F">
              <w:rPr>
                <w:rFonts w:ascii="Arial" w:hAnsi="Arial" w:cs="Arial"/>
                <w:noProof/>
              </w:rPr>
              <w:t>),</w:t>
            </w:r>
            <w:r w:rsidR="0032638F" w:rsidRPr="0032638F">
              <w:rPr>
                <w:rFonts w:ascii="Arial" w:hAnsi="Arial" w:cs="Arial"/>
                <w:noProof/>
              </w:rPr>
              <w:t xml:space="preserve"> </w:t>
            </w:r>
            <w:r w:rsidRPr="0032638F">
              <w:rPr>
                <w:rFonts w:ascii="Arial" w:hAnsi="Arial" w:cs="Arial"/>
                <w:noProof/>
              </w:rPr>
              <w:t>Type</w:t>
            </w:r>
            <w:r>
              <w:rPr>
                <w:rFonts w:ascii="Arial" w:hAnsi="Arial" w:cs="Arial"/>
              </w:rPr>
              <w:t>: Document and Location: ALL</w:t>
            </w:r>
          </w:p>
          <w:p w14:paraId="7627C656" w14:textId="5E6642E5" w:rsidR="00CE7BE0" w:rsidRPr="00CE7BE0" w:rsidRDefault="00CE7BE0" w:rsidP="00CE7BE0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effective in </w:t>
            </w:r>
            <w:r w:rsidR="0032638F">
              <w:rPr>
                <w:rFonts w:ascii="Arial" w:hAnsi="Arial" w:cs="Arial"/>
              </w:rPr>
              <w:t xml:space="preserve">the </w:t>
            </w:r>
            <w:r w:rsidRPr="0032638F">
              <w:rPr>
                <w:rFonts w:ascii="Arial" w:hAnsi="Arial" w:cs="Arial"/>
                <w:noProof/>
              </w:rPr>
              <w:t>search</w:t>
            </w:r>
            <w:r>
              <w:rPr>
                <w:rFonts w:ascii="Arial" w:hAnsi="Arial" w:cs="Arial"/>
              </w:rPr>
              <w:t xml:space="preserve"> field and click on go button</w:t>
            </w:r>
            <w:r>
              <w:rPr>
                <w:rFonts w:ascii="Arial" w:hAnsi="Arial" w:cs="Arial"/>
              </w:rPr>
              <w:t>.</w:t>
            </w:r>
          </w:p>
          <w:p w14:paraId="6EF0CD19" w14:textId="77777777" w:rsidR="00CE7BE0" w:rsidRDefault="00CE7BE0" w:rsidP="006B1C1F">
            <w:pPr>
              <w:pStyle w:val="ListParagraph"/>
              <w:rPr>
                <w:rFonts w:ascii="Arial" w:hAnsi="Arial" w:cs="Arial"/>
              </w:rPr>
            </w:pPr>
          </w:p>
          <w:p w14:paraId="12910838" w14:textId="3A17D682" w:rsidR="006B1C1F" w:rsidRDefault="0032638F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ER 17</w:t>
            </w:r>
            <w:r w:rsidR="006B1C1F" w:rsidRPr="00FC54FE">
              <w:rPr>
                <w:rFonts w:ascii="Arial" w:hAnsi="Arial" w:cs="Arial"/>
                <w:b/>
                <w:color w:val="FF0000"/>
                <w:u w:val="single"/>
              </w:rPr>
              <w:t xml:space="preserve"> – All the </w:t>
            </w:r>
            <w:r w:rsidR="006B1C1F">
              <w:rPr>
                <w:rFonts w:ascii="Arial" w:hAnsi="Arial" w:cs="Arial"/>
                <w:b/>
                <w:color w:val="FF0000"/>
                <w:u w:val="single"/>
              </w:rPr>
              <w:t>E</w:t>
            </w:r>
            <w:r w:rsidR="006B1C1F" w:rsidRPr="00FC54FE">
              <w:rPr>
                <w:rFonts w:ascii="Arial" w:hAnsi="Arial" w:cs="Arial"/>
                <w:b/>
                <w:color w:val="FF0000"/>
                <w:u w:val="single"/>
              </w:rPr>
              <w:t>ffective documents are greyed out.</w:t>
            </w:r>
          </w:p>
          <w:p w14:paraId="60F517CB" w14:textId="77777777" w:rsidR="006B1C1F" w:rsidRDefault="006B1C1F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59EC394" w14:textId="5C70CDB5" w:rsidR="006B1C1F" w:rsidRPr="007B086C" w:rsidRDefault="00143307" w:rsidP="006B1C1F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9082ED" wp14:editId="4A791D62">
                  <wp:extent cx="6315075" cy="3057525"/>
                  <wp:effectExtent l="76200" t="76200" r="142875" b="1428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30575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6C1CFC5" w14:textId="77777777" w:rsidR="006B1C1F" w:rsidRDefault="006B1C1F" w:rsidP="006B1C1F">
            <w:pPr>
              <w:pStyle w:val="ListParagraph"/>
              <w:rPr>
                <w:rFonts w:ascii="Arial" w:hAnsi="Arial" w:cs="Arial"/>
              </w:rPr>
            </w:pPr>
          </w:p>
          <w:p w14:paraId="4D1146B2" w14:textId="77777777" w:rsidR="00CE7BE0" w:rsidRDefault="00CE7BE0" w:rsidP="006B1C1F">
            <w:pPr>
              <w:pStyle w:val="ListParagraph"/>
              <w:rPr>
                <w:rFonts w:ascii="Arial" w:hAnsi="Arial" w:cs="Arial"/>
              </w:rPr>
            </w:pPr>
          </w:p>
          <w:p w14:paraId="2AD1EC1D" w14:textId="77777777" w:rsidR="00CE7BE0" w:rsidRDefault="00CE7BE0" w:rsidP="006B1C1F">
            <w:pPr>
              <w:pStyle w:val="ListParagraph"/>
              <w:rPr>
                <w:rFonts w:ascii="Arial" w:hAnsi="Arial" w:cs="Arial"/>
              </w:rPr>
            </w:pPr>
          </w:p>
          <w:p w14:paraId="525BD905" w14:textId="77777777" w:rsidR="00CE7BE0" w:rsidRDefault="00CE7BE0" w:rsidP="006B1C1F">
            <w:pPr>
              <w:pStyle w:val="ListParagraph"/>
              <w:rPr>
                <w:rFonts w:ascii="Arial" w:hAnsi="Arial" w:cs="Arial"/>
              </w:rPr>
            </w:pPr>
          </w:p>
          <w:p w14:paraId="28A16F68" w14:textId="77777777" w:rsidR="00CE7BE0" w:rsidRDefault="00CE7BE0" w:rsidP="006B1C1F">
            <w:pPr>
              <w:pStyle w:val="ListParagraph"/>
              <w:rPr>
                <w:rFonts w:ascii="Arial" w:hAnsi="Arial" w:cs="Arial"/>
              </w:rPr>
            </w:pPr>
          </w:p>
          <w:p w14:paraId="744C8B96" w14:textId="65ABBA14" w:rsidR="006B1C1F" w:rsidRDefault="006B1C1F" w:rsidP="00CE7BE0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Select Status: Archived, Created between (e.g. a month before current date and current date) and Type: </w:t>
            </w:r>
            <w:r w:rsidR="00CE7BE0">
              <w:rPr>
                <w:rFonts w:ascii="Arial" w:hAnsi="Arial" w:cs="Arial"/>
              </w:rPr>
              <w:t>Document</w:t>
            </w:r>
            <w:r>
              <w:rPr>
                <w:rFonts w:ascii="Arial" w:hAnsi="Arial" w:cs="Arial"/>
              </w:rPr>
              <w:t>.</w:t>
            </w:r>
          </w:p>
          <w:p w14:paraId="629A7D5A" w14:textId="77777777" w:rsidR="00CE7BE0" w:rsidRPr="00CE7BE0" w:rsidRDefault="00CE7BE0" w:rsidP="00CE7BE0">
            <w:pPr>
              <w:rPr>
                <w:rFonts w:ascii="Arial" w:hAnsi="Arial" w:cs="Arial"/>
              </w:rPr>
            </w:pPr>
          </w:p>
          <w:p w14:paraId="3E9AA48E" w14:textId="23A27385" w:rsidR="006B1C1F" w:rsidRDefault="006B1C1F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</w:t>
            </w:r>
            <w:r w:rsidR="0032638F">
              <w:rPr>
                <w:rFonts w:ascii="Arial" w:hAnsi="Arial" w:cs="Arial"/>
                <w:b/>
                <w:color w:val="FF0000"/>
                <w:u w:val="single"/>
              </w:rPr>
              <w:t>R 18</w:t>
            </w:r>
            <w:r w:rsidRPr="00FC54FE">
              <w:rPr>
                <w:rFonts w:ascii="Arial" w:hAnsi="Arial" w:cs="Arial"/>
                <w:b/>
                <w:color w:val="FF0000"/>
                <w:u w:val="single"/>
              </w:rPr>
              <w:t xml:space="preserve"> – All the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A</w:t>
            </w:r>
            <w:r w:rsidRPr="00FC54FE">
              <w:rPr>
                <w:rFonts w:ascii="Arial" w:hAnsi="Arial" w:cs="Arial"/>
                <w:b/>
                <w:color w:val="FF0000"/>
                <w:u w:val="single"/>
              </w:rPr>
              <w:t>rchived documents are greyed out.</w:t>
            </w:r>
          </w:p>
          <w:p w14:paraId="4DA7B50D" w14:textId="77777777" w:rsidR="006B1C1F" w:rsidRDefault="006B1C1F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35D988EB" w14:textId="785A2FAF" w:rsidR="006B1C1F" w:rsidRPr="007B086C" w:rsidRDefault="00CE7BE0" w:rsidP="006B1C1F">
            <w:pPr>
              <w:rPr>
                <w:rFonts w:ascii="Arial" w:hAnsi="Arial" w:cs="Arial"/>
                <w:b/>
                <w:color w:val="FF0000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6E44A74" wp14:editId="2C6BAD2C">
                  <wp:extent cx="6438900" cy="3019425"/>
                  <wp:effectExtent l="76200" t="76200" r="133350" b="1428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0" cy="30194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5666700" w14:textId="77777777" w:rsidR="006B1C1F" w:rsidRDefault="006B1C1F" w:rsidP="006B1C1F">
            <w:pPr>
              <w:rPr>
                <w:rFonts w:ascii="Arial" w:hAnsi="Arial" w:cs="Arial"/>
              </w:rPr>
            </w:pPr>
          </w:p>
          <w:p w14:paraId="39DF37A4" w14:textId="77777777" w:rsidR="00CE7BE0" w:rsidRDefault="00CE7BE0" w:rsidP="006B1C1F">
            <w:pPr>
              <w:rPr>
                <w:rFonts w:ascii="Arial" w:hAnsi="Arial" w:cs="Arial"/>
              </w:rPr>
            </w:pPr>
          </w:p>
          <w:p w14:paraId="4366736F" w14:textId="77777777" w:rsidR="00CE7BE0" w:rsidRDefault="00CE7BE0" w:rsidP="006B1C1F">
            <w:pPr>
              <w:rPr>
                <w:rFonts w:ascii="Arial" w:hAnsi="Arial" w:cs="Arial"/>
              </w:rPr>
            </w:pPr>
          </w:p>
          <w:p w14:paraId="4C672F88" w14:textId="77777777" w:rsidR="00CE7BE0" w:rsidRDefault="00CE7BE0" w:rsidP="006B1C1F">
            <w:pPr>
              <w:rPr>
                <w:rFonts w:ascii="Arial" w:hAnsi="Arial" w:cs="Arial"/>
              </w:rPr>
            </w:pPr>
          </w:p>
          <w:p w14:paraId="2D9755D1" w14:textId="77777777" w:rsidR="00CE7BE0" w:rsidRDefault="00CE7BE0" w:rsidP="006B1C1F">
            <w:pPr>
              <w:rPr>
                <w:rFonts w:ascii="Arial" w:hAnsi="Arial" w:cs="Arial"/>
              </w:rPr>
            </w:pPr>
          </w:p>
          <w:p w14:paraId="21C3EB80" w14:textId="77777777" w:rsidR="00CE7BE0" w:rsidRDefault="00CE7BE0" w:rsidP="006B1C1F">
            <w:pPr>
              <w:rPr>
                <w:rFonts w:ascii="Arial" w:hAnsi="Arial" w:cs="Arial"/>
              </w:rPr>
            </w:pPr>
          </w:p>
          <w:p w14:paraId="742E464B" w14:textId="77777777" w:rsidR="00CE7BE0" w:rsidRPr="0021255B" w:rsidRDefault="00CE7BE0" w:rsidP="006B1C1F">
            <w:pPr>
              <w:rPr>
                <w:rFonts w:ascii="Arial" w:hAnsi="Arial" w:cs="Arial"/>
              </w:rPr>
            </w:pPr>
          </w:p>
          <w:p w14:paraId="1116887E" w14:textId="3C6982DE" w:rsidR="00CE7BE0" w:rsidRDefault="006B1C1F" w:rsidP="00CE7BE0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Select Status: Both, Created between (e.g. a month before current date and current date) and Type: </w:t>
            </w:r>
            <w:r w:rsidR="00CE7BE0">
              <w:rPr>
                <w:rFonts w:ascii="Arial" w:hAnsi="Arial" w:cs="Arial"/>
              </w:rPr>
              <w:t>Document</w:t>
            </w:r>
          </w:p>
          <w:p w14:paraId="23035DA8" w14:textId="77777777" w:rsidR="00CE7BE0" w:rsidRPr="00CE7BE0" w:rsidRDefault="00CE7BE0" w:rsidP="00CE7BE0">
            <w:pPr>
              <w:contextualSpacing/>
              <w:rPr>
                <w:rFonts w:ascii="Arial" w:hAnsi="Arial" w:cs="Arial"/>
              </w:rPr>
            </w:pPr>
          </w:p>
          <w:p w14:paraId="7DF48853" w14:textId="07C8DE1B" w:rsidR="006B1C1F" w:rsidRDefault="006B1C1F" w:rsidP="006B1C1F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t>E</w:t>
            </w:r>
            <w:r w:rsidR="0032638F">
              <w:rPr>
                <w:rFonts w:ascii="Arial" w:hAnsi="Arial" w:cs="Arial"/>
                <w:b/>
                <w:color w:val="FF0000"/>
                <w:u w:val="single"/>
              </w:rPr>
              <w:t>R 19</w:t>
            </w:r>
            <w:r w:rsidRPr="00FC54FE">
              <w:rPr>
                <w:rFonts w:ascii="Arial" w:hAnsi="Arial" w:cs="Arial"/>
                <w:b/>
                <w:color w:val="FF0000"/>
                <w:u w:val="single"/>
              </w:rPr>
              <w:t xml:space="preserve"> – All </w:t>
            </w:r>
            <w:r>
              <w:rPr>
                <w:rFonts w:ascii="Arial" w:hAnsi="Arial" w:cs="Arial"/>
                <w:b/>
                <w:color w:val="FF0000"/>
                <w:u w:val="single"/>
              </w:rPr>
              <w:t>Effective and A</w:t>
            </w:r>
            <w:r w:rsidRPr="00FC54FE">
              <w:rPr>
                <w:rFonts w:ascii="Arial" w:hAnsi="Arial" w:cs="Arial"/>
                <w:b/>
                <w:color w:val="FF0000"/>
                <w:u w:val="single"/>
              </w:rPr>
              <w:t>rchived documents are greyed out.</w:t>
            </w:r>
          </w:p>
          <w:p w14:paraId="0252F509" w14:textId="77777777" w:rsidR="00CE7BE0" w:rsidRPr="00CE7BE0" w:rsidRDefault="00CE7BE0" w:rsidP="00CE7BE0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09E2CA53" w14:textId="2A97ACC6" w:rsidR="006B1C1F" w:rsidRDefault="00CE7BE0" w:rsidP="00CE7BE0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77E1D89" wp14:editId="12F66C73">
                  <wp:extent cx="5838825" cy="2847975"/>
                  <wp:effectExtent l="76200" t="76200" r="142875" b="1428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8972" b="9735"/>
                          <a:stretch/>
                        </pic:blipFill>
                        <pic:spPr bwMode="auto">
                          <a:xfrm>
                            <a:off x="0" y="0"/>
                            <a:ext cx="5838825" cy="28479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CC03CB" w14:textId="77777777" w:rsidR="00CE7BE0" w:rsidRPr="00CE7BE0" w:rsidRDefault="00CE7BE0" w:rsidP="00CE7BE0">
            <w:pPr>
              <w:pStyle w:val="ListParagraph"/>
              <w:rPr>
                <w:rFonts w:ascii="Arial" w:hAnsi="Arial" w:cs="Arial"/>
                <w:b/>
                <w:color w:val="FF0000"/>
                <w:u w:val="single"/>
              </w:rPr>
            </w:pPr>
          </w:p>
          <w:p w14:paraId="5C7878E4" w14:textId="77777777" w:rsidR="006B1C1F" w:rsidRPr="000D537C" w:rsidRDefault="006B1C1F" w:rsidP="00CE7BE0">
            <w:pPr>
              <w:pStyle w:val="ListParagraph"/>
              <w:numPr>
                <w:ilvl w:val="0"/>
                <w:numId w:val="1"/>
              </w:numPr>
              <w:contextualSpacing/>
              <w:rPr>
                <w:rFonts w:ascii="Arial" w:hAnsi="Arial" w:cs="Arial"/>
              </w:rPr>
            </w:pPr>
            <w:r w:rsidRPr="000D537C">
              <w:rPr>
                <w:rFonts w:ascii="Arial" w:hAnsi="Arial" w:cs="Arial"/>
              </w:rPr>
              <w:t>Click on “OK”.</w:t>
            </w:r>
          </w:p>
          <w:p w14:paraId="6CECBE1C" w14:textId="77777777" w:rsidR="005E6DAD" w:rsidRDefault="005E6DAD" w:rsidP="00AD4ADA">
            <w:pPr>
              <w:rPr>
                <w:rFonts w:ascii="Arial" w:hAnsi="Arial" w:cs="Arial"/>
              </w:rPr>
            </w:pPr>
          </w:p>
          <w:p w14:paraId="51461A8D" w14:textId="77777777" w:rsidR="005E6DAD" w:rsidRDefault="005E6DAD" w:rsidP="00AD4ADA">
            <w:pPr>
              <w:rPr>
                <w:rFonts w:ascii="Arial" w:hAnsi="Arial" w:cs="Arial"/>
              </w:rPr>
            </w:pPr>
          </w:p>
          <w:p w14:paraId="3FFD7206" w14:textId="77777777" w:rsidR="005E6DAD" w:rsidRDefault="005E6DAD" w:rsidP="00AD4ADA">
            <w:pPr>
              <w:rPr>
                <w:rFonts w:ascii="Arial" w:hAnsi="Arial" w:cs="Arial"/>
              </w:rPr>
            </w:pPr>
          </w:p>
          <w:p w14:paraId="790C1D34" w14:textId="77777777" w:rsidR="0032638F" w:rsidRDefault="0032638F" w:rsidP="00AD4ADA">
            <w:pPr>
              <w:rPr>
                <w:rFonts w:ascii="Arial" w:hAnsi="Arial" w:cs="Arial"/>
              </w:rPr>
            </w:pPr>
          </w:p>
          <w:p w14:paraId="60C9499A" w14:textId="77777777" w:rsidR="0032638F" w:rsidRDefault="0032638F" w:rsidP="00AD4ADA">
            <w:pPr>
              <w:rPr>
                <w:rFonts w:ascii="Arial" w:hAnsi="Arial" w:cs="Arial"/>
              </w:rPr>
            </w:pPr>
          </w:p>
          <w:p w14:paraId="64990F7A" w14:textId="77777777" w:rsidR="0032638F" w:rsidRPr="00076677" w:rsidRDefault="0032638F" w:rsidP="00AD4ADA">
            <w:pPr>
              <w:rPr>
                <w:rFonts w:ascii="Arial" w:hAnsi="Arial" w:cs="Arial"/>
              </w:rPr>
            </w:pPr>
          </w:p>
        </w:tc>
      </w:tr>
      <w:tr w:rsidR="00B116DA" w:rsidRPr="00076677" w14:paraId="3924E29E" w14:textId="77777777" w:rsidTr="004D4B84">
        <w:trPr>
          <w:trHeight w:val="413"/>
        </w:trPr>
        <w:tc>
          <w:tcPr>
            <w:tcW w:w="2178" w:type="dxa"/>
            <w:vMerge w:val="restart"/>
            <w:shd w:val="clear" w:color="auto" w:fill="E0E0E0"/>
          </w:tcPr>
          <w:p w14:paraId="42B96B8A" w14:textId="79C887C6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lastRenderedPageBreak/>
              <w:t>Pass/Fail</w:t>
            </w:r>
          </w:p>
        </w:tc>
        <w:tc>
          <w:tcPr>
            <w:tcW w:w="2660" w:type="dxa"/>
            <w:vMerge w:val="restart"/>
          </w:tcPr>
          <w:p w14:paraId="5E5F66E5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Pass:</w:t>
            </w:r>
          </w:p>
          <w:p w14:paraId="0CFB504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Fail:</w:t>
            </w:r>
          </w:p>
          <w:p w14:paraId="2042D17D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  <w:tc>
          <w:tcPr>
            <w:tcW w:w="5787" w:type="dxa"/>
            <w:gridSpan w:val="2"/>
          </w:tcPr>
          <w:p w14:paraId="3E6B764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Type of Execution:</w:t>
            </w:r>
          </w:p>
        </w:tc>
        <w:tc>
          <w:tcPr>
            <w:tcW w:w="2853" w:type="dxa"/>
            <w:vMerge w:val="restart"/>
          </w:tcPr>
          <w:p w14:paraId="3BA4B79D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</w:tr>
      <w:tr w:rsidR="0095253A" w:rsidRPr="00076677" w14:paraId="33BE0F06" w14:textId="77777777" w:rsidTr="004D4B84">
        <w:trPr>
          <w:trHeight w:val="612"/>
        </w:trPr>
        <w:tc>
          <w:tcPr>
            <w:tcW w:w="2178" w:type="dxa"/>
            <w:vMerge/>
            <w:shd w:val="clear" w:color="auto" w:fill="E0E0E0"/>
          </w:tcPr>
          <w:p w14:paraId="5716A668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60" w:type="dxa"/>
            <w:vMerge/>
          </w:tcPr>
          <w:p w14:paraId="1AFAC9E9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  <w:tc>
          <w:tcPr>
            <w:tcW w:w="3208" w:type="dxa"/>
          </w:tcPr>
          <w:p w14:paraId="2220B93A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Automation:</w:t>
            </w:r>
          </w:p>
        </w:tc>
        <w:tc>
          <w:tcPr>
            <w:tcW w:w="2579" w:type="dxa"/>
          </w:tcPr>
          <w:p w14:paraId="5C6EA7C8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Manual:</w:t>
            </w:r>
          </w:p>
        </w:tc>
        <w:tc>
          <w:tcPr>
            <w:tcW w:w="2853" w:type="dxa"/>
            <w:vMerge/>
          </w:tcPr>
          <w:p w14:paraId="1C2788F6" w14:textId="77777777" w:rsidR="004D4B84" w:rsidRPr="00076677" w:rsidRDefault="004D4B84" w:rsidP="006725CF">
            <w:pPr>
              <w:tabs>
                <w:tab w:val="left" w:pos="2565"/>
              </w:tabs>
              <w:rPr>
                <w:rFonts w:ascii="Arial" w:hAnsi="Arial" w:cs="Arial"/>
              </w:rPr>
            </w:pPr>
          </w:p>
        </w:tc>
      </w:tr>
      <w:tr w:rsidR="004D4B84" w:rsidRPr="00076677" w14:paraId="4D9093D6" w14:textId="77777777" w:rsidTr="004D4B84">
        <w:tc>
          <w:tcPr>
            <w:tcW w:w="2178" w:type="dxa"/>
            <w:shd w:val="clear" w:color="auto" w:fill="E0E0E0"/>
          </w:tcPr>
          <w:p w14:paraId="1D5321DD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Notes/Deviations</w:t>
            </w:r>
          </w:p>
        </w:tc>
        <w:tc>
          <w:tcPr>
            <w:tcW w:w="11300" w:type="dxa"/>
            <w:gridSpan w:val="4"/>
          </w:tcPr>
          <w:p w14:paraId="1946D61B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</w:tr>
      <w:tr w:rsidR="00CE7BE0" w:rsidRPr="00076677" w14:paraId="06703071" w14:textId="77777777" w:rsidTr="004D4B84">
        <w:trPr>
          <w:cantSplit/>
        </w:trPr>
        <w:tc>
          <w:tcPr>
            <w:tcW w:w="2178" w:type="dxa"/>
            <w:shd w:val="clear" w:color="auto" w:fill="E0E0E0"/>
          </w:tcPr>
          <w:p w14:paraId="3E846444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Additional Remarks in case of Manual Execution</w:t>
            </w:r>
          </w:p>
        </w:tc>
        <w:tc>
          <w:tcPr>
            <w:tcW w:w="8447" w:type="dxa"/>
            <w:gridSpan w:val="3"/>
          </w:tcPr>
          <w:p w14:paraId="78075147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  <w:tc>
          <w:tcPr>
            <w:tcW w:w="2853" w:type="dxa"/>
          </w:tcPr>
          <w:p w14:paraId="4BC6030F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</w:tr>
      <w:tr w:rsidR="00CE7BE0" w:rsidRPr="00076677" w14:paraId="30DB2FDA" w14:textId="77777777" w:rsidTr="004D4B84">
        <w:trPr>
          <w:cantSplit/>
        </w:trPr>
        <w:tc>
          <w:tcPr>
            <w:tcW w:w="2178" w:type="dxa"/>
            <w:shd w:val="clear" w:color="auto" w:fill="E0E0E0"/>
          </w:tcPr>
          <w:p w14:paraId="18FF184C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Name of Tester(if Manual)</w:t>
            </w:r>
          </w:p>
        </w:tc>
        <w:tc>
          <w:tcPr>
            <w:tcW w:w="8447" w:type="dxa"/>
            <w:gridSpan w:val="3"/>
          </w:tcPr>
          <w:p w14:paraId="0D53ECC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  <w:tc>
          <w:tcPr>
            <w:tcW w:w="2853" w:type="dxa"/>
          </w:tcPr>
          <w:p w14:paraId="67AE9D7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</w:p>
        </w:tc>
      </w:tr>
      <w:tr w:rsidR="00CE7BE0" w:rsidRPr="00076677" w14:paraId="7BFD317F" w14:textId="77777777" w:rsidTr="004D4B84">
        <w:trPr>
          <w:cantSplit/>
        </w:trPr>
        <w:tc>
          <w:tcPr>
            <w:tcW w:w="2178" w:type="dxa"/>
            <w:shd w:val="clear" w:color="auto" w:fill="E0E0E0"/>
          </w:tcPr>
          <w:p w14:paraId="63C78753" w14:textId="77777777" w:rsidR="004D4B84" w:rsidRPr="00076677" w:rsidRDefault="004D4B84" w:rsidP="006725CF">
            <w:pPr>
              <w:rPr>
                <w:rFonts w:ascii="Arial" w:hAnsi="Arial" w:cs="Arial"/>
                <w:b/>
                <w:bCs/>
              </w:rPr>
            </w:pPr>
            <w:r w:rsidRPr="00076677">
              <w:rPr>
                <w:rFonts w:ascii="Arial" w:hAnsi="Arial" w:cs="Arial"/>
                <w:b/>
                <w:bCs/>
              </w:rPr>
              <w:t>Test Case Review/Approval</w:t>
            </w:r>
          </w:p>
        </w:tc>
        <w:tc>
          <w:tcPr>
            <w:tcW w:w="8447" w:type="dxa"/>
            <w:gridSpan w:val="3"/>
          </w:tcPr>
          <w:p w14:paraId="789F5FC7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>Signature of</w:t>
            </w:r>
          </w:p>
          <w:p w14:paraId="152A5353" w14:textId="77777777" w:rsidR="004D4B84" w:rsidRPr="00076677" w:rsidRDefault="004D4B84" w:rsidP="006725CF">
            <w:pPr>
              <w:rPr>
                <w:rFonts w:ascii="Arial" w:hAnsi="Arial" w:cs="Arial"/>
              </w:rPr>
            </w:pPr>
            <w:r w:rsidRPr="00076677">
              <w:rPr>
                <w:rFonts w:ascii="Arial" w:hAnsi="Arial" w:cs="Arial"/>
              </w:rPr>
              <w:t xml:space="preserve">Reviewer/Approver:                       </w:t>
            </w:r>
          </w:p>
        </w:tc>
        <w:tc>
          <w:tcPr>
            <w:tcW w:w="2853" w:type="dxa"/>
          </w:tcPr>
          <w:p w14:paraId="13CB5EB6" w14:textId="77777777" w:rsidR="004D4B84" w:rsidRPr="00076677" w:rsidRDefault="004D4B84" w:rsidP="006725CF">
            <w:pPr>
              <w:rPr>
                <w:rFonts w:ascii="Arial" w:hAnsi="Arial" w:cs="Arial"/>
                <w:b/>
              </w:rPr>
            </w:pPr>
            <w:r w:rsidRPr="00076677">
              <w:rPr>
                <w:rFonts w:ascii="Arial" w:hAnsi="Arial" w:cs="Arial"/>
                <w:b/>
              </w:rPr>
              <w:t>Date of Approval:</w:t>
            </w:r>
          </w:p>
        </w:tc>
      </w:tr>
    </w:tbl>
    <w:p w14:paraId="3B60DCFB" w14:textId="77777777" w:rsidR="0018270B" w:rsidRPr="00076677" w:rsidRDefault="0018270B">
      <w:pPr>
        <w:rPr>
          <w:rFonts w:ascii="Arial" w:hAnsi="Arial" w:cs="Arial"/>
        </w:rPr>
      </w:pPr>
    </w:p>
    <w:sectPr w:rsidR="0018270B" w:rsidRPr="00076677" w:rsidSect="00754186">
      <w:headerReference w:type="default" r:id="rId26"/>
      <w:footerReference w:type="default" r:id="rId27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9B6246" w16cid:durableId="1E79C620"/>
  <w16cid:commentId w16cid:paraId="669FC63C" w16cid:durableId="1E79C63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6D17B9" w14:textId="77777777" w:rsidR="00792A42" w:rsidRDefault="00792A42">
      <w:r>
        <w:separator/>
      </w:r>
    </w:p>
  </w:endnote>
  <w:endnote w:type="continuationSeparator" w:id="0">
    <w:p w14:paraId="7E26E33B" w14:textId="77777777" w:rsidR="00792A42" w:rsidRDefault="0079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C7A8E" w14:textId="77777777" w:rsidR="00530E86" w:rsidRPr="00754186" w:rsidRDefault="00530E86">
    <w:pPr>
      <w:pStyle w:val="Footer"/>
      <w:rPr>
        <w:rFonts w:ascii="Tahoma" w:hAnsi="Tahoma" w:cs="Tahoma"/>
      </w:rPr>
    </w:pP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sz w:val="20"/>
      </w:rPr>
      <w:tab/>
    </w:r>
    <w:r w:rsidRPr="00754186">
      <w:rPr>
        <w:rFonts w:ascii="Tahoma" w:hAnsi="Tahoma" w:cs="Tahoma"/>
      </w:rPr>
      <w:t xml:space="preserve">Page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PAGE </w:instrText>
    </w:r>
    <w:r w:rsidRPr="00754186">
      <w:rPr>
        <w:rFonts w:ascii="Tahoma" w:hAnsi="Tahoma" w:cs="Tahoma"/>
      </w:rPr>
      <w:fldChar w:fldCharType="separate"/>
    </w:r>
    <w:r w:rsidR="0034016A">
      <w:rPr>
        <w:rFonts w:ascii="Tahoma" w:hAnsi="Tahoma" w:cs="Tahoma"/>
        <w:noProof/>
      </w:rPr>
      <w:t>3</w:t>
    </w:r>
    <w:r w:rsidRPr="00754186">
      <w:rPr>
        <w:rFonts w:ascii="Tahoma" w:hAnsi="Tahoma" w:cs="Tahoma"/>
      </w:rPr>
      <w:fldChar w:fldCharType="end"/>
    </w:r>
    <w:r w:rsidRPr="00754186">
      <w:rPr>
        <w:rFonts w:ascii="Tahoma" w:hAnsi="Tahoma" w:cs="Tahoma"/>
      </w:rPr>
      <w:t xml:space="preserve"> of </w:t>
    </w:r>
    <w:r w:rsidRPr="00754186">
      <w:rPr>
        <w:rFonts w:ascii="Tahoma" w:hAnsi="Tahoma" w:cs="Tahoma"/>
      </w:rPr>
      <w:fldChar w:fldCharType="begin"/>
    </w:r>
    <w:r w:rsidRPr="00754186">
      <w:rPr>
        <w:rFonts w:ascii="Tahoma" w:hAnsi="Tahoma" w:cs="Tahoma"/>
      </w:rPr>
      <w:instrText xml:space="preserve"> NUMPAGES </w:instrText>
    </w:r>
    <w:r w:rsidRPr="00754186">
      <w:rPr>
        <w:rFonts w:ascii="Tahoma" w:hAnsi="Tahoma" w:cs="Tahoma"/>
      </w:rPr>
      <w:fldChar w:fldCharType="separate"/>
    </w:r>
    <w:r w:rsidR="0034016A">
      <w:rPr>
        <w:rFonts w:ascii="Tahoma" w:hAnsi="Tahoma" w:cs="Tahoma"/>
        <w:noProof/>
      </w:rPr>
      <w:t>19</w:t>
    </w:r>
    <w:r w:rsidRPr="00754186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E8741" w14:textId="77777777" w:rsidR="00792A42" w:rsidRDefault="00792A42">
      <w:r>
        <w:separator/>
      </w:r>
    </w:p>
  </w:footnote>
  <w:footnote w:type="continuationSeparator" w:id="0">
    <w:p w14:paraId="714FB0A3" w14:textId="77777777" w:rsidR="00792A42" w:rsidRDefault="00792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036D4" w14:textId="77777777" w:rsidR="00530E86" w:rsidRPr="008B1515" w:rsidRDefault="00530E86" w:rsidP="008B1515">
    <w:pPr>
      <w:pStyle w:val="Header"/>
      <w:jc w:val="center"/>
      <w:rPr>
        <w:rFonts w:ascii="Arial" w:hAnsi="Arial" w:cs="Arial"/>
        <w:b/>
        <w:bCs/>
        <w:sz w:val="3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E48B8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0B1EA8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C73607"/>
    <w:multiLevelType w:val="hybridMultilevel"/>
    <w:tmpl w:val="39D27C4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113382"/>
    <w:multiLevelType w:val="hybridMultilevel"/>
    <w:tmpl w:val="5ADC26FA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F4F35BA"/>
    <w:multiLevelType w:val="hybridMultilevel"/>
    <w:tmpl w:val="A872C4C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648" w:hanging="360"/>
      </w:pPr>
    </w:lvl>
    <w:lvl w:ilvl="2" w:tplc="0409001B" w:tentative="1">
      <w:start w:val="1"/>
      <w:numFmt w:val="lowerRoman"/>
      <w:lvlText w:val="%3."/>
      <w:lvlJc w:val="right"/>
      <w:pPr>
        <w:ind w:left="1368" w:hanging="180"/>
      </w:pPr>
    </w:lvl>
    <w:lvl w:ilvl="3" w:tplc="0409000F" w:tentative="1">
      <w:start w:val="1"/>
      <w:numFmt w:val="decimal"/>
      <w:lvlText w:val="%4."/>
      <w:lvlJc w:val="left"/>
      <w:pPr>
        <w:ind w:left="2088" w:hanging="360"/>
      </w:pPr>
    </w:lvl>
    <w:lvl w:ilvl="4" w:tplc="04090019" w:tentative="1">
      <w:start w:val="1"/>
      <w:numFmt w:val="lowerLetter"/>
      <w:lvlText w:val="%5."/>
      <w:lvlJc w:val="left"/>
      <w:pPr>
        <w:ind w:left="2808" w:hanging="360"/>
      </w:pPr>
    </w:lvl>
    <w:lvl w:ilvl="5" w:tplc="0409001B" w:tentative="1">
      <w:start w:val="1"/>
      <w:numFmt w:val="lowerRoman"/>
      <w:lvlText w:val="%6."/>
      <w:lvlJc w:val="right"/>
      <w:pPr>
        <w:ind w:left="3528" w:hanging="180"/>
      </w:pPr>
    </w:lvl>
    <w:lvl w:ilvl="6" w:tplc="0409000F" w:tentative="1">
      <w:start w:val="1"/>
      <w:numFmt w:val="decimal"/>
      <w:lvlText w:val="%7."/>
      <w:lvlJc w:val="left"/>
      <w:pPr>
        <w:ind w:left="4248" w:hanging="360"/>
      </w:pPr>
    </w:lvl>
    <w:lvl w:ilvl="7" w:tplc="04090019" w:tentative="1">
      <w:start w:val="1"/>
      <w:numFmt w:val="lowerLetter"/>
      <w:lvlText w:val="%8."/>
      <w:lvlJc w:val="left"/>
      <w:pPr>
        <w:ind w:left="4968" w:hanging="360"/>
      </w:pPr>
    </w:lvl>
    <w:lvl w:ilvl="8" w:tplc="0409001B" w:tentative="1">
      <w:start w:val="1"/>
      <w:numFmt w:val="lowerRoman"/>
      <w:lvlText w:val="%9."/>
      <w:lvlJc w:val="right"/>
      <w:pPr>
        <w:ind w:left="5688" w:hanging="180"/>
      </w:pPr>
    </w:lvl>
  </w:abstractNum>
  <w:abstractNum w:abstractNumId="5" w15:restartNumberingAfterBreak="0">
    <w:nsid w:val="2F6D2569"/>
    <w:multiLevelType w:val="hybridMultilevel"/>
    <w:tmpl w:val="D1A418E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77C3"/>
    <w:multiLevelType w:val="hybridMultilevel"/>
    <w:tmpl w:val="80363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02574"/>
    <w:multiLevelType w:val="hybridMultilevel"/>
    <w:tmpl w:val="086C7E9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6B62398"/>
    <w:multiLevelType w:val="hybridMultilevel"/>
    <w:tmpl w:val="5AC6FBC0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244AD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734A1A"/>
    <w:multiLevelType w:val="hybridMultilevel"/>
    <w:tmpl w:val="9C3C1DC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315356"/>
    <w:multiLevelType w:val="hybridMultilevel"/>
    <w:tmpl w:val="BE9CFC22"/>
    <w:lvl w:ilvl="0" w:tplc="B134C7FC">
      <w:start w:val="1"/>
      <w:numFmt w:val="decimal"/>
      <w:lvlText w:val="ER %1 -"/>
      <w:lvlJc w:val="left"/>
      <w:pPr>
        <w:ind w:left="144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81763A"/>
    <w:multiLevelType w:val="hybridMultilevel"/>
    <w:tmpl w:val="14428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D118C"/>
    <w:multiLevelType w:val="hybridMultilevel"/>
    <w:tmpl w:val="B88660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92526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866D66"/>
    <w:multiLevelType w:val="hybridMultilevel"/>
    <w:tmpl w:val="20129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5E974CF"/>
    <w:multiLevelType w:val="hybridMultilevel"/>
    <w:tmpl w:val="94609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3C39D6"/>
    <w:multiLevelType w:val="hybridMultilevel"/>
    <w:tmpl w:val="5548036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437B5D"/>
    <w:multiLevelType w:val="hybridMultilevel"/>
    <w:tmpl w:val="E73EEAD6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E90021"/>
    <w:multiLevelType w:val="hybridMultilevel"/>
    <w:tmpl w:val="E8280EDC"/>
    <w:lvl w:ilvl="0" w:tplc="F7087F4E">
      <w:start w:val="1"/>
      <w:numFmt w:val="decimal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DA9480E"/>
    <w:multiLevelType w:val="hybridMultilevel"/>
    <w:tmpl w:val="FE944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5087E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B1093"/>
    <w:multiLevelType w:val="hybridMultilevel"/>
    <w:tmpl w:val="7806F1CE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4D4F1F"/>
    <w:multiLevelType w:val="hybridMultilevel"/>
    <w:tmpl w:val="B5308D96"/>
    <w:lvl w:ilvl="0" w:tplc="F7087F4E">
      <w:start w:val="1"/>
      <w:numFmt w:val="decimal"/>
      <w:suff w:val="nothing"/>
      <w:lvlText w:val="ER %1 - "/>
      <w:lvlJc w:val="left"/>
      <w:pPr>
        <w:ind w:left="720" w:hanging="360"/>
      </w:pPr>
      <w:rPr>
        <w:rFonts w:hint="default"/>
        <w:b/>
        <w:i w:val="0"/>
        <w:color w:val="FF0000"/>
        <w:u w:val="single" w:color="FF0000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6AC7227"/>
    <w:multiLevelType w:val="hybridMultilevel"/>
    <w:tmpl w:val="C1767A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304D12"/>
    <w:multiLevelType w:val="hybridMultilevel"/>
    <w:tmpl w:val="36EEB1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10"/>
  </w:num>
  <w:num w:numId="4">
    <w:abstractNumId w:val="18"/>
  </w:num>
  <w:num w:numId="5">
    <w:abstractNumId w:val="17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6"/>
  </w:num>
  <w:num w:numId="12">
    <w:abstractNumId w:val="23"/>
  </w:num>
  <w:num w:numId="13">
    <w:abstractNumId w:val="12"/>
  </w:num>
  <w:num w:numId="14">
    <w:abstractNumId w:val="22"/>
  </w:num>
  <w:num w:numId="15">
    <w:abstractNumId w:val="19"/>
  </w:num>
  <w:num w:numId="16">
    <w:abstractNumId w:val="11"/>
  </w:num>
  <w:num w:numId="17">
    <w:abstractNumId w:val="3"/>
  </w:num>
  <w:num w:numId="18">
    <w:abstractNumId w:val="21"/>
  </w:num>
  <w:num w:numId="19">
    <w:abstractNumId w:val="8"/>
  </w:num>
  <w:num w:numId="20">
    <w:abstractNumId w:val="5"/>
  </w:num>
  <w:num w:numId="21">
    <w:abstractNumId w:val="6"/>
  </w:num>
  <w:num w:numId="22">
    <w:abstractNumId w:val="20"/>
  </w:num>
  <w:num w:numId="23">
    <w:abstractNumId w:val="9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0MDEyMLU0M7A0MrRU0lEKTi0uzszPAykwrwUABqBQfSwAAAA="/>
  </w:docVars>
  <w:rsids>
    <w:rsidRoot w:val="000707B5"/>
    <w:rsid w:val="00004399"/>
    <w:rsid w:val="0001165C"/>
    <w:rsid w:val="000131C9"/>
    <w:rsid w:val="00024716"/>
    <w:rsid w:val="00026844"/>
    <w:rsid w:val="000278BE"/>
    <w:rsid w:val="0003466C"/>
    <w:rsid w:val="000447DD"/>
    <w:rsid w:val="000512D9"/>
    <w:rsid w:val="00051379"/>
    <w:rsid w:val="00052DF3"/>
    <w:rsid w:val="000618F4"/>
    <w:rsid w:val="0006524B"/>
    <w:rsid w:val="00065430"/>
    <w:rsid w:val="00067E7A"/>
    <w:rsid w:val="000707B5"/>
    <w:rsid w:val="00072261"/>
    <w:rsid w:val="00076677"/>
    <w:rsid w:val="000766CA"/>
    <w:rsid w:val="00087283"/>
    <w:rsid w:val="000A1D11"/>
    <w:rsid w:val="000A5A7E"/>
    <w:rsid w:val="000B2C44"/>
    <w:rsid w:val="000B5AF5"/>
    <w:rsid w:val="000D11DE"/>
    <w:rsid w:val="000D1847"/>
    <w:rsid w:val="000E38BC"/>
    <w:rsid w:val="000F2662"/>
    <w:rsid w:val="000F5E79"/>
    <w:rsid w:val="000F6EF4"/>
    <w:rsid w:val="001046C3"/>
    <w:rsid w:val="00120814"/>
    <w:rsid w:val="001223DD"/>
    <w:rsid w:val="0012704E"/>
    <w:rsid w:val="00143307"/>
    <w:rsid w:val="00147814"/>
    <w:rsid w:val="001503F6"/>
    <w:rsid w:val="00152D4B"/>
    <w:rsid w:val="00163CBD"/>
    <w:rsid w:val="001726DE"/>
    <w:rsid w:val="00173F2F"/>
    <w:rsid w:val="00176B3A"/>
    <w:rsid w:val="0018270B"/>
    <w:rsid w:val="00195972"/>
    <w:rsid w:val="001977C2"/>
    <w:rsid w:val="001A0486"/>
    <w:rsid w:val="001A459D"/>
    <w:rsid w:val="001C0F96"/>
    <w:rsid w:val="001C1C52"/>
    <w:rsid w:val="001C26CC"/>
    <w:rsid w:val="001C37B1"/>
    <w:rsid w:val="001C5E76"/>
    <w:rsid w:val="001C6380"/>
    <w:rsid w:val="001E1581"/>
    <w:rsid w:val="001F2E8B"/>
    <w:rsid w:val="001F759E"/>
    <w:rsid w:val="00200F3C"/>
    <w:rsid w:val="002025B4"/>
    <w:rsid w:val="00207F27"/>
    <w:rsid w:val="0023531D"/>
    <w:rsid w:val="00235791"/>
    <w:rsid w:val="00235986"/>
    <w:rsid w:val="00236389"/>
    <w:rsid w:val="002424C6"/>
    <w:rsid w:val="00242622"/>
    <w:rsid w:val="00243C2A"/>
    <w:rsid w:val="00245AF0"/>
    <w:rsid w:val="002766DA"/>
    <w:rsid w:val="00281A07"/>
    <w:rsid w:val="0028230E"/>
    <w:rsid w:val="002C01ED"/>
    <w:rsid w:val="002C09DF"/>
    <w:rsid w:val="002E71A7"/>
    <w:rsid w:val="00310153"/>
    <w:rsid w:val="003146C5"/>
    <w:rsid w:val="00315EA5"/>
    <w:rsid w:val="003230B0"/>
    <w:rsid w:val="0032638F"/>
    <w:rsid w:val="00326C43"/>
    <w:rsid w:val="00332A70"/>
    <w:rsid w:val="00337B3A"/>
    <w:rsid w:val="0034016A"/>
    <w:rsid w:val="00351299"/>
    <w:rsid w:val="00351501"/>
    <w:rsid w:val="003605C7"/>
    <w:rsid w:val="00361A99"/>
    <w:rsid w:val="00370DA3"/>
    <w:rsid w:val="003844AA"/>
    <w:rsid w:val="00391A0E"/>
    <w:rsid w:val="003973CF"/>
    <w:rsid w:val="003A3CFE"/>
    <w:rsid w:val="003A7083"/>
    <w:rsid w:val="003B0251"/>
    <w:rsid w:val="003B1851"/>
    <w:rsid w:val="003C3964"/>
    <w:rsid w:val="003C5A1E"/>
    <w:rsid w:val="003C7990"/>
    <w:rsid w:val="004069C4"/>
    <w:rsid w:val="00413260"/>
    <w:rsid w:val="00427C6C"/>
    <w:rsid w:val="00432BEE"/>
    <w:rsid w:val="004375A5"/>
    <w:rsid w:val="00440E05"/>
    <w:rsid w:val="004415D8"/>
    <w:rsid w:val="00447384"/>
    <w:rsid w:val="00461DAA"/>
    <w:rsid w:val="00463D7F"/>
    <w:rsid w:val="004713F8"/>
    <w:rsid w:val="0047798E"/>
    <w:rsid w:val="0048165A"/>
    <w:rsid w:val="004863A0"/>
    <w:rsid w:val="00493253"/>
    <w:rsid w:val="00494E13"/>
    <w:rsid w:val="004A47CD"/>
    <w:rsid w:val="004C58E3"/>
    <w:rsid w:val="004C6EC8"/>
    <w:rsid w:val="004C7384"/>
    <w:rsid w:val="004D4B84"/>
    <w:rsid w:val="004E3E76"/>
    <w:rsid w:val="004E5656"/>
    <w:rsid w:val="004E71F3"/>
    <w:rsid w:val="004F1C56"/>
    <w:rsid w:val="004F6634"/>
    <w:rsid w:val="0050784A"/>
    <w:rsid w:val="005112F4"/>
    <w:rsid w:val="005174FB"/>
    <w:rsid w:val="0051786E"/>
    <w:rsid w:val="005245A3"/>
    <w:rsid w:val="0052622B"/>
    <w:rsid w:val="00530E86"/>
    <w:rsid w:val="00531E1F"/>
    <w:rsid w:val="0053247D"/>
    <w:rsid w:val="00533359"/>
    <w:rsid w:val="00546C93"/>
    <w:rsid w:val="005532CF"/>
    <w:rsid w:val="005717AB"/>
    <w:rsid w:val="005727E5"/>
    <w:rsid w:val="00577F8E"/>
    <w:rsid w:val="005929E4"/>
    <w:rsid w:val="00594582"/>
    <w:rsid w:val="005A1379"/>
    <w:rsid w:val="005A2AAC"/>
    <w:rsid w:val="005A7571"/>
    <w:rsid w:val="005B3137"/>
    <w:rsid w:val="005B6188"/>
    <w:rsid w:val="005C1819"/>
    <w:rsid w:val="005C72E9"/>
    <w:rsid w:val="005E0172"/>
    <w:rsid w:val="005E6DAD"/>
    <w:rsid w:val="005F1379"/>
    <w:rsid w:val="005F263B"/>
    <w:rsid w:val="005F4197"/>
    <w:rsid w:val="005F58C8"/>
    <w:rsid w:val="00613022"/>
    <w:rsid w:val="0061449C"/>
    <w:rsid w:val="0061710C"/>
    <w:rsid w:val="00617413"/>
    <w:rsid w:val="0061778F"/>
    <w:rsid w:val="006235D9"/>
    <w:rsid w:val="0062734C"/>
    <w:rsid w:val="006352B0"/>
    <w:rsid w:val="00636D34"/>
    <w:rsid w:val="00637DA1"/>
    <w:rsid w:val="00640559"/>
    <w:rsid w:val="00653D5C"/>
    <w:rsid w:val="00663275"/>
    <w:rsid w:val="00675C43"/>
    <w:rsid w:val="00676CA4"/>
    <w:rsid w:val="00686AB0"/>
    <w:rsid w:val="00692746"/>
    <w:rsid w:val="006A0BB0"/>
    <w:rsid w:val="006B04FD"/>
    <w:rsid w:val="006B1C1F"/>
    <w:rsid w:val="006C37F8"/>
    <w:rsid w:val="006C5455"/>
    <w:rsid w:val="006C7645"/>
    <w:rsid w:val="006D7BBF"/>
    <w:rsid w:val="006E2A6C"/>
    <w:rsid w:val="006E2AF2"/>
    <w:rsid w:val="006F4D5E"/>
    <w:rsid w:val="007165F5"/>
    <w:rsid w:val="007204F2"/>
    <w:rsid w:val="00722627"/>
    <w:rsid w:val="00722B61"/>
    <w:rsid w:val="0072760E"/>
    <w:rsid w:val="007338EA"/>
    <w:rsid w:val="00747619"/>
    <w:rsid w:val="00754186"/>
    <w:rsid w:val="00773558"/>
    <w:rsid w:val="0078276E"/>
    <w:rsid w:val="00792A42"/>
    <w:rsid w:val="0079589F"/>
    <w:rsid w:val="00796DDA"/>
    <w:rsid w:val="007A372F"/>
    <w:rsid w:val="007B1773"/>
    <w:rsid w:val="007B7DC6"/>
    <w:rsid w:val="007C1DDB"/>
    <w:rsid w:val="007D0A90"/>
    <w:rsid w:val="007D13CD"/>
    <w:rsid w:val="0080097A"/>
    <w:rsid w:val="00805DF6"/>
    <w:rsid w:val="0082137D"/>
    <w:rsid w:val="00822365"/>
    <w:rsid w:val="008240DA"/>
    <w:rsid w:val="008248D3"/>
    <w:rsid w:val="00835F10"/>
    <w:rsid w:val="00846E36"/>
    <w:rsid w:val="00853EEA"/>
    <w:rsid w:val="00854731"/>
    <w:rsid w:val="00857C70"/>
    <w:rsid w:val="008649CA"/>
    <w:rsid w:val="0087031C"/>
    <w:rsid w:val="00874BD2"/>
    <w:rsid w:val="008776B1"/>
    <w:rsid w:val="008825EE"/>
    <w:rsid w:val="008862D0"/>
    <w:rsid w:val="00886E96"/>
    <w:rsid w:val="008961FB"/>
    <w:rsid w:val="00897C47"/>
    <w:rsid w:val="008A2DCC"/>
    <w:rsid w:val="008A5F0A"/>
    <w:rsid w:val="008B1515"/>
    <w:rsid w:val="008B63CA"/>
    <w:rsid w:val="008C0094"/>
    <w:rsid w:val="008C0E94"/>
    <w:rsid w:val="008C2D9E"/>
    <w:rsid w:val="008C5AC7"/>
    <w:rsid w:val="008D2E51"/>
    <w:rsid w:val="008D6050"/>
    <w:rsid w:val="008D7D84"/>
    <w:rsid w:val="008F3BB5"/>
    <w:rsid w:val="008F536A"/>
    <w:rsid w:val="009173B5"/>
    <w:rsid w:val="0092307F"/>
    <w:rsid w:val="009346FC"/>
    <w:rsid w:val="00943E94"/>
    <w:rsid w:val="00944C37"/>
    <w:rsid w:val="00951C79"/>
    <w:rsid w:val="0095253A"/>
    <w:rsid w:val="00956B42"/>
    <w:rsid w:val="00960CA4"/>
    <w:rsid w:val="009657B0"/>
    <w:rsid w:val="00972241"/>
    <w:rsid w:val="009752A4"/>
    <w:rsid w:val="00984A9B"/>
    <w:rsid w:val="009873AE"/>
    <w:rsid w:val="00990047"/>
    <w:rsid w:val="00995248"/>
    <w:rsid w:val="009A1463"/>
    <w:rsid w:val="009A2D4F"/>
    <w:rsid w:val="009B68E4"/>
    <w:rsid w:val="009C05DE"/>
    <w:rsid w:val="009E4EE1"/>
    <w:rsid w:val="00A05883"/>
    <w:rsid w:val="00A06250"/>
    <w:rsid w:val="00A06CD5"/>
    <w:rsid w:val="00A10ED1"/>
    <w:rsid w:val="00A20787"/>
    <w:rsid w:val="00A23B49"/>
    <w:rsid w:val="00A24B04"/>
    <w:rsid w:val="00A26D37"/>
    <w:rsid w:val="00A34EA4"/>
    <w:rsid w:val="00A479CC"/>
    <w:rsid w:val="00A54438"/>
    <w:rsid w:val="00A600BD"/>
    <w:rsid w:val="00A65685"/>
    <w:rsid w:val="00A65BC0"/>
    <w:rsid w:val="00A72E3A"/>
    <w:rsid w:val="00A81294"/>
    <w:rsid w:val="00A81355"/>
    <w:rsid w:val="00A821A4"/>
    <w:rsid w:val="00A834D5"/>
    <w:rsid w:val="00A8406B"/>
    <w:rsid w:val="00A86517"/>
    <w:rsid w:val="00A9324F"/>
    <w:rsid w:val="00A949B4"/>
    <w:rsid w:val="00AA0477"/>
    <w:rsid w:val="00AA224A"/>
    <w:rsid w:val="00AA3216"/>
    <w:rsid w:val="00AB3F87"/>
    <w:rsid w:val="00AD2941"/>
    <w:rsid w:val="00AD335B"/>
    <w:rsid w:val="00AD389C"/>
    <w:rsid w:val="00AD4ADA"/>
    <w:rsid w:val="00AE7262"/>
    <w:rsid w:val="00AE7A09"/>
    <w:rsid w:val="00B00B2F"/>
    <w:rsid w:val="00B02E00"/>
    <w:rsid w:val="00B06763"/>
    <w:rsid w:val="00B110B9"/>
    <w:rsid w:val="00B116DA"/>
    <w:rsid w:val="00B11D17"/>
    <w:rsid w:val="00B125BC"/>
    <w:rsid w:val="00B23DF2"/>
    <w:rsid w:val="00B42EBB"/>
    <w:rsid w:val="00B60EBC"/>
    <w:rsid w:val="00B6149A"/>
    <w:rsid w:val="00B720E2"/>
    <w:rsid w:val="00B72941"/>
    <w:rsid w:val="00B77B79"/>
    <w:rsid w:val="00B85384"/>
    <w:rsid w:val="00B8543D"/>
    <w:rsid w:val="00B92414"/>
    <w:rsid w:val="00B96F9D"/>
    <w:rsid w:val="00BA1C63"/>
    <w:rsid w:val="00BA3D43"/>
    <w:rsid w:val="00BA76BC"/>
    <w:rsid w:val="00BB01F6"/>
    <w:rsid w:val="00BB2FDA"/>
    <w:rsid w:val="00BB32A4"/>
    <w:rsid w:val="00BC24EB"/>
    <w:rsid w:val="00BC544A"/>
    <w:rsid w:val="00BC60D2"/>
    <w:rsid w:val="00BD1D55"/>
    <w:rsid w:val="00BD5593"/>
    <w:rsid w:val="00BF0701"/>
    <w:rsid w:val="00BF282D"/>
    <w:rsid w:val="00C002A4"/>
    <w:rsid w:val="00C03C60"/>
    <w:rsid w:val="00C336A6"/>
    <w:rsid w:val="00C40EBD"/>
    <w:rsid w:val="00C563B9"/>
    <w:rsid w:val="00C5794D"/>
    <w:rsid w:val="00C61F13"/>
    <w:rsid w:val="00C821BC"/>
    <w:rsid w:val="00C82594"/>
    <w:rsid w:val="00C82F19"/>
    <w:rsid w:val="00C85F37"/>
    <w:rsid w:val="00C9563A"/>
    <w:rsid w:val="00C97EB1"/>
    <w:rsid w:val="00CA4520"/>
    <w:rsid w:val="00CA4AA5"/>
    <w:rsid w:val="00CA52A5"/>
    <w:rsid w:val="00CA6125"/>
    <w:rsid w:val="00CA7362"/>
    <w:rsid w:val="00CA7AE3"/>
    <w:rsid w:val="00CB4407"/>
    <w:rsid w:val="00CB4CE7"/>
    <w:rsid w:val="00CB5906"/>
    <w:rsid w:val="00CB6A46"/>
    <w:rsid w:val="00CB78CB"/>
    <w:rsid w:val="00CC2019"/>
    <w:rsid w:val="00CC7C0F"/>
    <w:rsid w:val="00CD6DB8"/>
    <w:rsid w:val="00CE594B"/>
    <w:rsid w:val="00CE7BE0"/>
    <w:rsid w:val="00CF1B2D"/>
    <w:rsid w:val="00D03E31"/>
    <w:rsid w:val="00D03E8E"/>
    <w:rsid w:val="00D13B71"/>
    <w:rsid w:val="00D151D9"/>
    <w:rsid w:val="00D160DB"/>
    <w:rsid w:val="00D16BF0"/>
    <w:rsid w:val="00D23BE1"/>
    <w:rsid w:val="00D2599A"/>
    <w:rsid w:val="00D30443"/>
    <w:rsid w:val="00D34171"/>
    <w:rsid w:val="00D41CDE"/>
    <w:rsid w:val="00D47E53"/>
    <w:rsid w:val="00D53F14"/>
    <w:rsid w:val="00D54A82"/>
    <w:rsid w:val="00D56963"/>
    <w:rsid w:val="00D61379"/>
    <w:rsid w:val="00D63A6F"/>
    <w:rsid w:val="00D65DA9"/>
    <w:rsid w:val="00D74163"/>
    <w:rsid w:val="00D94DF4"/>
    <w:rsid w:val="00D97DF0"/>
    <w:rsid w:val="00DA0020"/>
    <w:rsid w:val="00DB1994"/>
    <w:rsid w:val="00DC7838"/>
    <w:rsid w:val="00DE4EF2"/>
    <w:rsid w:val="00DF17C1"/>
    <w:rsid w:val="00DF7CC2"/>
    <w:rsid w:val="00E10D83"/>
    <w:rsid w:val="00E11EFE"/>
    <w:rsid w:val="00E12850"/>
    <w:rsid w:val="00E13D31"/>
    <w:rsid w:val="00E16CE9"/>
    <w:rsid w:val="00E2127F"/>
    <w:rsid w:val="00E2667D"/>
    <w:rsid w:val="00E3517E"/>
    <w:rsid w:val="00E46854"/>
    <w:rsid w:val="00E70D6A"/>
    <w:rsid w:val="00E70DB8"/>
    <w:rsid w:val="00E77B07"/>
    <w:rsid w:val="00E86494"/>
    <w:rsid w:val="00EA1494"/>
    <w:rsid w:val="00EA750A"/>
    <w:rsid w:val="00EB0697"/>
    <w:rsid w:val="00EB4440"/>
    <w:rsid w:val="00EC1B63"/>
    <w:rsid w:val="00EC5550"/>
    <w:rsid w:val="00EC6946"/>
    <w:rsid w:val="00ED4F1E"/>
    <w:rsid w:val="00ED7552"/>
    <w:rsid w:val="00EE3537"/>
    <w:rsid w:val="00EF0DFD"/>
    <w:rsid w:val="00EF6447"/>
    <w:rsid w:val="00F107F4"/>
    <w:rsid w:val="00F26E02"/>
    <w:rsid w:val="00F27428"/>
    <w:rsid w:val="00F31893"/>
    <w:rsid w:val="00F31B8C"/>
    <w:rsid w:val="00F47013"/>
    <w:rsid w:val="00F54882"/>
    <w:rsid w:val="00F55172"/>
    <w:rsid w:val="00F66D46"/>
    <w:rsid w:val="00F72CFD"/>
    <w:rsid w:val="00F74CE2"/>
    <w:rsid w:val="00F776BB"/>
    <w:rsid w:val="00F85F11"/>
    <w:rsid w:val="00F92EE6"/>
    <w:rsid w:val="00F9744D"/>
    <w:rsid w:val="00F97EA2"/>
    <w:rsid w:val="00FA0E37"/>
    <w:rsid w:val="00FA6FE7"/>
    <w:rsid w:val="00FB1960"/>
    <w:rsid w:val="00FD3E61"/>
    <w:rsid w:val="00FD4287"/>
    <w:rsid w:val="00FE193B"/>
    <w:rsid w:val="00FE5ED0"/>
    <w:rsid w:val="00FF0EAB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819217"/>
  <w15:chartTrackingRefBased/>
  <w15:docId w15:val="{91CE7FD9-8C44-4207-9C15-4E4E5111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03466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03466C"/>
    <w:rPr>
      <w:sz w:val="20"/>
      <w:szCs w:val="20"/>
    </w:rPr>
  </w:style>
  <w:style w:type="paragraph" w:styleId="BalloonText">
    <w:name w:val="Balloon Text"/>
    <w:basedOn w:val="Normal"/>
    <w:semiHidden/>
    <w:rsid w:val="0003466C"/>
    <w:rPr>
      <w:rFonts w:ascii="Tahoma" w:hAnsi="Tahoma" w:cs="Tahoma"/>
      <w:sz w:val="16"/>
      <w:szCs w:val="16"/>
    </w:rPr>
  </w:style>
  <w:style w:type="character" w:customStyle="1" w:styleId="CommentTextChar">
    <w:name w:val="Comment Text Char"/>
    <w:link w:val="CommentText"/>
    <w:semiHidden/>
    <w:rsid w:val="00854731"/>
  </w:style>
  <w:style w:type="paragraph" w:styleId="ListParagraph">
    <w:name w:val="List Paragraph"/>
    <w:basedOn w:val="Normal"/>
    <w:uiPriority w:val="34"/>
    <w:qFormat/>
    <w:rsid w:val="0001165C"/>
    <w:pPr>
      <w:ind w:left="720"/>
    </w:pPr>
  </w:style>
  <w:style w:type="character" w:customStyle="1" w:styleId="Heading1Char">
    <w:name w:val="Heading 1 Char"/>
    <w:link w:val="Heading1"/>
    <w:rsid w:val="00984A9B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HeaderChar">
    <w:name w:val="Header Char"/>
    <w:link w:val="Header"/>
    <w:rsid w:val="00984A9B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76677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944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44C3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Test%20Case%20TEMPLATE%20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777D3-7E16-41E8-8C09-598559DF2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V1.1.dot</Template>
  <TotalTime>0</TotalTime>
  <Pages>19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Dell Computer Corporation</Company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/>
  <dc:creator>Preferred Customer</dc:creator>
  <cp:keywords/>
  <cp:lastModifiedBy>user</cp:lastModifiedBy>
  <cp:revision>2</cp:revision>
  <cp:lastPrinted>2010-04-01T04:47:00Z</cp:lastPrinted>
  <dcterms:created xsi:type="dcterms:W3CDTF">2018-04-19T09:49:00Z</dcterms:created>
  <dcterms:modified xsi:type="dcterms:W3CDTF">2018-04-19T09:49:00Z</dcterms:modified>
</cp:coreProperties>
</file>