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14:paraId="1A53E9A4" w14:textId="77777777">
        <w:tc>
          <w:tcPr>
            <w:tcW w:w="1555" w:type="dxa"/>
            <w:shd w:val="clear" w:color="auto" w:fill="E0E0E0"/>
          </w:tcPr>
          <w:p w14:paraId="44C83085" w14:textId="77777777" w:rsidR="002B19BA" w:rsidRDefault="00DC7557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B19BA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4EFA299E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6E1B814A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303BED7E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14:paraId="0612CD20" w14:textId="77777777"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 w14:paraId="0FDE7F96" w14:textId="77777777">
        <w:tc>
          <w:tcPr>
            <w:tcW w:w="1555" w:type="dxa"/>
          </w:tcPr>
          <w:p w14:paraId="20370814" w14:textId="77777777" w:rsidR="0018270B" w:rsidRDefault="0018270B" w:rsidP="003B5D63"/>
        </w:tc>
        <w:tc>
          <w:tcPr>
            <w:tcW w:w="2700" w:type="dxa"/>
          </w:tcPr>
          <w:p w14:paraId="7A3DB663" w14:textId="37C439DE" w:rsidR="0018270B" w:rsidRDefault="00BC4D96" w:rsidP="00754186">
            <w:r>
              <w:t>Link Control</w:t>
            </w:r>
          </w:p>
        </w:tc>
        <w:tc>
          <w:tcPr>
            <w:tcW w:w="5040" w:type="dxa"/>
          </w:tcPr>
          <w:p w14:paraId="2C8AECFA" w14:textId="77777777" w:rsidR="0018270B" w:rsidRDefault="000B5AF5" w:rsidP="000D6A6B">
            <w:r>
              <w:t xml:space="preserve">To verify </w:t>
            </w:r>
            <w:r w:rsidR="003B5D63">
              <w:t>Link Control of</w:t>
            </w:r>
            <w:r w:rsidR="00583CBE">
              <w:t xml:space="preserve"> Document.</w:t>
            </w:r>
          </w:p>
          <w:p w14:paraId="68B1F3C8" w14:textId="77777777" w:rsidR="00583CBE" w:rsidRDefault="00583CBE" w:rsidP="000D6A6B">
            <w:pPr>
              <w:ind w:left="720"/>
            </w:pPr>
          </w:p>
        </w:tc>
        <w:tc>
          <w:tcPr>
            <w:tcW w:w="1440" w:type="dxa"/>
          </w:tcPr>
          <w:p w14:paraId="0DE22C02" w14:textId="77777777" w:rsidR="0018270B" w:rsidRDefault="0018270B"/>
        </w:tc>
        <w:tc>
          <w:tcPr>
            <w:tcW w:w="2520" w:type="dxa"/>
          </w:tcPr>
          <w:p w14:paraId="38BEEEDE" w14:textId="77777777" w:rsidR="0018270B" w:rsidRDefault="0018270B"/>
        </w:tc>
      </w:tr>
    </w:tbl>
    <w:p w14:paraId="65D15529" w14:textId="77777777"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14:paraId="4C7258FC" w14:textId="77777777" w:rsidTr="00AB32DB">
        <w:trPr>
          <w:trHeight w:val="1221"/>
        </w:trPr>
        <w:tc>
          <w:tcPr>
            <w:tcW w:w="2178" w:type="dxa"/>
            <w:shd w:val="clear" w:color="auto" w:fill="E0E0E0"/>
          </w:tcPr>
          <w:p w14:paraId="2ABD0486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14:paraId="30636179" w14:textId="3E47F211"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286E83">
              <w:rPr>
                <w:rFonts w:ascii="Arial" w:hAnsi="Arial" w:cs="Arial"/>
              </w:rPr>
              <w:t>.</w:t>
            </w:r>
          </w:p>
          <w:p w14:paraId="6F9F1BCC" w14:textId="691E3B2F"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286E83">
              <w:rPr>
                <w:rFonts w:ascii="Arial" w:hAnsi="Arial" w:cs="Arial"/>
              </w:rPr>
              <w:t>.</w:t>
            </w:r>
            <w:r w:rsidR="006E2AF2">
              <w:rPr>
                <w:noProof/>
              </w:rPr>
              <w:t xml:space="preserve"> </w:t>
            </w:r>
          </w:p>
          <w:p w14:paraId="45FA4DD5" w14:textId="77777777" w:rsidR="009C1DD7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9C1DD7">
              <w:rPr>
                <w:rFonts w:ascii="Arial" w:hAnsi="Arial" w:cs="Arial"/>
              </w:rPr>
              <w:t xml:space="preserve"> 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>logged into the web interface</w:t>
            </w:r>
            <w:r w:rsidR="00583CBE">
              <w:rPr>
                <w:rFonts w:ascii="Arial" w:hAnsi="Arial" w:cs="Arial"/>
              </w:rPr>
              <w:t>.</w:t>
            </w:r>
          </w:p>
          <w:p w14:paraId="2E88AD6F" w14:textId="77777777" w:rsidR="00583CBE" w:rsidRPr="00EC6A4C" w:rsidRDefault="00864A31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583CBE" w:rsidRPr="00864A31">
              <w:rPr>
                <w:rFonts w:ascii="Arial" w:hAnsi="Arial" w:cs="Arial"/>
                <w:noProof/>
              </w:rPr>
              <w:t>ser</w:t>
            </w:r>
            <w:r w:rsidR="00583CBE">
              <w:rPr>
                <w:rFonts w:ascii="Arial" w:hAnsi="Arial" w:cs="Arial"/>
              </w:rPr>
              <w:t xml:space="preserve"> must have “Read and Write” document permission.</w:t>
            </w:r>
          </w:p>
        </w:tc>
      </w:tr>
      <w:tr w:rsidR="0018270B" w14:paraId="4F7B241B" w14:textId="77777777" w:rsidTr="00AB32DB">
        <w:trPr>
          <w:trHeight w:val="564"/>
        </w:trPr>
        <w:tc>
          <w:tcPr>
            <w:tcW w:w="2178" w:type="dxa"/>
            <w:shd w:val="clear" w:color="auto" w:fill="E0E0E0"/>
          </w:tcPr>
          <w:p w14:paraId="59CC9755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14:paraId="18D68547" w14:textId="77777777" w:rsidR="00583CBE" w:rsidRP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E1A38">
              <w:rPr>
                <w:rFonts w:ascii="Arial" w:hAnsi="Arial" w:cs="Arial"/>
              </w:rPr>
              <w:t>reate a new</w:t>
            </w:r>
            <w:r>
              <w:rPr>
                <w:rFonts w:ascii="Arial" w:hAnsi="Arial" w:cs="Arial"/>
              </w:rPr>
              <w:t xml:space="preserve"> document and add </w:t>
            </w:r>
            <w:r w:rsidR="007F2795">
              <w:rPr>
                <w:rFonts w:ascii="Arial" w:hAnsi="Arial" w:cs="Arial"/>
              </w:rPr>
              <w:t xml:space="preserve">a </w:t>
            </w:r>
            <w:r w:rsidRPr="00864A31">
              <w:rPr>
                <w:rFonts w:ascii="Arial" w:hAnsi="Arial" w:cs="Arial"/>
                <w:noProof/>
              </w:rPr>
              <w:t>main</w:t>
            </w:r>
            <w:r>
              <w:rPr>
                <w:rFonts w:ascii="Arial" w:hAnsi="Arial" w:cs="Arial"/>
              </w:rPr>
              <w:t xml:space="preserve"> file to it.</w:t>
            </w:r>
          </w:p>
          <w:p w14:paraId="78C3AFC2" w14:textId="0CCE6F77" w:rsidR="00DE36CC" w:rsidRPr="00DE36CC" w:rsidRDefault="00583CBE" w:rsidP="00DE36C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document in edit mode and </w:t>
            </w:r>
            <w:r w:rsidR="00CF51E6">
              <w:rPr>
                <w:rFonts w:ascii="Arial" w:hAnsi="Arial" w:cs="Arial"/>
              </w:rPr>
              <w:t>n</w:t>
            </w:r>
            <w:r w:rsidR="007F2795">
              <w:rPr>
                <w:rFonts w:ascii="Arial" w:hAnsi="Arial" w:cs="Arial"/>
              </w:rPr>
              <w:t>avigate to the link control frame</w:t>
            </w:r>
            <w:r w:rsidR="008E6265">
              <w:rPr>
                <w:rFonts w:ascii="Arial" w:hAnsi="Arial" w:cs="Arial"/>
              </w:rPr>
              <w:t>.</w:t>
            </w:r>
          </w:p>
          <w:p w14:paraId="063AA3CF" w14:textId="77777777" w:rsidR="00DE36CC" w:rsidRDefault="00DE36CC" w:rsidP="00DE36C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“Add New” link.</w:t>
            </w:r>
          </w:p>
          <w:p w14:paraId="12AAF945" w14:textId="77777777" w:rsidR="00DE36CC" w:rsidRPr="00DE36CC" w:rsidRDefault="00DE36CC" w:rsidP="00DE36C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442980F7" w14:textId="77777777" w:rsidR="00DE36CC" w:rsidRDefault="00DE36CC" w:rsidP="00DE36CC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D74761">
              <w:rPr>
                <w:rFonts w:ascii="Arial" w:hAnsi="Arial" w:cs="Arial"/>
                <w:b/>
                <w:color w:val="FF0000"/>
                <w:u w:val="single"/>
              </w:rPr>
              <w:t xml:space="preserve">ER 1 -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Dialog to add linked documents/forms appears</w:t>
            </w:r>
            <w:r w:rsidRPr="00D74761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074566B7" w14:textId="77777777"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C822BF0" w14:textId="77777777" w:rsidR="00583CBE" w:rsidRPr="00C02CFA" w:rsidRDefault="00DE36CC" w:rsidP="00583CBE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F0D1E5" wp14:editId="4FB0FE41">
                  <wp:extent cx="6143625" cy="3609975"/>
                  <wp:effectExtent l="76200" t="76200" r="142875" b="1428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609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DC452A" w14:textId="77777777" w:rsidR="00090093" w:rsidRDefault="00090093" w:rsidP="00090093">
            <w:pPr>
              <w:ind w:left="360"/>
              <w:rPr>
                <w:rFonts w:ascii="Arial" w:hAnsi="Arial" w:cs="Arial"/>
              </w:rPr>
            </w:pPr>
          </w:p>
          <w:p w14:paraId="35565831" w14:textId="699323EE" w:rsidR="006B6457" w:rsidRDefault="006B6457" w:rsidP="006B645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2777CC">
              <w:rPr>
                <w:rFonts w:ascii="Arial" w:hAnsi="Arial" w:cs="Arial"/>
              </w:rPr>
              <w:t xml:space="preserve">Select Status: Open, </w:t>
            </w:r>
            <w:r w:rsidR="00E901BD" w:rsidRPr="002777CC">
              <w:rPr>
                <w:rFonts w:ascii="Arial" w:hAnsi="Arial" w:cs="Arial"/>
              </w:rPr>
              <w:t>created</w:t>
            </w:r>
            <w:r w:rsidRPr="002777CC">
              <w:rPr>
                <w:rFonts w:ascii="Arial" w:hAnsi="Arial" w:cs="Arial"/>
              </w:rPr>
              <w:t xml:space="preserve"> between (</w:t>
            </w:r>
            <w:r>
              <w:rPr>
                <w:rFonts w:ascii="Arial" w:hAnsi="Arial" w:cs="Arial"/>
              </w:rPr>
              <w:t xml:space="preserve">Select </w:t>
            </w:r>
            <w:r w:rsidRPr="002777CC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s for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5E621B">
              <w:rPr>
                <w:rFonts w:ascii="Arial" w:hAnsi="Arial" w:cs="Arial"/>
              </w:rPr>
              <w:t>2/22/2018</w:t>
            </w:r>
            <w:r>
              <w:rPr>
                <w:rFonts w:ascii="Arial" w:hAnsi="Arial" w:cs="Arial"/>
              </w:rPr>
              <w:t xml:space="preserve"> and </w:t>
            </w:r>
            <w:r w:rsidRPr="005E621B">
              <w:rPr>
                <w:rFonts w:ascii="Arial" w:hAnsi="Arial" w:cs="Arial"/>
              </w:rPr>
              <w:t>3/28/2018</w:t>
            </w:r>
            <w:r w:rsidRPr="002777CC">
              <w:rPr>
                <w:rFonts w:ascii="Arial" w:hAnsi="Arial" w:cs="Arial"/>
              </w:rPr>
              <w:t>), and Type: Document.</w:t>
            </w:r>
          </w:p>
          <w:p w14:paraId="4C82140F" w14:textId="77777777" w:rsidR="009A38E8" w:rsidRDefault="009A38E8" w:rsidP="002D4DE1">
            <w:pPr>
              <w:ind w:left="360"/>
              <w:rPr>
                <w:rFonts w:ascii="Arial" w:hAnsi="Arial" w:cs="Arial"/>
              </w:rPr>
            </w:pPr>
          </w:p>
          <w:p w14:paraId="35486F7F" w14:textId="77777777" w:rsidR="002D4DE1" w:rsidRPr="002D4DE1" w:rsidRDefault="002D4DE1" w:rsidP="002D4DE1">
            <w:pPr>
              <w:ind w:left="360"/>
              <w:rPr>
                <w:rFonts w:ascii="Arial" w:hAnsi="Arial" w:cs="Arial"/>
              </w:rPr>
            </w:pPr>
          </w:p>
          <w:p w14:paraId="36EA3221" w14:textId="77777777" w:rsidR="006B6457" w:rsidRDefault="006B6457" w:rsidP="009A38E8">
            <w:pPr>
              <w:pStyle w:val="ListParagraph"/>
              <w:rPr>
                <w:rFonts w:ascii="Arial" w:hAnsi="Arial" w:cs="Arial"/>
              </w:rPr>
            </w:pPr>
          </w:p>
          <w:p w14:paraId="5191F168" w14:textId="77777777" w:rsidR="006B6457" w:rsidRDefault="006B6457" w:rsidP="009A38E8">
            <w:pPr>
              <w:pStyle w:val="ListParagraph"/>
              <w:rPr>
                <w:rFonts w:ascii="Arial" w:hAnsi="Arial" w:cs="Arial"/>
              </w:rPr>
            </w:pPr>
          </w:p>
          <w:p w14:paraId="66E6FF51" w14:textId="77777777" w:rsidR="006B6457" w:rsidRDefault="006B6457" w:rsidP="009A38E8">
            <w:pPr>
              <w:pStyle w:val="ListParagraph"/>
              <w:rPr>
                <w:rFonts w:ascii="Arial" w:hAnsi="Arial" w:cs="Arial"/>
              </w:rPr>
            </w:pPr>
          </w:p>
          <w:p w14:paraId="46DDACC7" w14:textId="77777777" w:rsidR="004B1D22" w:rsidRPr="006B6457" w:rsidRDefault="004B1D22" w:rsidP="006B6457">
            <w:pPr>
              <w:rPr>
                <w:rFonts w:ascii="Arial" w:hAnsi="Arial" w:cs="Arial"/>
              </w:rPr>
            </w:pPr>
          </w:p>
          <w:p w14:paraId="413A2CC7" w14:textId="77777777" w:rsidR="009A38E8" w:rsidRDefault="009A38E8" w:rsidP="009A38E8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2777CC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2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 w:rsidRPr="002777CC">
              <w:rPr>
                <w:rFonts w:ascii="Arial" w:hAnsi="Arial" w:cs="Arial"/>
                <w:b/>
                <w:color w:val="FF0000"/>
                <w:u w:val="single"/>
              </w:rPr>
              <w:t xml:space="preserve">he Open documents list appears. </w:t>
            </w:r>
          </w:p>
          <w:p w14:paraId="6FD4AA01" w14:textId="77777777" w:rsidR="009A38E8" w:rsidRDefault="009A38E8" w:rsidP="009A38E8">
            <w:pPr>
              <w:pStyle w:val="ListParagraph"/>
              <w:rPr>
                <w:rFonts w:ascii="Arial" w:hAnsi="Arial" w:cs="Arial"/>
                <w:b/>
              </w:rPr>
            </w:pPr>
          </w:p>
          <w:p w14:paraId="4C8ACECA" w14:textId="77777777" w:rsidR="006B6457" w:rsidRDefault="006B6457" w:rsidP="00115C92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5416E911" wp14:editId="0DF808C5">
                  <wp:extent cx="5772150" cy="3219450"/>
                  <wp:effectExtent l="76200" t="76200" r="133350" b="133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219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2C00EA" w14:textId="77777777" w:rsidR="00115C92" w:rsidRPr="00115C92" w:rsidRDefault="00115C92" w:rsidP="00115C92">
            <w:pPr>
              <w:pStyle w:val="ListParagraph"/>
              <w:rPr>
                <w:rFonts w:ascii="Arial" w:hAnsi="Arial" w:cs="Arial"/>
                <w:b/>
              </w:rPr>
            </w:pPr>
          </w:p>
          <w:p w14:paraId="272BC935" w14:textId="77777777" w:rsidR="009A38E8" w:rsidRPr="00B71AD1" w:rsidRDefault="00105B46" w:rsidP="009A38E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checkbox of any</w:t>
            </w:r>
            <w:r w:rsidR="009A38E8">
              <w:rPr>
                <w:rFonts w:ascii="Arial" w:hAnsi="Arial" w:cs="Arial"/>
              </w:rPr>
              <w:t xml:space="preserve"> document from the list.</w:t>
            </w:r>
          </w:p>
          <w:p w14:paraId="55D2B292" w14:textId="6696F0E9" w:rsidR="00C40E50" w:rsidRPr="00C40E50" w:rsidRDefault="00105B46" w:rsidP="00C40E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“OK” button</w:t>
            </w:r>
            <w:r w:rsidR="008E6265">
              <w:rPr>
                <w:rFonts w:ascii="Arial" w:hAnsi="Arial" w:cs="Arial"/>
              </w:rPr>
              <w:t>.</w:t>
            </w:r>
          </w:p>
          <w:p w14:paraId="0F196D59" w14:textId="77777777" w:rsidR="006B6457" w:rsidRDefault="006B6457" w:rsidP="009A38E8">
            <w:pPr>
              <w:pStyle w:val="ListParagraph"/>
              <w:rPr>
                <w:rFonts w:ascii="Arial" w:hAnsi="Arial" w:cs="Arial"/>
              </w:rPr>
            </w:pPr>
          </w:p>
          <w:p w14:paraId="39A59BAA" w14:textId="77777777" w:rsidR="00735ABF" w:rsidRPr="00735ABF" w:rsidRDefault="00735ABF" w:rsidP="00735ABF">
            <w:pPr>
              <w:rPr>
                <w:rFonts w:ascii="Arial" w:hAnsi="Arial" w:cs="Arial"/>
              </w:rPr>
            </w:pPr>
          </w:p>
          <w:p w14:paraId="5D84AECB" w14:textId="77777777" w:rsidR="009A38E8" w:rsidRPr="00613F18" w:rsidRDefault="00613F18" w:rsidP="00613F1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9A38E8" w:rsidRPr="00613F18">
              <w:rPr>
                <w:rFonts w:ascii="Arial" w:hAnsi="Arial" w:cs="Arial"/>
                <w:b/>
                <w:color w:val="FF0000"/>
                <w:u w:val="single"/>
              </w:rPr>
              <w:t xml:space="preserve">ER 3 - Ensure the linked document is in the Links frame. </w:t>
            </w:r>
          </w:p>
          <w:p w14:paraId="46329C2E" w14:textId="77777777" w:rsidR="009A38E8" w:rsidRPr="006B6457" w:rsidRDefault="006B6457" w:rsidP="006B6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6B6457">
              <w:rPr>
                <w:rFonts w:ascii="Arial" w:hAnsi="Arial" w:cs="Arial"/>
              </w:rPr>
              <w:t xml:space="preserve"> </w:t>
            </w:r>
          </w:p>
          <w:p w14:paraId="1E9E62E9" w14:textId="7150C4C0" w:rsidR="004B1D22" w:rsidRDefault="00735ABF" w:rsidP="00613F18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lastRenderedPageBreak/>
              <w:t xml:space="preserve"> </w:t>
            </w:r>
            <w:r w:rsidR="006B6457">
              <w:rPr>
                <w:noProof/>
              </w:rPr>
              <w:drawing>
                <wp:inline distT="0" distB="0" distL="0" distR="0" wp14:anchorId="7F752E00" wp14:editId="4D72BE4B">
                  <wp:extent cx="6115050" cy="1370965"/>
                  <wp:effectExtent l="76200" t="76200" r="133350" b="133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120" cy="137142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E22304D" w14:textId="77777777" w:rsidR="00735ABF" w:rsidRDefault="00735ABF" w:rsidP="00613F18">
            <w:pPr>
              <w:rPr>
                <w:noProof/>
                <w:lang w:val="en-IN" w:eastAsia="en-IN"/>
              </w:rPr>
            </w:pPr>
          </w:p>
          <w:p w14:paraId="10A3DB02" w14:textId="719323B1" w:rsidR="00735ABF" w:rsidRPr="00735ABF" w:rsidRDefault="00735ABF" w:rsidP="00735AB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35ABF">
              <w:rPr>
                <w:rFonts w:ascii="Arial" w:hAnsi="Arial" w:cs="Arial"/>
              </w:rPr>
              <w:t>Go to searches</w:t>
            </w:r>
          </w:p>
          <w:p w14:paraId="19F0F02F" w14:textId="77777777" w:rsidR="00735ABF" w:rsidRDefault="00735ABF" w:rsidP="00735AB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35ABF">
              <w:rPr>
                <w:rFonts w:ascii="Arial" w:hAnsi="Arial" w:cs="Arial"/>
              </w:rPr>
              <w:t>Search for document created in step(1)</w:t>
            </w:r>
          </w:p>
          <w:p w14:paraId="7DD145CC" w14:textId="55D7FDB9" w:rsidR="00735ABF" w:rsidRPr="00735ABF" w:rsidRDefault="00735ABF" w:rsidP="00735AB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Expand the document. </w:t>
            </w:r>
          </w:p>
          <w:p w14:paraId="34CD2574" w14:textId="77777777" w:rsidR="00735ABF" w:rsidRDefault="00735ABF" w:rsidP="00735ABF">
            <w:pPr>
              <w:rPr>
                <w:noProof/>
                <w:lang w:val="en-IN" w:eastAsia="en-IN"/>
              </w:rPr>
            </w:pPr>
          </w:p>
          <w:p w14:paraId="55985DC3" w14:textId="196EDC05" w:rsidR="00735ABF" w:rsidRPr="00613F18" w:rsidRDefault="00735ABF" w:rsidP="00735AB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613F18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613F18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0A4929">
              <w:rPr>
                <w:rFonts w:ascii="Arial" w:hAnsi="Arial" w:cs="Arial"/>
                <w:b/>
                <w:color w:val="FF0000"/>
                <w:u w:val="single"/>
              </w:rPr>
              <w:t xml:space="preserve">linked draft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document is not available in the grid</w:t>
            </w:r>
            <w:r w:rsidRPr="00613F18">
              <w:rPr>
                <w:rFonts w:ascii="Arial" w:hAnsi="Arial" w:cs="Arial"/>
                <w:b/>
                <w:color w:val="FF0000"/>
                <w:u w:val="single"/>
              </w:rPr>
              <w:t xml:space="preserve">. </w:t>
            </w:r>
          </w:p>
          <w:p w14:paraId="536A5DF5" w14:textId="77777777" w:rsidR="00735ABF" w:rsidRPr="00735ABF" w:rsidRDefault="00735ABF" w:rsidP="00735ABF">
            <w:pPr>
              <w:rPr>
                <w:noProof/>
                <w:lang w:val="en-IN" w:eastAsia="en-IN"/>
              </w:rPr>
            </w:pPr>
          </w:p>
          <w:p w14:paraId="65EB3F34" w14:textId="48A37B2C" w:rsidR="00735ABF" w:rsidRPr="00735ABF" w:rsidRDefault="00735ABF" w:rsidP="00735ABF">
            <w:pPr>
              <w:rPr>
                <w:noProof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2B922C6" wp14:editId="4F665FBB">
                  <wp:extent cx="6296025" cy="2134235"/>
                  <wp:effectExtent l="76200" t="76200" r="142875" b="132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21342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589A5BA" w14:textId="77777777" w:rsidR="00735ABF" w:rsidRDefault="00735ABF" w:rsidP="00613F18">
            <w:pPr>
              <w:rPr>
                <w:noProof/>
                <w:lang w:val="en-IN" w:eastAsia="en-IN"/>
              </w:rPr>
            </w:pPr>
          </w:p>
          <w:p w14:paraId="1CA7A17F" w14:textId="77777777" w:rsidR="00735ABF" w:rsidRPr="004B1D22" w:rsidRDefault="00735ABF" w:rsidP="00613F18">
            <w:pPr>
              <w:rPr>
                <w:noProof/>
                <w:lang w:val="en-IN" w:eastAsia="en-IN"/>
              </w:rPr>
            </w:pPr>
          </w:p>
          <w:p w14:paraId="3D454216" w14:textId="77777777" w:rsidR="00613F18" w:rsidRPr="00613F18" w:rsidRDefault="00613F18" w:rsidP="004B1D2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link control, click on “Add New” link.</w:t>
            </w:r>
          </w:p>
          <w:p w14:paraId="25051DBC" w14:textId="77777777" w:rsidR="00115C92" w:rsidRPr="00115C92" w:rsidRDefault="00613F18" w:rsidP="00115C9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Status: Archived, </w:t>
            </w:r>
            <w:r w:rsidRPr="002777CC">
              <w:rPr>
                <w:rFonts w:ascii="Arial" w:hAnsi="Arial" w:cs="Arial"/>
              </w:rPr>
              <w:t>Created between (</w:t>
            </w:r>
            <w:r>
              <w:rPr>
                <w:rFonts w:ascii="Arial" w:hAnsi="Arial" w:cs="Arial"/>
              </w:rPr>
              <w:t xml:space="preserve">Select </w:t>
            </w:r>
            <w:r w:rsidRPr="002777CC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s for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613F18">
              <w:rPr>
                <w:rFonts w:ascii="Arial" w:hAnsi="Arial" w:cs="Arial"/>
              </w:rPr>
              <w:t>1/1/2018</w:t>
            </w:r>
            <w:r>
              <w:rPr>
                <w:rFonts w:ascii="Arial" w:hAnsi="Arial" w:cs="Arial"/>
              </w:rPr>
              <w:t xml:space="preserve"> and </w:t>
            </w:r>
            <w:r w:rsidRPr="005E621B">
              <w:rPr>
                <w:rFonts w:ascii="Arial" w:hAnsi="Arial" w:cs="Arial"/>
              </w:rPr>
              <w:t>3/28/2018</w:t>
            </w:r>
            <w:r>
              <w:rPr>
                <w:rFonts w:ascii="Arial" w:hAnsi="Arial" w:cs="Arial"/>
              </w:rPr>
              <w:t xml:space="preserve">) </w:t>
            </w:r>
            <w:r w:rsidRPr="002777CC">
              <w:rPr>
                <w:rFonts w:ascii="Arial" w:hAnsi="Arial" w:cs="Arial"/>
              </w:rPr>
              <w:t>and Type: Document.</w:t>
            </w:r>
          </w:p>
          <w:p w14:paraId="505283AC" w14:textId="779B4A0E" w:rsidR="00583CBE" w:rsidRDefault="004B1D22" w:rsidP="000900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</w:t>
            </w:r>
            <w:r w:rsidR="00613F18" w:rsidRPr="00613F18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613F18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A4929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="00613F18" w:rsidRPr="00E71D5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613F18">
              <w:rPr>
                <w:rFonts w:ascii="Arial" w:hAnsi="Arial" w:cs="Arial"/>
                <w:b/>
                <w:color w:val="FF0000"/>
                <w:u w:val="single"/>
              </w:rPr>
              <w:t>The</w:t>
            </w:r>
            <w:r w:rsidR="00613F18" w:rsidRPr="00E71D5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613F18">
              <w:rPr>
                <w:rFonts w:ascii="Arial" w:hAnsi="Arial" w:cs="Arial"/>
                <w:b/>
                <w:color w:val="FF0000"/>
                <w:u w:val="single"/>
              </w:rPr>
              <w:t>Archived</w:t>
            </w:r>
            <w:r w:rsidR="00613F18" w:rsidRPr="00E71D5C">
              <w:rPr>
                <w:rFonts w:ascii="Arial" w:hAnsi="Arial" w:cs="Arial"/>
                <w:b/>
                <w:color w:val="FF0000"/>
                <w:u w:val="single"/>
              </w:rPr>
              <w:t xml:space="preserve"> documents</w:t>
            </w:r>
            <w:r w:rsidR="00613F18">
              <w:rPr>
                <w:rFonts w:ascii="Arial" w:hAnsi="Arial" w:cs="Arial"/>
                <w:b/>
                <w:color w:val="FF0000"/>
                <w:u w:val="single"/>
              </w:rPr>
              <w:t xml:space="preserve"> list</w:t>
            </w:r>
            <w:r w:rsidR="00613F18" w:rsidRPr="00E71D5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613F18">
              <w:rPr>
                <w:rFonts w:ascii="Arial" w:hAnsi="Arial" w:cs="Arial"/>
                <w:b/>
                <w:color w:val="FF0000"/>
                <w:u w:val="single"/>
              </w:rPr>
              <w:t>appears</w:t>
            </w:r>
            <w:r w:rsidR="00613F18" w:rsidRPr="00E71D5C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0892372D" w14:textId="77777777" w:rsidR="00613F18" w:rsidRDefault="00613F18" w:rsidP="004B1D22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5B7D15" w14:textId="77777777" w:rsidR="00613F18" w:rsidRDefault="00613F18" w:rsidP="000900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FB2CAC" wp14:editId="4FED8BC3">
                  <wp:extent cx="5915025" cy="2619375"/>
                  <wp:effectExtent l="76200" t="76200" r="142875" b="142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619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DA7044" w14:textId="77777777" w:rsidR="00613F18" w:rsidRDefault="00613F18" w:rsidP="004B1D22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31187E4" w14:textId="73703E17" w:rsidR="002D4DE1" w:rsidRDefault="002D4DE1" w:rsidP="004B1D2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‘</w:t>
            </w:r>
            <w:r w:rsidR="00484F1C">
              <w:rPr>
                <w:rFonts w:ascii="Arial" w:hAnsi="Arial" w:cs="Arial"/>
              </w:rPr>
              <w:t>OK</w:t>
            </w:r>
            <w:r>
              <w:rPr>
                <w:rFonts w:ascii="Arial" w:hAnsi="Arial" w:cs="Arial"/>
              </w:rPr>
              <w:t>’</w:t>
            </w:r>
            <w:r w:rsidR="00762BBF">
              <w:rPr>
                <w:rFonts w:ascii="Arial" w:hAnsi="Arial" w:cs="Arial"/>
              </w:rPr>
              <w:t xml:space="preserve"> button</w:t>
            </w:r>
            <w:r w:rsidR="004F30D1">
              <w:rPr>
                <w:rFonts w:ascii="Arial" w:hAnsi="Arial" w:cs="Arial"/>
              </w:rPr>
              <w:t>.</w:t>
            </w:r>
          </w:p>
          <w:p w14:paraId="42970F98" w14:textId="77777777" w:rsidR="004B1D22" w:rsidRPr="002777CC" w:rsidRDefault="004B1D22" w:rsidP="004B1D2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2777CC">
              <w:rPr>
                <w:rFonts w:ascii="Arial" w:hAnsi="Arial" w:cs="Arial"/>
              </w:rPr>
              <w:t>In the link control, click on “Add New” link.</w:t>
            </w:r>
          </w:p>
          <w:p w14:paraId="383E04EC" w14:textId="77777777" w:rsidR="004B1D22" w:rsidRPr="004B1D22" w:rsidRDefault="004B1D22" w:rsidP="004B1D2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2777CC">
              <w:rPr>
                <w:rFonts w:ascii="Arial" w:hAnsi="Arial" w:cs="Arial"/>
              </w:rPr>
              <w:t>Select Status:</w:t>
            </w:r>
            <w:r w:rsidR="00D941F6">
              <w:rPr>
                <w:rFonts w:ascii="Arial" w:hAnsi="Arial" w:cs="Arial"/>
              </w:rPr>
              <w:t xml:space="preserve"> Both,</w:t>
            </w:r>
            <w:r w:rsidRPr="002777CC">
              <w:rPr>
                <w:rFonts w:ascii="Arial" w:hAnsi="Arial" w:cs="Arial"/>
              </w:rPr>
              <w:t xml:space="preserve"> Created between (</w:t>
            </w:r>
            <w:r>
              <w:rPr>
                <w:rFonts w:ascii="Arial" w:hAnsi="Arial" w:cs="Arial"/>
              </w:rPr>
              <w:t xml:space="preserve">Select </w:t>
            </w:r>
            <w:r w:rsidRPr="002777CC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s for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>: 2/28</w:t>
            </w:r>
            <w:r w:rsidRPr="00613F18">
              <w:rPr>
                <w:rFonts w:ascii="Arial" w:hAnsi="Arial" w:cs="Arial"/>
              </w:rPr>
              <w:t>/2018</w:t>
            </w:r>
            <w:r>
              <w:rPr>
                <w:rFonts w:ascii="Arial" w:hAnsi="Arial" w:cs="Arial"/>
              </w:rPr>
              <w:t xml:space="preserve"> and </w:t>
            </w:r>
            <w:r w:rsidRPr="005E621B">
              <w:rPr>
                <w:rFonts w:ascii="Arial" w:hAnsi="Arial" w:cs="Arial"/>
              </w:rPr>
              <w:t>3/28/2018</w:t>
            </w:r>
            <w:r>
              <w:rPr>
                <w:rFonts w:ascii="Arial" w:hAnsi="Arial" w:cs="Arial"/>
              </w:rPr>
              <w:t xml:space="preserve">) </w:t>
            </w:r>
            <w:r w:rsidRPr="002777CC">
              <w:rPr>
                <w:rFonts w:ascii="Arial" w:hAnsi="Arial" w:cs="Arial"/>
              </w:rPr>
              <w:t>and Type: Document.</w:t>
            </w:r>
          </w:p>
          <w:p w14:paraId="3E4FAF3F" w14:textId="77777777" w:rsidR="004B1D22" w:rsidRDefault="004B1D22" w:rsidP="004B1D22">
            <w:pPr>
              <w:pStyle w:val="ListParagraph"/>
              <w:rPr>
                <w:rFonts w:ascii="Arial" w:hAnsi="Arial" w:cs="Arial"/>
              </w:rPr>
            </w:pPr>
          </w:p>
          <w:p w14:paraId="23848BA8" w14:textId="77777777" w:rsidR="000A4929" w:rsidRDefault="000A4929" w:rsidP="004B1D22">
            <w:pPr>
              <w:pStyle w:val="ListParagraph"/>
              <w:rPr>
                <w:rFonts w:ascii="Arial" w:hAnsi="Arial" w:cs="Arial"/>
              </w:rPr>
            </w:pPr>
          </w:p>
          <w:p w14:paraId="2EEE8007" w14:textId="77777777" w:rsidR="000A4929" w:rsidRDefault="000A4929" w:rsidP="004B1D22">
            <w:pPr>
              <w:pStyle w:val="ListParagraph"/>
              <w:rPr>
                <w:rFonts w:ascii="Arial" w:hAnsi="Arial" w:cs="Arial"/>
              </w:rPr>
            </w:pPr>
          </w:p>
          <w:p w14:paraId="1202D1BE" w14:textId="6E4700C1" w:rsidR="004B1D22" w:rsidRPr="002777CC" w:rsidRDefault="000A4929" w:rsidP="004B1D22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6</w:t>
            </w:r>
            <w:r w:rsidR="004B1D22" w:rsidRPr="002777C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4B1D22">
              <w:rPr>
                <w:rFonts w:ascii="Arial" w:hAnsi="Arial" w:cs="Arial"/>
                <w:b/>
                <w:color w:val="FF0000"/>
                <w:u w:val="single"/>
              </w:rPr>
              <w:t>The</w:t>
            </w:r>
            <w:r w:rsidR="004B1D22" w:rsidRPr="002777CC">
              <w:rPr>
                <w:rFonts w:ascii="Arial" w:hAnsi="Arial" w:cs="Arial"/>
                <w:b/>
                <w:color w:val="FF0000"/>
                <w:u w:val="single"/>
              </w:rPr>
              <w:t xml:space="preserve"> Open and Archived documents list appears. </w:t>
            </w:r>
          </w:p>
          <w:p w14:paraId="11350EF0" w14:textId="77777777" w:rsidR="00613F18" w:rsidRDefault="00613F18" w:rsidP="000900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B8AC768" w14:textId="77777777" w:rsidR="00613F18" w:rsidRDefault="004B1D22" w:rsidP="000900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717AA67" wp14:editId="11F12735">
                  <wp:extent cx="5924550" cy="3648075"/>
                  <wp:effectExtent l="76200" t="76200" r="133350" b="1428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648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10BFCA" w14:textId="77777777" w:rsidR="00115C92" w:rsidRDefault="00115C92" w:rsidP="00115C92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B9A8E82" w14:textId="77777777" w:rsidR="00115C92" w:rsidRDefault="00115C92" w:rsidP="00115C92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35A012B" w14:textId="77777777" w:rsidR="00CA19EA" w:rsidRDefault="004B1D22" w:rsidP="005E6A1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115C92">
              <w:rPr>
                <w:rFonts w:ascii="Arial" w:hAnsi="Arial" w:cs="Arial"/>
              </w:rPr>
              <w:t xml:space="preserve">location from location </w:t>
            </w:r>
            <w:r w:rsidR="00115C92" w:rsidRPr="00335314">
              <w:rPr>
                <w:rFonts w:ascii="Arial" w:hAnsi="Arial" w:cs="Arial"/>
                <w:noProof/>
              </w:rPr>
              <w:t>dropdown</w:t>
            </w:r>
            <w:r w:rsidR="00115C92">
              <w:rPr>
                <w:rFonts w:ascii="Arial" w:hAnsi="Arial" w:cs="Arial"/>
              </w:rPr>
              <w:t xml:space="preserve"> (for </w:t>
            </w:r>
            <w:proofErr w:type="spellStart"/>
            <w:r w:rsidR="00115C92">
              <w:rPr>
                <w:rFonts w:ascii="Arial" w:hAnsi="Arial" w:cs="Arial"/>
              </w:rPr>
              <w:t>eg</w:t>
            </w:r>
            <w:proofErr w:type="spellEnd"/>
            <w:r w:rsidR="00115C92">
              <w:rPr>
                <w:rFonts w:ascii="Arial" w:hAnsi="Arial" w:cs="Arial"/>
              </w:rPr>
              <w:t>-Antioch)</w:t>
            </w:r>
          </w:p>
          <w:p w14:paraId="3EEBB6B2" w14:textId="77777777" w:rsidR="00115C92" w:rsidRDefault="00115C92" w:rsidP="00115C92">
            <w:pPr>
              <w:pStyle w:val="ListParagraph"/>
              <w:rPr>
                <w:rFonts w:ascii="Arial" w:hAnsi="Arial" w:cs="Arial"/>
              </w:rPr>
            </w:pPr>
          </w:p>
          <w:p w14:paraId="5F18ABA2" w14:textId="77777777" w:rsidR="000A4929" w:rsidRDefault="000A4929" w:rsidP="00115C92">
            <w:pPr>
              <w:pStyle w:val="ListParagraph"/>
              <w:rPr>
                <w:rFonts w:ascii="Arial" w:hAnsi="Arial" w:cs="Arial"/>
              </w:rPr>
            </w:pPr>
          </w:p>
          <w:p w14:paraId="507D4443" w14:textId="77777777" w:rsidR="000A4929" w:rsidRDefault="000A4929" w:rsidP="00115C92">
            <w:pPr>
              <w:pStyle w:val="ListParagraph"/>
              <w:rPr>
                <w:rFonts w:ascii="Arial" w:hAnsi="Arial" w:cs="Arial"/>
              </w:rPr>
            </w:pPr>
          </w:p>
          <w:p w14:paraId="73CCAFF7" w14:textId="61B104F9" w:rsidR="00115C92" w:rsidRDefault="000A4929" w:rsidP="00115C9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7 </w:t>
            </w:r>
            <w:r w:rsidR="00115C92" w:rsidRPr="002777CC"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115C92">
              <w:rPr>
                <w:rFonts w:ascii="Arial" w:hAnsi="Arial" w:cs="Arial"/>
                <w:b/>
                <w:color w:val="FF0000"/>
                <w:u w:val="single"/>
              </w:rPr>
              <w:t>The</w:t>
            </w:r>
            <w:r w:rsidR="00115C92" w:rsidRPr="002777CC">
              <w:rPr>
                <w:rFonts w:ascii="Arial" w:hAnsi="Arial" w:cs="Arial"/>
                <w:b/>
                <w:color w:val="FF0000"/>
                <w:u w:val="single"/>
              </w:rPr>
              <w:t xml:space="preserve"> Open and Archived documents list</w:t>
            </w:r>
            <w:r w:rsidR="005E6A1B">
              <w:rPr>
                <w:rFonts w:ascii="Arial" w:hAnsi="Arial" w:cs="Arial"/>
                <w:b/>
                <w:color w:val="FF0000"/>
                <w:u w:val="single"/>
              </w:rPr>
              <w:t xml:space="preserve"> as per the selected location </w:t>
            </w:r>
            <w:r w:rsidR="00115C92" w:rsidRPr="002777CC">
              <w:rPr>
                <w:rFonts w:ascii="Arial" w:hAnsi="Arial" w:cs="Arial"/>
                <w:b/>
                <w:color w:val="FF0000"/>
                <w:u w:val="single"/>
              </w:rPr>
              <w:t>appears</w:t>
            </w:r>
            <w:r w:rsidR="00D97C5D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0E8786C0" w14:textId="77777777" w:rsidR="00115C92" w:rsidRPr="00115C92" w:rsidRDefault="00115C92" w:rsidP="00115C92">
            <w:pPr>
              <w:rPr>
                <w:rFonts w:ascii="Arial" w:hAnsi="Arial" w:cs="Arial"/>
              </w:rPr>
            </w:pPr>
          </w:p>
          <w:p w14:paraId="00493C82" w14:textId="77777777" w:rsidR="00115C92" w:rsidRPr="00115C92" w:rsidRDefault="00115C92" w:rsidP="0011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B79E468" wp14:editId="3E3C66E9">
                  <wp:extent cx="5791200" cy="3389630"/>
                  <wp:effectExtent l="76200" t="76200" r="133350" b="134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3896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A30904" w14:textId="77777777" w:rsidR="004B1D22" w:rsidRDefault="004B1D22" w:rsidP="00DE72C0">
            <w:pPr>
              <w:rPr>
                <w:rFonts w:ascii="Arial" w:hAnsi="Arial" w:cs="Arial"/>
              </w:rPr>
            </w:pPr>
          </w:p>
          <w:p w14:paraId="4D9DA45D" w14:textId="77777777" w:rsidR="00D97C5D" w:rsidRDefault="00D97C5D" w:rsidP="00D97C5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84F1C">
              <w:rPr>
                <w:rFonts w:ascii="Arial" w:hAnsi="Arial" w:cs="Arial"/>
              </w:rPr>
              <w:t>lick on OK</w:t>
            </w:r>
            <w:r w:rsidR="005E6A1B" w:rsidRPr="005E6A1B">
              <w:rPr>
                <w:rFonts w:ascii="Arial" w:hAnsi="Arial" w:cs="Arial"/>
              </w:rPr>
              <w:t xml:space="preserve"> button</w:t>
            </w:r>
          </w:p>
          <w:p w14:paraId="33B757B0" w14:textId="77777777" w:rsidR="00D97C5D" w:rsidRPr="00D97C5D" w:rsidRDefault="00D97C5D" w:rsidP="00D97C5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D97C5D">
              <w:rPr>
                <w:rFonts w:ascii="Arial" w:hAnsi="Arial" w:cs="Arial"/>
              </w:rPr>
              <w:t xml:space="preserve">Click on </w:t>
            </w:r>
            <w:r w:rsidR="00D941F6">
              <w:rPr>
                <w:rFonts w:ascii="Arial" w:hAnsi="Arial" w:cs="Arial"/>
              </w:rPr>
              <w:t>Remove Link</w:t>
            </w:r>
          </w:p>
          <w:p w14:paraId="1BABC711" w14:textId="77777777" w:rsidR="00D97C5D" w:rsidRDefault="00D97C5D" w:rsidP="00D97C5D">
            <w:pPr>
              <w:pStyle w:val="ListParagraph"/>
              <w:rPr>
                <w:rFonts w:ascii="Arial" w:hAnsi="Arial" w:cs="Arial"/>
              </w:rPr>
            </w:pPr>
          </w:p>
          <w:p w14:paraId="28009FA2" w14:textId="77777777" w:rsidR="00D97C5D" w:rsidRDefault="00D97C5D" w:rsidP="00D97C5D">
            <w:pPr>
              <w:pStyle w:val="ListParagraph"/>
              <w:rPr>
                <w:rFonts w:ascii="Arial" w:hAnsi="Arial" w:cs="Arial"/>
              </w:rPr>
            </w:pPr>
          </w:p>
          <w:p w14:paraId="774AB41F" w14:textId="77777777" w:rsidR="000A4929" w:rsidRDefault="000A4929" w:rsidP="00D97C5D">
            <w:pPr>
              <w:pStyle w:val="ListParagraph"/>
              <w:rPr>
                <w:rFonts w:ascii="Arial" w:hAnsi="Arial" w:cs="Arial"/>
              </w:rPr>
            </w:pPr>
          </w:p>
          <w:p w14:paraId="07ED057F" w14:textId="77777777" w:rsidR="000A4929" w:rsidRDefault="000A4929" w:rsidP="00D97C5D">
            <w:pPr>
              <w:pStyle w:val="ListParagraph"/>
              <w:rPr>
                <w:rFonts w:ascii="Arial" w:hAnsi="Arial" w:cs="Arial"/>
              </w:rPr>
            </w:pPr>
          </w:p>
          <w:p w14:paraId="2AF892E8" w14:textId="77777777" w:rsidR="000A4929" w:rsidRDefault="000A4929" w:rsidP="00D97C5D">
            <w:pPr>
              <w:pStyle w:val="ListParagraph"/>
              <w:rPr>
                <w:rFonts w:ascii="Arial" w:hAnsi="Arial" w:cs="Arial"/>
              </w:rPr>
            </w:pPr>
          </w:p>
          <w:p w14:paraId="3153F3B3" w14:textId="77777777" w:rsidR="000A4929" w:rsidRPr="000A4929" w:rsidRDefault="000A4929" w:rsidP="000A4929">
            <w:pPr>
              <w:rPr>
                <w:rFonts w:ascii="Arial" w:hAnsi="Arial" w:cs="Arial"/>
              </w:rPr>
            </w:pPr>
          </w:p>
          <w:p w14:paraId="3AF8D621" w14:textId="3C5BE8F9" w:rsidR="00D97C5D" w:rsidRDefault="00D97C5D" w:rsidP="00D97C5D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A4929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Remove </w:t>
            </w:r>
            <w:r w:rsidR="004E73E6">
              <w:rPr>
                <w:rFonts w:ascii="Arial" w:hAnsi="Arial" w:cs="Arial"/>
                <w:b/>
                <w:color w:val="FF0000"/>
                <w:u w:val="single"/>
              </w:rPr>
              <w:t>Linked Document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screen appear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773B8661" w14:textId="77777777" w:rsidR="00D97C5D" w:rsidRDefault="00D97C5D" w:rsidP="00D97C5D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19F21A3" w14:textId="77777777" w:rsidR="00D97C5D" w:rsidRDefault="00D97C5D" w:rsidP="00D97C5D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44DFAC" wp14:editId="234599F6">
                  <wp:extent cx="2961905" cy="1457143"/>
                  <wp:effectExtent l="76200" t="76200" r="124460" b="1244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145714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0DA415C" w14:textId="77777777" w:rsidR="00D97C5D" w:rsidRPr="000D6A6B" w:rsidRDefault="00D97C5D" w:rsidP="00D97C5D">
            <w:pPr>
              <w:rPr>
                <w:rFonts w:ascii="Arial" w:hAnsi="Arial" w:cs="Arial"/>
              </w:rPr>
            </w:pPr>
          </w:p>
          <w:p w14:paraId="200A236A" w14:textId="77777777" w:rsidR="00D97C5D" w:rsidRDefault="00D97C5D" w:rsidP="00D97C5D">
            <w:pPr>
              <w:pStyle w:val="ListParagraph"/>
              <w:numPr>
                <w:ilvl w:val="0"/>
                <w:numId w:val="16"/>
              </w:numPr>
              <w:ind w:left="6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“Yes”.</w:t>
            </w:r>
          </w:p>
          <w:p w14:paraId="3FFD6DCD" w14:textId="77777777" w:rsidR="00D97C5D" w:rsidRDefault="00D97C5D" w:rsidP="00D97C5D">
            <w:pPr>
              <w:pStyle w:val="ListParagraph"/>
              <w:rPr>
                <w:rFonts w:ascii="Arial" w:hAnsi="Arial" w:cs="Arial"/>
              </w:rPr>
            </w:pPr>
          </w:p>
          <w:p w14:paraId="786A3892" w14:textId="44FBBF69" w:rsidR="00D97C5D" w:rsidRDefault="000A4929" w:rsidP="00D97C5D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="00D97C5D"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D97C5D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4E73E6">
              <w:rPr>
                <w:rFonts w:ascii="Arial" w:hAnsi="Arial" w:cs="Arial"/>
                <w:b/>
                <w:color w:val="FF0000"/>
                <w:u w:val="single"/>
              </w:rPr>
              <w:t xml:space="preserve">Linked document </w:t>
            </w:r>
            <w:r w:rsidR="00D97C5D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 w:rsidR="00D97C5D" w:rsidRPr="009E1696">
              <w:rPr>
                <w:rFonts w:ascii="Arial" w:hAnsi="Arial" w:cs="Arial"/>
                <w:b/>
                <w:color w:val="FF0000"/>
                <w:u w:val="single"/>
              </w:rPr>
              <w:t>deleted successfully.</w:t>
            </w:r>
          </w:p>
          <w:p w14:paraId="1E0936D9" w14:textId="77777777" w:rsidR="00D97C5D" w:rsidRDefault="00D97C5D" w:rsidP="00D97C5D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289D568" w14:textId="77777777" w:rsidR="00E672BB" w:rsidRPr="00E672BB" w:rsidRDefault="00E672BB" w:rsidP="00E672BB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403028FD" wp14:editId="12A15BB6">
                  <wp:extent cx="5848350" cy="1151862"/>
                  <wp:effectExtent l="76200" t="76200" r="133350" b="1250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649" cy="115428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CCCE7EC" w14:textId="77777777" w:rsidR="00D97C5D" w:rsidRPr="00E672BB" w:rsidRDefault="00D97C5D" w:rsidP="00E672BB">
            <w:pPr>
              <w:rPr>
                <w:rFonts w:ascii="Arial" w:hAnsi="Arial" w:cs="Arial"/>
              </w:rPr>
            </w:pPr>
          </w:p>
          <w:p w14:paraId="3BEA2D37" w14:textId="65CE87AC" w:rsidR="004B1D22" w:rsidRDefault="00164C1C" w:rsidP="00164C1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Again click on add new links.</w:t>
            </w:r>
          </w:p>
          <w:p w14:paraId="3F37B1B1" w14:textId="1E28E9A9" w:rsidR="00164C1C" w:rsidRDefault="00164C1C" w:rsidP="00164C1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one document and note down the number of linked document(</w:t>
            </w:r>
            <w:r w:rsidR="00B26B60">
              <w:rPr>
                <w:rFonts w:ascii="Arial" w:hAnsi="Arial" w:cs="Arial"/>
              </w:rPr>
              <w:t xml:space="preserve">for </w:t>
            </w:r>
            <w:proofErr w:type="spellStart"/>
            <w:r w:rsidR="00B26B60">
              <w:rPr>
                <w:rFonts w:ascii="Arial" w:hAnsi="Arial" w:cs="Arial"/>
              </w:rPr>
              <w:t>eg</w:t>
            </w:r>
            <w:proofErr w:type="spellEnd"/>
            <w:r w:rsidR="00B26B60">
              <w:rPr>
                <w:rFonts w:ascii="Arial" w:hAnsi="Arial" w:cs="Arial"/>
              </w:rPr>
              <w:t xml:space="preserve">: doc no. </w:t>
            </w:r>
            <w:r w:rsidR="00B26B60" w:rsidRPr="00B26B60">
              <w:rPr>
                <w:rFonts w:ascii="Arial" w:hAnsi="Arial" w:cs="Arial"/>
              </w:rPr>
              <w:t>001.406: 0.0</w:t>
            </w:r>
            <w:r>
              <w:rPr>
                <w:rFonts w:ascii="Arial" w:hAnsi="Arial" w:cs="Arial"/>
              </w:rPr>
              <w:t>)</w:t>
            </w:r>
          </w:p>
          <w:p w14:paraId="181442AE" w14:textId="77777777" w:rsidR="00164C1C" w:rsidRDefault="00164C1C" w:rsidP="00164C1C">
            <w:pPr>
              <w:rPr>
                <w:rFonts w:ascii="Arial" w:hAnsi="Arial" w:cs="Arial"/>
              </w:rPr>
            </w:pPr>
          </w:p>
          <w:p w14:paraId="7034CA65" w14:textId="77777777" w:rsidR="00164C1C" w:rsidRDefault="00164C1C" w:rsidP="00164C1C">
            <w:pPr>
              <w:rPr>
                <w:rFonts w:ascii="Arial" w:hAnsi="Arial" w:cs="Arial"/>
              </w:rPr>
            </w:pPr>
          </w:p>
          <w:p w14:paraId="34456C9E" w14:textId="32678422" w:rsidR="00164C1C" w:rsidRPr="00164C1C" w:rsidRDefault="00164C1C" w:rsidP="00164C1C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844D0C3" wp14:editId="77986602">
                  <wp:extent cx="6276975" cy="2028825"/>
                  <wp:effectExtent l="76200" t="76200" r="142875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0288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D560B6" w14:textId="2AB12B2B" w:rsidR="004B1D22" w:rsidRDefault="00B26B60" w:rsidP="00B26B6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B26B60">
              <w:rPr>
                <w:rFonts w:ascii="Arial" w:hAnsi="Arial" w:cs="Arial"/>
              </w:rPr>
              <w:t>Click</w:t>
            </w:r>
            <w:r>
              <w:rPr>
                <w:rFonts w:ascii="Arial" w:hAnsi="Arial" w:cs="Arial"/>
              </w:rPr>
              <w:t xml:space="preserve"> on ok.</w:t>
            </w:r>
          </w:p>
          <w:p w14:paraId="7DED1502" w14:textId="77777777" w:rsidR="00B26B60" w:rsidRDefault="00B26B60" w:rsidP="00B26B6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searches</w:t>
            </w:r>
          </w:p>
          <w:p w14:paraId="7AF39534" w14:textId="4BAC13AD" w:rsidR="00B26B60" w:rsidRDefault="00B26B60" w:rsidP="00B26B6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hyperlink r:id="rId18" w:history="1">
              <w:r w:rsidRPr="00B26B60">
                <w:rPr>
                  <w:rFonts w:ascii="Arial" w:hAnsi="Arial" w:cs="Arial"/>
                </w:rPr>
                <w:t>Search on Document Number</w:t>
              </w:r>
            </w:hyperlink>
            <w:r w:rsidR="00D52AF9">
              <w:rPr>
                <w:rFonts w:ascii="Arial" w:hAnsi="Arial" w:cs="Arial"/>
              </w:rPr>
              <w:t>.</w:t>
            </w:r>
          </w:p>
          <w:p w14:paraId="1169251E" w14:textId="5D218F52" w:rsidR="00B26B60" w:rsidRDefault="00B26B60" w:rsidP="00B26B6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document number which is noted in step (</w:t>
            </w:r>
            <w:r w:rsidR="00D52AF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).</w:t>
            </w:r>
          </w:p>
          <w:p w14:paraId="10BAD170" w14:textId="60DD4D07" w:rsidR="00B26B60" w:rsidRDefault="002C14D2" w:rsidP="00B26B6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go button</w:t>
            </w:r>
          </w:p>
          <w:p w14:paraId="24E0FDF4" w14:textId="35C4BF8C" w:rsidR="002C14D2" w:rsidRDefault="002C14D2" w:rsidP="00B26B6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document and go to the links control section.</w:t>
            </w:r>
          </w:p>
          <w:p w14:paraId="78CB7B9E" w14:textId="473F3AD2" w:rsidR="002C14D2" w:rsidRPr="000A4929" w:rsidRDefault="002C14D2" w:rsidP="000A49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the document created in step (1) is present in the link control of document links in step (</w:t>
            </w:r>
            <w:r w:rsidR="00D52AF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).</w:t>
            </w:r>
            <w:bookmarkStart w:id="0" w:name="_GoBack"/>
            <w:bookmarkEnd w:id="0"/>
          </w:p>
          <w:p w14:paraId="31525DBA" w14:textId="77777777" w:rsidR="002C14D2" w:rsidRDefault="002C14D2" w:rsidP="002C14D2">
            <w:pPr>
              <w:pStyle w:val="ListParagraph"/>
              <w:rPr>
                <w:rFonts w:ascii="Arial" w:hAnsi="Arial" w:cs="Arial"/>
              </w:rPr>
            </w:pPr>
          </w:p>
          <w:p w14:paraId="3E985275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74A03183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409854B8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2EF6E080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500F572E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779060E4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78E1FB38" w14:textId="77777777" w:rsidR="000A4929" w:rsidRDefault="000A4929" w:rsidP="002C14D2">
            <w:pPr>
              <w:pStyle w:val="ListParagraph"/>
              <w:rPr>
                <w:rFonts w:ascii="Arial" w:hAnsi="Arial" w:cs="Arial"/>
              </w:rPr>
            </w:pPr>
          </w:p>
          <w:p w14:paraId="2062D74D" w14:textId="77777777" w:rsidR="000A4929" w:rsidRPr="000A4929" w:rsidRDefault="000A4929" w:rsidP="000A4929">
            <w:pPr>
              <w:rPr>
                <w:rFonts w:ascii="Arial" w:hAnsi="Arial" w:cs="Arial"/>
              </w:rPr>
            </w:pPr>
          </w:p>
          <w:p w14:paraId="48980A6B" w14:textId="1BA25B61" w:rsidR="002C14D2" w:rsidRPr="002C14D2" w:rsidRDefault="000A4929" w:rsidP="002C14D2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10</w:t>
            </w:r>
            <w:r w:rsidR="002C14D2"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2C14D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2C14D2" w:rsidRPr="002C14D2">
              <w:rPr>
                <w:rFonts w:ascii="Arial" w:hAnsi="Arial" w:cs="Arial"/>
                <w:b/>
                <w:color w:val="FF0000"/>
                <w:u w:val="single"/>
              </w:rPr>
              <w:t>The document is available in t</w:t>
            </w:r>
            <w:r w:rsidR="002C14D2">
              <w:rPr>
                <w:rFonts w:ascii="Arial" w:hAnsi="Arial" w:cs="Arial"/>
                <w:b/>
                <w:color w:val="FF0000"/>
                <w:u w:val="single"/>
              </w:rPr>
              <w:t>he link control.</w:t>
            </w:r>
          </w:p>
          <w:p w14:paraId="0BD4968C" w14:textId="77777777" w:rsidR="002C14D2" w:rsidRDefault="002C14D2" w:rsidP="002C14D2">
            <w:pPr>
              <w:pStyle w:val="ListParagraph"/>
              <w:rPr>
                <w:rFonts w:ascii="Arial" w:hAnsi="Arial" w:cs="Arial"/>
              </w:rPr>
            </w:pPr>
          </w:p>
          <w:p w14:paraId="75A02D02" w14:textId="1A43BF3E" w:rsidR="002C14D2" w:rsidRDefault="002C14D2" w:rsidP="002C14D2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40C65DF" wp14:editId="6A387096">
                  <wp:extent cx="5886450" cy="1421130"/>
                  <wp:effectExtent l="76200" t="76200" r="133350" b="1409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4211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A63E66" w14:textId="77FD6009" w:rsidR="002C14D2" w:rsidRDefault="008C515C" w:rsidP="008C515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one effective document.</w:t>
            </w:r>
          </w:p>
          <w:p w14:paraId="0A74BC38" w14:textId="6410F1BB" w:rsidR="00883AF5" w:rsidRDefault="00883AF5" w:rsidP="008C515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 the effective version of the document (for eg:2.0)</w:t>
            </w:r>
          </w:p>
          <w:p w14:paraId="7E88F786" w14:textId="77777777" w:rsidR="000D22D6" w:rsidRDefault="000D22D6" w:rsidP="000D22D6">
            <w:pPr>
              <w:rPr>
                <w:rFonts w:ascii="Arial" w:hAnsi="Arial" w:cs="Arial"/>
              </w:rPr>
            </w:pPr>
          </w:p>
          <w:p w14:paraId="3789E83B" w14:textId="2F489C32" w:rsidR="000D22D6" w:rsidRPr="002C14D2" w:rsidRDefault="000A4929" w:rsidP="000D2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="000D22D6"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0D22D6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D22D6" w:rsidRPr="002C14D2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0D22D6">
              <w:rPr>
                <w:rFonts w:ascii="Arial" w:hAnsi="Arial" w:cs="Arial"/>
                <w:b/>
                <w:color w:val="FF0000"/>
                <w:u w:val="single"/>
              </w:rPr>
              <w:t xml:space="preserve">Effective document is linked and </w:t>
            </w:r>
            <w:r w:rsidR="000D22D6" w:rsidRPr="002C14D2">
              <w:rPr>
                <w:rFonts w:ascii="Arial" w:hAnsi="Arial" w:cs="Arial"/>
                <w:b/>
                <w:color w:val="FF0000"/>
                <w:u w:val="single"/>
              </w:rPr>
              <w:t>available in t</w:t>
            </w:r>
            <w:r w:rsidR="000D22D6">
              <w:rPr>
                <w:rFonts w:ascii="Arial" w:hAnsi="Arial" w:cs="Arial"/>
                <w:b/>
                <w:color w:val="FF0000"/>
                <w:u w:val="single"/>
              </w:rPr>
              <w:t>he link control.</w:t>
            </w:r>
          </w:p>
          <w:p w14:paraId="1E1319D1" w14:textId="77777777" w:rsidR="000D22D6" w:rsidRPr="000D22D6" w:rsidRDefault="000D22D6" w:rsidP="000D22D6">
            <w:pPr>
              <w:rPr>
                <w:rFonts w:ascii="Arial" w:hAnsi="Arial" w:cs="Arial"/>
              </w:rPr>
            </w:pPr>
          </w:p>
          <w:p w14:paraId="1A4ED215" w14:textId="5DF80ACF" w:rsidR="008C515C" w:rsidRPr="000D22D6" w:rsidRDefault="000D22D6" w:rsidP="000D22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FC385FD" wp14:editId="150A5E65">
                  <wp:extent cx="6562725" cy="1679575"/>
                  <wp:effectExtent l="76200" t="76200" r="142875" b="130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1679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9686C8" w14:textId="56E693E5" w:rsidR="002C14D2" w:rsidRDefault="000D22D6" w:rsidP="000D22D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Search the effe</w:t>
            </w:r>
            <w:r w:rsidR="00D52AF9">
              <w:rPr>
                <w:rFonts w:ascii="Arial" w:hAnsi="Arial" w:cs="Arial"/>
              </w:rPr>
              <w:t>ctive document linked in step (28</w:t>
            </w:r>
            <w:r>
              <w:rPr>
                <w:rFonts w:ascii="Arial" w:hAnsi="Arial" w:cs="Arial"/>
              </w:rPr>
              <w:t>) through searches.</w:t>
            </w:r>
          </w:p>
          <w:p w14:paraId="5ECFFE1F" w14:textId="08086BF1" w:rsidR="000D22D6" w:rsidRDefault="000D22D6" w:rsidP="000D22D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Checkout the document.</w:t>
            </w:r>
          </w:p>
          <w:p w14:paraId="621B1787" w14:textId="77777777" w:rsidR="00883AF5" w:rsidRDefault="000D22D6" w:rsidP="000D22D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Add approvers </w:t>
            </w:r>
            <w:r w:rsidR="00883AF5">
              <w:rPr>
                <w:rFonts w:ascii="Arial" w:hAnsi="Arial" w:cs="Arial"/>
              </w:rPr>
              <w:t xml:space="preserve">to the document </w:t>
            </w:r>
          </w:p>
          <w:p w14:paraId="0CE2FFD6" w14:textId="51DA5684" w:rsidR="000D22D6" w:rsidRDefault="00883AF5" w:rsidP="000D22D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Checked</w:t>
            </w:r>
            <w:r w:rsidR="000D22D6">
              <w:rPr>
                <w:rFonts w:ascii="Arial" w:hAnsi="Arial" w:cs="Arial"/>
              </w:rPr>
              <w:t xml:space="preserve"> In and route it for approval.</w:t>
            </w:r>
          </w:p>
          <w:p w14:paraId="4621A623" w14:textId="5A9C5C9D" w:rsidR="000D22D6" w:rsidRDefault="000D22D6" w:rsidP="00883AF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  </w:t>
            </w:r>
            <w:r w:rsidR="00883AF5">
              <w:rPr>
                <w:rFonts w:ascii="Arial" w:hAnsi="Arial" w:cs="Arial"/>
              </w:rPr>
              <w:t>the document</w:t>
            </w:r>
          </w:p>
          <w:p w14:paraId="4035F7D8" w14:textId="5402169E" w:rsidR="00883AF5" w:rsidRDefault="009E5FCA" w:rsidP="000D22D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the</w:t>
            </w:r>
            <w:r w:rsidR="00883AF5">
              <w:rPr>
                <w:rFonts w:ascii="Arial" w:hAnsi="Arial" w:cs="Arial"/>
              </w:rPr>
              <w:t xml:space="preserve"> document </w:t>
            </w:r>
            <w:r>
              <w:rPr>
                <w:rFonts w:ascii="Arial" w:hAnsi="Arial" w:cs="Arial"/>
              </w:rPr>
              <w:t xml:space="preserve">to </w:t>
            </w:r>
            <w:r w:rsidR="00883AF5">
              <w:rPr>
                <w:rFonts w:ascii="Arial" w:hAnsi="Arial" w:cs="Arial"/>
              </w:rPr>
              <w:t>effective</w:t>
            </w:r>
            <w:r>
              <w:rPr>
                <w:rFonts w:ascii="Arial" w:hAnsi="Arial" w:cs="Arial"/>
              </w:rPr>
              <w:t xml:space="preserve"> document.</w:t>
            </w:r>
          </w:p>
          <w:p w14:paraId="37307091" w14:textId="77777777" w:rsidR="009E5FCA" w:rsidRDefault="009E5FCA" w:rsidP="009E5FCA">
            <w:pPr>
              <w:rPr>
                <w:rFonts w:ascii="Arial" w:hAnsi="Arial" w:cs="Arial"/>
              </w:rPr>
            </w:pPr>
          </w:p>
          <w:p w14:paraId="585B3F1E" w14:textId="13148A0B" w:rsidR="009E5FCA" w:rsidRPr="002C14D2" w:rsidRDefault="000A4929" w:rsidP="009E5FCA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="009E5FCA"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9E5FCA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E5FCA" w:rsidRPr="002C14D2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9E5FCA">
              <w:rPr>
                <w:rFonts w:ascii="Arial" w:hAnsi="Arial" w:cs="Arial"/>
                <w:b/>
                <w:color w:val="FF0000"/>
                <w:u w:val="single"/>
              </w:rPr>
              <w:t xml:space="preserve">document is moved to effective cabinet and major revision is updated. </w:t>
            </w:r>
          </w:p>
          <w:p w14:paraId="3F9156F0" w14:textId="77777777" w:rsidR="009E5FCA" w:rsidRDefault="009E5FCA" w:rsidP="009E5FCA">
            <w:pPr>
              <w:rPr>
                <w:rFonts w:ascii="Arial" w:hAnsi="Arial" w:cs="Arial"/>
              </w:rPr>
            </w:pPr>
          </w:p>
          <w:p w14:paraId="11EBF5C5" w14:textId="6605203E" w:rsidR="004B1D22" w:rsidRDefault="004B1D22" w:rsidP="009E5FCA">
            <w:pPr>
              <w:rPr>
                <w:rFonts w:ascii="Arial" w:hAnsi="Arial" w:cs="Arial"/>
              </w:rPr>
            </w:pPr>
          </w:p>
          <w:p w14:paraId="219086E8" w14:textId="0E225F6A" w:rsidR="009E5FCA" w:rsidRPr="009E5FCA" w:rsidRDefault="009E5FCA" w:rsidP="009E5FC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7B31264" wp14:editId="400AA8AF">
                  <wp:extent cx="5734050" cy="2790825"/>
                  <wp:effectExtent l="76200" t="76200" r="133350" b="1428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7908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98E81FF" w14:textId="77777777" w:rsidR="004B1D22" w:rsidRDefault="004B1D22" w:rsidP="00DE72C0">
            <w:pPr>
              <w:rPr>
                <w:rFonts w:ascii="Arial" w:hAnsi="Arial" w:cs="Arial"/>
              </w:rPr>
            </w:pPr>
          </w:p>
          <w:p w14:paraId="2B1DD640" w14:textId="200BB898" w:rsidR="000D22D6" w:rsidRDefault="009E5FCA" w:rsidP="009E5FC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document </w:t>
            </w:r>
            <w:r w:rsidR="004A6F5A">
              <w:rPr>
                <w:rFonts w:ascii="Arial" w:hAnsi="Arial" w:cs="Arial"/>
              </w:rPr>
              <w:t>used in step (</w:t>
            </w:r>
            <w:r w:rsidR="00D52AF9">
              <w:rPr>
                <w:rFonts w:ascii="Arial" w:hAnsi="Arial" w:cs="Arial"/>
              </w:rPr>
              <w:t>20</w:t>
            </w:r>
            <w:r w:rsidR="004A6F5A">
              <w:rPr>
                <w:rFonts w:ascii="Arial" w:hAnsi="Arial" w:cs="Arial"/>
              </w:rPr>
              <w:t>).</w:t>
            </w:r>
          </w:p>
          <w:p w14:paraId="0DF870D2" w14:textId="7CB56E90" w:rsidR="004A6F5A" w:rsidRDefault="004A6F5A" w:rsidP="009E5FC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link control</w:t>
            </w:r>
            <w:r w:rsidR="00D52AF9">
              <w:rPr>
                <w:rFonts w:ascii="Arial" w:hAnsi="Arial" w:cs="Arial"/>
              </w:rPr>
              <w:t>.</w:t>
            </w:r>
          </w:p>
          <w:p w14:paraId="0E9B210C" w14:textId="77777777" w:rsidR="004A6F5A" w:rsidRDefault="004A6F5A" w:rsidP="00735ABF">
            <w:pPr>
              <w:pStyle w:val="ListParagraph"/>
              <w:rPr>
                <w:rFonts w:ascii="Arial" w:hAnsi="Arial" w:cs="Arial"/>
              </w:rPr>
            </w:pPr>
          </w:p>
          <w:p w14:paraId="0BD77272" w14:textId="77777777" w:rsidR="00735ABF" w:rsidRDefault="00735ABF" w:rsidP="00735AB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E20F552" w14:textId="77777777" w:rsidR="00B15E27" w:rsidRDefault="00B15E27" w:rsidP="000A4929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D9C6CE9" w14:textId="23DFAB64" w:rsidR="00735ABF" w:rsidRPr="00B15E27" w:rsidRDefault="00B15E27" w:rsidP="00B15E27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B15E27">
              <w:rPr>
                <w:rFonts w:ascii="Arial" w:hAnsi="Arial" w:cs="Arial"/>
                <w:b/>
                <w:color w:val="FF0000"/>
              </w:rPr>
              <w:lastRenderedPageBreak/>
              <w:t xml:space="preserve">         </w:t>
            </w:r>
            <w:r w:rsidR="000A4929" w:rsidRPr="00B15E27">
              <w:rPr>
                <w:rFonts w:ascii="Arial" w:hAnsi="Arial" w:cs="Arial"/>
                <w:b/>
                <w:color w:val="FF0000"/>
                <w:u w:val="single"/>
              </w:rPr>
              <w:t>ER 13</w:t>
            </w:r>
            <w:r w:rsidR="00735ABF" w:rsidRPr="00B15E27">
              <w:rPr>
                <w:rFonts w:ascii="Arial" w:hAnsi="Arial" w:cs="Arial"/>
                <w:b/>
                <w:color w:val="FF0000"/>
                <w:u w:val="single"/>
              </w:rPr>
              <w:t xml:space="preserve"> – The major revision document is available in the link control.</w:t>
            </w:r>
          </w:p>
          <w:p w14:paraId="750B3288" w14:textId="77777777" w:rsidR="00735ABF" w:rsidRDefault="00735ABF" w:rsidP="00735ABF">
            <w:pPr>
              <w:rPr>
                <w:rFonts w:ascii="Arial" w:hAnsi="Arial" w:cs="Arial"/>
              </w:rPr>
            </w:pPr>
          </w:p>
          <w:p w14:paraId="736EC406" w14:textId="601D3E40" w:rsidR="00735ABF" w:rsidRPr="00B15E27" w:rsidRDefault="000A4929" w:rsidP="00B15E27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2356846" wp14:editId="2516F95A">
                  <wp:extent cx="5686425" cy="1790700"/>
                  <wp:effectExtent l="76200" t="76200" r="142875" b="133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7907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60E17D" w14:textId="77777777" w:rsidR="000A4929" w:rsidRDefault="000A4929" w:rsidP="000A49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searches</w:t>
            </w:r>
          </w:p>
          <w:p w14:paraId="2C75AFFF" w14:textId="095FC41D" w:rsidR="000A4929" w:rsidRDefault="000A4929" w:rsidP="000A49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document used in step (</w:t>
            </w:r>
            <w:r w:rsidR="00D52AF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).</w:t>
            </w:r>
          </w:p>
          <w:p w14:paraId="7B63010E" w14:textId="640E0F16" w:rsidR="00735ABF" w:rsidRDefault="000A4929" w:rsidP="000A49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 the document grid</w:t>
            </w:r>
          </w:p>
          <w:p w14:paraId="55CC914C" w14:textId="77777777" w:rsidR="000A4929" w:rsidRDefault="000A4929" w:rsidP="000A4929">
            <w:pPr>
              <w:rPr>
                <w:rFonts w:ascii="Arial" w:hAnsi="Arial" w:cs="Arial"/>
              </w:rPr>
            </w:pPr>
          </w:p>
          <w:p w14:paraId="7CBBDB60" w14:textId="7D68B162" w:rsidR="000A4929" w:rsidRDefault="000A4929" w:rsidP="00B15E27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14</w:t>
            </w:r>
            <w:r w:rsidRPr="00735ABF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linked effective document is available in the grid.</w:t>
            </w:r>
          </w:p>
          <w:p w14:paraId="3469E594" w14:textId="77777777" w:rsidR="00B15E27" w:rsidRPr="00B15E27" w:rsidRDefault="00B15E27" w:rsidP="00B15E27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DDBFA65" w14:textId="46319A72" w:rsidR="000A4929" w:rsidRPr="000A4929" w:rsidRDefault="000A4929" w:rsidP="000A492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7FEE6CB" wp14:editId="5DB821F2">
                  <wp:extent cx="6276975" cy="1377315"/>
                  <wp:effectExtent l="76200" t="76200" r="142875" b="127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13773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4403D44" w14:textId="77777777" w:rsidR="000D22D6" w:rsidRDefault="000D22D6" w:rsidP="00DE72C0">
            <w:pPr>
              <w:rPr>
                <w:rFonts w:ascii="Arial" w:hAnsi="Arial" w:cs="Arial"/>
              </w:rPr>
            </w:pPr>
          </w:p>
        </w:tc>
      </w:tr>
      <w:tr w:rsidR="00735ABF" w14:paraId="741F707B" w14:textId="77777777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422507CF" w14:textId="23EEEFC5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21A96E89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7C024B8B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7F190229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7D74EA08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094340F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0A4929" w14:paraId="35E4F6E9" w14:textId="77777777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14:paraId="752B2673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136F0F14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26A22B23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365DB262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43913D2E" w14:textId="77777777"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14:paraId="51DF22EC" w14:textId="77777777" w:rsidTr="00AB32DB">
        <w:tc>
          <w:tcPr>
            <w:tcW w:w="2178" w:type="dxa"/>
            <w:shd w:val="clear" w:color="auto" w:fill="E0E0E0"/>
          </w:tcPr>
          <w:p w14:paraId="2BE12362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14:paraId="77173F2A" w14:textId="77777777"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0A4929" w14:paraId="63857869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784B8A87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14:paraId="050E523C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11757E9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0A4929" w14:paraId="4ECDFCB1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12693807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69971CE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653C2115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0A4929" w:rsidRPr="009B0F41" w14:paraId="023998D2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4F63F8E1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494F9CC4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0E3DDA8E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75F63AC5" w14:textId="77777777"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76A87080" w14:textId="77777777" w:rsidR="00AB32DB" w:rsidRDefault="00AB32DB"/>
    <w:sectPr w:rsidR="00AB32DB" w:rsidSect="00754186">
      <w:headerReference w:type="default" r:id="rId24"/>
      <w:footerReference w:type="default" r:id="rId25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50F6C" w14:textId="77777777" w:rsidR="00A02FC1" w:rsidRDefault="00A02FC1">
      <w:r>
        <w:separator/>
      </w:r>
    </w:p>
  </w:endnote>
  <w:endnote w:type="continuationSeparator" w:id="0">
    <w:p w14:paraId="637434E8" w14:textId="77777777" w:rsidR="00A02FC1" w:rsidRDefault="00A0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EEAF" w14:textId="77777777"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97441A">
      <w:rPr>
        <w:rFonts w:ascii="Tahoma" w:hAnsi="Tahoma" w:cs="Tahoma"/>
        <w:noProof/>
      </w:rPr>
      <w:t>13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97441A">
      <w:rPr>
        <w:rFonts w:ascii="Tahoma" w:hAnsi="Tahoma" w:cs="Tahoma"/>
        <w:noProof/>
      </w:rPr>
      <w:t>13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37E27" w14:textId="77777777" w:rsidR="00A02FC1" w:rsidRDefault="00A02FC1">
      <w:r>
        <w:separator/>
      </w:r>
    </w:p>
  </w:footnote>
  <w:footnote w:type="continuationSeparator" w:id="0">
    <w:p w14:paraId="4DD184AE" w14:textId="77777777" w:rsidR="00A02FC1" w:rsidRDefault="00A02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B72B0" w14:textId="77777777"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498C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6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1A5AD0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6"/>
  </w:num>
  <w:num w:numId="13">
    <w:abstractNumId w:val="1"/>
  </w:num>
  <w:num w:numId="14">
    <w:abstractNumId w:val="15"/>
  </w:num>
  <w:num w:numId="15">
    <w:abstractNumId w:val="0"/>
  </w:num>
  <w:num w:numId="16">
    <w:abstractNumId w:val="3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4FANj8M+ktAAAA"/>
  </w:docVars>
  <w:rsids>
    <w:rsidRoot w:val="000707B5"/>
    <w:rsid w:val="0003466C"/>
    <w:rsid w:val="00051379"/>
    <w:rsid w:val="00052B59"/>
    <w:rsid w:val="0006290E"/>
    <w:rsid w:val="00065430"/>
    <w:rsid w:val="00066490"/>
    <w:rsid w:val="00067E7A"/>
    <w:rsid w:val="000707B5"/>
    <w:rsid w:val="00072261"/>
    <w:rsid w:val="00090093"/>
    <w:rsid w:val="00097BCC"/>
    <w:rsid w:val="000A0753"/>
    <w:rsid w:val="000A4929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D22D6"/>
    <w:rsid w:val="000D6A6B"/>
    <w:rsid w:val="000F20C6"/>
    <w:rsid w:val="000F5E79"/>
    <w:rsid w:val="0010536B"/>
    <w:rsid w:val="00105B46"/>
    <w:rsid w:val="00115C92"/>
    <w:rsid w:val="001167C1"/>
    <w:rsid w:val="0012704E"/>
    <w:rsid w:val="00152D4B"/>
    <w:rsid w:val="00163CBD"/>
    <w:rsid w:val="00164C1C"/>
    <w:rsid w:val="001726DE"/>
    <w:rsid w:val="00176495"/>
    <w:rsid w:val="0018270B"/>
    <w:rsid w:val="00196962"/>
    <w:rsid w:val="001A459D"/>
    <w:rsid w:val="001C6380"/>
    <w:rsid w:val="001C6C99"/>
    <w:rsid w:val="001D77B7"/>
    <w:rsid w:val="002316CE"/>
    <w:rsid w:val="00235791"/>
    <w:rsid w:val="00241F11"/>
    <w:rsid w:val="00242622"/>
    <w:rsid w:val="00243DA5"/>
    <w:rsid w:val="0025047B"/>
    <w:rsid w:val="00271091"/>
    <w:rsid w:val="00281A07"/>
    <w:rsid w:val="00286E83"/>
    <w:rsid w:val="002A2742"/>
    <w:rsid w:val="002B19BA"/>
    <w:rsid w:val="002C09DF"/>
    <w:rsid w:val="002C14D2"/>
    <w:rsid w:val="002C1F6D"/>
    <w:rsid w:val="002D4DE1"/>
    <w:rsid w:val="002E1E1B"/>
    <w:rsid w:val="002E7F21"/>
    <w:rsid w:val="002F23AE"/>
    <w:rsid w:val="00315EA5"/>
    <w:rsid w:val="003168AC"/>
    <w:rsid w:val="00321646"/>
    <w:rsid w:val="003230B0"/>
    <w:rsid w:val="00324515"/>
    <w:rsid w:val="00332A70"/>
    <w:rsid w:val="00335314"/>
    <w:rsid w:val="00340F14"/>
    <w:rsid w:val="00341429"/>
    <w:rsid w:val="00360E92"/>
    <w:rsid w:val="003844AA"/>
    <w:rsid w:val="003A3CFE"/>
    <w:rsid w:val="003B0251"/>
    <w:rsid w:val="003B5D63"/>
    <w:rsid w:val="003C3D6E"/>
    <w:rsid w:val="003D29E4"/>
    <w:rsid w:val="003E7705"/>
    <w:rsid w:val="003F463D"/>
    <w:rsid w:val="003F4CA7"/>
    <w:rsid w:val="00403FB5"/>
    <w:rsid w:val="00413260"/>
    <w:rsid w:val="0041453A"/>
    <w:rsid w:val="00461DAA"/>
    <w:rsid w:val="00473F8C"/>
    <w:rsid w:val="00474CED"/>
    <w:rsid w:val="00474E83"/>
    <w:rsid w:val="00484F1C"/>
    <w:rsid w:val="004A47CD"/>
    <w:rsid w:val="004A6F5A"/>
    <w:rsid w:val="004B1D22"/>
    <w:rsid w:val="004C4339"/>
    <w:rsid w:val="004D055F"/>
    <w:rsid w:val="004D1860"/>
    <w:rsid w:val="004D7A4D"/>
    <w:rsid w:val="004E72B5"/>
    <w:rsid w:val="004E73E6"/>
    <w:rsid w:val="004F30D1"/>
    <w:rsid w:val="004F557B"/>
    <w:rsid w:val="005138A3"/>
    <w:rsid w:val="00516CA3"/>
    <w:rsid w:val="005174FB"/>
    <w:rsid w:val="005245A3"/>
    <w:rsid w:val="00530E86"/>
    <w:rsid w:val="00533359"/>
    <w:rsid w:val="005357C8"/>
    <w:rsid w:val="005373DC"/>
    <w:rsid w:val="005426AA"/>
    <w:rsid w:val="00546C93"/>
    <w:rsid w:val="00553FBA"/>
    <w:rsid w:val="00583CBE"/>
    <w:rsid w:val="005853AC"/>
    <w:rsid w:val="00594582"/>
    <w:rsid w:val="005A2AAC"/>
    <w:rsid w:val="005C782C"/>
    <w:rsid w:val="005E6A1B"/>
    <w:rsid w:val="005F7E33"/>
    <w:rsid w:val="00613F18"/>
    <w:rsid w:val="0061710C"/>
    <w:rsid w:val="006241DD"/>
    <w:rsid w:val="00624C41"/>
    <w:rsid w:val="0062734C"/>
    <w:rsid w:val="0063661A"/>
    <w:rsid w:val="00640559"/>
    <w:rsid w:val="00665C79"/>
    <w:rsid w:val="00671952"/>
    <w:rsid w:val="00675C43"/>
    <w:rsid w:val="00697D6D"/>
    <w:rsid w:val="006A1933"/>
    <w:rsid w:val="006B1B0E"/>
    <w:rsid w:val="006B4700"/>
    <w:rsid w:val="006B6457"/>
    <w:rsid w:val="006C37F8"/>
    <w:rsid w:val="006E2A6C"/>
    <w:rsid w:val="006E2AF2"/>
    <w:rsid w:val="006E3C18"/>
    <w:rsid w:val="0071181C"/>
    <w:rsid w:val="007338EA"/>
    <w:rsid w:val="00735ABF"/>
    <w:rsid w:val="00754186"/>
    <w:rsid w:val="00762BBF"/>
    <w:rsid w:val="00773558"/>
    <w:rsid w:val="00793987"/>
    <w:rsid w:val="0079589F"/>
    <w:rsid w:val="00796DDA"/>
    <w:rsid w:val="007A2EAE"/>
    <w:rsid w:val="007A3A58"/>
    <w:rsid w:val="007C1DDB"/>
    <w:rsid w:val="007D0A90"/>
    <w:rsid w:val="007D13CD"/>
    <w:rsid w:val="007D32D6"/>
    <w:rsid w:val="007E01F2"/>
    <w:rsid w:val="007F2795"/>
    <w:rsid w:val="0080097A"/>
    <w:rsid w:val="00805DF6"/>
    <w:rsid w:val="00807A1E"/>
    <w:rsid w:val="0081397B"/>
    <w:rsid w:val="00846E36"/>
    <w:rsid w:val="00853EEA"/>
    <w:rsid w:val="00864A31"/>
    <w:rsid w:val="00864EF7"/>
    <w:rsid w:val="00883AF5"/>
    <w:rsid w:val="00886E96"/>
    <w:rsid w:val="008A3BD8"/>
    <w:rsid w:val="008B63CA"/>
    <w:rsid w:val="008C515C"/>
    <w:rsid w:val="008C5AC7"/>
    <w:rsid w:val="008E0FC0"/>
    <w:rsid w:val="008E6265"/>
    <w:rsid w:val="008E7BAA"/>
    <w:rsid w:val="008F2079"/>
    <w:rsid w:val="008F536A"/>
    <w:rsid w:val="00904653"/>
    <w:rsid w:val="009123FC"/>
    <w:rsid w:val="00924A1A"/>
    <w:rsid w:val="0097441A"/>
    <w:rsid w:val="00992448"/>
    <w:rsid w:val="009A1463"/>
    <w:rsid w:val="009A38E8"/>
    <w:rsid w:val="009A38E9"/>
    <w:rsid w:val="009A6676"/>
    <w:rsid w:val="009B68E4"/>
    <w:rsid w:val="009C1DD7"/>
    <w:rsid w:val="009C2540"/>
    <w:rsid w:val="009D55DD"/>
    <w:rsid w:val="009E5FCA"/>
    <w:rsid w:val="00A02FC1"/>
    <w:rsid w:val="00A06250"/>
    <w:rsid w:val="00A103A0"/>
    <w:rsid w:val="00A11474"/>
    <w:rsid w:val="00A15FE6"/>
    <w:rsid w:val="00A20EC8"/>
    <w:rsid w:val="00A322C7"/>
    <w:rsid w:val="00A34EA4"/>
    <w:rsid w:val="00A4356E"/>
    <w:rsid w:val="00A50A74"/>
    <w:rsid w:val="00A54438"/>
    <w:rsid w:val="00A600BD"/>
    <w:rsid w:val="00A64FBF"/>
    <w:rsid w:val="00A65685"/>
    <w:rsid w:val="00A72E3A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125BC"/>
    <w:rsid w:val="00B15E27"/>
    <w:rsid w:val="00B23DF2"/>
    <w:rsid w:val="00B26B60"/>
    <w:rsid w:val="00B42EBB"/>
    <w:rsid w:val="00B56D18"/>
    <w:rsid w:val="00B84D4A"/>
    <w:rsid w:val="00B85384"/>
    <w:rsid w:val="00B86E93"/>
    <w:rsid w:val="00B92414"/>
    <w:rsid w:val="00BA3D43"/>
    <w:rsid w:val="00BA4DE7"/>
    <w:rsid w:val="00BB01F6"/>
    <w:rsid w:val="00BC06E0"/>
    <w:rsid w:val="00BC4D96"/>
    <w:rsid w:val="00BE1840"/>
    <w:rsid w:val="00BE272B"/>
    <w:rsid w:val="00BF0701"/>
    <w:rsid w:val="00BF1F9F"/>
    <w:rsid w:val="00C0464F"/>
    <w:rsid w:val="00C30D43"/>
    <w:rsid w:val="00C40E50"/>
    <w:rsid w:val="00C40EBD"/>
    <w:rsid w:val="00C563B9"/>
    <w:rsid w:val="00C750B3"/>
    <w:rsid w:val="00C821BC"/>
    <w:rsid w:val="00C85F37"/>
    <w:rsid w:val="00C909E0"/>
    <w:rsid w:val="00CA19EA"/>
    <w:rsid w:val="00CA4AA5"/>
    <w:rsid w:val="00CA6125"/>
    <w:rsid w:val="00CB4CE7"/>
    <w:rsid w:val="00CB5906"/>
    <w:rsid w:val="00CB78CB"/>
    <w:rsid w:val="00CC5F4D"/>
    <w:rsid w:val="00CE38BA"/>
    <w:rsid w:val="00CE4977"/>
    <w:rsid w:val="00CF1B2D"/>
    <w:rsid w:val="00CF51E6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2AF9"/>
    <w:rsid w:val="00D53F14"/>
    <w:rsid w:val="00D63A6F"/>
    <w:rsid w:val="00D673D5"/>
    <w:rsid w:val="00D74163"/>
    <w:rsid w:val="00D75CFF"/>
    <w:rsid w:val="00D941F6"/>
    <w:rsid w:val="00D94DF4"/>
    <w:rsid w:val="00D97C5D"/>
    <w:rsid w:val="00D97DF0"/>
    <w:rsid w:val="00DB3875"/>
    <w:rsid w:val="00DC7557"/>
    <w:rsid w:val="00DE36CC"/>
    <w:rsid w:val="00DE4EF2"/>
    <w:rsid w:val="00DE72C0"/>
    <w:rsid w:val="00DF24E4"/>
    <w:rsid w:val="00E10D83"/>
    <w:rsid w:val="00E1288F"/>
    <w:rsid w:val="00E13D31"/>
    <w:rsid w:val="00E2667D"/>
    <w:rsid w:val="00E409AC"/>
    <w:rsid w:val="00E46854"/>
    <w:rsid w:val="00E551A2"/>
    <w:rsid w:val="00E672BB"/>
    <w:rsid w:val="00E7289A"/>
    <w:rsid w:val="00E77CA1"/>
    <w:rsid w:val="00E86494"/>
    <w:rsid w:val="00E901BD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9DC8C"/>
  <w15:chartTrackingRefBased/>
  <w15:docId w15:val="{8DB334DB-EFDE-458A-8DB0-63723DA5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83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quantumdev.title21.com/Search/SelectSearch/?searchName=Search%20on%20Document%20Number&amp;baseSearchName=Search%20on%20Document%20Number&amp;isSavedSearch=Fals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31D17-3FA3-4773-BF06-E904B127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609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31</cp:revision>
  <cp:lastPrinted>2010-04-01T04:47:00Z</cp:lastPrinted>
  <dcterms:created xsi:type="dcterms:W3CDTF">2018-03-28T10:22:00Z</dcterms:created>
  <dcterms:modified xsi:type="dcterms:W3CDTF">2018-04-03T11:40:00Z</dcterms:modified>
</cp:coreProperties>
</file>