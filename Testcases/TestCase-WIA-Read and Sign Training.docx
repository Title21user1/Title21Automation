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3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1571"/>
        <w:gridCol w:w="2546"/>
        <w:gridCol w:w="5273"/>
        <w:gridCol w:w="1637"/>
        <w:gridCol w:w="2364"/>
      </w:tblGrid>
      <w:tr w:rsidR="0018270B" w:rsidTr="00105A15">
        <w:trPr>
          <w:trHeight w:val="331"/>
        </w:trPr>
        <w:tc>
          <w:tcPr>
            <w:tcW w:w="1571" w:type="dxa"/>
            <w:shd w:val="clear" w:color="auto" w:fill="E0E0E0"/>
          </w:tcPr>
          <w:p w:rsidR="0018270B" w:rsidRDefault="0018270B">
            <w:pPr>
              <w:pStyle w:val="Header"/>
              <w:tabs>
                <w:tab w:val="clear" w:pos="4320"/>
                <w:tab w:val="clear" w:pos="8640"/>
                <w:tab w:val="left" w:pos="1762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Protocol #</w:t>
            </w:r>
          </w:p>
        </w:tc>
        <w:tc>
          <w:tcPr>
            <w:tcW w:w="2546" w:type="dxa"/>
            <w:shd w:val="clear" w:color="auto" w:fill="E0E0E0"/>
          </w:tcPr>
          <w:p w:rsidR="0018270B" w:rsidRDefault="0018270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5273" w:type="dxa"/>
            <w:shd w:val="clear" w:color="auto" w:fill="E0E0E0"/>
          </w:tcPr>
          <w:p w:rsidR="0018270B" w:rsidRDefault="00AF5AC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Objective</w:t>
            </w:r>
          </w:p>
        </w:tc>
        <w:tc>
          <w:tcPr>
            <w:tcW w:w="1637" w:type="dxa"/>
            <w:shd w:val="clear" w:color="auto" w:fill="E0E0E0"/>
          </w:tcPr>
          <w:p w:rsidR="0018270B" w:rsidRDefault="0018270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Reqt/Spec</w:t>
            </w:r>
          </w:p>
        </w:tc>
        <w:tc>
          <w:tcPr>
            <w:tcW w:w="2364" w:type="dxa"/>
            <w:shd w:val="clear" w:color="auto" w:fill="E0E0E0"/>
          </w:tcPr>
          <w:p w:rsidR="0018270B" w:rsidRDefault="00AF5AC9">
            <w:pPr>
              <w:pStyle w:val="Heading1"/>
            </w:pPr>
            <w:r>
              <w:t>Author</w:t>
            </w:r>
          </w:p>
        </w:tc>
      </w:tr>
      <w:tr w:rsidR="0018270B" w:rsidTr="00105A15">
        <w:trPr>
          <w:trHeight w:val="1778"/>
        </w:trPr>
        <w:tc>
          <w:tcPr>
            <w:tcW w:w="1571" w:type="dxa"/>
          </w:tcPr>
          <w:p w:rsidR="00951C79" w:rsidRDefault="00951C79" w:rsidP="0078276E"/>
        </w:tc>
        <w:tc>
          <w:tcPr>
            <w:tcW w:w="2546" w:type="dxa"/>
          </w:tcPr>
          <w:p w:rsidR="0018270B" w:rsidRDefault="00105A15" w:rsidP="001153B9">
            <w:r>
              <w:t>R</w:t>
            </w:r>
            <w:r w:rsidRPr="00BE4B90">
              <w:t>ead and sign training</w:t>
            </w:r>
          </w:p>
        </w:tc>
        <w:tc>
          <w:tcPr>
            <w:tcW w:w="5273" w:type="dxa"/>
          </w:tcPr>
          <w:p w:rsidR="00105A15" w:rsidRPr="00105A15" w:rsidRDefault="00105A15" w:rsidP="00105A15">
            <w:r w:rsidRPr="00105A15">
              <w:t>To verify:</w:t>
            </w:r>
          </w:p>
          <w:p w:rsidR="00105A15" w:rsidRPr="00105A15" w:rsidRDefault="00105A15" w:rsidP="00105A15">
            <w:pPr>
              <w:pStyle w:val="ListParagraph"/>
              <w:numPr>
                <w:ilvl w:val="0"/>
                <w:numId w:val="46"/>
              </w:numPr>
              <w:contextualSpacing/>
            </w:pPr>
            <w:r w:rsidRPr="00105A15">
              <w:t>Read and Sign training can be created and scheduled through the index card.</w:t>
            </w:r>
          </w:p>
          <w:p w:rsidR="00105A15" w:rsidRPr="00105A15" w:rsidRDefault="00105A15" w:rsidP="00105A15">
            <w:pPr>
              <w:pStyle w:val="ListParagraph"/>
              <w:numPr>
                <w:ilvl w:val="0"/>
                <w:numId w:val="46"/>
              </w:numPr>
              <w:contextualSpacing/>
            </w:pPr>
            <w:r w:rsidRPr="00105A15">
              <w:t>Schedule Training: on/before promotion to cabinet works as expected.</w:t>
            </w:r>
          </w:p>
          <w:p w:rsidR="00105A15" w:rsidRPr="00105A15" w:rsidRDefault="00105A15" w:rsidP="00105A15">
            <w:pPr>
              <w:pStyle w:val="ListParagraph"/>
              <w:numPr>
                <w:ilvl w:val="0"/>
                <w:numId w:val="46"/>
              </w:numPr>
              <w:contextualSpacing/>
            </w:pPr>
            <w:r w:rsidRPr="00105A15">
              <w:t>Training Due: on/before date works as expected.</w:t>
            </w:r>
          </w:p>
          <w:p w:rsidR="00105A15" w:rsidRPr="00105A15" w:rsidRDefault="00105A15" w:rsidP="00085F01">
            <w:pPr>
              <w:numPr>
                <w:ilvl w:val="0"/>
                <w:numId w:val="46"/>
              </w:numPr>
            </w:pPr>
            <w:r w:rsidRPr="00105A15">
              <w:t>Promotion settings work as expected.</w:t>
            </w:r>
          </w:p>
          <w:p w:rsidR="000E1C55" w:rsidRDefault="00105A15" w:rsidP="00410E29">
            <w:pPr>
              <w:ind w:left="720"/>
            </w:pPr>
            <w:r w:rsidRPr="00105A15">
              <w:t>Selected entities are assigned training as expected.</w:t>
            </w:r>
            <w:r w:rsidR="008A5A91">
              <w:t xml:space="preserve"> </w:t>
            </w:r>
          </w:p>
          <w:p w:rsidR="008A5A91" w:rsidRDefault="008A5A91" w:rsidP="008A5A91">
            <w:pPr>
              <w:numPr>
                <w:ilvl w:val="0"/>
                <w:numId w:val="46"/>
              </w:numPr>
            </w:pPr>
            <w:r>
              <w:t>An entry is made to the audit log when a read and sign is complete through the web interface.</w:t>
            </w:r>
          </w:p>
        </w:tc>
        <w:tc>
          <w:tcPr>
            <w:tcW w:w="1637" w:type="dxa"/>
          </w:tcPr>
          <w:p w:rsidR="0018270B" w:rsidRDefault="0018270B"/>
        </w:tc>
        <w:tc>
          <w:tcPr>
            <w:tcW w:w="2364" w:type="dxa"/>
          </w:tcPr>
          <w:p w:rsidR="0018270B" w:rsidRDefault="0018270B"/>
        </w:tc>
      </w:tr>
    </w:tbl>
    <w:p w:rsidR="0018270B" w:rsidRDefault="0018270B"/>
    <w:p w:rsidR="00FC572A" w:rsidRDefault="00FC572A"/>
    <w:tbl>
      <w:tblPr>
        <w:tblW w:w="13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2178"/>
        <w:gridCol w:w="2886"/>
        <w:gridCol w:w="2971"/>
        <w:gridCol w:w="2520"/>
        <w:gridCol w:w="2885"/>
      </w:tblGrid>
      <w:tr w:rsidR="0018270B" w:rsidTr="00A509E4">
        <w:trPr>
          <w:trHeight w:val="591"/>
        </w:trPr>
        <w:tc>
          <w:tcPr>
            <w:tcW w:w="2178" w:type="dxa"/>
            <w:shd w:val="clear" w:color="auto" w:fill="E0E0E0"/>
          </w:tcPr>
          <w:p w:rsidR="0018270B" w:rsidRDefault="0018270B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Prerequisites</w:t>
            </w:r>
          </w:p>
        </w:tc>
        <w:tc>
          <w:tcPr>
            <w:tcW w:w="11262" w:type="dxa"/>
            <w:gridSpan w:val="4"/>
          </w:tcPr>
          <w:p w:rsidR="00AB49B8" w:rsidRPr="0076074C" w:rsidRDefault="00AB49B8" w:rsidP="002F3395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Standard Syst</w:t>
            </w:r>
            <w:r w:rsidR="00B32016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m Configuration</w:t>
            </w:r>
          </w:p>
          <w:p w:rsidR="00AB49B8" w:rsidRDefault="004F3147" w:rsidP="002F3395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>The u</w:t>
            </w:r>
            <w:r w:rsidR="00AB49B8" w:rsidRPr="004F3147">
              <w:rPr>
                <w:rFonts w:ascii="Arial" w:hAnsi="Arial" w:cs="Arial"/>
                <w:noProof/>
              </w:rPr>
              <w:t>ser</w:t>
            </w:r>
            <w:r w:rsidR="00AB49B8">
              <w:rPr>
                <w:rFonts w:ascii="Arial" w:hAnsi="Arial" w:cs="Arial"/>
              </w:rPr>
              <w:t xml:space="preserve"> must be </w:t>
            </w:r>
            <w:r w:rsidR="00AB49B8">
              <w:rPr>
                <w:rFonts w:ascii="Arial" w:hAnsi="Arial" w:cs="Arial"/>
                <w:noProof/>
              </w:rPr>
              <w:t>logg</w:t>
            </w:r>
            <w:r w:rsidR="00AB49B8" w:rsidRPr="0076074C">
              <w:rPr>
                <w:rFonts w:ascii="Arial" w:hAnsi="Arial" w:cs="Arial"/>
                <w:noProof/>
              </w:rPr>
              <w:t>ed</w:t>
            </w:r>
            <w:r w:rsidR="00AB49B8">
              <w:rPr>
                <w:rFonts w:ascii="Arial" w:hAnsi="Arial" w:cs="Arial"/>
                <w:noProof/>
              </w:rPr>
              <w:t xml:space="preserve"> In</w:t>
            </w:r>
            <w:r w:rsidR="00AB49B8">
              <w:rPr>
                <w:rFonts w:ascii="Arial" w:hAnsi="Arial" w:cs="Arial"/>
              </w:rPr>
              <w:t xml:space="preserve"> </w:t>
            </w:r>
            <w:r w:rsidR="00AB49B8" w:rsidRPr="0076074C">
              <w:rPr>
                <w:rFonts w:ascii="Arial" w:hAnsi="Arial" w:cs="Arial"/>
                <w:noProof/>
              </w:rPr>
              <w:t>to</w:t>
            </w:r>
            <w:r w:rsidR="00AB49B8">
              <w:rPr>
                <w:rFonts w:ascii="Arial" w:hAnsi="Arial" w:cs="Arial"/>
              </w:rPr>
              <w:t xml:space="preserve"> the web interface</w:t>
            </w:r>
          </w:p>
          <w:p w:rsidR="00C561D3" w:rsidRDefault="00C561D3" w:rsidP="002F3395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C561D3">
              <w:rPr>
                <w:rFonts w:ascii="Arial" w:hAnsi="Arial" w:cs="Arial"/>
              </w:rPr>
              <w:t xml:space="preserve">The group that the user is a member of </w:t>
            </w:r>
            <w:r w:rsidR="00C03CBD">
              <w:rPr>
                <w:rFonts w:ascii="Arial" w:hAnsi="Arial" w:cs="Arial"/>
                <w:noProof/>
              </w:rPr>
              <w:t>should have</w:t>
            </w:r>
            <w:r w:rsidRPr="00C561D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“Read and </w:t>
            </w:r>
            <w:r w:rsidR="00C03CBD">
              <w:rPr>
                <w:rFonts w:ascii="Arial" w:hAnsi="Arial" w:cs="Arial"/>
              </w:rPr>
              <w:t>write</w:t>
            </w:r>
            <w:r>
              <w:rPr>
                <w:rFonts w:ascii="Arial" w:hAnsi="Arial" w:cs="Arial"/>
              </w:rPr>
              <w:t>”</w:t>
            </w:r>
            <w:r w:rsidRPr="00C561D3">
              <w:rPr>
                <w:rFonts w:ascii="Arial" w:hAnsi="Arial" w:cs="Arial"/>
              </w:rPr>
              <w:t xml:space="preserve"> permissions.</w:t>
            </w:r>
          </w:p>
          <w:p w:rsidR="00C03CBD" w:rsidRDefault="00C03CBD" w:rsidP="002F3395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C561D3">
              <w:rPr>
                <w:rFonts w:ascii="Arial" w:hAnsi="Arial" w:cs="Arial"/>
              </w:rPr>
              <w:t xml:space="preserve">The group that the user is a member of </w:t>
            </w:r>
            <w:r>
              <w:rPr>
                <w:rFonts w:ascii="Arial" w:hAnsi="Arial" w:cs="Arial"/>
                <w:noProof/>
              </w:rPr>
              <w:t>should have</w:t>
            </w:r>
            <w:r w:rsidRPr="00C561D3">
              <w:rPr>
                <w:rFonts w:ascii="Arial" w:hAnsi="Arial" w:cs="Arial"/>
              </w:rPr>
              <w:t xml:space="preserve"> </w:t>
            </w:r>
            <w:r w:rsidR="002F3395">
              <w:rPr>
                <w:rFonts w:ascii="Arial" w:hAnsi="Arial" w:cs="Arial"/>
              </w:rPr>
              <w:t xml:space="preserve">Training related </w:t>
            </w:r>
            <w:r w:rsidRPr="00C561D3">
              <w:rPr>
                <w:rFonts w:ascii="Arial" w:hAnsi="Arial" w:cs="Arial"/>
              </w:rPr>
              <w:t>permissions.</w:t>
            </w:r>
          </w:p>
          <w:p w:rsidR="002F3395" w:rsidRPr="002F3395" w:rsidRDefault="002F3395" w:rsidP="002F3395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Signature routes or document routes are configured.</w:t>
            </w:r>
          </w:p>
          <w:p w:rsidR="00FC572A" w:rsidRDefault="00FC572A" w:rsidP="00C561D3">
            <w:pPr>
              <w:rPr>
                <w:rFonts w:ascii="Arial" w:hAnsi="Arial" w:cs="Arial"/>
              </w:rPr>
            </w:pPr>
          </w:p>
          <w:p w:rsidR="007D7C4C" w:rsidRPr="00D70DBB" w:rsidRDefault="007D7C4C" w:rsidP="007D7C4C">
            <w:pPr>
              <w:ind w:left="720"/>
              <w:rPr>
                <w:rFonts w:ascii="Arial" w:hAnsi="Arial" w:cs="Arial"/>
              </w:rPr>
            </w:pPr>
          </w:p>
        </w:tc>
      </w:tr>
      <w:tr w:rsidR="0018270B" w:rsidTr="00A509E4">
        <w:tc>
          <w:tcPr>
            <w:tcW w:w="2178" w:type="dxa"/>
            <w:shd w:val="clear" w:color="auto" w:fill="E0E0E0"/>
          </w:tcPr>
          <w:p w:rsidR="0018270B" w:rsidRDefault="0018270B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Procedure</w:t>
            </w:r>
          </w:p>
        </w:tc>
        <w:tc>
          <w:tcPr>
            <w:tcW w:w="11262" w:type="dxa"/>
            <w:gridSpan w:val="4"/>
          </w:tcPr>
          <w:p w:rsidR="005F207C" w:rsidRPr="005F207C" w:rsidRDefault="005F207C" w:rsidP="005F207C">
            <w:pPr>
              <w:ind w:left="3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Part 1</w:t>
            </w:r>
          </w:p>
          <w:p w:rsidR="002F3395" w:rsidRDefault="002F3395" w:rsidP="00DC20AA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F3395">
              <w:rPr>
                <w:rFonts w:ascii="Arial" w:hAnsi="Arial" w:cs="Arial"/>
              </w:rPr>
              <w:t>Login to the web interface</w:t>
            </w:r>
            <w:r>
              <w:rPr>
                <w:rFonts w:ascii="Arial" w:hAnsi="Arial" w:cs="Arial"/>
              </w:rPr>
              <w:t xml:space="preserve"> as “Test User”. </w:t>
            </w:r>
          </w:p>
          <w:p w:rsidR="002F3395" w:rsidRDefault="002F3395" w:rsidP="006F5214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F3395">
              <w:rPr>
                <w:rFonts w:ascii="Arial" w:hAnsi="Arial" w:cs="Arial"/>
              </w:rPr>
              <w:t xml:space="preserve">Create a new document. </w:t>
            </w:r>
          </w:p>
          <w:p w:rsidR="00DC20AA" w:rsidRPr="000C09F7" w:rsidRDefault="002F3395" w:rsidP="000C09F7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a main file, approvers and other required fields.</w:t>
            </w:r>
          </w:p>
          <w:p w:rsidR="002F3395" w:rsidRDefault="002F3395" w:rsidP="006F5214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the “Training” tab.</w:t>
            </w:r>
          </w:p>
          <w:p w:rsidR="002F3395" w:rsidRDefault="00E36051" w:rsidP="006F5214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Change</w:t>
            </w:r>
            <w:r w:rsidR="002F3395">
              <w:rPr>
                <w:rFonts w:ascii="Arial" w:hAnsi="Arial" w:cs="Arial"/>
              </w:rPr>
              <w:t xml:space="preserve"> the training type to “Read and Sign”.</w:t>
            </w:r>
          </w:p>
          <w:p w:rsidR="00E36051" w:rsidRDefault="00E36051" w:rsidP="00E36051">
            <w:pPr>
              <w:rPr>
                <w:rFonts w:ascii="Arial" w:hAnsi="Arial" w:cs="Arial"/>
              </w:rPr>
            </w:pPr>
          </w:p>
          <w:p w:rsidR="00E36051" w:rsidRDefault="00FD59F4" w:rsidP="00E36051">
            <w:pPr>
              <w:rPr>
                <w:noProof/>
                <w:lang w:val="en-IN" w:eastAsia="en-IN"/>
              </w:rPr>
            </w:pPr>
            <w:r w:rsidRPr="00E36051">
              <w:rPr>
                <w:noProof/>
                <w:lang w:val="en-IN" w:eastAsia="en-IN"/>
              </w:rPr>
              <w:drawing>
                <wp:inline distT="0" distB="0" distL="0" distR="0">
                  <wp:extent cx="6734175" cy="1743075"/>
                  <wp:effectExtent l="19050" t="19050" r="28575" b="285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4175" cy="1743075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E36051" w:rsidRDefault="00E36051" w:rsidP="00E36051">
            <w:pPr>
              <w:rPr>
                <w:noProof/>
                <w:lang w:val="en-IN" w:eastAsia="en-IN"/>
              </w:rPr>
            </w:pPr>
          </w:p>
          <w:p w:rsidR="00E36051" w:rsidRDefault="00E36051" w:rsidP="00E36051">
            <w:pPr>
              <w:rPr>
                <w:noProof/>
                <w:lang w:val="en-IN" w:eastAsia="en-IN"/>
              </w:rPr>
            </w:pPr>
          </w:p>
          <w:p w:rsidR="00E36051" w:rsidRDefault="00E36051" w:rsidP="00E36051">
            <w:pPr>
              <w:rPr>
                <w:rFonts w:ascii="Arial" w:hAnsi="Arial" w:cs="Arial"/>
              </w:rPr>
            </w:pPr>
          </w:p>
          <w:p w:rsidR="002F3395" w:rsidRPr="002F3395" w:rsidRDefault="002F3395" w:rsidP="00E36051">
            <w:pPr>
              <w:ind w:left="720"/>
              <w:rPr>
                <w:rFonts w:ascii="Arial" w:hAnsi="Arial" w:cs="Arial"/>
              </w:rPr>
            </w:pPr>
          </w:p>
          <w:p w:rsidR="001D1175" w:rsidRDefault="00E36051" w:rsidP="006F5214">
            <w:pPr>
              <w:numPr>
                <w:ilvl w:val="0"/>
                <w:numId w:val="1"/>
              </w:num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Click on save button.</w:t>
            </w:r>
          </w:p>
          <w:p w:rsidR="00E36051" w:rsidRDefault="00E36051" w:rsidP="006F5214">
            <w:pPr>
              <w:numPr>
                <w:ilvl w:val="0"/>
                <w:numId w:val="1"/>
              </w:numPr>
              <w:rPr>
                <w:rFonts w:ascii="Arial" w:hAnsi="Arial" w:cs="Arial"/>
                <w:noProof/>
              </w:rPr>
            </w:pPr>
            <w:r w:rsidRPr="00E36051">
              <w:rPr>
                <w:rFonts w:ascii="Arial" w:hAnsi="Arial" w:cs="Arial"/>
              </w:rPr>
              <w:t>Set “Schedule training: On promotion to the following cabinet” to “Approved”.</w:t>
            </w:r>
          </w:p>
          <w:p w:rsidR="00E36051" w:rsidRDefault="00E36051" w:rsidP="006F5214">
            <w:pPr>
              <w:numPr>
                <w:ilvl w:val="0"/>
                <w:numId w:val="1"/>
              </w:numPr>
              <w:rPr>
                <w:rFonts w:ascii="Arial" w:hAnsi="Arial" w:cs="Arial"/>
                <w:noProof/>
              </w:rPr>
            </w:pPr>
            <w:r w:rsidRPr="00E36051">
              <w:rPr>
                <w:rFonts w:ascii="Arial" w:hAnsi="Arial" w:cs="Arial"/>
              </w:rPr>
              <w:t>For “Training due,” select the radio button “before promotion to next cabinet”.</w:t>
            </w:r>
          </w:p>
          <w:p w:rsidR="00E36051" w:rsidRDefault="00E36051" w:rsidP="006F5214">
            <w:pPr>
              <w:numPr>
                <w:ilvl w:val="0"/>
                <w:numId w:val="1"/>
              </w:numPr>
              <w:rPr>
                <w:rFonts w:ascii="Arial" w:hAnsi="Arial" w:cs="Arial"/>
                <w:noProof/>
              </w:rPr>
            </w:pPr>
            <w:r w:rsidRPr="00E36051">
              <w:rPr>
                <w:rFonts w:ascii="Arial" w:hAnsi="Arial" w:cs="Arial"/>
              </w:rPr>
              <w:t>For “Select entities subject to training,” select the radio button “Read/Write from cabinet”.</w:t>
            </w:r>
          </w:p>
          <w:p w:rsidR="00E36051" w:rsidRDefault="00E36051" w:rsidP="00E36051">
            <w:pPr>
              <w:rPr>
                <w:rFonts w:ascii="Arial" w:hAnsi="Arial" w:cs="Arial"/>
                <w:noProof/>
              </w:rPr>
            </w:pPr>
          </w:p>
          <w:p w:rsidR="00E36051" w:rsidRDefault="00E36051" w:rsidP="00E36051">
            <w:pPr>
              <w:rPr>
                <w:rFonts w:ascii="Arial" w:hAnsi="Arial" w:cs="Arial"/>
                <w:noProof/>
              </w:rPr>
            </w:pPr>
          </w:p>
          <w:p w:rsidR="00C35EAA" w:rsidRDefault="00C35EAA" w:rsidP="00E36051">
            <w:pPr>
              <w:rPr>
                <w:rFonts w:ascii="Arial" w:hAnsi="Arial" w:cs="Arial"/>
                <w:noProof/>
              </w:rPr>
            </w:pPr>
          </w:p>
          <w:p w:rsidR="00C35EAA" w:rsidRDefault="00C35EAA" w:rsidP="00E36051">
            <w:pPr>
              <w:rPr>
                <w:rFonts w:ascii="Arial" w:hAnsi="Arial" w:cs="Arial"/>
                <w:noProof/>
              </w:rPr>
            </w:pPr>
          </w:p>
          <w:p w:rsidR="00C35EAA" w:rsidRDefault="00C35EAA" w:rsidP="00E36051">
            <w:pPr>
              <w:rPr>
                <w:rFonts w:ascii="Arial" w:hAnsi="Arial" w:cs="Arial"/>
                <w:noProof/>
              </w:rPr>
            </w:pPr>
          </w:p>
          <w:p w:rsidR="00C35EAA" w:rsidRDefault="00C35EAA" w:rsidP="00E36051">
            <w:pPr>
              <w:rPr>
                <w:rFonts w:ascii="Arial" w:hAnsi="Arial" w:cs="Arial"/>
                <w:noProof/>
              </w:rPr>
            </w:pPr>
          </w:p>
          <w:p w:rsidR="00C35EAA" w:rsidRDefault="00C35EAA" w:rsidP="00E36051">
            <w:pPr>
              <w:rPr>
                <w:rFonts w:ascii="Arial" w:hAnsi="Arial" w:cs="Arial"/>
                <w:noProof/>
              </w:rPr>
            </w:pPr>
          </w:p>
          <w:p w:rsidR="00C35EAA" w:rsidRDefault="00C35EAA" w:rsidP="00E36051">
            <w:pPr>
              <w:rPr>
                <w:rFonts w:ascii="Arial" w:hAnsi="Arial" w:cs="Arial"/>
                <w:noProof/>
              </w:rPr>
            </w:pPr>
          </w:p>
          <w:p w:rsidR="000C09F7" w:rsidRDefault="000C09F7" w:rsidP="00E36051">
            <w:pPr>
              <w:rPr>
                <w:rFonts w:ascii="Arial" w:hAnsi="Arial" w:cs="Arial"/>
                <w:noProof/>
              </w:rPr>
            </w:pPr>
          </w:p>
          <w:p w:rsidR="000C09F7" w:rsidRDefault="000C09F7" w:rsidP="00E36051">
            <w:pPr>
              <w:rPr>
                <w:rFonts w:ascii="Arial" w:hAnsi="Arial" w:cs="Arial"/>
                <w:noProof/>
              </w:rPr>
            </w:pPr>
          </w:p>
          <w:p w:rsidR="00C35EAA" w:rsidRDefault="00C35EAA" w:rsidP="00E36051">
            <w:pPr>
              <w:rPr>
                <w:rFonts w:ascii="Arial" w:hAnsi="Arial" w:cs="Arial"/>
                <w:noProof/>
              </w:rPr>
            </w:pPr>
          </w:p>
          <w:p w:rsidR="00E36051" w:rsidRDefault="00E36051" w:rsidP="00E36051">
            <w:pPr>
              <w:rPr>
                <w:rFonts w:ascii="Arial" w:hAnsi="Arial" w:cs="Arial"/>
                <w:noProof/>
              </w:rPr>
            </w:pPr>
          </w:p>
          <w:p w:rsidR="00AB49B8" w:rsidRPr="00277F5C" w:rsidRDefault="00AB49B8" w:rsidP="00AB49B8">
            <w:pPr>
              <w:rPr>
                <w:rFonts w:ascii="Arial" w:hAnsi="Arial" w:cs="Arial"/>
                <w:noProof/>
              </w:rPr>
            </w:pPr>
          </w:p>
          <w:p w:rsidR="00E36051" w:rsidRDefault="00AB49B8" w:rsidP="00E36051">
            <w:pPr>
              <w:ind w:left="720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ER 1 – </w:t>
            </w:r>
            <w:r w:rsidR="00E36051">
              <w:rPr>
                <w:rFonts w:ascii="Arial" w:hAnsi="Arial" w:cs="Arial"/>
                <w:b/>
                <w:color w:val="FF0000"/>
                <w:u w:val="single"/>
              </w:rPr>
              <w:t xml:space="preserve">The Read and Sign Training is </w:t>
            </w:r>
            <w:r w:rsidR="00E12AC6">
              <w:rPr>
                <w:rFonts w:ascii="Arial" w:hAnsi="Arial" w:cs="Arial"/>
                <w:b/>
                <w:color w:val="FF0000"/>
                <w:u w:val="single"/>
              </w:rPr>
              <w:t>setup</w:t>
            </w:r>
            <w:r w:rsidR="00E36051">
              <w:rPr>
                <w:rFonts w:ascii="Arial" w:hAnsi="Arial" w:cs="Arial"/>
                <w:b/>
                <w:color w:val="FF0000"/>
                <w:u w:val="single"/>
              </w:rPr>
              <w:t>.</w:t>
            </w:r>
          </w:p>
          <w:p w:rsidR="00E36051" w:rsidRDefault="00E36051" w:rsidP="00E36051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E36051" w:rsidRDefault="00FD59F4" w:rsidP="00AB49B8">
            <w:pPr>
              <w:ind w:left="360"/>
              <w:rPr>
                <w:rFonts w:ascii="Arial" w:hAnsi="Arial" w:cs="Arial"/>
                <w:b/>
                <w:noProof/>
                <w:color w:val="FF0000"/>
                <w:u w:val="single"/>
              </w:rPr>
            </w:pPr>
            <w:r w:rsidRPr="00E36051">
              <w:rPr>
                <w:noProof/>
                <w:lang w:val="en-IN" w:eastAsia="en-IN"/>
              </w:rPr>
              <w:drawing>
                <wp:inline distT="0" distB="0" distL="0" distR="0">
                  <wp:extent cx="6315075" cy="3943350"/>
                  <wp:effectExtent l="19050" t="19050" r="28575" b="1905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5075" cy="394335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EB7277" w:rsidRDefault="00EB7277" w:rsidP="00EB7277">
            <w:pPr>
              <w:rPr>
                <w:rFonts w:ascii="Arial" w:hAnsi="Arial" w:cs="Arial"/>
                <w:b/>
                <w:noProof/>
                <w:color w:val="FF0000"/>
                <w:u w:val="single"/>
              </w:rPr>
            </w:pPr>
          </w:p>
          <w:p w:rsidR="00EB7277" w:rsidRDefault="00EB7277" w:rsidP="00EB7277">
            <w:pPr>
              <w:rPr>
                <w:rFonts w:ascii="Arial" w:hAnsi="Arial" w:cs="Arial"/>
                <w:b/>
                <w:noProof/>
                <w:color w:val="FF0000"/>
                <w:u w:val="single"/>
              </w:rPr>
            </w:pPr>
          </w:p>
          <w:p w:rsidR="00EB7277" w:rsidRDefault="00EB7277" w:rsidP="00EB7277">
            <w:pPr>
              <w:rPr>
                <w:rFonts w:ascii="Arial" w:hAnsi="Arial" w:cs="Arial"/>
                <w:b/>
                <w:noProof/>
                <w:color w:val="FF0000"/>
                <w:u w:val="single"/>
              </w:rPr>
            </w:pPr>
          </w:p>
          <w:p w:rsidR="00C35EAA" w:rsidRDefault="00C35EAA" w:rsidP="00EB7277">
            <w:pPr>
              <w:rPr>
                <w:rFonts w:ascii="Arial" w:hAnsi="Arial" w:cs="Arial"/>
                <w:b/>
                <w:noProof/>
                <w:color w:val="FF0000"/>
                <w:u w:val="single"/>
              </w:rPr>
            </w:pPr>
          </w:p>
          <w:p w:rsidR="00C35EAA" w:rsidRDefault="00C35EAA" w:rsidP="00EB7277">
            <w:pPr>
              <w:rPr>
                <w:rFonts w:ascii="Arial" w:hAnsi="Arial" w:cs="Arial"/>
                <w:b/>
                <w:noProof/>
                <w:color w:val="FF0000"/>
                <w:u w:val="single"/>
              </w:rPr>
            </w:pPr>
          </w:p>
          <w:p w:rsidR="00C35EAA" w:rsidRDefault="00C35EAA" w:rsidP="00EB7277">
            <w:pPr>
              <w:rPr>
                <w:rFonts w:ascii="Arial" w:hAnsi="Arial" w:cs="Arial"/>
                <w:b/>
                <w:noProof/>
                <w:color w:val="FF0000"/>
                <w:u w:val="single"/>
              </w:rPr>
            </w:pPr>
          </w:p>
          <w:p w:rsidR="00E36051" w:rsidRDefault="00E36051" w:rsidP="006F5214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ascii="Arial" w:hAnsi="Arial" w:cs="Arial"/>
              </w:rPr>
            </w:pPr>
            <w:r w:rsidRPr="006C79FE">
              <w:rPr>
                <w:rFonts w:ascii="Arial" w:hAnsi="Arial" w:cs="Arial"/>
              </w:rPr>
              <w:t>Check in the document and route the document for approval.</w:t>
            </w:r>
          </w:p>
          <w:p w:rsidR="00074787" w:rsidRDefault="00074787" w:rsidP="00074787">
            <w:pPr>
              <w:pStyle w:val="ListParagraph"/>
              <w:contextualSpacing/>
              <w:rPr>
                <w:rFonts w:ascii="Arial" w:hAnsi="Arial" w:cs="Arial"/>
              </w:rPr>
            </w:pPr>
          </w:p>
          <w:p w:rsidR="00074787" w:rsidRDefault="00074787" w:rsidP="00074787">
            <w:pPr>
              <w:pStyle w:val="ListParagraph"/>
              <w:contextualSpacing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ER </w:t>
            </w:r>
            <w:r w:rsidR="000C7C3A">
              <w:rPr>
                <w:rFonts w:ascii="Arial" w:hAnsi="Arial" w:cs="Arial"/>
                <w:b/>
                <w:color w:val="FF0000"/>
                <w:u w:val="single"/>
              </w:rPr>
              <w:t>2 –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The doc</w:t>
            </w:r>
            <w:r w:rsidR="008C054C">
              <w:rPr>
                <w:rFonts w:ascii="Arial" w:hAnsi="Arial" w:cs="Arial"/>
                <w:b/>
                <w:color w:val="FF0000"/>
                <w:u w:val="single"/>
              </w:rPr>
              <w:t>ument is checked in and route for approval.</w:t>
            </w:r>
          </w:p>
          <w:p w:rsidR="008C054C" w:rsidRDefault="008C054C" w:rsidP="00074787">
            <w:pPr>
              <w:pStyle w:val="ListParagraph"/>
              <w:contextualSpacing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8C054C" w:rsidRDefault="00FD59F4" w:rsidP="00074787">
            <w:pPr>
              <w:pStyle w:val="ListParagraph"/>
              <w:contextualSpacing/>
              <w:rPr>
                <w:rFonts w:ascii="Arial" w:hAnsi="Arial" w:cs="Arial"/>
              </w:rPr>
            </w:pPr>
            <w:r w:rsidRPr="008C054C">
              <w:rPr>
                <w:noProof/>
                <w:lang w:val="en-IN" w:eastAsia="en-IN"/>
              </w:rPr>
              <w:drawing>
                <wp:inline distT="0" distB="0" distL="0" distR="0">
                  <wp:extent cx="4533900" cy="1266825"/>
                  <wp:effectExtent l="19050" t="19050" r="19050" b="28575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3900" cy="1266825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074787" w:rsidRDefault="00074787" w:rsidP="008C054C">
            <w:pPr>
              <w:pStyle w:val="ListParagraph"/>
              <w:ind w:left="0"/>
              <w:contextualSpacing/>
              <w:rPr>
                <w:rFonts w:ascii="Arial" w:hAnsi="Arial" w:cs="Arial"/>
              </w:rPr>
            </w:pPr>
          </w:p>
          <w:p w:rsidR="00074787" w:rsidRDefault="00074787" w:rsidP="006F5214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Login with </w:t>
            </w:r>
            <w:r w:rsidR="00EC2BC2">
              <w:rPr>
                <w:rFonts w:ascii="Arial" w:hAnsi="Arial" w:cs="Arial"/>
              </w:rPr>
              <w:t>approver’s</w:t>
            </w:r>
            <w:r w:rsidR="005E54D5">
              <w:rPr>
                <w:rFonts w:ascii="Arial" w:hAnsi="Arial" w:cs="Arial"/>
              </w:rPr>
              <w:t xml:space="preserve"> login and</w:t>
            </w:r>
            <w:r w:rsidR="00DF72E3">
              <w:rPr>
                <w:rFonts w:ascii="Arial" w:hAnsi="Arial" w:cs="Arial"/>
              </w:rPr>
              <w:t xml:space="preserve"> approve the document</w:t>
            </w:r>
            <w:r w:rsidR="00D8466E">
              <w:rPr>
                <w:rFonts w:ascii="Arial" w:hAnsi="Arial" w:cs="Arial"/>
              </w:rPr>
              <w:t>.</w:t>
            </w:r>
          </w:p>
          <w:p w:rsidR="00074787" w:rsidRDefault="00074787" w:rsidP="00D8466E">
            <w:pPr>
              <w:pStyle w:val="ListParagraph"/>
              <w:ind w:left="0"/>
              <w:contextualSpacing/>
              <w:rPr>
                <w:rFonts w:ascii="Arial" w:hAnsi="Arial" w:cs="Arial"/>
              </w:rPr>
            </w:pPr>
          </w:p>
          <w:p w:rsidR="00DF72E3" w:rsidRDefault="00DF72E3" w:rsidP="00DF72E3">
            <w:pPr>
              <w:ind w:left="720"/>
              <w:rPr>
                <w:rFonts w:ascii="Arial" w:hAnsi="Arial" w:cs="Arial"/>
                <w:b/>
                <w:color w:val="FF0000"/>
                <w:u w:val="single"/>
              </w:rPr>
            </w:pPr>
            <w:r w:rsidRPr="00B335F2">
              <w:rPr>
                <w:rFonts w:ascii="Arial" w:hAnsi="Arial" w:cs="Arial"/>
                <w:b/>
                <w:color w:val="FF0000"/>
                <w:u w:val="single"/>
              </w:rPr>
              <w:t xml:space="preserve">ER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3</w:t>
            </w:r>
            <w:r w:rsidRPr="00B335F2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–</w:t>
            </w:r>
            <w:r w:rsidRPr="00B335F2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The document is approved successfully and displays the </w:t>
            </w:r>
            <w:r w:rsidRPr="004F3147">
              <w:rPr>
                <w:rFonts w:ascii="Arial" w:hAnsi="Arial" w:cs="Arial"/>
                <w:b/>
                <w:noProof/>
                <w:color w:val="FF0000"/>
                <w:u w:val="single"/>
              </w:rPr>
              <w:t>successful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message.</w:t>
            </w:r>
          </w:p>
          <w:p w:rsidR="00DF72E3" w:rsidRDefault="00DF72E3" w:rsidP="00D8466E">
            <w:pPr>
              <w:pStyle w:val="ListParagraph"/>
              <w:ind w:left="0"/>
              <w:contextualSpacing/>
              <w:rPr>
                <w:rFonts w:ascii="Arial" w:hAnsi="Arial" w:cs="Arial"/>
              </w:rPr>
            </w:pPr>
          </w:p>
          <w:p w:rsidR="00074787" w:rsidRDefault="00FD59F4" w:rsidP="00074787">
            <w:pPr>
              <w:pStyle w:val="ListParagraph"/>
              <w:contextualSpacing/>
              <w:rPr>
                <w:noProof/>
                <w:lang w:val="en-IN" w:eastAsia="en-IN"/>
              </w:rPr>
            </w:pPr>
            <w:r w:rsidRPr="00D90FB6">
              <w:rPr>
                <w:noProof/>
                <w:lang w:val="en-IN" w:eastAsia="en-IN"/>
              </w:rPr>
              <w:drawing>
                <wp:inline distT="0" distB="0" distL="0" distR="0">
                  <wp:extent cx="5943600" cy="742950"/>
                  <wp:effectExtent l="0" t="0" r="0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2920" w:rsidRDefault="00E82920" w:rsidP="00DF72E3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8C054C" w:rsidRDefault="008C054C" w:rsidP="006F5214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Go to: Wizard &gt; Training. </w:t>
            </w:r>
          </w:p>
          <w:p w:rsidR="008C054C" w:rsidRDefault="008C054C" w:rsidP="008C054C">
            <w:pPr>
              <w:pStyle w:val="ListParagraph"/>
              <w:rPr>
                <w:rFonts w:ascii="Arial" w:hAnsi="Arial" w:cs="Arial"/>
              </w:rPr>
            </w:pPr>
          </w:p>
          <w:p w:rsidR="008C054C" w:rsidRDefault="008C054C" w:rsidP="008C054C">
            <w:pPr>
              <w:pStyle w:val="ListParagraph"/>
              <w:rPr>
                <w:rFonts w:ascii="Arial" w:hAnsi="Arial" w:cs="Arial"/>
                <w:b/>
                <w:color w:val="FF0000"/>
                <w:u w:val="single"/>
              </w:rPr>
            </w:pPr>
            <w:r w:rsidRPr="00B335F2">
              <w:rPr>
                <w:rFonts w:ascii="Arial" w:hAnsi="Arial" w:cs="Arial"/>
                <w:b/>
                <w:color w:val="FF0000"/>
                <w:u w:val="single"/>
              </w:rPr>
              <w:t xml:space="preserve">ER </w:t>
            </w:r>
            <w:r w:rsidR="000C7C3A">
              <w:rPr>
                <w:rFonts w:ascii="Arial" w:hAnsi="Arial" w:cs="Arial"/>
                <w:b/>
                <w:color w:val="FF0000"/>
                <w:u w:val="single"/>
              </w:rPr>
              <w:t>4</w:t>
            </w:r>
            <w:r w:rsidRPr="00B335F2">
              <w:rPr>
                <w:rFonts w:ascii="Arial" w:hAnsi="Arial" w:cs="Arial"/>
                <w:b/>
                <w:color w:val="FF0000"/>
                <w:u w:val="single"/>
              </w:rPr>
              <w:t xml:space="preserve"> - The Read and Sign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training created is available</w:t>
            </w:r>
            <w:r w:rsidRPr="00B335F2">
              <w:rPr>
                <w:rFonts w:ascii="Arial" w:hAnsi="Arial" w:cs="Arial"/>
                <w:b/>
                <w:color w:val="FF0000"/>
                <w:u w:val="single"/>
              </w:rPr>
              <w:t>.</w:t>
            </w:r>
          </w:p>
          <w:p w:rsidR="008C054C" w:rsidRPr="00B335F2" w:rsidRDefault="008C054C" w:rsidP="008C054C">
            <w:pPr>
              <w:pStyle w:val="ListParagraph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8C054C" w:rsidRDefault="008C054C" w:rsidP="008C054C">
            <w:pPr>
              <w:pStyle w:val="ListParagraph"/>
              <w:contextualSpacing/>
              <w:rPr>
                <w:rFonts w:ascii="Arial" w:hAnsi="Arial" w:cs="Arial"/>
              </w:rPr>
            </w:pPr>
          </w:p>
          <w:p w:rsidR="00EA730C" w:rsidRPr="00260DC4" w:rsidRDefault="00FD59F4" w:rsidP="00DF72E3">
            <w:pPr>
              <w:pStyle w:val="ListParagraph"/>
              <w:rPr>
                <w:rFonts w:ascii="Arial" w:hAnsi="Arial" w:cs="Arial"/>
              </w:rPr>
            </w:pPr>
            <w:r w:rsidRPr="00E82920">
              <w:rPr>
                <w:noProof/>
                <w:lang w:val="en-IN" w:eastAsia="en-IN"/>
              </w:rPr>
              <w:lastRenderedPageBreak/>
              <w:drawing>
                <wp:inline distT="0" distB="0" distL="0" distR="0">
                  <wp:extent cx="5943600" cy="1590675"/>
                  <wp:effectExtent l="19050" t="19050" r="19050" b="28575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590675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B215D9" w:rsidRPr="00260DC4" w:rsidRDefault="00B215D9" w:rsidP="00260DC4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ascii="Arial" w:hAnsi="Arial" w:cs="Arial"/>
              </w:rPr>
            </w:pPr>
            <w:r w:rsidRPr="00260DC4">
              <w:rPr>
                <w:rFonts w:ascii="Arial" w:hAnsi="Arial" w:cs="Arial"/>
              </w:rPr>
              <w:t xml:space="preserve">Select training  </w:t>
            </w:r>
          </w:p>
          <w:p w:rsidR="00DF72E3" w:rsidRPr="00DF72E3" w:rsidRDefault="00B215D9" w:rsidP="00DF72E3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ascii="Arial" w:hAnsi="Arial" w:cs="Arial"/>
              </w:rPr>
            </w:pPr>
            <w:r w:rsidRPr="00260DC4">
              <w:rPr>
                <w:rFonts w:ascii="Arial" w:hAnsi="Arial" w:cs="Arial"/>
              </w:rPr>
              <w:t>click on begin training</w:t>
            </w:r>
          </w:p>
          <w:p w:rsidR="008C45EC" w:rsidRDefault="008C45EC" w:rsidP="0052183D"/>
          <w:p w:rsidR="008C45EC" w:rsidRDefault="008C45EC" w:rsidP="008C45EC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="000C7C3A">
              <w:rPr>
                <w:rFonts w:ascii="Arial" w:hAnsi="Arial" w:cs="Arial"/>
                <w:b/>
                <w:color w:val="FF0000"/>
                <w:u w:val="single"/>
              </w:rPr>
              <w:t>5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–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Details about the training document are visible</w:t>
            </w:r>
          </w:p>
          <w:p w:rsidR="008C45EC" w:rsidRDefault="008C45EC" w:rsidP="008C45EC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8C45EC" w:rsidRDefault="00FD59F4" w:rsidP="008C45EC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  <w:r w:rsidRPr="008C45EC">
              <w:rPr>
                <w:noProof/>
                <w:lang w:val="en-IN" w:eastAsia="en-IN"/>
              </w:rPr>
              <w:drawing>
                <wp:inline distT="0" distB="0" distL="0" distR="0">
                  <wp:extent cx="5943600" cy="800100"/>
                  <wp:effectExtent l="19050" t="19050" r="19050" b="19050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80010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8C45E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</w:p>
          <w:p w:rsidR="00AB49B8" w:rsidRDefault="00AB49B8" w:rsidP="0068276F"/>
          <w:p w:rsidR="00B37262" w:rsidRDefault="00B37262" w:rsidP="006F5214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Click on </w:t>
            </w:r>
            <w:r w:rsidR="0068276F">
              <w:rPr>
                <w:rFonts w:ascii="Arial" w:hAnsi="Arial" w:cs="Arial"/>
              </w:rPr>
              <w:t>Document</w:t>
            </w:r>
          </w:p>
          <w:p w:rsidR="0068276F" w:rsidRDefault="0068276F" w:rsidP="0068276F">
            <w:pPr>
              <w:ind w:left="720"/>
              <w:rPr>
                <w:rFonts w:ascii="Arial" w:hAnsi="Arial" w:cs="Arial"/>
              </w:rPr>
            </w:pPr>
          </w:p>
          <w:p w:rsidR="00DF72E3" w:rsidRDefault="00DF72E3" w:rsidP="0068276F">
            <w:pPr>
              <w:ind w:left="720"/>
              <w:rPr>
                <w:rFonts w:ascii="Arial" w:hAnsi="Arial" w:cs="Arial"/>
              </w:rPr>
            </w:pPr>
          </w:p>
          <w:p w:rsidR="00DF72E3" w:rsidRDefault="00DF72E3" w:rsidP="0068276F">
            <w:pPr>
              <w:ind w:left="720"/>
              <w:rPr>
                <w:rFonts w:ascii="Arial" w:hAnsi="Arial" w:cs="Arial"/>
              </w:rPr>
            </w:pPr>
          </w:p>
          <w:p w:rsidR="00DF72E3" w:rsidRDefault="00DF72E3" w:rsidP="0068276F">
            <w:pPr>
              <w:ind w:left="720"/>
              <w:rPr>
                <w:rFonts w:ascii="Arial" w:hAnsi="Arial" w:cs="Arial"/>
              </w:rPr>
            </w:pPr>
          </w:p>
          <w:p w:rsidR="00DF72E3" w:rsidRDefault="00DF72E3" w:rsidP="0068276F">
            <w:pPr>
              <w:ind w:left="720"/>
              <w:rPr>
                <w:rFonts w:ascii="Arial" w:hAnsi="Arial" w:cs="Arial"/>
              </w:rPr>
            </w:pPr>
          </w:p>
          <w:p w:rsidR="00B37262" w:rsidRDefault="00B37262" w:rsidP="00B37262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="000C7C3A">
              <w:rPr>
                <w:rFonts w:ascii="Arial" w:hAnsi="Arial" w:cs="Arial"/>
                <w:b/>
                <w:color w:val="FF0000"/>
                <w:u w:val="single"/>
              </w:rPr>
              <w:t>6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–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The document should be available in a new tab with options to Sign</w:t>
            </w:r>
          </w:p>
          <w:p w:rsidR="00B37262" w:rsidRDefault="00B37262" w:rsidP="00B37262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B37262" w:rsidRDefault="00FD59F4" w:rsidP="00B37262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  <w:r w:rsidRPr="0068276F">
              <w:rPr>
                <w:noProof/>
                <w:lang w:val="en-IN" w:eastAsia="en-IN"/>
              </w:rPr>
              <w:lastRenderedPageBreak/>
              <w:drawing>
                <wp:inline distT="0" distB="0" distL="0" distR="0">
                  <wp:extent cx="6134100" cy="2562225"/>
                  <wp:effectExtent l="0" t="0" r="0" b="9525"/>
                  <wp:docPr id="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34100" cy="2562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7262" w:rsidRDefault="00B37262" w:rsidP="00B37262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B37262" w:rsidRDefault="00B37262" w:rsidP="0052183D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B37262" w:rsidRDefault="00B37262" w:rsidP="006F5214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“Sign”</w:t>
            </w:r>
          </w:p>
          <w:p w:rsidR="0052183D" w:rsidRDefault="0052183D" w:rsidP="0052183D">
            <w:pPr>
              <w:ind w:left="720"/>
              <w:rPr>
                <w:rFonts w:ascii="Arial" w:hAnsi="Arial" w:cs="Arial"/>
              </w:rPr>
            </w:pPr>
          </w:p>
          <w:p w:rsidR="00DF72E3" w:rsidRDefault="00DF72E3" w:rsidP="0052183D">
            <w:pPr>
              <w:ind w:left="720"/>
              <w:rPr>
                <w:rFonts w:ascii="Arial" w:hAnsi="Arial" w:cs="Arial"/>
              </w:rPr>
            </w:pPr>
          </w:p>
          <w:p w:rsidR="00DF72E3" w:rsidRDefault="00DF72E3" w:rsidP="0052183D">
            <w:pPr>
              <w:ind w:left="720"/>
              <w:rPr>
                <w:rFonts w:ascii="Arial" w:hAnsi="Arial" w:cs="Arial"/>
              </w:rPr>
            </w:pPr>
          </w:p>
          <w:p w:rsidR="00DF72E3" w:rsidRDefault="00DF72E3" w:rsidP="0052183D">
            <w:pPr>
              <w:ind w:left="720"/>
              <w:rPr>
                <w:rFonts w:ascii="Arial" w:hAnsi="Arial" w:cs="Arial"/>
              </w:rPr>
            </w:pPr>
          </w:p>
          <w:p w:rsidR="00DF72E3" w:rsidRDefault="00DF72E3" w:rsidP="0052183D">
            <w:pPr>
              <w:ind w:left="720"/>
              <w:rPr>
                <w:rFonts w:ascii="Arial" w:hAnsi="Arial" w:cs="Arial"/>
              </w:rPr>
            </w:pPr>
          </w:p>
          <w:p w:rsidR="00DF72E3" w:rsidRDefault="00DF72E3" w:rsidP="0052183D">
            <w:pPr>
              <w:ind w:left="720"/>
              <w:rPr>
                <w:rFonts w:ascii="Arial" w:hAnsi="Arial" w:cs="Arial"/>
              </w:rPr>
            </w:pPr>
          </w:p>
          <w:p w:rsidR="00DF72E3" w:rsidRDefault="00DF72E3" w:rsidP="0052183D">
            <w:pPr>
              <w:ind w:left="720"/>
              <w:rPr>
                <w:rFonts w:ascii="Arial" w:hAnsi="Arial" w:cs="Arial"/>
              </w:rPr>
            </w:pPr>
          </w:p>
          <w:p w:rsidR="00DF72E3" w:rsidRDefault="00DF72E3" w:rsidP="0052183D">
            <w:pPr>
              <w:ind w:left="720"/>
              <w:rPr>
                <w:rFonts w:ascii="Arial" w:hAnsi="Arial" w:cs="Arial"/>
              </w:rPr>
            </w:pPr>
          </w:p>
          <w:p w:rsidR="00DF72E3" w:rsidRDefault="00DF72E3" w:rsidP="0052183D">
            <w:pPr>
              <w:ind w:left="720"/>
              <w:rPr>
                <w:rFonts w:ascii="Arial" w:hAnsi="Arial" w:cs="Arial"/>
              </w:rPr>
            </w:pPr>
          </w:p>
          <w:p w:rsidR="00DF72E3" w:rsidRDefault="00DF72E3" w:rsidP="00DF72E3">
            <w:pPr>
              <w:rPr>
                <w:rFonts w:ascii="Arial" w:hAnsi="Arial" w:cs="Arial"/>
              </w:rPr>
            </w:pPr>
          </w:p>
          <w:p w:rsidR="00B37262" w:rsidRDefault="00B37262" w:rsidP="00B37262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="000C7C3A">
              <w:rPr>
                <w:rFonts w:ascii="Arial" w:hAnsi="Arial" w:cs="Arial"/>
                <w:b/>
                <w:color w:val="FF0000"/>
                <w:u w:val="single"/>
              </w:rPr>
              <w:t>7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–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The electronic signature dialog is presented</w:t>
            </w:r>
          </w:p>
          <w:p w:rsidR="0068276F" w:rsidRDefault="0068276F" w:rsidP="00B37262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68276F" w:rsidRDefault="00FD59F4" w:rsidP="00B37262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  <w:r w:rsidRPr="0068276F">
              <w:rPr>
                <w:noProof/>
                <w:lang w:val="en-IN" w:eastAsia="en-IN"/>
              </w:rPr>
              <w:lastRenderedPageBreak/>
              <w:drawing>
                <wp:inline distT="0" distB="0" distL="0" distR="0">
                  <wp:extent cx="2981325" cy="2209800"/>
                  <wp:effectExtent l="19050" t="19050" r="28575" b="19050"/>
                  <wp:docPr id="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1325" cy="220980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6F5214" w:rsidRDefault="006F5214" w:rsidP="0052183D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6F5214" w:rsidRPr="0052183D" w:rsidRDefault="006F5214" w:rsidP="0052183D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 the pin and click on confirm button.</w:t>
            </w:r>
          </w:p>
          <w:p w:rsidR="006F5214" w:rsidRDefault="006F5214" w:rsidP="006F5214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="000C7C3A">
              <w:rPr>
                <w:rFonts w:ascii="Arial" w:hAnsi="Arial" w:cs="Arial"/>
                <w:b/>
                <w:color w:val="FF0000"/>
                <w:u w:val="single"/>
              </w:rPr>
              <w:t>8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–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User is informed that the training item is completed, and the training item details are visible with the “Signed On” date updated.</w:t>
            </w:r>
          </w:p>
          <w:p w:rsidR="006F5214" w:rsidRDefault="006F5214" w:rsidP="006F5214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DF72E3" w:rsidRDefault="00DF72E3" w:rsidP="006F5214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6F5214" w:rsidRDefault="00FD59F4" w:rsidP="006F5214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 w:rsidRPr="0068276F">
              <w:rPr>
                <w:noProof/>
                <w:lang w:val="en-IN" w:eastAsia="en-IN"/>
              </w:rPr>
              <w:drawing>
                <wp:inline distT="0" distB="0" distL="0" distR="0">
                  <wp:extent cx="6448425" cy="1543050"/>
                  <wp:effectExtent l="19050" t="19050" r="28575" b="19050"/>
                  <wp:docPr id="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48425" cy="154305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6F5214" w:rsidRDefault="006F5214" w:rsidP="006F5214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68276F" w:rsidRDefault="0068276F" w:rsidP="006F5214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6F5214" w:rsidRDefault="006F5214" w:rsidP="006F5214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as admin and navigate to audit log section.</w:t>
            </w:r>
          </w:p>
          <w:p w:rsidR="006F5214" w:rsidRDefault="006F5214" w:rsidP="006F5214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Search the audit log for the signature entry by the test user </w:t>
            </w:r>
          </w:p>
          <w:p w:rsidR="006F5214" w:rsidRDefault="006F5214" w:rsidP="006F5214">
            <w:pPr>
              <w:ind w:left="720"/>
              <w:rPr>
                <w:rFonts w:ascii="Arial" w:hAnsi="Arial" w:cs="Arial"/>
              </w:rPr>
            </w:pPr>
          </w:p>
          <w:p w:rsidR="006F5214" w:rsidRDefault="006F5214" w:rsidP="006F5214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="000C7C3A">
              <w:rPr>
                <w:rFonts w:ascii="Arial" w:hAnsi="Arial" w:cs="Arial"/>
                <w:b/>
                <w:color w:val="FF0000"/>
                <w:u w:val="single"/>
              </w:rPr>
              <w:t>9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–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The audit log entry for the read and sign training performed through the web interface is recorded</w:t>
            </w:r>
          </w:p>
          <w:p w:rsidR="0068276F" w:rsidRDefault="0068276F" w:rsidP="006F5214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68276F" w:rsidRDefault="0068276F" w:rsidP="0045114D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6F5214" w:rsidRDefault="00FD59F4" w:rsidP="006F5214">
            <w:pPr>
              <w:ind w:left="720"/>
              <w:rPr>
                <w:rFonts w:ascii="Arial" w:hAnsi="Arial" w:cs="Arial"/>
              </w:rPr>
            </w:pPr>
            <w:r w:rsidRPr="0068276F">
              <w:rPr>
                <w:noProof/>
                <w:lang w:val="en-IN" w:eastAsia="en-IN"/>
              </w:rPr>
              <w:drawing>
                <wp:inline distT="0" distB="0" distL="0" distR="0">
                  <wp:extent cx="6000750" cy="2505075"/>
                  <wp:effectExtent l="19050" t="19050" r="19050" b="28575"/>
                  <wp:docPr id="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4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0" cy="2505075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6F5214" w:rsidRDefault="006F5214" w:rsidP="006F5214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6F5214" w:rsidRDefault="006F5214" w:rsidP="006F5214">
            <w:pPr>
              <w:ind w:left="720"/>
              <w:rPr>
                <w:rFonts w:ascii="Arial" w:hAnsi="Arial" w:cs="Arial"/>
              </w:rPr>
            </w:pPr>
          </w:p>
          <w:p w:rsidR="006F5214" w:rsidRDefault="006F5214" w:rsidP="00B37262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B37262" w:rsidRDefault="00B37262" w:rsidP="00B37262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45114D" w:rsidRDefault="0045114D" w:rsidP="00B37262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45114D" w:rsidRDefault="0045114D" w:rsidP="00B37262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C72D59" w:rsidRDefault="00C72D59" w:rsidP="00B37262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AF785F" w:rsidRDefault="00AF785F" w:rsidP="00AF785F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AF785F" w:rsidRDefault="00AF785F" w:rsidP="00AF785F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45114D" w:rsidRDefault="0045114D" w:rsidP="00B37262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5F207C" w:rsidRDefault="005F207C" w:rsidP="0052183D">
            <w:pPr>
              <w:ind w:left="360"/>
              <w:rPr>
                <w:rFonts w:ascii="Arial" w:hAnsi="Arial" w:cs="Arial"/>
                <w:b/>
              </w:rPr>
            </w:pPr>
            <w:r w:rsidRPr="005F207C">
              <w:rPr>
                <w:rFonts w:ascii="Arial" w:hAnsi="Arial" w:cs="Arial"/>
                <w:b/>
              </w:rPr>
              <w:lastRenderedPageBreak/>
              <w:t>Part 2</w:t>
            </w:r>
          </w:p>
          <w:p w:rsidR="0052183D" w:rsidRPr="0052183D" w:rsidRDefault="0052183D" w:rsidP="0052183D">
            <w:pPr>
              <w:ind w:left="360"/>
              <w:rPr>
                <w:rFonts w:ascii="Arial" w:hAnsi="Arial" w:cs="Arial"/>
                <w:b/>
              </w:rPr>
            </w:pPr>
          </w:p>
          <w:p w:rsidR="0045114D" w:rsidRDefault="0045114D" w:rsidP="0045114D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Create a new document. </w:t>
            </w:r>
          </w:p>
          <w:p w:rsidR="0045114D" w:rsidRDefault="0045114D" w:rsidP="0045114D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Ensure the document is open in edit mode. </w:t>
            </w:r>
          </w:p>
          <w:p w:rsidR="0045114D" w:rsidRDefault="0045114D" w:rsidP="0045114D">
            <w:pPr>
              <w:pStyle w:val="ListParagraph"/>
            </w:pPr>
            <w:r w:rsidRPr="00922386">
              <w:rPr>
                <w:rFonts w:ascii="Arial" w:hAnsi="Arial" w:cs="Arial"/>
                <w:b/>
              </w:rPr>
              <w:t>Note</w:t>
            </w:r>
            <w:r w:rsidRPr="00B567D6">
              <w:rPr>
                <w:rFonts w:ascii="Arial" w:hAnsi="Arial" w:cs="Arial"/>
              </w:rPr>
              <w:t xml:space="preserve">: Edit mode On/Off is indicated on the top of the form and form fields are editable </w:t>
            </w:r>
            <w:r>
              <w:rPr>
                <w:rFonts w:ascii="Arial" w:hAnsi="Arial" w:cs="Arial"/>
              </w:rPr>
              <w:t>when</w:t>
            </w:r>
            <w:r w:rsidRPr="00B567D6">
              <w:rPr>
                <w:rFonts w:ascii="Arial" w:hAnsi="Arial" w:cs="Arial"/>
              </w:rPr>
              <w:t xml:space="preserve"> it is enabled.</w:t>
            </w:r>
            <w:r w:rsidRPr="00B567D6" w:rsidDel="00E3798F">
              <w:rPr>
                <w:rFonts w:ascii="Arial" w:hAnsi="Arial" w:cs="Arial"/>
              </w:rPr>
              <w:t xml:space="preserve"> </w:t>
            </w:r>
          </w:p>
          <w:p w:rsidR="0045114D" w:rsidRDefault="0045114D" w:rsidP="0045114D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 </w:t>
            </w:r>
            <w:r w:rsidR="004F3147">
              <w:rPr>
                <w:rFonts w:ascii="Arial" w:hAnsi="Arial" w:cs="Arial"/>
                <w:noProof/>
              </w:rPr>
              <w:t>the</w:t>
            </w:r>
            <w:r w:rsidRPr="004F3147">
              <w:rPr>
                <w:rFonts w:ascii="Arial" w:hAnsi="Arial" w:cs="Arial"/>
                <w:noProof/>
              </w:rPr>
              <w:t xml:space="preserve"> main</w:t>
            </w:r>
            <w:r>
              <w:rPr>
                <w:rFonts w:ascii="Arial" w:hAnsi="Arial" w:cs="Arial"/>
              </w:rPr>
              <w:t xml:space="preserve"> file, approvers, and all the required fields. </w:t>
            </w:r>
          </w:p>
          <w:p w:rsidR="0045114D" w:rsidRPr="00B06C97" w:rsidRDefault="0045114D" w:rsidP="0045114D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Set the </w:t>
            </w:r>
            <w:r w:rsidRPr="00EC699C">
              <w:rPr>
                <w:rFonts w:ascii="Arial" w:hAnsi="Arial" w:cs="Arial"/>
              </w:rPr>
              <w:t>Target Release Date</w:t>
            </w:r>
            <w:r>
              <w:rPr>
                <w:rFonts w:ascii="Arial" w:hAnsi="Arial" w:cs="Arial"/>
              </w:rPr>
              <w:t xml:space="preserve"> to </w:t>
            </w:r>
            <w:r w:rsidRPr="00B06C97">
              <w:rPr>
                <w:rFonts w:ascii="Arial" w:hAnsi="Arial" w:cs="Arial"/>
              </w:rPr>
              <w:t>one day after the current date.</w:t>
            </w:r>
          </w:p>
          <w:p w:rsidR="0045114D" w:rsidRPr="00EC699C" w:rsidRDefault="0045114D" w:rsidP="0045114D">
            <w:pPr>
              <w:ind w:left="720"/>
              <w:rPr>
                <w:rFonts w:ascii="Arial" w:hAnsi="Arial" w:cs="Arial"/>
              </w:rPr>
            </w:pPr>
          </w:p>
          <w:p w:rsidR="0045114D" w:rsidRDefault="0045114D" w:rsidP="0045114D">
            <w:pPr>
              <w:ind w:left="720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ER </w:t>
            </w:r>
            <w:r w:rsidR="003A4A47">
              <w:rPr>
                <w:rFonts w:ascii="Arial" w:hAnsi="Arial" w:cs="Arial"/>
                <w:b/>
                <w:color w:val="FF0000"/>
                <w:u w:val="single"/>
              </w:rPr>
              <w:t>10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– Target release date is set.</w:t>
            </w:r>
          </w:p>
          <w:p w:rsidR="00C24407" w:rsidRDefault="00C24407" w:rsidP="00376A2C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C24407" w:rsidRPr="00C3155F" w:rsidRDefault="00FD59F4" w:rsidP="0045114D">
            <w:pPr>
              <w:ind w:left="720"/>
              <w:rPr>
                <w:rFonts w:ascii="Arial" w:hAnsi="Arial" w:cs="Arial"/>
                <w:b/>
                <w:color w:val="FF0000"/>
                <w:u w:val="single"/>
              </w:rPr>
            </w:pPr>
            <w:r w:rsidRPr="00376A2C">
              <w:rPr>
                <w:noProof/>
                <w:lang w:val="en-IN" w:eastAsia="en-IN"/>
              </w:rPr>
              <w:drawing>
                <wp:inline distT="0" distB="0" distL="0" distR="0">
                  <wp:extent cx="5915025" cy="2343150"/>
                  <wp:effectExtent l="19050" t="19050" r="28575" b="19050"/>
                  <wp:docPr id="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5025" cy="234315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45114D" w:rsidRDefault="0045114D" w:rsidP="0045114D">
            <w:pPr>
              <w:ind w:left="720"/>
              <w:rPr>
                <w:rFonts w:ascii="Arial" w:hAnsi="Arial" w:cs="Arial"/>
              </w:rPr>
            </w:pPr>
          </w:p>
          <w:p w:rsidR="0045114D" w:rsidRDefault="0045114D" w:rsidP="0045114D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the “Training” tab.</w:t>
            </w:r>
          </w:p>
          <w:p w:rsidR="0045114D" w:rsidRDefault="0045114D" w:rsidP="0045114D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or change the training type to “Read and Sign”.</w:t>
            </w:r>
          </w:p>
          <w:p w:rsidR="0045114D" w:rsidRDefault="0045114D" w:rsidP="0045114D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45114D">
              <w:rPr>
                <w:rFonts w:ascii="Arial" w:hAnsi="Arial" w:cs="Arial"/>
              </w:rPr>
              <w:t>Set “Schedule training: On promotion to the following cabinet” to “Approved”.</w:t>
            </w:r>
          </w:p>
          <w:p w:rsidR="0045114D" w:rsidRDefault="0045114D" w:rsidP="0045114D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45114D">
              <w:rPr>
                <w:rFonts w:ascii="Arial" w:hAnsi="Arial" w:cs="Arial"/>
              </w:rPr>
              <w:t>For “Training due,” select the radio button “before promotion to next cabinet”.</w:t>
            </w:r>
          </w:p>
          <w:p w:rsidR="0045114D" w:rsidRDefault="0045114D" w:rsidP="0045114D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45114D">
              <w:rPr>
                <w:rFonts w:ascii="Arial" w:hAnsi="Arial" w:cs="Arial"/>
              </w:rPr>
              <w:lastRenderedPageBreak/>
              <w:t>For “Promotion Settings”, select the checkbox “</w:t>
            </w:r>
            <w:r w:rsidRPr="0045114D">
              <w:rPr>
                <w:rFonts w:ascii="Arial" w:hAnsi="Arial" w:cs="Arial"/>
                <w:color w:val="222222"/>
                <w:shd w:val="clear" w:color="auto" w:fill="FFFFFF"/>
              </w:rPr>
              <w:t>Item may be promoted to next cabinet with open training items</w:t>
            </w:r>
            <w:r w:rsidRPr="0045114D">
              <w:rPr>
                <w:rFonts w:ascii="Arial" w:hAnsi="Arial" w:cs="Arial"/>
              </w:rPr>
              <w:t>”.</w:t>
            </w:r>
          </w:p>
          <w:p w:rsidR="0045114D" w:rsidRPr="0045114D" w:rsidRDefault="0045114D" w:rsidP="0045114D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45114D">
              <w:rPr>
                <w:rFonts w:ascii="Arial" w:hAnsi="Arial" w:cs="Arial"/>
                <w:shd w:val="clear" w:color="auto" w:fill="FFFFFF"/>
              </w:rPr>
              <w:t xml:space="preserve">For “Require the following percentage of </w:t>
            </w:r>
            <w:r w:rsidRPr="004F3147">
              <w:rPr>
                <w:rFonts w:ascii="Arial" w:hAnsi="Arial" w:cs="Arial"/>
                <w:noProof/>
                <w:shd w:val="clear" w:color="auto" w:fill="FFFFFF"/>
              </w:rPr>
              <w:t>training</w:t>
            </w:r>
            <w:r w:rsidRPr="0045114D">
              <w:rPr>
                <w:rFonts w:ascii="Arial" w:hAnsi="Arial" w:cs="Arial"/>
                <w:shd w:val="clear" w:color="auto" w:fill="FFFFFF"/>
              </w:rPr>
              <w:t xml:space="preserve"> to be completed,” select the checkbox and add “50” % in</w:t>
            </w:r>
            <w:r w:rsidR="004F3147">
              <w:rPr>
                <w:rFonts w:ascii="Arial" w:hAnsi="Arial" w:cs="Arial"/>
                <w:shd w:val="clear" w:color="auto" w:fill="FFFFFF"/>
              </w:rPr>
              <w:t xml:space="preserve"> the</w:t>
            </w:r>
            <w:r w:rsidRPr="0045114D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4F3147">
              <w:rPr>
                <w:rFonts w:ascii="Arial" w:hAnsi="Arial" w:cs="Arial"/>
                <w:noProof/>
                <w:shd w:val="clear" w:color="auto" w:fill="FFFFFF"/>
              </w:rPr>
              <w:t>text</w:t>
            </w:r>
            <w:r w:rsidRPr="0045114D">
              <w:rPr>
                <w:rFonts w:ascii="Arial" w:hAnsi="Arial" w:cs="Arial"/>
                <w:shd w:val="clear" w:color="auto" w:fill="FFFFFF"/>
              </w:rPr>
              <w:t xml:space="preserve"> box.</w:t>
            </w:r>
          </w:p>
          <w:p w:rsidR="0045114D" w:rsidRPr="0045114D" w:rsidRDefault="0045114D" w:rsidP="0045114D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45114D">
              <w:rPr>
                <w:rFonts w:ascii="Arial" w:hAnsi="Arial" w:cs="Arial"/>
              </w:rPr>
              <w:t>For “Select entities subject to training,” select the “From Selection” radio button. Click on “Entities” link. Select two entities and click on “Update”.</w:t>
            </w:r>
          </w:p>
          <w:p w:rsidR="0045114D" w:rsidRPr="000E5098" w:rsidRDefault="0045114D" w:rsidP="0045114D">
            <w:pPr>
              <w:pStyle w:val="ListParagraph"/>
              <w:ind w:left="1440"/>
              <w:rPr>
                <w:rFonts w:ascii="Arial" w:hAnsi="Arial" w:cs="Arial"/>
              </w:rPr>
            </w:pPr>
          </w:p>
          <w:p w:rsidR="0045114D" w:rsidRDefault="0045114D" w:rsidP="00B37262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45114D" w:rsidRDefault="009F7459" w:rsidP="00B37262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11 – The Read and Sign Training is scheduled.</w:t>
            </w:r>
          </w:p>
          <w:p w:rsidR="009F7459" w:rsidRDefault="009F7459" w:rsidP="00B37262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45114D" w:rsidRDefault="00FD59F4" w:rsidP="00B37262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  <w:r w:rsidRPr="009F7459">
              <w:rPr>
                <w:noProof/>
                <w:lang w:val="en-IN" w:eastAsia="en-IN"/>
              </w:rPr>
              <w:drawing>
                <wp:inline distT="0" distB="0" distL="0" distR="0">
                  <wp:extent cx="5934075" cy="3314700"/>
                  <wp:effectExtent l="19050" t="19050" r="28575" b="19050"/>
                  <wp:docPr id="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31470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45114D" w:rsidRDefault="0045114D" w:rsidP="00B37262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45114D" w:rsidRDefault="0045114D" w:rsidP="00B37262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45114D" w:rsidRDefault="0045114D" w:rsidP="00B37262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376A2C" w:rsidRDefault="00376A2C" w:rsidP="00B37262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9F7459" w:rsidRDefault="009F7459" w:rsidP="009F7459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ascii="Arial" w:hAnsi="Arial" w:cs="Arial"/>
              </w:rPr>
            </w:pPr>
            <w:r w:rsidRPr="006C79FE">
              <w:rPr>
                <w:rFonts w:ascii="Arial" w:hAnsi="Arial" w:cs="Arial"/>
              </w:rPr>
              <w:t xml:space="preserve">Check in the document and route </w:t>
            </w:r>
            <w:r>
              <w:rPr>
                <w:rFonts w:ascii="Arial" w:hAnsi="Arial" w:cs="Arial"/>
              </w:rPr>
              <w:t>it</w:t>
            </w:r>
            <w:r w:rsidRPr="006C79FE">
              <w:rPr>
                <w:rFonts w:ascii="Arial" w:hAnsi="Arial" w:cs="Arial"/>
              </w:rPr>
              <w:t xml:space="preserve"> for approval.</w:t>
            </w:r>
          </w:p>
          <w:p w:rsidR="00D85C57" w:rsidRPr="00D679D8" w:rsidRDefault="00D85C57" w:rsidP="009F7459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Logout and login with</w:t>
            </w:r>
            <w:r w:rsidR="004F3147">
              <w:rPr>
                <w:rFonts w:ascii="Arial" w:hAnsi="Arial" w:cs="Arial"/>
              </w:rPr>
              <w:t xml:space="preserve"> an</w:t>
            </w:r>
            <w:r>
              <w:rPr>
                <w:rFonts w:ascii="Arial" w:hAnsi="Arial" w:cs="Arial"/>
              </w:rPr>
              <w:t xml:space="preserve"> </w:t>
            </w:r>
            <w:r w:rsidRPr="004F3147">
              <w:rPr>
                <w:rFonts w:ascii="Arial" w:hAnsi="Arial" w:cs="Arial"/>
                <w:noProof/>
              </w:rPr>
              <w:t>approver</w:t>
            </w:r>
            <w:r>
              <w:rPr>
                <w:rFonts w:ascii="Arial" w:hAnsi="Arial" w:cs="Arial"/>
              </w:rPr>
              <w:t xml:space="preserve">. </w:t>
            </w:r>
          </w:p>
          <w:p w:rsidR="009F7459" w:rsidRDefault="00D85C57" w:rsidP="009F7459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Approve the document</w:t>
            </w:r>
          </w:p>
          <w:p w:rsidR="00D85C57" w:rsidRDefault="00D85C57" w:rsidP="00D85C57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Logout and login with the same user </w:t>
            </w:r>
            <w:r w:rsidR="00DA5BF3">
              <w:rPr>
                <w:rFonts w:ascii="Arial" w:hAnsi="Arial" w:cs="Arial"/>
              </w:rPr>
              <w:t>used in step 22.</w:t>
            </w:r>
          </w:p>
          <w:p w:rsidR="00A15F50" w:rsidRDefault="00A15F50" w:rsidP="00D85C57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ascii="Arial" w:hAnsi="Arial" w:cs="Arial"/>
              </w:rPr>
            </w:pPr>
            <w:r w:rsidRPr="00636235">
              <w:rPr>
                <w:rFonts w:ascii="Arial" w:hAnsi="Arial" w:cs="Arial"/>
              </w:rPr>
              <w:t>Move document between cabinets</w:t>
            </w:r>
            <w:r>
              <w:rPr>
                <w:rFonts w:ascii="Arial" w:hAnsi="Arial" w:cs="Arial"/>
              </w:rPr>
              <w:t xml:space="preserve"> through</w:t>
            </w:r>
            <w:r w:rsidR="004F3147">
              <w:rPr>
                <w:rFonts w:ascii="Arial" w:hAnsi="Arial" w:cs="Arial"/>
              </w:rPr>
              <w:t xml:space="preserve"> the</w:t>
            </w:r>
            <w:r>
              <w:rPr>
                <w:rFonts w:ascii="Arial" w:hAnsi="Arial" w:cs="Arial"/>
              </w:rPr>
              <w:t xml:space="preserve"> </w:t>
            </w:r>
            <w:r w:rsidRPr="004F3147">
              <w:rPr>
                <w:rFonts w:ascii="Arial" w:hAnsi="Arial" w:cs="Arial"/>
                <w:noProof/>
              </w:rPr>
              <w:t>database</w:t>
            </w:r>
            <w:r>
              <w:rPr>
                <w:rFonts w:ascii="Arial" w:hAnsi="Arial" w:cs="Arial"/>
              </w:rPr>
              <w:t>.</w:t>
            </w:r>
          </w:p>
          <w:p w:rsidR="00A15F50" w:rsidRPr="00A15F50" w:rsidRDefault="00A15F50" w:rsidP="00A15F50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ascii="Arial" w:hAnsi="Arial" w:cs="Arial"/>
                <w:u w:val="single"/>
              </w:rPr>
            </w:pPr>
            <w:r w:rsidRPr="000F3E10">
              <w:rPr>
                <w:rFonts w:ascii="Arial" w:hAnsi="Arial" w:cs="Arial"/>
              </w:rPr>
              <w:t xml:space="preserve">Go to </w:t>
            </w:r>
            <w:r>
              <w:rPr>
                <w:rFonts w:ascii="Arial" w:hAnsi="Arial" w:cs="Arial"/>
              </w:rPr>
              <w:t>d</w:t>
            </w:r>
            <w:r w:rsidRPr="000F3E10">
              <w:rPr>
                <w:rFonts w:ascii="Arial" w:hAnsi="Arial" w:cs="Arial"/>
              </w:rPr>
              <w:t xml:space="preserve">ocument </w:t>
            </w:r>
            <w:r>
              <w:rPr>
                <w:rFonts w:ascii="Arial" w:hAnsi="Arial" w:cs="Arial"/>
              </w:rPr>
              <w:t>a</w:t>
            </w:r>
            <w:r w:rsidRPr="000F3E10">
              <w:rPr>
                <w:rFonts w:ascii="Arial" w:hAnsi="Arial" w:cs="Arial"/>
              </w:rPr>
              <w:t xml:space="preserve">pproved in </w:t>
            </w:r>
            <w:r>
              <w:rPr>
                <w:rFonts w:ascii="Arial" w:hAnsi="Arial" w:cs="Arial"/>
              </w:rPr>
              <w:t>S</w:t>
            </w:r>
            <w:r w:rsidRPr="000F3E10">
              <w:rPr>
                <w:rFonts w:ascii="Arial" w:hAnsi="Arial" w:cs="Arial"/>
              </w:rPr>
              <w:t xml:space="preserve">tep </w:t>
            </w:r>
            <w:r>
              <w:rPr>
                <w:rFonts w:ascii="Arial" w:hAnsi="Arial" w:cs="Arial"/>
              </w:rPr>
              <w:t>35.</w:t>
            </w:r>
          </w:p>
          <w:p w:rsidR="00A15F50" w:rsidRDefault="00A15F50" w:rsidP="00A15F50">
            <w:pPr>
              <w:pStyle w:val="ListParagraph"/>
              <w:contextualSpacing/>
              <w:rPr>
                <w:rFonts w:ascii="Arial" w:hAnsi="Arial" w:cs="Arial"/>
              </w:rPr>
            </w:pPr>
          </w:p>
          <w:p w:rsidR="00A15F50" w:rsidRPr="000F3E10" w:rsidRDefault="00A15F50" w:rsidP="00A15F50">
            <w:pPr>
              <w:pStyle w:val="ListParagraph"/>
              <w:contextualSpacing/>
              <w:rPr>
                <w:rFonts w:ascii="Arial" w:hAnsi="Arial" w:cs="Arial"/>
                <w:u w:val="single"/>
              </w:rPr>
            </w:pPr>
          </w:p>
          <w:p w:rsidR="00613570" w:rsidRDefault="00A15F50" w:rsidP="00613570">
            <w:pPr>
              <w:pStyle w:val="ListParagraph"/>
              <w:rPr>
                <w:rFonts w:ascii="Arial" w:hAnsi="Arial" w:cs="Arial"/>
                <w:b/>
                <w:color w:val="FF0000"/>
                <w:u w:val="single"/>
              </w:rPr>
            </w:pPr>
            <w:r w:rsidRPr="00636235">
              <w:rPr>
                <w:rFonts w:ascii="Arial" w:hAnsi="Arial" w:cs="Arial"/>
                <w:b/>
                <w:color w:val="FF0000"/>
                <w:u w:val="single"/>
              </w:rPr>
              <w:t xml:space="preserve">ER </w:t>
            </w:r>
            <w:r w:rsidR="00D16B6B">
              <w:rPr>
                <w:rFonts w:ascii="Arial" w:hAnsi="Arial" w:cs="Arial"/>
                <w:b/>
                <w:color w:val="FF0000"/>
                <w:u w:val="single"/>
              </w:rPr>
              <w:t>12</w:t>
            </w:r>
            <w:r w:rsidRPr="00636235">
              <w:rPr>
                <w:rFonts w:ascii="Arial" w:hAnsi="Arial" w:cs="Arial"/>
                <w:b/>
                <w:color w:val="FF0000"/>
                <w:u w:val="single"/>
              </w:rPr>
              <w:t xml:space="preserve"> – Approved document from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S</w:t>
            </w:r>
            <w:r w:rsidRPr="00636235">
              <w:rPr>
                <w:rFonts w:ascii="Arial" w:hAnsi="Arial" w:cs="Arial"/>
                <w:b/>
                <w:color w:val="FF0000"/>
                <w:u w:val="single"/>
              </w:rPr>
              <w:t xml:space="preserve">tep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35</w:t>
            </w:r>
            <w:r w:rsidRPr="00636235">
              <w:rPr>
                <w:rFonts w:ascii="Arial" w:hAnsi="Arial" w:cs="Arial"/>
                <w:b/>
                <w:color w:val="FF0000"/>
                <w:u w:val="single"/>
              </w:rPr>
              <w:t xml:space="preserve"> should not move to</w:t>
            </w:r>
            <w:r w:rsidR="004F3147">
              <w:rPr>
                <w:rFonts w:ascii="Arial" w:hAnsi="Arial" w:cs="Arial"/>
                <w:b/>
                <w:color w:val="FF0000"/>
                <w:u w:val="single"/>
              </w:rPr>
              <w:t xml:space="preserve"> the</w:t>
            </w:r>
            <w:r w:rsidRPr="00636235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Pr="004F3147">
              <w:rPr>
                <w:rFonts w:ascii="Arial" w:hAnsi="Arial" w:cs="Arial"/>
                <w:b/>
                <w:noProof/>
                <w:color w:val="FF0000"/>
                <w:u w:val="single"/>
              </w:rPr>
              <w:t>effective</w:t>
            </w:r>
            <w:r w:rsidRPr="00636235">
              <w:rPr>
                <w:rFonts w:ascii="Arial" w:hAnsi="Arial" w:cs="Arial"/>
                <w:b/>
                <w:color w:val="FF0000"/>
                <w:u w:val="single"/>
              </w:rPr>
              <w:t xml:space="preserve"> cabinet as 50% of required training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is</w:t>
            </w:r>
            <w:r w:rsidRPr="00636235">
              <w:rPr>
                <w:rFonts w:ascii="Arial" w:hAnsi="Arial" w:cs="Arial"/>
                <w:b/>
                <w:color w:val="FF0000"/>
                <w:u w:val="single"/>
              </w:rPr>
              <w:t xml:space="preserve"> not completed yet.</w:t>
            </w:r>
          </w:p>
          <w:p w:rsidR="00613570" w:rsidRPr="00636235" w:rsidRDefault="00613570" w:rsidP="00A15F50">
            <w:pPr>
              <w:pStyle w:val="ListParagraph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A15F50" w:rsidRDefault="00FD59F4" w:rsidP="00A15F50">
            <w:pPr>
              <w:pStyle w:val="ListParagraph"/>
              <w:contextualSpacing/>
              <w:rPr>
                <w:noProof/>
                <w:lang w:val="en-IN" w:eastAsia="en-IN"/>
              </w:rPr>
            </w:pPr>
            <w:r w:rsidRPr="00613570">
              <w:rPr>
                <w:noProof/>
                <w:lang w:val="en-IN" w:eastAsia="en-IN"/>
              </w:rPr>
              <w:drawing>
                <wp:inline distT="0" distB="0" distL="0" distR="0">
                  <wp:extent cx="5943600" cy="1428750"/>
                  <wp:effectExtent l="19050" t="19050" r="19050" b="19050"/>
                  <wp:docPr id="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42875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613570" w:rsidRDefault="00613570" w:rsidP="00A15F50">
            <w:pPr>
              <w:pStyle w:val="ListParagraph"/>
              <w:contextualSpacing/>
              <w:rPr>
                <w:rFonts w:ascii="Arial" w:hAnsi="Arial" w:cs="Arial"/>
              </w:rPr>
            </w:pPr>
          </w:p>
          <w:p w:rsidR="00D16B6B" w:rsidRPr="00794F1A" w:rsidRDefault="00D16B6B" w:rsidP="00D16B6B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Logout and l</w:t>
            </w:r>
            <w:r w:rsidRPr="00794F1A">
              <w:rPr>
                <w:rFonts w:ascii="Arial" w:hAnsi="Arial" w:cs="Arial"/>
              </w:rPr>
              <w:t xml:space="preserve">ogin as one of the entity noted in </w:t>
            </w:r>
            <w:r>
              <w:rPr>
                <w:rFonts w:ascii="Arial" w:hAnsi="Arial" w:cs="Arial"/>
              </w:rPr>
              <w:t>S</w:t>
            </w:r>
            <w:r w:rsidR="00587749">
              <w:rPr>
                <w:rFonts w:ascii="Arial" w:hAnsi="Arial" w:cs="Arial"/>
              </w:rPr>
              <w:t>tep 3</w:t>
            </w:r>
            <w:r w:rsidR="004A5C42">
              <w:rPr>
                <w:rFonts w:ascii="Arial" w:hAnsi="Arial" w:cs="Arial"/>
              </w:rPr>
              <w:t>0</w:t>
            </w:r>
            <w:r w:rsidRPr="00794F1A">
              <w:rPr>
                <w:rFonts w:ascii="Arial" w:hAnsi="Arial" w:cs="Arial"/>
              </w:rPr>
              <w:t>.</w:t>
            </w:r>
          </w:p>
          <w:p w:rsidR="00D16B6B" w:rsidRDefault="00D16B6B" w:rsidP="00D16B6B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ascii="Arial" w:hAnsi="Arial" w:cs="Arial"/>
              </w:rPr>
            </w:pPr>
            <w:r w:rsidRPr="00AB3C51">
              <w:rPr>
                <w:rFonts w:ascii="Arial" w:hAnsi="Arial" w:cs="Arial"/>
              </w:rPr>
              <w:t xml:space="preserve">Navigate to </w:t>
            </w:r>
            <w:r>
              <w:rPr>
                <w:rFonts w:ascii="Arial" w:hAnsi="Arial" w:cs="Arial"/>
              </w:rPr>
              <w:t>W</w:t>
            </w:r>
            <w:r w:rsidRPr="00AB3C51">
              <w:rPr>
                <w:rFonts w:ascii="Arial" w:hAnsi="Arial" w:cs="Arial"/>
              </w:rPr>
              <w:t>izard &gt; Training.</w:t>
            </w:r>
          </w:p>
          <w:p w:rsidR="00613570" w:rsidRDefault="00613570" w:rsidP="00613570">
            <w:pPr>
              <w:pStyle w:val="ListParagraph"/>
              <w:contextualSpacing/>
              <w:rPr>
                <w:rFonts w:ascii="Arial" w:hAnsi="Arial" w:cs="Arial"/>
              </w:rPr>
            </w:pPr>
          </w:p>
          <w:p w:rsidR="00613570" w:rsidRDefault="00613570" w:rsidP="00613570">
            <w:pPr>
              <w:pStyle w:val="ListParagraph"/>
              <w:contextualSpacing/>
              <w:rPr>
                <w:rFonts w:ascii="Arial" w:hAnsi="Arial" w:cs="Arial"/>
              </w:rPr>
            </w:pPr>
          </w:p>
          <w:p w:rsidR="00613570" w:rsidRDefault="00613570" w:rsidP="00613570">
            <w:pPr>
              <w:pStyle w:val="ListParagraph"/>
              <w:contextualSpacing/>
              <w:rPr>
                <w:rFonts w:ascii="Arial" w:hAnsi="Arial" w:cs="Arial"/>
              </w:rPr>
            </w:pPr>
          </w:p>
          <w:p w:rsidR="00613570" w:rsidRDefault="00613570" w:rsidP="00613570">
            <w:pPr>
              <w:pStyle w:val="ListParagraph"/>
              <w:contextualSpacing/>
              <w:rPr>
                <w:rFonts w:ascii="Arial" w:hAnsi="Arial" w:cs="Arial"/>
              </w:rPr>
            </w:pPr>
          </w:p>
          <w:p w:rsidR="00613570" w:rsidRDefault="00613570" w:rsidP="00613570">
            <w:pPr>
              <w:pStyle w:val="ListParagraph"/>
              <w:contextualSpacing/>
              <w:rPr>
                <w:rFonts w:ascii="Arial" w:hAnsi="Arial" w:cs="Arial"/>
              </w:rPr>
            </w:pPr>
          </w:p>
          <w:p w:rsidR="00613570" w:rsidRDefault="00613570" w:rsidP="00613570">
            <w:pPr>
              <w:pStyle w:val="ListParagraph"/>
              <w:contextualSpacing/>
              <w:rPr>
                <w:rFonts w:ascii="Arial" w:hAnsi="Arial" w:cs="Arial"/>
              </w:rPr>
            </w:pPr>
          </w:p>
          <w:p w:rsidR="00613570" w:rsidRDefault="00613570" w:rsidP="00613570">
            <w:pPr>
              <w:pStyle w:val="ListParagraph"/>
              <w:contextualSpacing/>
              <w:rPr>
                <w:rFonts w:ascii="Arial" w:hAnsi="Arial" w:cs="Arial"/>
              </w:rPr>
            </w:pPr>
          </w:p>
          <w:p w:rsidR="00D16B6B" w:rsidRDefault="00D16B6B" w:rsidP="00613570">
            <w:pPr>
              <w:pStyle w:val="ListParagraph"/>
              <w:ind w:left="0"/>
              <w:contextualSpacing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45114D" w:rsidRDefault="00D16B6B" w:rsidP="00D16B6B">
            <w:pPr>
              <w:pStyle w:val="ListParagraph"/>
              <w:ind w:left="360"/>
              <w:contextualSpacing/>
              <w:rPr>
                <w:rFonts w:ascii="Arial" w:hAnsi="Arial" w:cs="Arial"/>
                <w:b/>
                <w:color w:val="FF0000"/>
                <w:u w:val="single"/>
              </w:rPr>
            </w:pPr>
            <w:r w:rsidRPr="00D16B6B">
              <w:rPr>
                <w:rFonts w:ascii="Arial" w:hAnsi="Arial" w:cs="Arial"/>
                <w:b/>
                <w:color w:val="FF0000"/>
              </w:rPr>
              <w:t xml:space="preserve">     </w:t>
            </w:r>
            <w:r w:rsidRPr="00D16B6B">
              <w:rPr>
                <w:rFonts w:ascii="Arial" w:hAnsi="Arial" w:cs="Arial"/>
                <w:b/>
                <w:color w:val="FF0000"/>
                <w:u w:val="single"/>
              </w:rPr>
              <w:t xml:space="preserve">ER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13</w:t>
            </w:r>
            <w:r w:rsidRPr="00D16B6B">
              <w:rPr>
                <w:rFonts w:ascii="Arial" w:hAnsi="Arial" w:cs="Arial"/>
                <w:b/>
                <w:color w:val="FF0000"/>
                <w:u w:val="single"/>
              </w:rPr>
              <w:t xml:space="preserve"> - The Read and Sign training created in ER-11 appears.</w:t>
            </w:r>
          </w:p>
          <w:p w:rsidR="00D16B6B" w:rsidRDefault="00D16B6B" w:rsidP="00613570">
            <w:pPr>
              <w:pStyle w:val="ListParagraph"/>
              <w:ind w:left="0"/>
              <w:contextualSpacing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376A2C" w:rsidRPr="00613570" w:rsidRDefault="00FD59F4" w:rsidP="00613570">
            <w:pPr>
              <w:pStyle w:val="ListParagraph"/>
              <w:ind w:left="360"/>
              <w:contextualSpacing/>
              <w:rPr>
                <w:noProof/>
                <w:lang w:val="en-IN" w:eastAsia="en-IN"/>
              </w:rPr>
            </w:pPr>
            <w:r w:rsidRPr="00D16B6B">
              <w:rPr>
                <w:noProof/>
                <w:lang w:val="en-IN" w:eastAsia="en-IN"/>
              </w:rPr>
              <w:drawing>
                <wp:inline distT="0" distB="0" distL="0" distR="0">
                  <wp:extent cx="5943600" cy="1552575"/>
                  <wp:effectExtent l="19050" t="19050" r="19050" b="28575"/>
                  <wp:docPr id="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552575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376A2C" w:rsidRPr="00D16B6B" w:rsidRDefault="00376A2C" w:rsidP="00D16B6B">
            <w:pPr>
              <w:pStyle w:val="ListParagraph"/>
              <w:ind w:left="360"/>
              <w:contextualSpacing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376A2C" w:rsidRPr="000F2A2B" w:rsidRDefault="00376A2C" w:rsidP="00376A2C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 w:rsidRPr="000F2A2B">
              <w:rPr>
                <w:rFonts w:ascii="Arial" w:hAnsi="Arial" w:cs="Arial"/>
              </w:rPr>
              <w:t xml:space="preserve">            </w:t>
            </w:r>
            <w:r w:rsidRPr="000F2A2B">
              <w:rPr>
                <w:rFonts w:ascii="Arial" w:hAnsi="Arial" w:cs="Arial"/>
                <w:b/>
                <w:color w:val="FF0000"/>
                <w:u w:val="single"/>
              </w:rPr>
              <w:t xml:space="preserve">ER </w:t>
            </w:r>
            <w:r w:rsidR="005F4947">
              <w:rPr>
                <w:rFonts w:ascii="Arial" w:hAnsi="Arial" w:cs="Arial"/>
                <w:b/>
                <w:color w:val="FF0000"/>
                <w:u w:val="single"/>
              </w:rPr>
              <w:t>14</w:t>
            </w:r>
            <w:r w:rsidRPr="000F2A2B">
              <w:rPr>
                <w:rFonts w:ascii="Arial" w:hAnsi="Arial" w:cs="Arial"/>
                <w:b/>
                <w:color w:val="FF0000"/>
                <w:u w:val="single"/>
              </w:rPr>
              <w:t xml:space="preserve"> – Training due date is same as Target release date noted in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S</w:t>
            </w:r>
            <w:r w:rsidRPr="000F2A2B">
              <w:rPr>
                <w:rFonts w:ascii="Arial" w:hAnsi="Arial" w:cs="Arial"/>
                <w:b/>
                <w:color w:val="FF0000"/>
                <w:u w:val="single"/>
              </w:rPr>
              <w:t xml:space="preserve">tep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20</w:t>
            </w:r>
            <w:r w:rsidRPr="000F2A2B">
              <w:rPr>
                <w:rFonts w:ascii="Arial" w:hAnsi="Arial" w:cs="Arial"/>
                <w:b/>
                <w:color w:val="FF0000"/>
                <w:u w:val="single"/>
              </w:rPr>
              <w:t>.</w:t>
            </w:r>
          </w:p>
          <w:p w:rsidR="00D16B6B" w:rsidRDefault="00D16B6B" w:rsidP="00D16B6B">
            <w:pPr>
              <w:pStyle w:val="ListParagraph"/>
              <w:contextualSpacing/>
              <w:rPr>
                <w:rFonts w:ascii="Arial" w:hAnsi="Arial" w:cs="Arial"/>
                <w:b/>
                <w:color w:val="FF0000"/>
              </w:rPr>
            </w:pPr>
          </w:p>
          <w:p w:rsidR="005F4947" w:rsidRDefault="00FD59F4" w:rsidP="00D16B6B">
            <w:pPr>
              <w:pStyle w:val="ListParagraph"/>
              <w:contextualSpacing/>
              <w:rPr>
                <w:rFonts w:ascii="Arial" w:hAnsi="Arial" w:cs="Arial"/>
                <w:b/>
                <w:color w:val="FF0000"/>
              </w:rPr>
            </w:pPr>
            <w:r w:rsidRPr="005F4947">
              <w:rPr>
                <w:noProof/>
                <w:lang w:val="en-IN" w:eastAsia="en-IN"/>
              </w:rPr>
              <w:drawing>
                <wp:inline distT="0" distB="0" distL="0" distR="0">
                  <wp:extent cx="5943600" cy="1581150"/>
                  <wp:effectExtent l="19050" t="19050" r="19050" b="19050"/>
                  <wp:docPr id="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58115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376A2C" w:rsidRPr="00D16B6B" w:rsidRDefault="00376A2C" w:rsidP="00D16B6B">
            <w:pPr>
              <w:pStyle w:val="ListParagraph"/>
              <w:contextualSpacing/>
              <w:rPr>
                <w:rFonts w:ascii="Arial" w:hAnsi="Arial" w:cs="Arial"/>
                <w:b/>
                <w:color w:val="FF0000"/>
              </w:rPr>
            </w:pPr>
          </w:p>
          <w:p w:rsidR="00D16B6B" w:rsidRPr="00D16B6B" w:rsidRDefault="00D16B6B" w:rsidP="00D16B6B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ascii="Arial" w:hAnsi="Arial" w:cs="Arial"/>
              </w:rPr>
            </w:pPr>
            <w:r w:rsidRPr="00D16B6B">
              <w:rPr>
                <w:rFonts w:ascii="Arial" w:hAnsi="Arial" w:cs="Arial"/>
              </w:rPr>
              <w:t>Begin training</w:t>
            </w:r>
            <w:r>
              <w:rPr>
                <w:rFonts w:ascii="Arial" w:hAnsi="Arial" w:cs="Arial"/>
              </w:rPr>
              <w:t>.</w:t>
            </w:r>
          </w:p>
          <w:p w:rsidR="00D16B6B" w:rsidRPr="000F2A2B" w:rsidRDefault="00D16B6B" w:rsidP="00D16B6B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ascii="Arial" w:hAnsi="Arial" w:cs="Arial"/>
                <w:u w:val="single"/>
              </w:rPr>
            </w:pPr>
            <w:r w:rsidRPr="000F2A2B">
              <w:rPr>
                <w:rFonts w:ascii="Arial" w:hAnsi="Arial" w:cs="Arial"/>
              </w:rPr>
              <w:t xml:space="preserve">Sign/complete the training. </w:t>
            </w:r>
          </w:p>
          <w:p w:rsidR="0045114D" w:rsidRDefault="00D16B6B" w:rsidP="00D16B6B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 out</w:t>
            </w:r>
          </w:p>
          <w:p w:rsidR="00D16B6B" w:rsidRDefault="00D16B6B" w:rsidP="00D16B6B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 Run Jobs and Move document between cabinets through</w:t>
            </w:r>
            <w:r w:rsidR="004F3147">
              <w:rPr>
                <w:rFonts w:ascii="Arial" w:hAnsi="Arial" w:cs="Arial"/>
              </w:rPr>
              <w:t xml:space="preserve"> the</w:t>
            </w:r>
            <w:r>
              <w:rPr>
                <w:rFonts w:ascii="Arial" w:hAnsi="Arial" w:cs="Arial"/>
              </w:rPr>
              <w:t xml:space="preserve"> </w:t>
            </w:r>
            <w:r w:rsidRPr="004F3147">
              <w:rPr>
                <w:rFonts w:ascii="Arial" w:hAnsi="Arial" w:cs="Arial"/>
                <w:noProof/>
              </w:rPr>
              <w:t>database</w:t>
            </w:r>
            <w:r>
              <w:rPr>
                <w:rFonts w:ascii="Arial" w:hAnsi="Arial" w:cs="Arial"/>
              </w:rPr>
              <w:t>.</w:t>
            </w:r>
          </w:p>
          <w:p w:rsidR="00613570" w:rsidRDefault="00613570" w:rsidP="00613570">
            <w:pPr>
              <w:ind w:left="720"/>
              <w:rPr>
                <w:rFonts w:ascii="Arial" w:hAnsi="Arial" w:cs="Arial"/>
              </w:rPr>
            </w:pPr>
          </w:p>
          <w:p w:rsidR="00916160" w:rsidRPr="00613570" w:rsidRDefault="00916160" w:rsidP="00613570">
            <w:pPr>
              <w:ind w:left="720"/>
              <w:rPr>
                <w:rFonts w:ascii="Arial" w:hAnsi="Arial" w:cs="Arial"/>
              </w:rPr>
            </w:pPr>
          </w:p>
          <w:p w:rsidR="005F4947" w:rsidRPr="00613570" w:rsidRDefault="00D16B6B" w:rsidP="0061357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4F3147">
              <w:rPr>
                <w:rFonts w:ascii="Arial" w:hAnsi="Arial" w:cs="Arial"/>
                <w:noProof/>
              </w:rPr>
              <w:t>Log</w:t>
            </w:r>
            <w:r w:rsidR="004F3147">
              <w:rPr>
                <w:rFonts w:ascii="Arial" w:hAnsi="Arial" w:cs="Arial"/>
                <w:noProof/>
              </w:rPr>
              <w:t xml:space="preserve"> </w:t>
            </w:r>
            <w:r w:rsidRPr="004F3147">
              <w:rPr>
                <w:rFonts w:ascii="Arial" w:hAnsi="Arial" w:cs="Arial"/>
                <w:noProof/>
              </w:rPr>
              <w:t>in</w:t>
            </w:r>
            <w:r>
              <w:rPr>
                <w:rFonts w:ascii="Arial" w:hAnsi="Arial" w:cs="Arial"/>
              </w:rPr>
              <w:t xml:space="preserve"> to </w:t>
            </w:r>
            <w:r w:rsidRPr="004F3147">
              <w:rPr>
                <w:rFonts w:ascii="Arial" w:hAnsi="Arial" w:cs="Arial"/>
                <w:noProof/>
              </w:rPr>
              <w:t>a</w:t>
            </w:r>
            <w:r>
              <w:rPr>
                <w:rFonts w:ascii="Arial" w:hAnsi="Arial" w:cs="Arial"/>
              </w:rPr>
              <w:t xml:space="preserve"> user used in Step 1</w:t>
            </w:r>
          </w:p>
          <w:p w:rsidR="00613570" w:rsidRDefault="00613570" w:rsidP="00D16B6B">
            <w:pPr>
              <w:pStyle w:val="ListParagraph"/>
              <w:ind w:left="0"/>
              <w:rPr>
                <w:rFonts w:ascii="Arial" w:hAnsi="Arial" w:cs="Arial"/>
              </w:rPr>
            </w:pPr>
          </w:p>
          <w:p w:rsidR="00D16B6B" w:rsidRPr="00636235" w:rsidRDefault="00D16B6B" w:rsidP="00376A2C">
            <w:pPr>
              <w:pStyle w:val="ListParagraph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ER </w:t>
            </w:r>
            <w:r w:rsidR="005F4947">
              <w:rPr>
                <w:rFonts w:ascii="Arial" w:hAnsi="Arial" w:cs="Arial"/>
                <w:b/>
                <w:color w:val="FF0000"/>
                <w:u w:val="single"/>
              </w:rPr>
              <w:t>1</w:t>
            </w:r>
            <w:r w:rsidR="000E1C55">
              <w:rPr>
                <w:rFonts w:ascii="Arial" w:hAnsi="Arial" w:cs="Arial"/>
                <w:b/>
                <w:color w:val="FF0000"/>
                <w:u w:val="single"/>
              </w:rPr>
              <w:t>5</w:t>
            </w:r>
            <w:r w:rsidRPr="0026121E">
              <w:rPr>
                <w:rFonts w:ascii="Arial" w:hAnsi="Arial" w:cs="Arial"/>
                <w:b/>
                <w:color w:val="FF0000"/>
                <w:u w:val="single"/>
              </w:rPr>
              <w:t xml:space="preserve"> - Approved document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from Step 35 should </w:t>
            </w:r>
            <w:r w:rsidRPr="0026121E">
              <w:rPr>
                <w:rFonts w:ascii="Arial" w:hAnsi="Arial" w:cs="Arial"/>
                <w:b/>
                <w:color w:val="FF0000"/>
                <w:u w:val="single"/>
              </w:rPr>
              <w:t>move to</w:t>
            </w:r>
            <w:r w:rsidR="004F3147">
              <w:rPr>
                <w:rFonts w:ascii="Arial" w:hAnsi="Arial" w:cs="Arial"/>
                <w:b/>
                <w:color w:val="FF0000"/>
                <w:u w:val="single"/>
              </w:rPr>
              <w:t xml:space="preserve"> the</w:t>
            </w:r>
            <w:r w:rsidRPr="0026121E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Pr="004F3147">
              <w:rPr>
                <w:rFonts w:ascii="Arial" w:hAnsi="Arial" w:cs="Arial"/>
                <w:b/>
                <w:noProof/>
                <w:color w:val="FF0000"/>
                <w:u w:val="single"/>
              </w:rPr>
              <w:t>effective</w:t>
            </w:r>
            <w:r w:rsidRPr="0026121E">
              <w:rPr>
                <w:rFonts w:ascii="Arial" w:hAnsi="Arial" w:cs="Arial"/>
                <w:b/>
                <w:color w:val="FF0000"/>
                <w:u w:val="single"/>
              </w:rPr>
              <w:t xml:space="preserve"> cabinet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Pr="00636235">
              <w:rPr>
                <w:rFonts w:ascii="Arial" w:hAnsi="Arial" w:cs="Arial"/>
                <w:b/>
                <w:color w:val="FF0000"/>
                <w:u w:val="single"/>
              </w:rPr>
              <w:t>as 50% of required training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is completed</w:t>
            </w:r>
            <w:r w:rsidRPr="00636235">
              <w:rPr>
                <w:rFonts w:ascii="Arial" w:hAnsi="Arial" w:cs="Arial"/>
                <w:b/>
                <w:color w:val="FF0000"/>
                <w:u w:val="single"/>
              </w:rPr>
              <w:t>.</w:t>
            </w:r>
          </w:p>
          <w:p w:rsidR="00D16B6B" w:rsidRPr="00D16B6B" w:rsidRDefault="00376A2C" w:rsidP="00D16B6B">
            <w:pPr>
              <w:pStyle w:val="List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</w:p>
          <w:p w:rsidR="00D16B6B" w:rsidRPr="00D16B6B" w:rsidRDefault="00376A2C" w:rsidP="00D16B6B">
            <w:pPr>
              <w:rPr>
                <w:rFonts w:ascii="Arial" w:hAnsi="Arial" w:cs="Arial"/>
              </w:rPr>
            </w:pPr>
            <w:r>
              <w:rPr>
                <w:noProof/>
                <w:lang w:val="en-IN" w:eastAsia="en-IN"/>
              </w:rPr>
              <w:t xml:space="preserve">    </w:t>
            </w:r>
            <w:r w:rsidR="00FD59F4" w:rsidRPr="00D16B6B">
              <w:rPr>
                <w:noProof/>
                <w:lang w:val="en-IN" w:eastAsia="en-IN"/>
              </w:rPr>
              <w:drawing>
                <wp:inline distT="0" distB="0" distL="0" distR="0">
                  <wp:extent cx="5943600" cy="2628900"/>
                  <wp:effectExtent l="19050" t="19050" r="19050" b="19050"/>
                  <wp:docPr id="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62890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613570" w:rsidRDefault="00613570" w:rsidP="00CD039E">
            <w:pPr>
              <w:pStyle w:val="ListParagraph"/>
              <w:ind w:left="0"/>
              <w:contextualSpacing/>
              <w:rPr>
                <w:rFonts w:ascii="Arial" w:hAnsi="Arial" w:cs="Arial"/>
              </w:rPr>
            </w:pPr>
          </w:p>
          <w:p w:rsidR="005F207C" w:rsidRDefault="005F207C" w:rsidP="00CD039E">
            <w:pPr>
              <w:pStyle w:val="ListParagraph"/>
              <w:ind w:left="0"/>
              <w:contextualSpacing/>
              <w:rPr>
                <w:rFonts w:ascii="Arial" w:hAnsi="Arial" w:cs="Arial"/>
              </w:rPr>
            </w:pPr>
          </w:p>
          <w:p w:rsidR="005F207C" w:rsidRDefault="005F207C" w:rsidP="00CD039E">
            <w:pPr>
              <w:pStyle w:val="ListParagraph"/>
              <w:ind w:left="0"/>
              <w:contextualSpacing/>
              <w:rPr>
                <w:rFonts w:ascii="Arial" w:hAnsi="Arial" w:cs="Arial"/>
              </w:rPr>
            </w:pPr>
          </w:p>
          <w:p w:rsidR="005F207C" w:rsidRDefault="005F207C" w:rsidP="00CD039E">
            <w:pPr>
              <w:pStyle w:val="ListParagraph"/>
              <w:ind w:left="0"/>
              <w:contextualSpacing/>
              <w:rPr>
                <w:rFonts w:ascii="Arial" w:hAnsi="Arial" w:cs="Arial"/>
              </w:rPr>
            </w:pPr>
          </w:p>
          <w:p w:rsidR="005F207C" w:rsidRDefault="005F207C" w:rsidP="00CD039E">
            <w:pPr>
              <w:pStyle w:val="ListParagraph"/>
              <w:ind w:left="0"/>
              <w:contextualSpacing/>
              <w:rPr>
                <w:rFonts w:ascii="Arial" w:hAnsi="Arial" w:cs="Arial"/>
              </w:rPr>
            </w:pPr>
          </w:p>
          <w:p w:rsidR="005F207C" w:rsidRDefault="005F207C" w:rsidP="00CD039E">
            <w:pPr>
              <w:pStyle w:val="ListParagraph"/>
              <w:ind w:left="0"/>
              <w:contextualSpacing/>
              <w:rPr>
                <w:rFonts w:ascii="Arial" w:hAnsi="Arial" w:cs="Arial"/>
              </w:rPr>
            </w:pPr>
          </w:p>
          <w:p w:rsidR="005F207C" w:rsidRDefault="005F207C" w:rsidP="00CD039E">
            <w:pPr>
              <w:pStyle w:val="ListParagraph"/>
              <w:ind w:left="0"/>
              <w:contextualSpacing/>
              <w:rPr>
                <w:rFonts w:ascii="Arial" w:hAnsi="Arial" w:cs="Arial"/>
              </w:rPr>
            </w:pPr>
            <w:bookmarkStart w:id="0" w:name="_GoBack"/>
            <w:bookmarkEnd w:id="0"/>
          </w:p>
          <w:p w:rsidR="005F207C" w:rsidRDefault="005F207C" w:rsidP="005F207C">
            <w:pPr>
              <w:ind w:left="3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Part 3</w:t>
            </w:r>
          </w:p>
          <w:p w:rsidR="005F207C" w:rsidRPr="005F207C" w:rsidRDefault="005F207C" w:rsidP="005F207C">
            <w:pPr>
              <w:ind w:left="360"/>
              <w:rPr>
                <w:rFonts w:ascii="Arial" w:hAnsi="Arial" w:cs="Arial"/>
                <w:b/>
              </w:rPr>
            </w:pPr>
          </w:p>
          <w:p w:rsidR="00CD039E" w:rsidRDefault="00CD039E" w:rsidP="00CD039E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Create a new document. </w:t>
            </w:r>
          </w:p>
          <w:p w:rsidR="00CD039E" w:rsidRDefault="00CD039E" w:rsidP="00CD039E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Ensure the document is open in edit mode. </w:t>
            </w:r>
          </w:p>
          <w:p w:rsidR="00CD039E" w:rsidRPr="00CD039E" w:rsidRDefault="00CD039E" w:rsidP="00CD039E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ascii="Arial" w:hAnsi="Arial" w:cs="Arial"/>
              </w:rPr>
            </w:pPr>
            <w:r w:rsidRPr="00CD039E">
              <w:rPr>
                <w:rFonts w:ascii="Arial" w:hAnsi="Arial" w:cs="Arial"/>
              </w:rPr>
              <w:t>Note</w:t>
            </w:r>
            <w:r w:rsidRPr="00B567D6">
              <w:rPr>
                <w:rFonts w:ascii="Arial" w:hAnsi="Arial" w:cs="Arial"/>
              </w:rPr>
              <w:t xml:space="preserve">: Edit mode </w:t>
            </w:r>
            <w:proofErr w:type="gramStart"/>
            <w:r w:rsidRPr="00B567D6">
              <w:rPr>
                <w:rFonts w:ascii="Arial" w:hAnsi="Arial" w:cs="Arial"/>
              </w:rPr>
              <w:t>On/</w:t>
            </w:r>
            <w:proofErr w:type="gramEnd"/>
            <w:r w:rsidRPr="00B567D6">
              <w:rPr>
                <w:rFonts w:ascii="Arial" w:hAnsi="Arial" w:cs="Arial"/>
              </w:rPr>
              <w:t xml:space="preserve">Off is generally indicated on the top of the form and form fields are editable </w:t>
            </w:r>
            <w:r>
              <w:rPr>
                <w:rFonts w:ascii="Arial" w:hAnsi="Arial" w:cs="Arial"/>
              </w:rPr>
              <w:t>when</w:t>
            </w:r>
            <w:r w:rsidRPr="00B567D6">
              <w:rPr>
                <w:rFonts w:ascii="Arial" w:hAnsi="Arial" w:cs="Arial"/>
              </w:rPr>
              <w:t xml:space="preserve"> it is enabled.</w:t>
            </w:r>
            <w:r w:rsidRPr="00B567D6" w:rsidDel="00E3798F">
              <w:rPr>
                <w:rFonts w:ascii="Arial" w:hAnsi="Arial" w:cs="Arial"/>
              </w:rPr>
              <w:t xml:space="preserve"> </w:t>
            </w:r>
          </w:p>
          <w:p w:rsidR="00CD039E" w:rsidRDefault="00CD039E" w:rsidP="00CD039E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ascii="Arial" w:hAnsi="Arial" w:cs="Arial"/>
              </w:rPr>
            </w:pPr>
            <w:r w:rsidRPr="009A0F19">
              <w:rPr>
                <w:rFonts w:ascii="Arial" w:hAnsi="Arial" w:cs="Arial"/>
              </w:rPr>
              <w:t xml:space="preserve">Add </w:t>
            </w:r>
            <w:r w:rsidR="004F3147">
              <w:rPr>
                <w:rFonts w:ascii="Arial" w:hAnsi="Arial" w:cs="Arial"/>
                <w:noProof/>
              </w:rPr>
              <w:t>the</w:t>
            </w:r>
            <w:r w:rsidRPr="004F3147">
              <w:rPr>
                <w:rFonts w:ascii="Arial" w:hAnsi="Arial" w:cs="Arial"/>
                <w:noProof/>
              </w:rPr>
              <w:t xml:space="preserve"> main</w:t>
            </w:r>
            <w:r w:rsidRPr="009A0F19">
              <w:rPr>
                <w:rFonts w:ascii="Arial" w:hAnsi="Arial" w:cs="Arial"/>
              </w:rPr>
              <w:t xml:space="preserve"> file</w:t>
            </w:r>
            <w:r w:rsidRPr="00D83C3B">
              <w:rPr>
                <w:rFonts w:ascii="Arial" w:hAnsi="Arial" w:cs="Arial"/>
              </w:rPr>
              <w:t xml:space="preserve">, approvers, and all the required fields. </w:t>
            </w:r>
          </w:p>
          <w:p w:rsidR="00CD039E" w:rsidRPr="00D83C3B" w:rsidRDefault="00CD039E" w:rsidP="00CD039E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ascii="Arial" w:hAnsi="Arial" w:cs="Arial"/>
              </w:rPr>
            </w:pPr>
            <w:r w:rsidRPr="009A0F19">
              <w:rPr>
                <w:rFonts w:ascii="Arial" w:hAnsi="Arial" w:cs="Arial"/>
              </w:rPr>
              <w:t>Click on</w:t>
            </w:r>
            <w:r>
              <w:rPr>
                <w:rFonts w:ascii="Arial" w:hAnsi="Arial" w:cs="Arial"/>
              </w:rPr>
              <w:t xml:space="preserve"> the</w:t>
            </w:r>
            <w:r w:rsidRPr="009A0F19">
              <w:rPr>
                <w:rFonts w:ascii="Arial" w:hAnsi="Arial" w:cs="Arial"/>
              </w:rPr>
              <w:t xml:space="preserve"> “Training” tab.</w:t>
            </w:r>
          </w:p>
          <w:p w:rsidR="00CD039E" w:rsidRDefault="00CD039E" w:rsidP="00CD039E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or change the training type to “Read and Sign”.</w:t>
            </w:r>
          </w:p>
          <w:p w:rsidR="00CD039E" w:rsidRDefault="00CD039E" w:rsidP="00CD039E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ascii="Arial" w:hAnsi="Arial" w:cs="Arial"/>
              </w:rPr>
            </w:pPr>
            <w:r w:rsidRPr="00CD039E">
              <w:rPr>
                <w:rFonts w:ascii="Arial" w:hAnsi="Arial" w:cs="Arial"/>
              </w:rPr>
              <w:t>Set “Schedule training: On promotion to the following cabinet” to “Approved”.</w:t>
            </w:r>
          </w:p>
          <w:p w:rsidR="00613570" w:rsidRPr="00613570" w:rsidRDefault="00CD039E" w:rsidP="00613570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ascii="Arial" w:hAnsi="Arial" w:cs="Arial"/>
              </w:rPr>
            </w:pPr>
            <w:r w:rsidRPr="00CD039E">
              <w:rPr>
                <w:rFonts w:ascii="Arial" w:hAnsi="Arial" w:cs="Arial"/>
              </w:rPr>
              <w:t xml:space="preserve">For “Training due” select radio button “by date” and set that date. </w:t>
            </w:r>
          </w:p>
          <w:p w:rsidR="00CD039E" w:rsidRDefault="00CD039E" w:rsidP="00CD039E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ascii="Arial" w:hAnsi="Arial" w:cs="Arial"/>
              </w:rPr>
            </w:pPr>
            <w:r w:rsidRPr="00CD039E">
              <w:rPr>
                <w:rFonts w:ascii="Arial" w:hAnsi="Arial" w:cs="Arial"/>
              </w:rPr>
              <w:t>For “Promotion Settings” select the checkbox “</w:t>
            </w:r>
            <w:r w:rsidRPr="00CD039E">
              <w:rPr>
                <w:rFonts w:ascii="Arial" w:hAnsi="Arial" w:cs="Arial"/>
                <w:color w:val="222222"/>
                <w:shd w:val="clear" w:color="auto" w:fill="FFFFFF"/>
              </w:rPr>
              <w:t xml:space="preserve">Item may be promoted to next cabinet with open </w:t>
            </w:r>
            <w:r w:rsidRPr="00CD039E">
              <w:rPr>
                <w:rFonts w:ascii="Arial" w:hAnsi="Arial" w:cs="Arial"/>
              </w:rPr>
              <w:t>training items”.</w:t>
            </w:r>
          </w:p>
          <w:p w:rsidR="00CD039E" w:rsidRPr="00CD039E" w:rsidRDefault="00CD039E" w:rsidP="00CD039E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ascii="Arial" w:hAnsi="Arial" w:cs="Arial"/>
              </w:rPr>
            </w:pPr>
            <w:r w:rsidRPr="00CD039E">
              <w:rPr>
                <w:rFonts w:ascii="Arial" w:hAnsi="Arial" w:cs="Arial"/>
              </w:rPr>
              <w:t xml:space="preserve">For “Require the following percentage of </w:t>
            </w:r>
            <w:r w:rsidRPr="004F3147">
              <w:rPr>
                <w:rFonts w:ascii="Arial" w:hAnsi="Arial" w:cs="Arial"/>
                <w:noProof/>
              </w:rPr>
              <w:t>training</w:t>
            </w:r>
            <w:r w:rsidRPr="00CD039E">
              <w:rPr>
                <w:rFonts w:ascii="Arial" w:hAnsi="Arial" w:cs="Arial"/>
              </w:rPr>
              <w:t xml:space="preserve"> to be completed” select the checkbox and add “50” % in</w:t>
            </w:r>
            <w:r w:rsidR="004F3147">
              <w:rPr>
                <w:rFonts w:ascii="Arial" w:hAnsi="Arial" w:cs="Arial"/>
              </w:rPr>
              <w:t xml:space="preserve"> the</w:t>
            </w:r>
            <w:r w:rsidRPr="00CD039E">
              <w:rPr>
                <w:rFonts w:ascii="Arial" w:hAnsi="Arial" w:cs="Arial"/>
              </w:rPr>
              <w:t xml:space="preserve"> </w:t>
            </w:r>
            <w:r w:rsidRPr="004F3147">
              <w:rPr>
                <w:rFonts w:ascii="Arial" w:hAnsi="Arial" w:cs="Arial"/>
                <w:noProof/>
              </w:rPr>
              <w:t>text</w:t>
            </w:r>
            <w:r w:rsidRPr="00CD039E">
              <w:rPr>
                <w:rFonts w:ascii="Arial" w:hAnsi="Arial" w:cs="Arial"/>
              </w:rPr>
              <w:t xml:space="preserve"> box.</w:t>
            </w:r>
          </w:p>
          <w:p w:rsidR="00613570" w:rsidRDefault="00CD039E" w:rsidP="009C0F6B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ascii="Arial" w:hAnsi="Arial" w:cs="Arial"/>
              </w:rPr>
            </w:pPr>
            <w:r w:rsidRPr="00CD039E">
              <w:rPr>
                <w:rFonts w:ascii="Arial" w:hAnsi="Arial" w:cs="Arial"/>
              </w:rPr>
              <w:t>For “Select entities subject to training” select the “From Selection” radio button. Click on “Entities” link. Select two entities and click on “Update”.</w:t>
            </w:r>
          </w:p>
          <w:p w:rsidR="005F207C" w:rsidRDefault="005F207C" w:rsidP="005F207C">
            <w:pPr>
              <w:pStyle w:val="ListParagraph"/>
              <w:contextualSpacing/>
              <w:rPr>
                <w:rFonts w:ascii="Arial" w:hAnsi="Arial" w:cs="Arial"/>
              </w:rPr>
            </w:pPr>
          </w:p>
          <w:p w:rsidR="005F207C" w:rsidRDefault="005F207C" w:rsidP="005F207C">
            <w:pPr>
              <w:pStyle w:val="ListParagraph"/>
              <w:contextualSpacing/>
              <w:rPr>
                <w:rFonts w:ascii="Arial" w:hAnsi="Arial" w:cs="Arial"/>
              </w:rPr>
            </w:pPr>
          </w:p>
          <w:p w:rsidR="000E1C55" w:rsidRPr="00636235" w:rsidRDefault="000E1C55" w:rsidP="000E1C55">
            <w:pPr>
              <w:pStyle w:val="ListParagraph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16</w:t>
            </w:r>
            <w:r w:rsidRPr="0026121E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–</w:t>
            </w:r>
            <w:r w:rsidRPr="0026121E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Read and Sign Training is setup as described in previous steps</w:t>
            </w:r>
            <w:r w:rsidRPr="00636235">
              <w:rPr>
                <w:rFonts w:ascii="Arial" w:hAnsi="Arial" w:cs="Arial"/>
                <w:b/>
                <w:color w:val="FF0000"/>
                <w:u w:val="single"/>
              </w:rPr>
              <w:t>.</w:t>
            </w:r>
          </w:p>
          <w:p w:rsidR="005F207C" w:rsidRDefault="005F207C" w:rsidP="005F207C">
            <w:pPr>
              <w:pStyle w:val="ListParagraph"/>
              <w:contextualSpacing/>
              <w:rPr>
                <w:rFonts w:ascii="Arial" w:hAnsi="Arial" w:cs="Arial"/>
              </w:rPr>
            </w:pPr>
          </w:p>
          <w:p w:rsidR="005F207C" w:rsidRDefault="005F207C" w:rsidP="005F207C">
            <w:pPr>
              <w:pStyle w:val="ListParagraph"/>
              <w:contextualSpacing/>
              <w:rPr>
                <w:rFonts w:ascii="Arial" w:hAnsi="Arial" w:cs="Arial"/>
              </w:rPr>
            </w:pPr>
          </w:p>
          <w:p w:rsidR="005F207C" w:rsidRDefault="005F207C" w:rsidP="005F207C">
            <w:pPr>
              <w:pStyle w:val="ListParagraph"/>
              <w:contextualSpacing/>
              <w:rPr>
                <w:rFonts w:ascii="Arial" w:hAnsi="Arial" w:cs="Arial"/>
              </w:rPr>
            </w:pPr>
          </w:p>
          <w:p w:rsidR="005F207C" w:rsidRDefault="005F207C" w:rsidP="005F207C">
            <w:pPr>
              <w:pStyle w:val="ListParagraph"/>
              <w:contextualSpacing/>
              <w:rPr>
                <w:rFonts w:ascii="Arial" w:hAnsi="Arial" w:cs="Arial"/>
              </w:rPr>
            </w:pPr>
          </w:p>
          <w:p w:rsidR="005F207C" w:rsidRDefault="005F207C" w:rsidP="005F207C">
            <w:pPr>
              <w:pStyle w:val="ListParagraph"/>
              <w:contextualSpacing/>
              <w:rPr>
                <w:rFonts w:ascii="Arial" w:hAnsi="Arial" w:cs="Arial"/>
              </w:rPr>
            </w:pPr>
          </w:p>
          <w:p w:rsidR="005F207C" w:rsidRDefault="005F207C" w:rsidP="005F207C">
            <w:pPr>
              <w:pStyle w:val="ListParagraph"/>
              <w:contextualSpacing/>
              <w:rPr>
                <w:rFonts w:ascii="Arial" w:hAnsi="Arial" w:cs="Arial"/>
              </w:rPr>
            </w:pPr>
          </w:p>
          <w:p w:rsidR="005F207C" w:rsidRDefault="005F207C" w:rsidP="005F207C">
            <w:pPr>
              <w:pStyle w:val="ListParagraph"/>
              <w:contextualSpacing/>
              <w:rPr>
                <w:rFonts w:ascii="Arial" w:hAnsi="Arial" w:cs="Arial"/>
              </w:rPr>
            </w:pPr>
          </w:p>
          <w:p w:rsidR="005F207C" w:rsidRDefault="005F207C" w:rsidP="005F207C">
            <w:pPr>
              <w:pStyle w:val="ListParagraph"/>
              <w:contextualSpacing/>
              <w:rPr>
                <w:rFonts w:ascii="Arial" w:hAnsi="Arial" w:cs="Arial"/>
              </w:rPr>
            </w:pPr>
          </w:p>
          <w:p w:rsidR="005F207C" w:rsidRDefault="005F207C" w:rsidP="005F207C">
            <w:pPr>
              <w:pStyle w:val="ListParagraph"/>
              <w:contextualSpacing/>
              <w:rPr>
                <w:rFonts w:ascii="Arial" w:hAnsi="Arial" w:cs="Arial"/>
              </w:rPr>
            </w:pPr>
          </w:p>
          <w:p w:rsidR="005F207C" w:rsidRDefault="005F207C" w:rsidP="005F207C">
            <w:pPr>
              <w:pStyle w:val="ListParagraph"/>
              <w:contextualSpacing/>
              <w:rPr>
                <w:rFonts w:ascii="Arial" w:hAnsi="Arial" w:cs="Arial"/>
              </w:rPr>
            </w:pPr>
          </w:p>
          <w:p w:rsidR="005F207C" w:rsidRDefault="005F207C" w:rsidP="005F207C">
            <w:pPr>
              <w:pStyle w:val="ListParagraph"/>
              <w:contextualSpacing/>
              <w:rPr>
                <w:rFonts w:ascii="Arial" w:hAnsi="Arial" w:cs="Arial"/>
              </w:rPr>
            </w:pPr>
          </w:p>
          <w:p w:rsidR="005F207C" w:rsidRDefault="005F207C" w:rsidP="005F207C">
            <w:pPr>
              <w:pStyle w:val="ListParagraph"/>
              <w:contextualSpacing/>
              <w:rPr>
                <w:rFonts w:ascii="Arial" w:hAnsi="Arial" w:cs="Arial"/>
              </w:rPr>
            </w:pPr>
          </w:p>
          <w:p w:rsidR="005F207C" w:rsidRDefault="005F207C" w:rsidP="005F207C">
            <w:pPr>
              <w:pStyle w:val="ListParagraph"/>
              <w:contextualSpacing/>
              <w:rPr>
                <w:rFonts w:ascii="Arial" w:hAnsi="Arial" w:cs="Arial"/>
              </w:rPr>
            </w:pPr>
          </w:p>
          <w:p w:rsidR="005F207C" w:rsidRDefault="005F207C" w:rsidP="005F207C">
            <w:pPr>
              <w:pStyle w:val="ListParagraph"/>
              <w:contextualSpacing/>
              <w:rPr>
                <w:rFonts w:ascii="Arial" w:hAnsi="Arial" w:cs="Arial"/>
              </w:rPr>
            </w:pPr>
          </w:p>
          <w:p w:rsidR="009C0F6B" w:rsidRPr="009C0F6B" w:rsidRDefault="009C0F6B" w:rsidP="009C0F6B">
            <w:pPr>
              <w:pStyle w:val="ListParagraph"/>
              <w:contextualSpacing/>
              <w:rPr>
                <w:rFonts w:ascii="Arial" w:hAnsi="Arial" w:cs="Arial"/>
              </w:rPr>
            </w:pPr>
          </w:p>
          <w:p w:rsidR="00D16B6B" w:rsidRDefault="00FD59F4" w:rsidP="00B37262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  <w:r w:rsidRPr="00CD039E">
              <w:rPr>
                <w:noProof/>
                <w:lang w:val="en-IN" w:eastAsia="en-IN"/>
              </w:rPr>
              <w:drawing>
                <wp:inline distT="0" distB="0" distL="0" distR="0">
                  <wp:extent cx="5457825" cy="3771900"/>
                  <wp:effectExtent l="19050" t="19050" r="28575" b="19050"/>
                  <wp:docPr id="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377190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45114D" w:rsidRDefault="0045114D" w:rsidP="00B37262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CD039E" w:rsidRPr="00D679D8" w:rsidRDefault="00CD039E" w:rsidP="00CD039E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ascii="Arial" w:hAnsi="Arial" w:cs="Arial"/>
              </w:rPr>
            </w:pPr>
            <w:r w:rsidRPr="006C79FE">
              <w:rPr>
                <w:rFonts w:ascii="Arial" w:hAnsi="Arial" w:cs="Arial"/>
              </w:rPr>
              <w:t>Check in the document and route the document for approval.</w:t>
            </w:r>
          </w:p>
          <w:p w:rsidR="00CD039E" w:rsidRDefault="00CD039E" w:rsidP="00CD039E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Approve the document. </w:t>
            </w:r>
          </w:p>
          <w:p w:rsidR="00CD039E" w:rsidRPr="007569A4" w:rsidRDefault="00CD039E" w:rsidP="00CD039E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ascii="Arial" w:hAnsi="Arial" w:cs="Arial"/>
              </w:rPr>
            </w:pPr>
            <w:r w:rsidRPr="007569A4">
              <w:rPr>
                <w:rFonts w:ascii="Arial" w:hAnsi="Arial" w:cs="Arial"/>
              </w:rPr>
              <w:t>Log out.</w:t>
            </w:r>
          </w:p>
          <w:p w:rsidR="00CD039E" w:rsidRPr="007569A4" w:rsidRDefault="00CD039E" w:rsidP="00CD039E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ascii="Arial" w:hAnsi="Arial" w:cs="Arial"/>
              </w:rPr>
            </w:pPr>
            <w:r w:rsidRPr="004F3147">
              <w:rPr>
                <w:rFonts w:ascii="Arial" w:hAnsi="Arial" w:cs="Arial"/>
                <w:noProof/>
              </w:rPr>
              <w:t>Log</w:t>
            </w:r>
            <w:r w:rsidR="004F3147">
              <w:rPr>
                <w:rFonts w:ascii="Arial" w:hAnsi="Arial" w:cs="Arial"/>
                <w:noProof/>
              </w:rPr>
              <w:t xml:space="preserve"> </w:t>
            </w:r>
            <w:r w:rsidRPr="004F3147">
              <w:rPr>
                <w:rFonts w:ascii="Arial" w:hAnsi="Arial" w:cs="Arial"/>
                <w:noProof/>
              </w:rPr>
              <w:t>in</w:t>
            </w:r>
            <w:r w:rsidRPr="007569A4">
              <w:rPr>
                <w:rFonts w:ascii="Arial" w:hAnsi="Arial" w:cs="Arial"/>
              </w:rPr>
              <w:t xml:space="preserve"> as one </w:t>
            </w:r>
            <w:r w:rsidR="00587749">
              <w:rPr>
                <w:rFonts w:ascii="Arial" w:hAnsi="Arial" w:cs="Arial"/>
              </w:rPr>
              <w:t>of the entities noted in Step 56</w:t>
            </w:r>
            <w:r w:rsidRPr="007569A4">
              <w:rPr>
                <w:rFonts w:ascii="Arial" w:hAnsi="Arial" w:cs="Arial"/>
              </w:rPr>
              <w:t>.</w:t>
            </w:r>
          </w:p>
          <w:p w:rsidR="00CD039E" w:rsidRPr="007569A4" w:rsidRDefault="00CD039E" w:rsidP="00CD039E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ascii="Arial" w:hAnsi="Arial" w:cs="Arial"/>
              </w:rPr>
            </w:pPr>
            <w:r w:rsidRPr="007569A4">
              <w:rPr>
                <w:rFonts w:ascii="Arial" w:hAnsi="Arial" w:cs="Arial"/>
              </w:rPr>
              <w:lastRenderedPageBreak/>
              <w:t>Navigate to Wizard &gt; Training</w:t>
            </w:r>
          </w:p>
          <w:p w:rsidR="00CD039E" w:rsidRDefault="00CD039E" w:rsidP="00CD039E">
            <w:pPr>
              <w:pStyle w:val="ListParagraph"/>
              <w:rPr>
                <w:rFonts w:ascii="Arial" w:hAnsi="Arial" w:cs="Arial"/>
              </w:rPr>
            </w:pPr>
          </w:p>
          <w:p w:rsidR="00CD039E" w:rsidRDefault="00CD039E" w:rsidP="00CD039E">
            <w:pPr>
              <w:pStyle w:val="ListParagraph"/>
              <w:rPr>
                <w:rFonts w:ascii="Arial" w:hAnsi="Arial" w:cs="Arial"/>
                <w:b/>
                <w:color w:val="FF0000"/>
                <w:u w:val="single"/>
              </w:rPr>
            </w:pPr>
            <w:r w:rsidRPr="007569A4">
              <w:rPr>
                <w:rFonts w:ascii="Arial" w:hAnsi="Arial" w:cs="Arial"/>
                <w:b/>
                <w:color w:val="FF0000"/>
                <w:u w:val="single"/>
              </w:rPr>
              <w:t xml:space="preserve">ER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17</w:t>
            </w:r>
            <w:r w:rsidRPr="007569A4">
              <w:rPr>
                <w:rFonts w:ascii="Arial" w:hAnsi="Arial" w:cs="Arial"/>
                <w:b/>
                <w:color w:val="FF0000"/>
                <w:u w:val="single"/>
              </w:rPr>
              <w:t xml:space="preserve"> - The Read and Sign training created in Step </w:t>
            </w:r>
            <w:r w:rsidR="00357763">
              <w:rPr>
                <w:rFonts w:ascii="Arial" w:hAnsi="Arial" w:cs="Arial"/>
                <w:b/>
                <w:color w:val="FF0000"/>
                <w:u w:val="single"/>
              </w:rPr>
              <w:t>56</w:t>
            </w:r>
            <w:r w:rsidRPr="007569A4">
              <w:rPr>
                <w:rFonts w:ascii="Arial" w:hAnsi="Arial" w:cs="Arial"/>
                <w:b/>
                <w:color w:val="FF0000"/>
                <w:u w:val="single"/>
              </w:rPr>
              <w:t xml:space="preserve"> appears and</w:t>
            </w:r>
            <w:r w:rsidR="004F3147">
              <w:rPr>
                <w:rFonts w:ascii="Arial" w:hAnsi="Arial" w:cs="Arial"/>
                <w:b/>
                <w:color w:val="FF0000"/>
                <w:u w:val="single"/>
              </w:rPr>
              <w:t xml:space="preserve"> the</w:t>
            </w:r>
            <w:r w:rsidRPr="007569A4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Pr="004F3147">
              <w:rPr>
                <w:rFonts w:ascii="Arial" w:hAnsi="Arial" w:cs="Arial"/>
                <w:b/>
                <w:noProof/>
                <w:color w:val="FF0000"/>
                <w:u w:val="single"/>
              </w:rPr>
              <w:t>due</w:t>
            </w:r>
            <w:r w:rsidRPr="007569A4">
              <w:rPr>
                <w:rFonts w:ascii="Arial" w:hAnsi="Arial" w:cs="Arial"/>
                <w:b/>
                <w:color w:val="FF0000"/>
                <w:u w:val="single"/>
              </w:rPr>
              <w:t xml:space="preserve"> date is the same as “Training due by date” noted in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step 53</w:t>
            </w:r>
            <w:r w:rsidRPr="007569A4">
              <w:rPr>
                <w:rFonts w:ascii="Arial" w:hAnsi="Arial" w:cs="Arial"/>
                <w:b/>
                <w:color w:val="FF0000"/>
                <w:u w:val="single"/>
              </w:rPr>
              <w:t>.</w:t>
            </w:r>
          </w:p>
          <w:p w:rsidR="00CD039E" w:rsidRDefault="00CD039E" w:rsidP="00D07550">
            <w:pPr>
              <w:pStyle w:val="ListParagraph"/>
              <w:ind w:left="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CD039E" w:rsidRDefault="00CD039E" w:rsidP="00CD039E">
            <w:pPr>
              <w:pStyle w:val="ListParagraph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CD039E" w:rsidRDefault="00FD59F4" w:rsidP="00CD039E">
            <w:pPr>
              <w:pStyle w:val="ListParagraph"/>
              <w:rPr>
                <w:rFonts w:ascii="Arial" w:hAnsi="Arial" w:cs="Arial"/>
                <w:b/>
                <w:color w:val="FF0000"/>
                <w:u w:val="single"/>
              </w:rPr>
            </w:pPr>
            <w:r w:rsidRPr="00D07550">
              <w:rPr>
                <w:noProof/>
                <w:lang w:val="en-IN" w:eastAsia="en-IN"/>
              </w:rPr>
              <w:drawing>
                <wp:inline distT="0" distB="0" distL="0" distR="0">
                  <wp:extent cx="5943600" cy="2628900"/>
                  <wp:effectExtent l="19050" t="19050" r="19050" b="1905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62890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CD039E" w:rsidRDefault="00CD039E" w:rsidP="00CD039E">
            <w:pPr>
              <w:pStyle w:val="ListParagraph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CD039E" w:rsidRPr="007569A4" w:rsidRDefault="00CD039E" w:rsidP="00CD039E">
            <w:pPr>
              <w:pStyle w:val="ListParagraph"/>
              <w:rPr>
                <w:rFonts w:ascii="Arial" w:hAnsi="Arial" w:cs="Arial"/>
                <w:b/>
                <w:color w:val="FF0000"/>
              </w:rPr>
            </w:pPr>
          </w:p>
          <w:p w:rsidR="0045114D" w:rsidRDefault="0045114D" w:rsidP="00B37262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D02351" w:rsidRDefault="00D02351" w:rsidP="00D02351">
            <w:pPr>
              <w:rPr>
                <w:rFonts w:ascii="Arial" w:hAnsi="Arial" w:cs="Arial"/>
              </w:rPr>
            </w:pPr>
          </w:p>
          <w:p w:rsidR="00CD126F" w:rsidRDefault="00CD126F" w:rsidP="00D02351">
            <w:pPr>
              <w:rPr>
                <w:rFonts w:ascii="Arial" w:hAnsi="Arial" w:cs="Arial"/>
              </w:rPr>
            </w:pPr>
          </w:p>
        </w:tc>
      </w:tr>
      <w:tr w:rsidR="00A646D8" w:rsidTr="00A509E4">
        <w:trPr>
          <w:trHeight w:val="413"/>
        </w:trPr>
        <w:tc>
          <w:tcPr>
            <w:tcW w:w="2178" w:type="dxa"/>
            <w:vMerge w:val="restart"/>
            <w:shd w:val="clear" w:color="auto" w:fill="E0E0E0"/>
          </w:tcPr>
          <w:p w:rsidR="00A646D8" w:rsidRDefault="00A646D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Pass/Fail</w:t>
            </w:r>
          </w:p>
        </w:tc>
        <w:tc>
          <w:tcPr>
            <w:tcW w:w="2886" w:type="dxa"/>
            <w:vMerge w:val="restart"/>
          </w:tcPr>
          <w:p w:rsidR="00A646D8" w:rsidRDefault="00A646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Pass:</w:t>
            </w:r>
          </w:p>
          <w:p w:rsidR="00A646D8" w:rsidRDefault="00A646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Fail:</w:t>
            </w:r>
          </w:p>
          <w:p w:rsidR="00A646D8" w:rsidRDefault="00A646D8">
            <w:pPr>
              <w:rPr>
                <w:rFonts w:ascii="Arial" w:hAnsi="Arial" w:cs="Arial"/>
              </w:rPr>
            </w:pPr>
          </w:p>
        </w:tc>
        <w:tc>
          <w:tcPr>
            <w:tcW w:w="5491" w:type="dxa"/>
            <w:gridSpan w:val="2"/>
          </w:tcPr>
          <w:p w:rsidR="00A646D8" w:rsidRDefault="00A646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of Execution:</w:t>
            </w:r>
          </w:p>
        </w:tc>
        <w:tc>
          <w:tcPr>
            <w:tcW w:w="2885" w:type="dxa"/>
            <w:vMerge w:val="restart"/>
          </w:tcPr>
          <w:p w:rsidR="00A646D8" w:rsidRDefault="00A646D8" w:rsidP="00423CA6">
            <w:pPr>
              <w:rPr>
                <w:rFonts w:ascii="Arial" w:hAnsi="Arial" w:cs="Arial"/>
              </w:rPr>
            </w:pPr>
          </w:p>
        </w:tc>
      </w:tr>
      <w:tr w:rsidR="00A646D8" w:rsidTr="00A509E4">
        <w:trPr>
          <w:trHeight w:val="543"/>
        </w:trPr>
        <w:tc>
          <w:tcPr>
            <w:tcW w:w="2178" w:type="dxa"/>
            <w:vMerge/>
            <w:shd w:val="clear" w:color="auto" w:fill="E0E0E0"/>
          </w:tcPr>
          <w:p w:rsidR="00A646D8" w:rsidRDefault="00A646D8" w:rsidP="00AF5AC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86" w:type="dxa"/>
            <w:vMerge/>
          </w:tcPr>
          <w:p w:rsidR="00A646D8" w:rsidRDefault="00A646D8" w:rsidP="00AF5AC9">
            <w:pPr>
              <w:rPr>
                <w:rFonts w:ascii="Arial" w:hAnsi="Arial" w:cs="Arial"/>
              </w:rPr>
            </w:pPr>
          </w:p>
        </w:tc>
        <w:tc>
          <w:tcPr>
            <w:tcW w:w="2971" w:type="dxa"/>
          </w:tcPr>
          <w:p w:rsidR="00A646D8" w:rsidRDefault="00A646D8" w:rsidP="00AF5A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Automation:</w:t>
            </w:r>
          </w:p>
        </w:tc>
        <w:tc>
          <w:tcPr>
            <w:tcW w:w="2520" w:type="dxa"/>
          </w:tcPr>
          <w:p w:rsidR="00A646D8" w:rsidRDefault="00A646D8" w:rsidP="00AF5A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Manual:</w:t>
            </w:r>
          </w:p>
        </w:tc>
        <w:tc>
          <w:tcPr>
            <w:tcW w:w="2885" w:type="dxa"/>
            <w:vMerge/>
          </w:tcPr>
          <w:p w:rsidR="00A646D8" w:rsidRDefault="00A646D8" w:rsidP="00AF5AC9">
            <w:pPr>
              <w:tabs>
                <w:tab w:val="left" w:pos="2565"/>
              </w:tabs>
              <w:rPr>
                <w:rFonts w:ascii="Arial" w:hAnsi="Arial" w:cs="Arial"/>
              </w:rPr>
            </w:pPr>
          </w:p>
        </w:tc>
      </w:tr>
      <w:tr w:rsidR="00423CA6" w:rsidTr="00A509E4">
        <w:tc>
          <w:tcPr>
            <w:tcW w:w="2178" w:type="dxa"/>
            <w:shd w:val="clear" w:color="auto" w:fill="E0E0E0"/>
          </w:tcPr>
          <w:p w:rsidR="00423CA6" w:rsidRDefault="00423CA6" w:rsidP="00AF5AC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262" w:type="dxa"/>
            <w:gridSpan w:val="4"/>
          </w:tcPr>
          <w:p w:rsidR="00423CA6" w:rsidRDefault="00423CA6" w:rsidP="00423CA6">
            <w:pPr>
              <w:rPr>
                <w:rFonts w:ascii="Arial" w:hAnsi="Arial" w:cs="Arial"/>
                <w:b/>
              </w:rPr>
            </w:pPr>
            <w:r w:rsidRPr="00631D61">
              <w:rPr>
                <w:rFonts w:ascii="Arial" w:hAnsi="Arial" w:cs="Arial"/>
                <w:b/>
              </w:rPr>
              <w:t>Date of Execution:</w:t>
            </w:r>
          </w:p>
          <w:p w:rsidR="00423CA6" w:rsidRDefault="00423CA6" w:rsidP="00423CA6">
            <w:pPr>
              <w:jc w:val="center"/>
              <w:rPr>
                <w:rFonts w:ascii="Arial" w:hAnsi="Arial" w:cs="Arial"/>
              </w:rPr>
            </w:pPr>
          </w:p>
        </w:tc>
      </w:tr>
      <w:tr w:rsidR="00375E61" w:rsidTr="00A509E4">
        <w:tc>
          <w:tcPr>
            <w:tcW w:w="2178" w:type="dxa"/>
            <w:shd w:val="clear" w:color="auto" w:fill="E0E0E0"/>
          </w:tcPr>
          <w:p w:rsidR="00375E61" w:rsidRDefault="00375E61" w:rsidP="00375E6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Notes/Deviations</w:t>
            </w:r>
          </w:p>
        </w:tc>
        <w:tc>
          <w:tcPr>
            <w:tcW w:w="11262" w:type="dxa"/>
            <w:gridSpan w:val="4"/>
          </w:tcPr>
          <w:p w:rsidR="00375E61" w:rsidRDefault="00375E61" w:rsidP="00375E61">
            <w:pPr>
              <w:jc w:val="center"/>
              <w:rPr>
                <w:rFonts w:ascii="Arial" w:hAnsi="Arial" w:cs="Arial"/>
              </w:rPr>
            </w:pPr>
          </w:p>
        </w:tc>
      </w:tr>
      <w:tr w:rsidR="00375E61" w:rsidTr="00A509E4">
        <w:trPr>
          <w:cantSplit/>
        </w:trPr>
        <w:tc>
          <w:tcPr>
            <w:tcW w:w="2178" w:type="dxa"/>
            <w:shd w:val="clear" w:color="auto" w:fill="E0E0E0"/>
          </w:tcPr>
          <w:p w:rsidR="00375E61" w:rsidRDefault="00375E61" w:rsidP="00375E6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Additional Remarks in case of Manual Execution</w:t>
            </w:r>
          </w:p>
        </w:tc>
        <w:tc>
          <w:tcPr>
            <w:tcW w:w="8377" w:type="dxa"/>
            <w:gridSpan w:val="3"/>
          </w:tcPr>
          <w:p w:rsidR="00375E61" w:rsidRDefault="00375E61" w:rsidP="00375E61">
            <w:pPr>
              <w:rPr>
                <w:rFonts w:ascii="Arial" w:hAnsi="Arial" w:cs="Arial"/>
              </w:rPr>
            </w:pPr>
          </w:p>
        </w:tc>
        <w:tc>
          <w:tcPr>
            <w:tcW w:w="2885" w:type="dxa"/>
          </w:tcPr>
          <w:p w:rsidR="00375E61" w:rsidRDefault="00375E61" w:rsidP="00375E61">
            <w:pPr>
              <w:rPr>
                <w:rFonts w:ascii="Arial" w:hAnsi="Arial" w:cs="Arial"/>
              </w:rPr>
            </w:pPr>
          </w:p>
        </w:tc>
      </w:tr>
      <w:tr w:rsidR="00375E61" w:rsidTr="00A509E4">
        <w:trPr>
          <w:cantSplit/>
        </w:trPr>
        <w:tc>
          <w:tcPr>
            <w:tcW w:w="2178" w:type="dxa"/>
            <w:shd w:val="clear" w:color="auto" w:fill="E0E0E0"/>
          </w:tcPr>
          <w:p w:rsidR="00375E61" w:rsidRDefault="00375E61" w:rsidP="00375E6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Name of Tester(if Manual)</w:t>
            </w:r>
          </w:p>
        </w:tc>
        <w:tc>
          <w:tcPr>
            <w:tcW w:w="8377" w:type="dxa"/>
            <w:gridSpan w:val="3"/>
          </w:tcPr>
          <w:p w:rsidR="00375E61" w:rsidRDefault="00375E61" w:rsidP="00375E61">
            <w:pPr>
              <w:rPr>
                <w:rFonts w:ascii="Arial" w:hAnsi="Arial" w:cs="Arial"/>
              </w:rPr>
            </w:pPr>
          </w:p>
        </w:tc>
        <w:tc>
          <w:tcPr>
            <w:tcW w:w="2885" w:type="dxa"/>
          </w:tcPr>
          <w:p w:rsidR="00375E61" w:rsidRDefault="00375E61" w:rsidP="00375E61">
            <w:pPr>
              <w:rPr>
                <w:rFonts w:ascii="Arial" w:hAnsi="Arial" w:cs="Arial"/>
              </w:rPr>
            </w:pPr>
          </w:p>
        </w:tc>
      </w:tr>
      <w:tr w:rsidR="00375E61" w:rsidTr="00A509E4">
        <w:trPr>
          <w:cantSplit/>
        </w:trPr>
        <w:tc>
          <w:tcPr>
            <w:tcW w:w="2178" w:type="dxa"/>
            <w:shd w:val="clear" w:color="auto" w:fill="E0E0E0"/>
          </w:tcPr>
          <w:p w:rsidR="00375E61" w:rsidRDefault="00375E61" w:rsidP="00375E6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 Case Review/Approval</w:t>
            </w:r>
          </w:p>
        </w:tc>
        <w:tc>
          <w:tcPr>
            <w:tcW w:w="8377" w:type="dxa"/>
            <w:gridSpan w:val="3"/>
          </w:tcPr>
          <w:p w:rsidR="00375E61" w:rsidRDefault="00375E61" w:rsidP="00375E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Signature of</w:t>
            </w:r>
          </w:p>
          <w:p w:rsidR="00375E61" w:rsidRDefault="00375E61" w:rsidP="00375E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Reviewer/Approver:                       </w:t>
            </w:r>
          </w:p>
        </w:tc>
        <w:tc>
          <w:tcPr>
            <w:tcW w:w="2885" w:type="dxa"/>
          </w:tcPr>
          <w:p w:rsidR="00375E61" w:rsidRPr="009B0F41" w:rsidRDefault="00375E61" w:rsidP="00375E61">
            <w:pPr>
              <w:rPr>
                <w:rFonts w:ascii="Arial" w:hAnsi="Arial" w:cs="Arial"/>
                <w:b/>
              </w:rPr>
            </w:pPr>
            <w:r w:rsidRPr="009B0F41">
              <w:rPr>
                <w:rFonts w:ascii="Arial" w:hAnsi="Arial" w:cs="Arial"/>
                <w:b/>
              </w:rPr>
              <w:t>Date of Approval:</w:t>
            </w:r>
          </w:p>
        </w:tc>
      </w:tr>
    </w:tbl>
    <w:p w:rsidR="0018270B" w:rsidRDefault="0018270B"/>
    <w:sectPr w:rsidR="0018270B" w:rsidSect="00754186">
      <w:headerReference w:type="default" r:id="rId26"/>
      <w:footerReference w:type="default" r:id="rId27"/>
      <w:pgSz w:w="15840" w:h="12240" w:orient="landscape" w:code="1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1119" w:rsidRDefault="00AA1119">
      <w:r>
        <w:separator/>
      </w:r>
    </w:p>
  </w:endnote>
  <w:endnote w:type="continuationSeparator" w:id="0">
    <w:p w:rsidR="00AA1119" w:rsidRDefault="00AA1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0E86" w:rsidRPr="00B27029" w:rsidRDefault="00530E86">
    <w:pPr>
      <w:pStyle w:val="Footer"/>
      <w:rPr>
        <w:rFonts w:ascii="Tahoma" w:hAnsi="Tahoma" w:cs="Tahoma"/>
      </w:rPr>
    </w:pPr>
    <w:r w:rsidRPr="00B27029">
      <w:rPr>
        <w:rFonts w:ascii="Tahoma" w:hAnsi="Tahoma" w:cs="Tahoma"/>
        <w:i/>
        <w:iCs/>
      </w:rPr>
      <w:t xml:space="preserve">  </w:t>
    </w:r>
    <w:r w:rsidRPr="00B27029">
      <w:rPr>
        <w:sz w:val="20"/>
      </w:rPr>
      <w:tab/>
    </w:r>
    <w:r w:rsidRPr="00B27029">
      <w:rPr>
        <w:sz w:val="20"/>
      </w:rPr>
      <w:tab/>
    </w:r>
    <w:r w:rsidRPr="00B27029">
      <w:rPr>
        <w:sz w:val="20"/>
      </w:rPr>
      <w:tab/>
    </w:r>
    <w:r w:rsidRPr="00B27029">
      <w:rPr>
        <w:sz w:val="20"/>
      </w:rPr>
      <w:tab/>
    </w:r>
    <w:r w:rsidRPr="00B27029">
      <w:rPr>
        <w:rFonts w:ascii="Tahoma" w:hAnsi="Tahoma" w:cs="Tahoma"/>
      </w:rPr>
      <w:t xml:space="preserve">Page </w:t>
    </w:r>
    <w:r w:rsidRPr="00B27029">
      <w:rPr>
        <w:rFonts w:ascii="Tahoma" w:hAnsi="Tahoma" w:cs="Tahoma"/>
      </w:rPr>
      <w:fldChar w:fldCharType="begin"/>
    </w:r>
    <w:r w:rsidRPr="00B27029">
      <w:rPr>
        <w:rFonts w:ascii="Tahoma" w:hAnsi="Tahoma" w:cs="Tahoma"/>
      </w:rPr>
      <w:instrText xml:space="preserve"> PAGE </w:instrText>
    </w:r>
    <w:r w:rsidRPr="00B27029">
      <w:rPr>
        <w:rFonts w:ascii="Tahoma" w:hAnsi="Tahoma" w:cs="Tahoma"/>
      </w:rPr>
      <w:fldChar w:fldCharType="separate"/>
    </w:r>
    <w:r w:rsidR="00B95DAE">
      <w:rPr>
        <w:rFonts w:ascii="Tahoma" w:hAnsi="Tahoma" w:cs="Tahoma"/>
        <w:noProof/>
      </w:rPr>
      <w:t>13</w:t>
    </w:r>
    <w:r w:rsidRPr="00B27029">
      <w:rPr>
        <w:rFonts w:ascii="Tahoma" w:hAnsi="Tahoma" w:cs="Tahoma"/>
      </w:rPr>
      <w:fldChar w:fldCharType="end"/>
    </w:r>
    <w:r w:rsidRPr="00B27029">
      <w:rPr>
        <w:rFonts w:ascii="Tahoma" w:hAnsi="Tahoma" w:cs="Tahoma"/>
      </w:rPr>
      <w:t xml:space="preserve"> of </w:t>
    </w:r>
    <w:r w:rsidRPr="00B27029">
      <w:rPr>
        <w:rFonts w:ascii="Tahoma" w:hAnsi="Tahoma" w:cs="Tahoma"/>
      </w:rPr>
      <w:fldChar w:fldCharType="begin"/>
    </w:r>
    <w:r w:rsidRPr="00B27029">
      <w:rPr>
        <w:rFonts w:ascii="Tahoma" w:hAnsi="Tahoma" w:cs="Tahoma"/>
      </w:rPr>
      <w:instrText xml:space="preserve"> NUMPAGES </w:instrText>
    </w:r>
    <w:r w:rsidRPr="00B27029">
      <w:rPr>
        <w:rFonts w:ascii="Tahoma" w:hAnsi="Tahoma" w:cs="Tahoma"/>
      </w:rPr>
      <w:fldChar w:fldCharType="separate"/>
    </w:r>
    <w:r w:rsidR="00B95DAE">
      <w:rPr>
        <w:rFonts w:ascii="Tahoma" w:hAnsi="Tahoma" w:cs="Tahoma"/>
        <w:noProof/>
      </w:rPr>
      <w:t>17</w:t>
    </w:r>
    <w:r w:rsidRPr="00B27029">
      <w:rPr>
        <w:rFonts w:ascii="Tahoma" w:hAnsi="Tahoma" w:cs="Tahom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1119" w:rsidRDefault="00AA1119">
      <w:r>
        <w:separator/>
      </w:r>
    </w:p>
  </w:footnote>
  <w:footnote w:type="continuationSeparator" w:id="0">
    <w:p w:rsidR="00AA1119" w:rsidRDefault="00AA11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0E86" w:rsidRPr="008B1515" w:rsidRDefault="00530E86" w:rsidP="008B1515">
    <w:pPr>
      <w:pStyle w:val="Header"/>
      <w:jc w:val="center"/>
      <w:rPr>
        <w:rFonts w:ascii="Arial" w:hAnsi="Arial" w:cs="Arial"/>
        <w:b/>
        <w:bCs/>
        <w:sz w:val="3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82589"/>
    <w:multiLevelType w:val="hybridMultilevel"/>
    <w:tmpl w:val="C37C2494"/>
    <w:lvl w:ilvl="0" w:tplc="F7087F4E">
      <w:start w:val="1"/>
      <w:numFmt w:val="decimal"/>
      <w:suff w:val="nothing"/>
      <w:lvlText w:val="ER %1 - "/>
      <w:lvlJc w:val="left"/>
      <w:pPr>
        <w:ind w:left="720" w:hanging="360"/>
      </w:pPr>
      <w:rPr>
        <w:rFonts w:hint="default"/>
        <w:b/>
        <w:i w:val="0"/>
        <w:color w:val="FF0000"/>
        <w:u w:val="single" w:color="FF0000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494F73"/>
    <w:multiLevelType w:val="hybridMultilevel"/>
    <w:tmpl w:val="B02CF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F1246"/>
    <w:multiLevelType w:val="hybridMultilevel"/>
    <w:tmpl w:val="81E247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9F6BDD"/>
    <w:multiLevelType w:val="hybridMultilevel"/>
    <w:tmpl w:val="ADE49C4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0A4A73A7"/>
    <w:multiLevelType w:val="hybridMultilevel"/>
    <w:tmpl w:val="30044F92"/>
    <w:lvl w:ilvl="0" w:tplc="F7087F4E">
      <w:start w:val="1"/>
      <w:numFmt w:val="decimal"/>
      <w:suff w:val="nothing"/>
      <w:lvlText w:val="ER %1 - "/>
      <w:lvlJc w:val="left"/>
      <w:pPr>
        <w:ind w:left="720" w:hanging="360"/>
      </w:pPr>
      <w:rPr>
        <w:rFonts w:hint="default"/>
        <w:b/>
        <w:i w:val="0"/>
        <w:color w:val="FF0000"/>
        <w:u w:val="single" w:color="FF0000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BF2386"/>
    <w:multiLevelType w:val="hybridMultilevel"/>
    <w:tmpl w:val="BC50D53E"/>
    <w:lvl w:ilvl="0" w:tplc="F7087F4E">
      <w:start w:val="1"/>
      <w:numFmt w:val="decimal"/>
      <w:suff w:val="nothing"/>
      <w:lvlText w:val="ER %1 - "/>
      <w:lvlJc w:val="left"/>
      <w:pPr>
        <w:ind w:left="720" w:hanging="360"/>
      </w:pPr>
      <w:rPr>
        <w:rFonts w:hint="default"/>
        <w:b/>
        <w:i w:val="0"/>
        <w:color w:val="FF0000"/>
        <w:u w:val="single" w:color="FF0000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83D04EC"/>
    <w:multiLevelType w:val="hybridMultilevel"/>
    <w:tmpl w:val="9454F286"/>
    <w:lvl w:ilvl="0" w:tplc="F7087F4E">
      <w:start w:val="1"/>
      <w:numFmt w:val="decimal"/>
      <w:suff w:val="nothing"/>
      <w:lvlText w:val="ER %1 - "/>
      <w:lvlJc w:val="left"/>
      <w:pPr>
        <w:ind w:left="720" w:hanging="360"/>
      </w:pPr>
      <w:rPr>
        <w:rFonts w:hint="default"/>
        <w:b/>
        <w:i w:val="0"/>
        <w:color w:val="FF0000"/>
        <w:u w:val="single" w:color="FF0000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C73607"/>
    <w:multiLevelType w:val="hybridMultilevel"/>
    <w:tmpl w:val="39D27C4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2A5B8E"/>
    <w:multiLevelType w:val="hybridMultilevel"/>
    <w:tmpl w:val="CE681AC4"/>
    <w:lvl w:ilvl="0" w:tplc="F7087F4E">
      <w:start w:val="1"/>
      <w:numFmt w:val="decimal"/>
      <w:suff w:val="nothing"/>
      <w:lvlText w:val="ER %1 - "/>
      <w:lvlJc w:val="left"/>
      <w:pPr>
        <w:ind w:left="720" w:hanging="360"/>
      </w:pPr>
      <w:rPr>
        <w:rFonts w:hint="default"/>
        <w:b/>
        <w:i w:val="0"/>
        <w:color w:val="FF0000"/>
        <w:u w:val="single" w:color="FF0000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C113382"/>
    <w:multiLevelType w:val="hybridMultilevel"/>
    <w:tmpl w:val="5ADC26FA"/>
    <w:lvl w:ilvl="0" w:tplc="F7087F4E">
      <w:start w:val="1"/>
      <w:numFmt w:val="decimal"/>
      <w:suff w:val="nothing"/>
      <w:lvlText w:val="ER %1 - "/>
      <w:lvlJc w:val="left"/>
      <w:pPr>
        <w:ind w:left="720" w:hanging="360"/>
      </w:pPr>
      <w:rPr>
        <w:rFonts w:hint="default"/>
        <w:b/>
        <w:i w:val="0"/>
        <w:color w:val="FF0000"/>
        <w:u w:val="single" w:color="FF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F4F35BA"/>
    <w:multiLevelType w:val="hybridMultilevel"/>
    <w:tmpl w:val="A872C4CC"/>
    <w:lvl w:ilvl="0" w:tplc="0409000F">
      <w:start w:val="1"/>
      <w:numFmt w:val="decimal"/>
      <w:lvlText w:val="%1."/>
      <w:lvlJc w:val="left"/>
      <w:pPr>
        <w:ind w:left="378" w:hanging="360"/>
      </w:pPr>
    </w:lvl>
    <w:lvl w:ilvl="1" w:tplc="04090019" w:tentative="1">
      <w:start w:val="1"/>
      <w:numFmt w:val="lowerLetter"/>
      <w:lvlText w:val="%2."/>
      <w:lvlJc w:val="left"/>
      <w:pPr>
        <w:ind w:left="648" w:hanging="360"/>
      </w:pPr>
    </w:lvl>
    <w:lvl w:ilvl="2" w:tplc="0409001B" w:tentative="1">
      <w:start w:val="1"/>
      <w:numFmt w:val="lowerRoman"/>
      <w:lvlText w:val="%3."/>
      <w:lvlJc w:val="right"/>
      <w:pPr>
        <w:ind w:left="1368" w:hanging="180"/>
      </w:pPr>
    </w:lvl>
    <w:lvl w:ilvl="3" w:tplc="0409000F" w:tentative="1">
      <w:start w:val="1"/>
      <w:numFmt w:val="decimal"/>
      <w:lvlText w:val="%4."/>
      <w:lvlJc w:val="left"/>
      <w:pPr>
        <w:ind w:left="2088" w:hanging="360"/>
      </w:pPr>
    </w:lvl>
    <w:lvl w:ilvl="4" w:tplc="04090019" w:tentative="1">
      <w:start w:val="1"/>
      <w:numFmt w:val="lowerLetter"/>
      <w:lvlText w:val="%5."/>
      <w:lvlJc w:val="left"/>
      <w:pPr>
        <w:ind w:left="2808" w:hanging="360"/>
      </w:pPr>
    </w:lvl>
    <w:lvl w:ilvl="5" w:tplc="0409001B" w:tentative="1">
      <w:start w:val="1"/>
      <w:numFmt w:val="lowerRoman"/>
      <w:lvlText w:val="%6."/>
      <w:lvlJc w:val="right"/>
      <w:pPr>
        <w:ind w:left="3528" w:hanging="180"/>
      </w:pPr>
    </w:lvl>
    <w:lvl w:ilvl="6" w:tplc="0409000F" w:tentative="1">
      <w:start w:val="1"/>
      <w:numFmt w:val="decimal"/>
      <w:lvlText w:val="%7."/>
      <w:lvlJc w:val="left"/>
      <w:pPr>
        <w:ind w:left="4248" w:hanging="360"/>
      </w:pPr>
    </w:lvl>
    <w:lvl w:ilvl="7" w:tplc="04090019" w:tentative="1">
      <w:start w:val="1"/>
      <w:numFmt w:val="lowerLetter"/>
      <w:lvlText w:val="%8."/>
      <w:lvlJc w:val="left"/>
      <w:pPr>
        <w:ind w:left="4968" w:hanging="360"/>
      </w:pPr>
    </w:lvl>
    <w:lvl w:ilvl="8" w:tplc="0409001B" w:tentative="1">
      <w:start w:val="1"/>
      <w:numFmt w:val="lowerRoman"/>
      <w:lvlText w:val="%9."/>
      <w:lvlJc w:val="right"/>
      <w:pPr>
        <w:ind w:left="5688" w:hanging="180"/>
      </w:pPr>
    </w:lvl>
  </w:abstractNum>
  <w:abstractNum w:abstractNumId="11" w15:restartNumberingAfterBreak="0">
    <w:nsid w:val="2F6F6ECC"/>
    <w:multiLevelType w:val="hybridMultilevel"/>
    <w:tmpl w:val="D4322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F02574"/>
    <w:multiLevelType w:val="hybridMultilevel"/>
    <w:tmpl w:val="086C7E9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3B6D1589"/>
    <w:multiLevelType w:val="hybridMultilevel"/>
    <w:tmpl w:val="54EEA7FE"/>
    <w:lvl w:ilvl="0" w:tplc="F7087F4E">
      <w:start w:val="1"/>
      <w:numFmt w:val="decimal"/>
      <w:suff w:val="nothing"/>
      <w:lvlText w:val="ER %1 - "/>
      <w:lvlJc w:val="left"/>
      <w:pPr>
        <w:ind w:left="720" w:hanging="360"/>
      </w:pPr>
      <w:rPr>
        <w:rFonts w:hint="default"/>
        <w:b/>
        <w:i w:val="0"/>
        <w:color w:val="FF0000"/>
        <w:u w:val="single" w:color="FF0000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2F1235"/>
    <w:multiLevelType w:val="hybridMultilevel"/>
    <w:tmpl w:val="398AD0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C344E4A"/>
    <w:multiLevelType w:val="hybridMultilevel"/>
    <w:tmpl w:val="7C484254"/>
    <w:lvl w:ilvl="0" w:tplc="F7087F4E">
      <w:start w:val="1"/>
      <w:numFmt w:val="decimal"/>
      <w:suff w:val="nothing"/>
      <w:lvlText w:val="ER %1 - "/>
      <w:lvlJc w:val="left"/>
      <w:pPr>
        <w:ind w:left="720" w:hanging="360"/>
      </w:pPr>
      <w:rPr>
        <w:rFonts w:hint="default"/>
        <w:b/>
        <w:i w:val="0"/>
        <w:color w:val="FF0000"/>
        <w:u w:val="single" w:color="FF0000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C734A1A"/>
    <w:multiLevelType w:val="hybridMultilevel"/>
    <w:tmpl w:val="9C3C1DC8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FB662BE"/>
    <w:multiLevelType w:val="hybridMultilevel"/>
    <w:tmpl w:val="374A6498"/>
    <w:lvl w:ilvl="0" w:tplc="D22A332A">
      <w:start w:val="1"/>
      <w:numFmt w:val="decimal"/>
      <w:lvlText w:val="%1."/>
      <w:lvlJc w:val="left"/>
      <w:pPr>
        <w:ind w:left="540" w:hanging="360"/>
      </w:pPr>
      <w:rPr>
        <w:rFonts w:ascii="Arial" w:eastAsia="Times New Roman" w:hAnsi="Arial" w:cs="Arial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4315356"/>
    <w:multiLevelType w:val="hybridMultilevel"/>
    <w:tmpl w:val="BE9CFC22"/>
    <w:lvl w:ilvl="0" w:tplc="B134C7FC">
      <w:start w:val="1"/>
      <w:numFmt w:val="decimal"/>
      <w:lvlText w:val="ER %1 -"/>
      <w:lvlJc w:val="left"/>
      <w:pPr>
        <w:ind w:left="1440" w:hanging="360"/>
      </w:pPr>
      <w:rPr>
        <w:rFonts w:hint="default"/>
        <w:b/>
        <w:i w:val="0"/>
        <w:color w:val="FF0000"/>
        <w:u w:val="single" w:color="FF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681763A"/>
    <w:multiLevelType w:val="hybridMultilevel"/>
    <w:tmpl w:val="14428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AC37BE"/>
    <w:multiLevelType w:val="hybridMultilevel"/>
    <w:tmpl w:val="57EA10C0"/>
    <w:lvl w:ilvl="0" w:tplc="F7087F4E">
      <w:start w:val="1"/>
      <w:numFmt w:val="decimal"/>
      <w:suff w:val="nothing"/>
      <w:lvlText w:val="ER %1 - "/>
      <w:lvlJc w:val="left"/>
      <w:pPr>
        <w:ind w:left="720" w:hanging="360"/>
      </w:pPr>
      <w:rPr>
        <w:rFonts w:hint="default"/>
        <w:b/>
        <w:i w:val="0"/>
        <w:color w:val="FF0000"/>
        <w:u w:val="single" w:color="FF0000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EDD42D3"/>
    <w:multiLevelType w:val="hybridMultilevel"/>
    <w:tmpl w:val="8AE86DFC"/>
    <w:lvl w:ilvl="0" w:tplc="F7087F4E">
      <w:start w:val="1"/>
      <w:numFmt w:val="decimal"/>
      <w:suff w:val="nothing"/>
      <w:lvlText w:val="ER %1 - "/>
      <w:lvlJc w:val="left"/>
      <w:pPr>
        <w:ind w:left="720" w:hanging="360"/>
      </w:pPr>
      <w:rPr>
        <w:rFonts w:hint="default"/>
        <w:b/>
        <w:i w:val="0"/>
        <w:color w:val="FF0000"/>
        <w:u w:val="single" w:color="FF0000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FC15239"/>
    <w:multiLevelType w:val="hybridMultilevel"/>
    <w:tmpl w:val="5AC6FBC0"/>
    <w:lvl w:ilvl="0" w:tplc="F7087F4E">
      <w:start w:val="1"/>
      <w:numFmt w:val="decimal"/>
      <w:suff w:val="nothing"/>
      <w:lvlText w:val="ER %1 - "/>
      <w:lvlJc w:val="left"/>
      <w:pPr>
        <w:ind w:left="720" w:hanging="360"/>
      </w:pPr>
      <w:rPr>
        <w:rFonts w:hint="default"/>
        <w:b/>
        <w:i w:val="0"/>
        <w:color w:val="FF0000"/>
        <w:u w:val="single" w:color="FF0000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15A2AF5"/>
    <w:multiLevelType w:val="hybridMultilevel"/>
    <w:tmpl w:val="4E600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5D118C"/>
    <w:multiLevelType w:val="hybridMultilevel"/>
    <w:tmpl w:val="B88660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3006CDE"/>
    <w:multiLevelType w:val="hybridMultilevel"/>
    <w:tmpl w:val="8EEEEA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792526E"/>
    <w:multiLevelType w:val="hybridMultilevel"/>
    <w:tmpl w:val="24AA1B2A"/>
    <w:lvl w:ilvl="0" w:tplc="830277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plc="BE5087E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DE67F01"/>
    <w:multiLevelType w:val="hybridMultilevel"/>
    <w:tmpl w:val="BC92DA2E"/>
    <w:lvl w:ilvl="0" w:tplc="F7087F4E">
      <w:start w:val="1"/>
      <w:numFmt w:val="decimal"/>
      <w:suff w:val="nothing"/>
      <w:lvlText w:val="ER %1 - "/>
      <w:lvlJc w:val="left"/>
      <w:pPr>
        <w:ind w:left="720" w:hanging="360"/>
      </w:pPr>
      <w:rPr>
        <w:rFonts w:hint="default"/>
        <w:b/>
        <w:i w:val="0"/>
        <w:color w:val="FF0000"/>
        <w:u w:val="single" w:color="FF0000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F866D66"/>
    <w:multiLevelType w:val="hybridMultilevel"/>
    <w:tmpl w:val="201296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0880F4E"/>
    <w:multiLevelType w:val="hybridMultilevel"/>
    <w:tmpl w:val="A22030AA"/>
    <w:lvl w:ilvl="0" w:tplc="F7087F4E">
      <w:start w:val="1"/>
      <w:numFmt w:val="decimal"/>
      <w:suff w:val="nothing"/>
      <w:lvlText w:val="ER %1 - "/>
      <w:lvlJc w:val="left"/>
      <w:pPr>
        <w:ind w:left="720" w:hanging="360"/>
      </w:pPr>
      <w:rPr>
        <w:rFonts w:hint="default"/>
        <w:b/>
        <w:i w:val="0"/>
        <w:color w:val="FF0000"/>
        <w:u w:val="single" w:color="FF0000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1042106"/>
    <w:multiLevelType w:val="hybridMultilevel"/>
    <w:tmpl w:val="ED16169E"/>
    <w:lvl w:ilvl="0" w:tplc="F47023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E974CF"/>
    <w:multiLevelType w:val="hybridMultilevel"/>
    <w:tmpl w:val="374A6498"/>
    <w:lvl w:ilvl="0" w:tplc="D22A332A">
      <w:start w:val="1"/>
      <w:numFmt w:val="decimal"/>
      <w:lvlText w:val="%1."/>
      <w:lvlJc w:val="left"/>
      <w:pPr>
        <w:ind w:left="540" w:hanging="360"/>
      </w:pPr>
      <w:rPr>
        <w:rFonts w:ascii="Arial" w:eastAsia="Times New Roman" w:hAnsi="Arial" w:cs="Arial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73C39D6"/>
    <w:multiLevelType w:val="hybridMultilevel"/>
    <w:tmpl w:val="55480360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9437B5D"/>
    <w:multiLevelType w:val="hybridMultilevel"/>
    <w:tmpl w:val="E73EEAD6"/>
    <w:lvl w:ilvl="0" w:tplc="0409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AC12FD3"/>
    <w:multiLevelType w:val="hybridMultilevel"/>
    <w:tmpl w:val="31561956"/>
    <w:lvl w:ilvl="0" w:tplc="D22A332A">
      <w:start w:val="1"/>
      <w:numFmt w:val="decimal"/>
      <w:lvlText w:val="%1."/>
      <w:lvlJc w:val="left"/>
      <w:pPr>
        <w:ind w:left="540" w:hanging="360"/>
      </w:pPr>
      <w:rPr>
        <w:rFonts w:ascii="Arial" w:eastAsia="Times New Roman" w:hAnsi="Arial" w:cs="Arial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CD3176A"/>
    <w:multiLevelType w:val="hybridMultilevel"/>
    <w:tmpl w:val="499A2D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896BC72">
      <w:start w:val="4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CE90021"/>
    <w:multiLevelType w:val="hybridMultilevel"/>
    <w:tmpl w:val="E8280EDC"/>
    <w:lvl w:ilvl="0" w:tplc="F7087F4E">
      <w:start w:val="1"/>
      <w:numFmt w:val="decimal"/>
      <w:lvlText w:val="ER %1 - "/>
      <w:lvlJc w:val="left"/>
      <w:pPr>
        <w:ind w:left="720" w:hanging="360"/>
      </w:pPr>
      <w:rPr>
        <w:rFonts w:hint="default"/>
        <w:b/>
        <w:i w:val="0"/>
        <w:color w:val="FF0000"/>
        <w:u w:val="single" w:color="FF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EB262E6"/>
    <w:multiLevelType w:val="hybridMultilevel"/>
    <w:tmpl w:val="A98E367E"/>
    <w:lvl w:ilvl="0" w:tplc="FABC99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F380ABA"/>
    <w:multiLevelType w:val="hybridMultilevel"/>
    <w:tmpl w:val="1870FBB0"/>
    <w:lvl w:ilvl="0" w:tplc="F7087F4E">
      <w:start w:val="1"/>
      <w:numFmt w:val="decimal"/>
      <w:suff w:val="nothing"/>
      <w:lvlText w:val="ER %1 - "/>
      <w:lvlJc w:val="left"/>
      <w:pPr>
        <w:ind w:left="720" w:hanging="360"/>
      </w:pPr>
      <w:rPr>
        <w:rFonts w:hint="default"/>
        <w:b/>
        <w:i w:val="0"/>
        <w:color w:val="FF0000"/>
        <w:u w:val="single" w:color="FF0000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06B1093"/>
    <w:multiLevelType w:val="hybridMultilevel"/>
    <w:tmpl w:val="7806F1CE"/>
    <w:lvl w:ilvl="0" w:tplc="F7087F4E">
      <w:start w:val="1"/>
      <w:numFmt w:val="decimal"/>
      <w:suff w:val="nothing"/>
      <w:lvlText w:val="ER %1 - "/>
      <w:lvlJc w:val="left"/>
      <w:pPr>
        <w:ind w:left="720" w:hanging="360"/>
      </w:pPr>
      <w:rPr>
        <w:rFonts w:hint="default"/>
        <w:b/>
        <w:i w:val="0"/>
        <w:color w:val="FF0000"/>
        <w:u w:val="single" w:color="FF0000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4A66281"/>
    <w:multiLevelType w:val="hybridMultilevel"/>
    <w:tmpl w:val="79423BDC"/>
    <w:lvl w:ilvl="0" w:tplc="F7087F4E">
      <w:start w:val="1"/>
      <w:numFmt w:val="decimal"/>
      <w:suff w:val="nothing"/>
      <w:lvlText w:val="ER %1 - "/>
      <w:lvlJc w:val="left"/>
      <w:pPr>
        <w:ind w:left="720" w:hanging="360"/>
      </w:pPr>
      <w:rPr>
        <w:rFonts w:hint="default"/>
        <w:b/>
        <w:i w:val="0"/>
        <w:color w:val="FF0000"/>
        <w:u w:val="single" w:color="FF0000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54D4F1F"/>
    <w:multiLevelType w:val="hybridMultilevel"/>
    <w:tmpl w:val="8F68FD54"/>
    <w:lvl w:ilvl="0" w:tplc="F7087F4E">
      <w:start w:val="1"/>
      <w:numFmt w:val="decimal"/>
      <w:suff w:val="nothing"/>
      <w:lvlText w:val="ER %1 - "/>
      <w:lvlJc w:val="left"/>
      <w:pPr>
        <w:ind w:left="720" w:hanging="360"/>
      </w:pPr>
      <w:rPr>
        <w:rFonts w:hint="default"/>
        <w:b/>
        <w:i w:val="0"/>
        <w:color w:val="FF0000"/>
        <w:u w:val="single" w:color="FF0000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6AC7227"/>
    <w:multiLevelType w:val="hybridMultilevel"/>
    <w:tmpl w:val="C1767A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7304D12"/>
    <w:multiLevelType w:val="hybridMultilevel"/>
    <w:tmpl w:val="36EEB1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748521E"/>
    <w:multiLevelType w:val="hybridMultilevel"/>
    <w:tmpl w:val="05DAEF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5" w15:restartNumberingAfterBreak="0">
    <w:nsid w:val="7767034A"/>
    <w:multiLevelType w:val="hybridMultilevel"/>
    <w:tmpl w:val="C7BAC322"/>
    <w:lvl w:ilvl="0" w:tplc="6BA641AC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1E18D6"/>
    <w:multiLevelType w:val="hybridMultilevel"/>
    <w:tmpl w:val="CE681AC4"/>
    <w:lvl w:ilvl="0" w:tplc="F7087F4E">
      <w:start w:val="1"/>
      <w:numFmt w:val="decimal"/>
      <w:suff w:val="nothing"/>
      <w:lvlText w:val="ER %1 - "/>
      <w:lvlJc w:val="left"/>
      <w:pPr>
        <w:ind w:left="720" w:hanging="360"/>
      </w:pPr>
      <w:rPr>
        <w:rFonts w:hint="default"/>
        <w:b/>
        <w:i w:val="0"/>
        <w:color w:val="FF0000"/>
        <w:u w:val="single" w:color="FF0000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EE561F8"/>
    <w:multiLevelType w:val="hybridMultilevel"/>
    <w:tmpl w:val="45E0EF9C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6"/>
  </w:num>
  <w:num w:numId="2">
    <w:abstractNumId w:val="43"/>
  </w:num>
  <w:num w:numId="3">
    <w:abstractNumId w:val="16"/>
  </w:num>
  <w:num w:numId="4">
    <w:abstractNumId w:val="33"/>
  </w:num>
  <w:num w:numId="5">
    <w:abstractNumId w:val="32"/>
  </w:num>
  <w:num w:numId="6">
    <w:abstractNumId w:val="28"/>
  </w:num>
  <w:num w:numId="7">
    <w:abstractNumId w:val="24"/>
  </w:num>
  <w:num w:numId="8">
    <w:abstractNumId w:val="7"/>
  </w:num>
  <w:num w:numId="9">
    <w:abstractNumId w:val="12"/>
  </w:num>
  <w:num w:numId="10">
    <w:abstractNumId w:val="10"/>
  </w:num>
  <w:num w:numId="11">
    <w:abstractNumId w:val="31"/>
  </w:num>
  <w:num w:numId="12">
    <w:abstractNumId w:val="42"/>
  </w:num>
  <w:num w:numId="13">
    <w:abstractNumId w:val="19"/>
  </w:num>
  <w:num w:numId="14">
    <w:abstractNumId w:val="41"/>
  </w:num>
  <w:num w:numId="15">
    <w:abstractNumId w:val="36"/>
  </w:num>
  <w:num w:numId="16">
    <w:abstractNumId w:val="18"/>
  </w:num>
  <w:num w:numId="17">
    <w:abstractNumId w:val="9"/>
  </w:num>
  <w:num w:numId="18">
    <w:abstractNumId w:val="39"/>
  </w:num>
  <w:num w:numId="19">
    <w:abstractNumId w:val="22"/>
  </w:num>
  <w:num w:numId="20">
    <w:abstractNumId w:val="23"/>
  </w:num>
  <w:num w:numId="21">
    <w:abstractNumId w:val="4"/>
  </w:num>
  <w:num w:numId="22">
    <w:abstractNumId w:val="29"/>
  </w:num>
  <w:num w:numId="23">
    <w:abstractNumId w:val="13"/>
  </w:num>
  <w:num w:numId="24">
    <w:abstractNumId w:val="21"/>
  </w:num>
  <w:num w:numId="25">
    <w:abstractNumId w:val="6"/>
  </w:num>
  <w:num w:numId="26">
    <w:abstractNumId w:val="27"/>
  </w:num>
  <w:num w:numId="27">
    <w:abstractNumId w:val="5"/>
  </w:num>
  <w:num w:numId="28">
    <w:abstractNumId w:val="40"/>
  </w:num>
  <w:num w:numId="29">
    <w:abstractNumId w:val="46"/>
  </w:num>
  <w:num w:numId="30">
    <w:abstractNumId w:val="8"/>
  </w:num>
  <w:num w:numId="31">
    <w:abstractNumId w:val="0"/>
  </w:num>
  <w:num w:numId="32">
    <w:abstractNumId w:val="20"/>
  </w:num>
  <w:num w:numId="33">
    <w:abstractNumId w:val="38"/>
  </w:num>
  <w:num w:numId="34">
    <w:abstractNumId w:val="15"/>
  </w:num>
  <w:num w:numId="35">
    <w:abstractNumId w:val="30"/>
  </w:num>
  <w:num w:numId="36">
    <w:abstractNumId w:val="45"/>
  </w:num>
  <w:num w:numId="37">
    <w:abstractNumId w:val="37"/>
  </w:num>
  <w:num w:numId="38">
    <w:abstractNumId w:val="2"/>
  </w:num>
  <w:num w:numId="39">
    <w:abstractNumId w:val="11"/>
  </w:num>
  <w:num w:numId="40">
    <w:abstractNumId w:val="3"/>
  </w:num>
  <w:num w:numId="41">
    <w:abstractNumId w:val="25"/>
  </w:num>
  <w:num w:numId="42">
    <w:abstractNumId w:val="47"/>
  </w:num>
  <w:num w:numId="43">
    <w:abstractNumId w:val="34"/>
  </w:num>
  <w:num w:numId="44">
    <w:abstractNumId w:val="14"/>
  </w:num>
  <w:num w:numId="45">
    <w:abstractNumId w:val="17"/>
  </w:num>
  <w:num w:numId="46">
    <w:abstractNumId w:val="1"/>
  </w:num>
  <w:num w:numId="47">
    <w:abstractNumId w:val="35"/>
  </w:num>
  <w:num w:numId="48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wMDEzNzOxsDAxMbVU0lEKTi0uzszPAykwNKsFAMQOFrQtAAAA"/>
  </w:docVars>
  <w:rsids>
    <w:rsidRoot w:val="000707B5"/>
    <w:rsid w:val="00001A4C"/>
    <w:rsid w:val="000043C2"/>
    <w:rsid w:val="00005086"/>
    <w:rsid w:val="00006890"/>
    <w:rsid w:val="00006FC6"/>
    <w:rsid w:val="0001165C"/>
    <w:rsid w:val="000157F8"/>
    <w:rsid w:val="0001762C"/>
    <w:rsid w:val="0002053F"/>
    <w:rsid w:val="00021362"/>
    <w:rsid w:val="00022F1A"/>
    <w:rsid w:val="000231F6"/>
    <w:rsid w:val="0002542D"/>
    <w:rsid w:val="00025DA0"/>
    <w:rsid w:val="0003078B"/>
    <w:rsid w:val="0003466C"/>
    <w:rsid w:val="00036C61"/>
    <w:rsid w:val="00040B17"/>
    <w:rsid w:val="00042C23"/>
    <w:rsid w:val="00044229"/>
    <w:rsid w:val="000447DD"/>
    <w:rsid w:val="0004518E"/>
    <w:rsid w:val="00045B87"/>
    <w:rsid w:val="00051379"/>
    <w:rsid w:val="0005175F"/>
    <w:rsid w:val="00053ACA"/>
    <w:rsid w:val="00057586"/>
    <w:rsid w:val="00060861"/>
    <w:rsid w:val="000618F4"/>
    <w:rsid w:val="00065430"/>
    <w:rsid w:val="00066B05"/>
    <w:rsid w:val="00066CA6"/>
    <w:rsid w:val="00067708"/>
    <w:rsid w:val="00067E7A"/>
    <w:rsid w:val="000707B5"/>
    <w:rsid w:val="00072261"/>
    <w:rsid w:val="00074787"/>
    <w:rsid w:val="00080D1C"/>
    <w:rsid w:val="000818D0"/>
    <w:rsid w:val="000827C5"/>
    <w:rsid w:val="00082FB7"/>
    <w:rsid w:val="00085F01"/>
    <w:rsid w:val="000867DA"/>
    <w:rsid w:val="00087EDE"/>
    <w:rsid w:val="000914FC"/>
    <w:rsid w:val="0009660F"/>
    <w:rsid w:val="000A2AC2"/>
    <w:rsid w:val="000A3111"/>
    <w:rsid w:val="000A5A7E"/>
    <w:rsid w:val="000A6B0C"/>
    <w:rsid w:val="000B1458"/>
    <w:rsid w:val="000B2C44"/>
    <w:rsid w:val="000B56C8"/>
    <w:rsid w:val="000B5AF5"/>
    <w:rsid w:val="000B5BD9"/>
    <w:rsid w:val="000C09F7"/>
    <w:rsid w:val="000C0F8A"/>
    <w:rsid w:val="000C17FD"/>
    <w:rsid w:val="000C1CBB"/>
    <w:rsid w:val="000C42FB"/>
    <w:rsid w:val="000C5BB7"/>
    <w:rsid w:val="000C7C3A"/>
    <w:rsid w:val="000D0692"/>
    <w:rsid w:val="000D1847"/>
    <w:rsid w:val="000E1552"/>
    <w:rsid w:val="000E1C55"/>
    <w:rsid w:val="000E22AD"/>
    <w:rsid w:val="000E344D"/>
    <w:rsid w:val="000E49F3"/>
    <w:rsid w:val="000E50D4"/>
    <w:rsid w:val="000E65DE"/>
    <w:rsid w:val="000E682D"/>
    <w:rsid w:val="000E70D7"/>
    <w:rsid w:val="000F3A4C"/>
    <w:rsid w:val="000F419F"/>
    <w:rsid w:val="000F4C3F"/>
    <w:rsid w:val="000F5E79"/>
    <w:rsid w:val="000F6EF4"/>
    <w:rsid w:val="000F7403"/>
    <w:rsid w:val="00103CBF"/>
    <w:rsid w:val="00103E88"/>
    <w:rsid w:val="001046C3"/>
    <w:rsid w:val="00105A15"/>
    <w:rsid w:val="00105A2F"/>
    <w:rsid w:val="00105BEA"/>
    <w:rsid w:val="00107876"/>
    <w:rsid w:val="00107C86"/>
    <w:rsid w:val="00113729"/>
    <w:rsid w:val="00113FE7"/>
    <w:rsid w:val="001153B9"/>
    <w:rsid w:val="00117F90"/>
    <w:rsid w:val="00120814"/>
    <w:rsid w:val="00120E99"/>
    <w:rsid w:val="00121540"/>
    <w:rsid w:val="00122C84"/>
    <w:rsid w:val="00122D37"/>
    <w:rsid w:val="00122E8C"/>
    <w:rsid w:val="00122EBC"/>
    <w:rsid w:val="001268AE"/>
    <w:rsid w:val="0012704E"/>
    <w:rsid w:val="00131740"/>
    <w:rsid w:val="00143964"/>
    <w:rsid w:val="0014549F"/>
    <w:rsid w:val="00146AC3"/>
    <w:rsid w:val="00147BF1"/>
    <w:rsid w:val="001503F6"/>
    <w:rsid w:val="0015130E"/>
    <w:rsid w:val="00151AB5"/>
    <w:rsid w:val="00152D4B"/>
    <w:rsid w:val="00152D5B"/>
    <w:rsid w:val="00156EE6"/>
    <w:rsid w:val="00163CBD"/>
    <w:rsid w:val="00163F23"/>
    <w:rsid w:val="001665FA"/>
    <w:rsid w:val="001726DE"/>
    <w:rsid w:val="00173977"/>
    <w:rsid w:val="0018080F"/>
    <w:rsid w:val="00181940"/>
    <w:rsid w:val="0018270B"/>
    <w:rsid w:val="00184876"/>
    <w:rsid w:val="001857DE"/>
    <w:rsid w:val="00187328"/>
    <w:rsid w:val="00187C02"/>
    <w:rsid w:val="00187C1D"/>
    <w:rsid w:val="00192073"/>
    <w:rsid w:val="00194D3B"/>
    <w:rsid w:val="00195972"/>
    <w:rsid w:val="001A0486"/>
    <w:rsid w:val="001A109B"/>
    <w:rsid w:val="001A459D"/>
    <w:rsid w:val="001A665B"/>
    <w:rsid w:val="001B0309"/>
    <w:rsid w:val="001B3B4B"/>
    <w:rsid w:val="001B437E"/>
    <w:rsid w:val="001C0D69"/>
    <w:rsid w:val="001C0F96"/>
    <w:rsid w:val="001C1C52"/>
    <w:rsid w:val="001C5FEF"/>
    <w:rsid w:val="001C6380"/>
    <w:rsid w:val="001C6B5F"/>
    <w:rsid w:val="001D083F"/>
    <w:rsid w:val="001D1175"/>
    <w:rsid w:val="001D4217"/>
    <w:rsid w:val="001E1A06"/>
    <w:rsid w:val="001E23FC"/>
    <w:rsid w:val="001E3FF6"/>
    <w:rsid w:val="001E4194"/>
    <w:rsid w:val="001F25AA"/>
    <w:rsid w:val="001F2E8B"/>
    <w:rsid w:val="001F3543"/>
    <w:rsid w:val="001F6931"/>
    <w:rsid w:val="002068F2"/>
    <w:rsid w:val="002104E2"/>
    <w:rsid w:val="00211AB7"/>
    <w:rsid w:val="00212663"/>
    <w:rsid w:val="00214DE5"/>
    <w:rsid w:val="002166A9"/>
    <w:rsid w:val="00217FB0"/>
    <w:rsid w:val="0022174F"/>
    <w:rsid w:val="00223223"/>
    <w:rsid w:val="00223F2F"/>
    <w:rsid w:val="0022621A"/>
    <w:rsid w:val="0023380A"/>
    <w:rsid w:val="00234F1D"/>
    <w:rsid w:val="002356FD"/>
    <w:rsid w:val="00235791"/>
    <w:rsid w:val="00242398"/>
    <w:rsid w:val="002424C6"/>
    <w:rsid w:val="00242622"/>
    <w:rsid w:val="00245AF0"/>
    <w:rsid w:val="002467C5"/>
    <w:rsid w:val="00247E46"/>
    <w:rsid w:val="00256C7A"/>
    <w:rsid w:val="00260DC4"/>
    <w:rsid w:val="00261315"/>
    <w:rsid w:val="0026334B"/>
    <w:rsid w:val="0026734D"/>
    <w:rsid w:val="002766DA"/>
    <w:rsid w:val="00277F5C"/>
    <w:rsid w:val="00281A07"/>
    <w:rsid w:val="0028230E"/>
    <w:rsid w:val="002848F6"/>
    <w:rsid w:val="00285826"/>
    <w:rsid w:val="00286D2E"/>
    <w:rsid w:val="00291156"/>
    <w:rsid w:val="002919DB"/>
    <w:rsid w:val="002920F4"/>
    <w:rsid w:val="002923CB"/>
    <w:rsid w:val="00292526"/>
    <w:rsid w:val="00293B0E"/>
    <w:rsid w:val="002941A7"/>
    <w:rsid w:val="00297D8B"/>
    <w:rsid w:val="002A0CCF"/>
    <w:rsid w:val="002A4D13"/>
    <w:rsid w:val="002B6CFB"/>
    <w:rsid w:val="002B78DF"/>
    <w:rsid w:val="002C01ED"/>
    <w:rsid w:val="002C09DF"/>
    <w:rsid w:val="002C6436"/>
    <w:rsid w:val="002D1F83"/>
    <w:rsid w:val="002D6323"/>
    <w:rsid w:val="002E0700"/>
    <w:rsid w:val="002E0FFA"/>
    <w:rsid w:val="002E418B"/>
    <w:rsid w:val="002E4B7D"/>
    <w:rsid w:val="002E62F2"/>
    <w:rsid w:val="002E71A7"/>
    <w:rsid w:val="002E7AFA"/>
    <w:rsid w:val="002F2CE0"/>
    <w:rsid w:val="002F3395"/>
    <w:rsid w:val="002F6877"/>
    <w:rsid w:val="00302016"/>
    <w:rsid w:val="00302115"/>
    <w:rsid w:val="00302F6F"/>
    <w:rsid w:val="00310153"/>
    <w:rsid w:val="00312AFF"/>
    <w:rsid w:val="00312DC9"/>
    <w:rsid w:val="00313017"/>
    <w:rsid w:val="00315EA5"/>
    <w:rsid w:val="00316BE7"/>
    <w:rsid w:val="003230B0"/>
    <w:rsid w:val="00325F5D"/>
    <w:rsid w:val="00332A70"/>
    <w:rsid w:val="003331FD"/>
    <w:rsid w:val="00340B52"/>
    <w:rsid w:val="00342F94"/>
    <w:rsid w:val="003439E3"/>
    <w:rsid w:val="00351299"/>
    <w:rsid w:val="00351501"/>
    <w:rsid w:val="003526B5"/>
    <w:rsid w:val="003575FA"/>
    <w:rsid w:val="00357763"/>
    <w:rsid w:val="003605C7"/>
    <w:rsid w:val="00360EFD"/>
    <w:rsid w:val="003649EF"/>
    <w:rsid w:val="00365068"/>
    <w:rsid w:val="00367A44"/>
    <w:rsid w:val="00370DA3"/>
    <w:rsid w:val="00371228"/>
    <w:rsid w:val="00371E19"/>
    <w:rsid w:val="003723DD"/>
    <w:rsid w:val="00375E61"/>
    <w:rsid w:val="00376A2C"/>
    <w:rsid w:val="00377B0D"/>
    <w:rsid w:val="003801E1"/>
    <w:rsid w:val="003844AA"/>
    <w:rsid w:val="0038578A"/>
    <w:rsid w:val="00385A9E"/>
    <w:rsid w:val="00387F9B"/>
    <w:rsid w:val="00390829"/>
    <w:rsid w:val="00391A0E"/>
    <w:rsid w:val="00395782"/>
    <w:rsid w:val="00396469"/>
    <w:rsid w:val="003973CF"/>
    <w:rsid w:val="0039795E"/>
    <w:rsid w:val="003A0956"/>
    <w:rsid w:val="003A1BA7"/>
    <w:rsid w:val="003A3263"/>
    <w:rsid w:val="003A3CFE"/>
    <w:rsid w:val="003A4A47"/>
    <w:rsid w:val="003A52F2"/>
    <w:rsid w:val="003B0106"/>
    <w:rsid w:val="003B0251"/>
    <w:rsid w:val="003B1851"/>
    <w:rsid w:val="003B73AD"/>
    <w:rsid w:val="003C10C0"/>
    <w:rsid w:val="003C5A1E"/>
    <w:rsid w:val="003C6BED"/>
    <w:rsid w:val="003C73E2"/>
    <w:rsid w:val="003D03BC"/>
    <w:rsid w:val="003D7B77"/>
    <w:rsid w:val="003E0099"/>
    <w:rsid w:val="003E7FE6"/>
    <w:rsid w:val="003F1116"/>
    <w:rsid w:val="003F1825"/>
    <w:rsid w:val="003F3518"/>
    <w:rsid w:val="003F3A59"/>
    <w:rsid w:val="00400551"/>
    <w:rsid w:val="004038FD"/>
    <w:rsid w:val="0040548F"/>
    <w:rsid w:val="004068BB"/>
    <w:rsid w:val="00407DB2"/>
    <w:rsid w:val="00410E29"/>
    <w:rsid w:val="00412A71"/>
    <w:rsid w:val="00413260"/>
    <w:rsid w:val="004175CF"/>
    <w:rsid w:val="004227A6"/>
    <w:rsid w:val="00423CA6"/>
    <w:rsid w:val="00427C6C"/>
    <w:rsid w:val="004318C4"/>
    <w:rsid w:val="004319D0"/>
    <w:rsid w:val="00431F5B"/>
    <w:rsid w:val="004320CF"/>
    <w:rsid w:val="00432BEE"/>
    <w:rsid w:val="004342FA"/>
    <w:rsid w:val="004375A5"/>
    <w:rsid w:val="00437E0D"/>
    <w:rsid w:val="00440CB2"/>
    <w:rsid w:val="00440E05"/>
    <w:rsid w:val="004415D8"/>
    <w:rsid w:val="00442625"/>
    <w:rsid w:val="00447384"/>
    <w:rsid w:val="00450DCF"/>
    <w:rsid w:val="0045114D"/>
    <w:rsid w:val="004546B7"/>
    <w:rsid w:val="00456116"/>
    <w:rsid w:val="0045796F"/>
    <w:rsid w:val="00457D01"/>
    <w:rsid w:val="00461DAA"/>
    <w:rsid w:val="004640BA"/>
    <w:rsid w:val="00466661"/>
    <w:rsid w:val="00470879"/>
    <w:rsid w:val="004709B1"/>
    <w:rsid w:val="00470BE8"/>
    <w:rsid w:val="004713F8"/>
    <w:rsid w:val="00471C4D"/>
    <w:rsid w:val="004749E1"/>
    <w:rsid w:val="004767D0"/>
    <w:rsid w:val="00480A95"/>
    <w:rsid w:val="0048132F"/>
    <w:rsid w:val="004860EE"/>
    <w:rsid w:val="004863A0"/>
    <w:rsid w:val="00493253"/>
    <w:rsid w:val="00494E13"/>
    <w:rsid w:val="00495725"/>
    <w:rsid w:val="004A47CD"/>
    <w:rsid w:val="004A52FE"/>
    <w:rsid w:val="004A5C42"/>
    <w:rsid w:val="004B0291"/>
    <w:rsid w:val="004B1EDE"/>
    <w:rsid w:val="004B5B46"/>
    <w:rsid w:val="004C0B78"/>
    <w:rsid w:val="004C3C91"/>
    <w:rsid w:val="004C58E3"/>
    <w:rsid w:val="004C7384"/>
    <w:rsid w:val="004D10B7"/>
    <w:rsid w:val="004D2CF8"/>
    <w:rsid w:val="004D6582"/>
    <w:rsid w:val="004D77C9"/>
    <w:rsid w:val="004E31DF"/>
    <w:rsid w:val="004E38FF"/>
    <w:rsid w:val="004E4E3F"/>
    <w:rsid w:val="004E71F3"/>
    <w:rsid w:val="004F0910"/>
    <w:rsid w:val="004F0C79"/>
    <w:rsid w:val="004F1C56"/>
    <w:rsid w:val="004F3147"/>
    <w:rsid w:val="004F4314"/>
    <w:rsid w:val="004F4A0A"/>
    <w:rsid w:val="004F5396"/>
    <w:rsid w:val="004F6634"/>
    <w:rsid w:val="00507297"/>
    <w:rsid w:val="00510C48"/>
    <w:rsid w:val="00510D66"/>
    <w:rsid w:val="005124E8"/>
    <w:rsid w:val="005134E4"/>
    <w:rsid w:val="00513EAB"/>
    <w:rsid w:val="00514687"/>
    <w:rsid w:val="005149E4"/>
    <w:rsid w:val="00515628"/>
    <w:rsid w:val="005174FB"/>
    <w:rsid w:val="00517CD6"/>
    <w:rsid w:val="00520006"/>
    <w:rsid w:val="00520D48"/>
    <w:rsid w:val="00521148"/>
    <w:rsid w:val="0052183D"/>
    <w:rsid w:val="00522F58"/>
    <w:rsid w:val="00523F87"/>
    <w:rsid w:val="005245A3"/>
    <w:rsid w:val="00530E86"/>
    <w:rsid w:val="00531E1F"/>
    <w:rsid w:val="00533359"/>
    <w:rsid w:val="00533761"/>
    <w:rsid w:val="00536031"/>
    <w:rsid w:val="0054335F"/>
    <w:rsid w:val="0054431C"/>
    <w:rsid w:val="00546C93"/>
    <w:rsid w:val="00550385"/>
    <w:rsid w:val="00550FDF"/>
    <w:rsid w:val="005524FD"/>
    <w:rsid w:val="00552AC3"/>
    <w:rsid w:val="00553A5D"/>
    <w:rsid w:val="005541C9"/>
    <w:rsid w:val="005564F3"/>
    <w:rsid w:val="00556755"/>
    <w:rsid w:val="00567856"/>
    <w:rsid w:val="005717AB"/>
    <w:rsid w:val="00572E00"/>
    <w:rsid w:val="00574254"/>
    <w:rsid w:val="00574E79"/>
    <w:rsid w:val="005822CB"/>
    <w:rsid w:val="00584AA9"/>
    <w:rsid w:val="00587749"/>
    <w:rsid w:val="00591E11"/>
    <w:rsid w:val="005921B7"/>
    <w:rsid w:val="00594582"/>
    <w:rsid w:val="00594978"/>
    <w:rsid w:val="005A0D5D"/>
    <w:rsid w:val="005A1379"/>
    <w:rsid w:val="005A1B25"/>
    <w:rsid w:val="005A1CB6"/>
    <w:rsid w:val="005A2674"/>
    <w:rsid w:val="005A2AAC"/>
    <w:rsid w:val="005A35D7"/>
    <w:rsid w:val="005A7571"/>
    <w:rsid w:val="005B1020"/>
    <w:rsid w:val="005B3137"/>
    <w:rsid w:val="005B6188"/>
    <w:rsid w:val="005B6D5C"/>
    <w:rsid w:val="005C1819"/>
    <w:rsid w:val="005C26B3"/>
    <w:rsid w:val="005C4B54"/>
    <w:rsid w:val="005C72E9"/>
    <w:rsid w:val="005D0890"/>
    <w:rsid w:val="005D1073"/>
    <w:rsid w:val="005D3161"/>
    <w:rsid w:val="005D3F7C"/>
    <w:rsid w:val="005E1437"/>
    <w:rsid w:val="005E1703"/>
    <w:rsid w:val="005E54D5"/>
    <w:rsid w:val="005E6B0F"/>
    <w:rsid w:val="005E6E9F"/>
    <w:rsid w:val="005E7EF2"/>
    <w:rsid w:val="005F0234"/>
    <w:rsid w:val="005F0CA8"/>
    <w:rsid w:val="005F207C"/>
    <w:rsid w:val="005F39EA"/>
    <w:rsid w:val="005F4947"/>
    <w:rsid w:val="005F4FB0"/>
    <w:rsid w:val="005F65B2"/>
    <w:rsid w:val="005F68E3"/>
    <w:rsid w:val="005F7AFB"/>
    <w:rsid w:val="005F7DBA"/>
    <w:rsid w:val="00600746"/>
    <w:rsid w:val="00602690"/>
    <w:rsid w:val="00602E40"/>
    <w:rsid w:val="0060649F"/>
    <w:rsid w:val="0060711D"/>
    <w:rsid w:val="00610039"/>
    <w:rsid w:val="006101CB"/>
    <w:rsid w:val="0061118A"/>
    <w:rsid w:val="00613570"/>
    <w:rsid w:val="0061449C"/>
    <w:rsid w:val="0061710C"/>
    <w:rsid w:val="00620103"/>
    <w:rsid w:val="0062380A"/>
    <w:rsid w:val="00623D9B"/>
    <w:rsid w:val="00625BFC"/>
    <w:rsid w:val="0062680A"/>
    <w:rsid w:val="0062734C"/>
    <w:rsid w:val="006352B0"/>
    <w:rsid w:val="00635DA2"/>
    <w:rsid w:val="00640559"/>
    <w:rsid w:val="00640CDA"/>
    <w:rsid w:val="00644455"/>
    <w:rsid w:val="00647CBE"/>
    <w:rsid w:val="00652F38"/>
    <w:rsid w:val="006546DC"/>
    <w:rsid w:val="00654742"/>
    <w:rsid w:val="00660F6A"/>
    <w:rsid w:val="006624C5"/>
    <w:rsid w:val="00665F1E"/>
    <w:rsid w:val="00672008"/>
    <w:rsid w:val="00675C43"/>
    <w:rsid w:val="00676CA4"/>
    <w:rsid w:val="00680667"/>
    <w:rsid w:val="0068276F"/>
    <w:rsid w:val="00685732"/>
    <w:rsid w:val="00686AB0"/>
    <w:rsid w:val="00686DB7"/>
    <w:rsid w:val="00692D88"/>
    <w:rsid w:val="00694CAB"/>
    <w:rsid w:val="006966BB"/>
    <w:rsid w:val="006A0BB0"/>
    <w:rsid w:val="006A1B13"/>
    <w:rsid w:val="006A65C0"/>
    <w:rsid w:val="006A6677"/>
    <w:rsid w:val="006A7747"/>
    <w:rsid w:val="006A7EF3"/>
    <w:rsid w:val="006B4EC3"/>
    <w:rsid w:val="006B6AE9"/>
    <w:rsid w:val="006C37F8"/>
    <w:rsid w:val="006C7148"/>
    <w:rsid w:val="006C75EF"/>
    <w:rsid w:val="006C7874"/>
    <w:rsid w:val="006D4D9B"/>
    <w:rsid w:val="006D5524"/>
    <w:rsid w:val="006E0BB0"/>
    <w:rsid w:val="006E2A6C"/>
    <w:rsid w:val="006E2AF2"/>
    <w:rsid w:val="006E5359"/>
    <w:rsid w:val="006E5AF9"/>
    <w:rsid w:val="006E787A"/>
    <w:rsid w:val="006F0987"/>
    <w:rsid w:val="006F0EDA"/>
    <w:rsid w:val="006F4506"/>
    <w:rsid w:val="006F47F6"/>
    <w:rsid w:val="006F4F3D"/>
    <w:rsid w:val="006F5214"/>
    <w:rsid w:val="007057A0"/>
    <w:rsid w:val="00706742"/>
    <w:rsid w:val="00706933"/>
    <w:rsid w:val="007106A5"/>
    <w:rsid w:val="00715E19"/>
    <w:rsid w:val="00716506"/>
    <w:rsid w:val="007165F5"/>
    <w:rsid w:val="00717F2E"/>
    <w:rsid w:val="00721D8D"/>
    <w:rsid w:val="0072760E"/>
    <w:rsid w:val="007338EA"/>
    <w:rsid w:val="00734198"/>
    <w:rsid w:val="0073590D"/>
    <w:rsid w:val="007378A8"/>
    <w:rsid w:val="00747619"/>
    <w:rsid w:val="00754186"/>
    <w:rsid w:val="00756169"/>
    <w:rsid w:val="00761082"/>
    <w:rsid w:val="0076179D"/>
    <w:rsid w:val="00761A18"/>
    <w:rsid w:val="00762431"/>
    <w:rsid w:val="00762B4B"/>
    <w:rsid w:val="007636A6"/>
    <w:rsid w:val="00767ECB"/>
    <w:rsid w:val="0077233A"/>
    <w:rsid w:val="00773558"/>
    <w:rsid w:val="0077413D"/>
    <w:rsid w:val="00776FA1"/>
    <w:rsid w:val="00780D6B"/>
    <w:rsid w:val="00781C4E"/>
    <w:rsid w:val="0078207A"/>
    <w:rsid w:val="0078276E"/>
    <w:rsid w:val="007827C2"/>
    <w:rsid w:val="00782EE5"/>
    <w:rsid w:val="00787B44"/>
    <w:rsid w:val="0079589F"/>
    <w:rsid w:val="00796DDA"/>
    <w:rsid w:val="007A2074"/>
    <w:rsid w:val="007A372F"/>
    <w:rsid w:val="007A44AD"/>
    <w:rsid w:val="007A5922"/>
    <w:rsid w:val="007B0498"/>
    <w:rsid w:val="007B0704"/>
    <w:rsid w:val="007B1773"/>
    <w:rsid w:val="007B75DB"/>
    <w:rsid w:val="007B7DC6"/>
    <w:rsid w:val="007C0CFD"/>
    <w:rsid w:val="007C0D9E"/>
    <w:rsid w:val="007C1DC4"/>
    <w:rsid w:val="007C1DDB"/>
    <w:rsid w:val="007C2F40"/>
    <w:rsid w:val="007C3987"/>
    <w:rsid w:val="007C780C"/>
    <w:rsid w:val="007D0A90"/>
    <w:rsid w:val="007D13CD"/>
    <w:rsid w:val="007D177F"/>
    <w:rsid w:val="007D1879"/>
    <w:rsid w:val="007D20F5"/>
    <w:rsid w:val="007D789A"/>
    <w:rsid w:val="007D7A59"/>
    <w:rsid w:val="007D7C4C"/>
    <w:rsid w:val="007E2E70"/>
    <w:rsid w:val="007F110A"/>
    <w:rsid w:val="007F1EB4"/>
    <w:rsid w:val="007F1ED9"/>
    <w:rsid w:val="007F22FB"/>
    <w:rsid w:val="007F39AC"/>
    <w:rsid w:val="007F715C"/>
    <w:rsid w:val="007F7935"/>
    <w:rsid w:val="0080097A"/>
    <w:rsid w:val="008032B0"/>
    <w:rsid w:val="00804306"/>
    <w:rsid w:val="008058B2"/>
    <w:rsid w:val="00805DF6"/>
    <w:rsid w:val="00814FB5"/>
    <w:rsid w:val="00816033"/>
    <w:rsid w:val="00816106"/>
    <w:rsid w:val="0082137D"/>
    <w:rsid w:val="00822365"/>
    <w:rsid w:val="00824635"/>
    <w:rsid w:val="008248D3"/>
    <w:rsid w:val="00825F62"/>
    <w:rsid w:val="008263B4"/>
    <w:rsid w:val="00826952"/>
    <w:rsid w:val="00826B10"/>
    <w:rsid w:val="00830613"/>
    <w:rsid w:val="008345C6"/>
    <w:rsid w:val="00841A13"/>
    <w:rsid w:val="00842EB1"/>
    <w:rsid w:val="00846E36"/>
    <w:rsid w:val="00847E13"/>
    <w:rsid w:val="00852D60"/>
    <w:rsid w:val="0085381A"/>
    <w:rsid w:val="00853EEA"/>
    <w:rsid w:val="00854731"/>
    <w:rsid w:val="00857C70"/>
    <w:rsid w:val="00864DCF"/>
    <w:rsid w:val="0086533E"/>
    <w:rsid w:val="008660C9"/>
    <w:rsid w:val="008664EA"/>
    <w:rsid w:val="00867D1A"/>
    <w:rsid w:val="0087031C"/>
    <w:rsid w:val="0087140A"/>
    <w:rsid w:val="00876901"/>
    <w:rsid w:val="008776B1"/>
    <w:rsid w:val="008825EE"/>
    <w:rsid w:val="00883081"/>
    <w:rsid w:val="00885B2F"/>
    <w:rsid w:val="008862D0"/>
    <w:rsid w:val="00886E96"/>
    <w:rsid w:val="00890445"/>
    <w:rsid w:val="00890957"/>
    <w:rsid w:val="008922A9"/>
    <w:rsid w:val="00892E0C"/>
    <w:rsid w:val="00894BCD"/>
    <w:rsid w:val="0089543A"/>
    <w:rsid w:val="008961FB"/>
    <w:rsid w:val="00896666"/>
    <w:rsid w:val="00896E4E"/>
    <w:rsid w:val="008A1446"/>
    <w:rsid w:val="008A2DCC"/>
    <w:rsid w:val="008A5A91"/>
    <w:rsid w:val="008A5F0A"/>
    <w:rsid w:val="008A5FF0"/>
    <w:rsid w:val="008A62D0"/>
    <w:rsid w:val="008A6740"/>
    <w:rsid w:val="008A6C37"/>
    <w:rsid w:val="008A7F0C"/>
    <w:rsid w:val="008B1515"/>
    <w:rsid w:val="008B162E"/>
    <w:rsid w:val="008B259F"/>
    <w:rsid w:val="008B34B3"/>
    <w:rsid w:val="008B3865"/>
    <w:rsid w:val="008B4E69"/>
    <w:rsid w:val="008B63CA"/>
    <w:rsid w:val="008C0094"/>
    <w:rsid w:val="008C054C"/>
    <w:rsid w:val="008C1458"/>
    <w:rsid w:val="008C34D2"/>
    <w:rsid w:val="008C45EC"/>
    <w:rsid w:val="008C5AC7"/>
    <w:rsid w:val="008C6030"/>
    <w:rsid w:val="008D1EBE"/>
    <w:rsid w:val="008D1F27"/>
    <w:rsid w:val="008D2E51"/>
    <w:rsid w:val="008D35DC"/>
    <w:rsid w:val="008D4550"/>
    <w:rsid w:val="008D47C5"/>
    <w:rsid w:val="008D6050"/>
    <w:rsid w:val="008D69DB"/>
    <w:rsid w:val="008D6DE0"/>
    <w:rsid w:val="008D74D0"/>
    <w:rsid w:val="008D783E"/>
    <w:rsid w:val="008D7D84"/>
    <w:rsid w:val="008E2922"/>
    <w:rsid w:val="008E47F6"/>
    <w:rsid w:val="008E5C7C"/>
    <w:rsid w:val="008F21A4"/>
    <w:rsid w:val="008F31F4"/>
    <w:rsid w:val="008F536A"/>
    <w:rsid w:val="008F6F75"/>
    <w:rsid w:val="009026AD"/>
    <w:rsid w:val="00902B45"/>
    <w:rsid w:val="009032A9"/>
    <w:rsid w:val="0090483E"/>
    <w:rsid w:val="00904E2D"/>
    <w:rsid w:val="00907040"/>
    <w:rsid w:val="00911B88"/>
    <w:rsid w:val="00913E7B"/>
    <w:rsid w:val="00916160"/>
    <w:rsid w:val="009173B5"/>
    <w:rsid w:val="00922CC4"/>
    <w:rsid w:val="0092307F"/>
    <w:rsid w:val="0092369E"/>
    <w:rsid w:val="00923DC2"/>
    <w:rsid w:val="0092756B"/>
    <w:rsid w:val="009344BF"/>
    <w:rsid w:val="00935538"/>
    <w:rsid w:val="009401CC"/>
    <w:rsid w:val="0094133A"/>
    <w:rsid w:val="00941A46"/>
    <w:rsid w:val="00944A50"/>
    <w:rsid w:val="00946AF5"/>
    <w:rsid w:val="00951948"/>
    <w:rsid w:val="00951C79"/>
    <w:rsid w:val="0095627A"/>
    <w:rsid w:val="00956B42"/>
    <w:rsid w:val="009571C3"/>
    <w:rsid w:val="00962041"/>
    <w:rsid w:val="00962F26"/>
    <w:rsid w:val="009654B7"/>
    <w:rsid w:val="00970C42"/>
    <w:rsid w:val="00971473"/>
    <w:rsid w:val="009719FD"/>
    <w:rsid w:val="00972241"/>
    <w:rsid w:val="00982C9A"/>
    <w:rsid w:val="009865F2"/>
    <w:rsid w:val="009867AE"/>
    <w:rsid w:val="009873AE"/>
    <w:rsid w:val="00990047"/>
    <w:rsid w:val="00991D90"/>
    <w:rsid w:val="00995248"/>
    <w:rsid w:val="00995466"/>
    <w:rsid w:val="00997B0D"/>
    <w:rsid w:val="00997BBC"/>
    <w:rsid w:val="009A1439"/>
    <w:rsid w:val="009A1463"/>
    <w:rsid w:val="009A19FE"/>
    <w:rsid w:val="009A2874"/>
    <w:rsid w:val="009A2D4F"/>
    <w:rsid w:val="009A7BF9"/>
    <w:rsid w:val="009B0F41"/>
    <w:rsid w:val="009B27E9"/>
    <w:rsid w:val="009B476F"/>
    <w:rsid w:val="009B4974"/>
    <w:rsid w:val="009B68E4"/>
    <w:rsid w:val="009B7D58"/>
    <w:rsid w:val="009C0820"/>
    <w:rsid w:val="009C0F6B"/>
    <w:rsid w:val="009C194E"/>
    <w:rsid w:val="009C4D08"/>
    <w:rsid w:val="009D3D1B"/>
    <w:rsid w:val="009E2456"/>
    <w:rsid w:val="009E481A"/>
    <w:rsid w:val="009E4EE1"/>
    <w:rsid w:val="009E52B6"/>
    <w:rsid w:val="009E57B4"/>
    <w:rsid w:val="009E7730"/>
    <w:rsid w:val="009F25E2"/>
    <w:rsid w:val="009F2C4B"/>
    <w:rsid w:val="009F7459"/>
    <w:rsid w:val="00A01AC6"/>
    <w:rsid w:val="00A01E35"/>
    <w:rsid w:val="00A01F1E"/>
    <w:rsid w:val="00A06250"/>
    <w:rsid w:val="00A06AE5"/>
    <w:rsid w:val="00A06CD5"/>
    <w:rsid w:val="00A07E00"/>
    <w:rsid w:val="00A119FA"/>
    <w:rsid w:val="00A1232A"/>
    <w:rsid w:val="00A12872"/>
    <w:rsid w:val="00A15F50"/>
    <w:rsid w:val="00A20787"/>
    <w:rsid w:val="00A21806"/>
    <w:rsid w:val="00A23B49"/>
    <w:rsid w:val="00A24F66"/>
    <w:rsid w:val="00A26163"/>
    <w:rsid w:val="00A27322"/>
    <w:rsid w:val="00A27773"/>
    <w:rsid w:val="00A30F60"/>
    <w:rsid w:val="00A34EA4"/>
    <w:rsid w:val="00A3615C"/>
    <w:rsid w:val="00A370D5"/>
    <w:rsid w:val="00A450BF"/>
    <w:rsid w:val="00A4571A"/>
    <w:rsid w:val="00A46B60"/>
    <w:rsid w:val="00A50783"/>
    <w:rsid w:val="00A509E4"/>
    <w:rsid w:val="00A53CE9"/>
    <w:rsid w:val="00A54438"/>
    <w:rsid w:val="00A572C7"/>
    <w:rsid w:val="00A57C94"/>
    <w:rsid w:val="00A600BD"/>
    <w:rsid w:val="00A622CD"/>
    <w:rsid w:val="00A646D8"/>
    <w:rsid w:val="00A64C95"/>
    <w:rsid w:val="00A652ED"/>
    <w:rsid w:val="00A65685"/>
    <w:rsid w:val="00A72E3A"/>
    <w:rsid w:val="00A73C71"/>
    <w:rsid w:val="00A75448"/>
    <w:rsid w:val="00A75BA7"/>
    <w:rsid w:val="00A76155"/>
    <w:rsid w:val="00A76D76"/>
    <w:rsid w:val="00A81355"/>
    <w:rsid w:val="00A82C51"/>
    <w:rsid w:val="00A834D5"/>
    <w:rsid w:val="00A8406B"/>
    <w:rsid w:val="00A84157"/>
    <w:rsid w:val="00A84B96"/>
    <w:rsid w:val="00A85187"/>
    <w:rsid w:val="00A86517"/>
    <w:rsid w:val="00A87064"/>
    <w:rsid w:val="00A9284F"/>
    <w:rsid w:val="00A930F1"/>
    <w:rsid w:val="00A9324F"/>
    <w:rsid w:val="00A949B4"/>
    <w:rsid w:val="00A9609E"/>
    <w:rsid w:val="00AA0477"/>
    <w:rsid w:val="00AA1119"/>
    <w:rsid w:val="00AA224A"/>
    <w:rsid w:val="00AA3216"/>
    <w:rsid w:val="00AA3E17"/>
    <w:rsid w:val="00AB263B"/>
    <w:rsid w:val="00AB2B6B"/>
    <w:rsid w:val="00AB49B8"/>
    <w:rsid w:val="00AB4FC7"/>
    <w:rsid w:val="00AB514D"/>
    <w:rsid w:val="00AB7D5C"/>
    <w:rsid w:val="00AC03DF"/>
    <w:rsid w:val="00AC3A18"/>
    <w:rsid w:val="00AC5182"/>
    <w:rsid w:val="00AC6360"/>
    <w:rsid w:val="00AC6875"/>
    <w:rsid w:val="00AD335B"/>
    <w:rsid w:val="00AD389C"/>
    <w:rsid w:val="00AD490B"/>
    <w:rsid w:val="00AD4ADA"/>
    <w:rsid w:val="00AD5BC5"/>
    <w:rsid w:val="00AD69D0"/>
    <w:rsid w:val="00AE7A09"/>
    <w:rsid w:val="00AE7F49"/>
    <w:rsid w:val="00AF164F"/>
    <w:rsid w:val="00AF46AE"/>
    <w:rsid w:val="00AF5AC9"/>
    <w:rsid w:val="00AF785F"/>
    <w:rsid w:val="00AF7D8B"/>
    <w:rsid w:val="00B00B2F"/>
    <w:rsid w:val="00B01760"/>
    <w:rsid w:val="00B02E00"/>
    <w:rsid w:val="00B04E86"/>
    <w:rsid w:val="00B06DD2"/>
    <w:rsid w:val="00B11CC6"/>
    <w:rsid w:val="00B11D17"/>
    <w:rsid w:val="00B120C2"/>
    <w:rsid w:val="00B125BC"/>
    <w:rsid w:val="00B15ADD"/>
    <w:rsid w:val="00B215D9"/>
    <w:rsid w:val="00B223F5"/>
    <w:rsid w:val="00B2377B"/>
    <w:rsid w:val="00B23D03"/>
    <w:rsid w:val="00B23DF2"/>
    <w:rsid w:val="00B26753"/>
    <w:rsid w:val="00B27029"/>
    <w:rsid w:val="00B3119E"/>
    <w:rsid w:val="00B32016"/>
    <w:rsid w:val="00B37262"/>
    <w:rsid w:val="00B37E8B"/>
    <w:rsid w:val="00B40A7D"/>
    <w:rsid w:val="00B41520"/>
    <w:rsid w:val="00B42E2B"/>
    <w:rsid w:val="00B42EBB"/>
    <w:rsid w:val="00B47313"/>
    <w:rsid w:val="00B474F1"/>
    <w:rsid w:val="00B51BB8"/>
    <w:rsid w:val="00B524AE"/>
    <w:rsid w:val="00B6149A"/>
    <w:rsid w:val="00B6392F"/>
    <w:rsid w:val="00B66D40"/>
    <w:rsid w:val="00B7006C"/>
    <w:rsid w:val="00B70A57"/>
    <w:rsid w:val="00B720E2"/>
    <w:rsid w:val="00B72941"/>
    <w:rsid w:val="00B80F19"/>
    <w:rsid w:val="00B85384"/>
    <w:rsid w:val="00B92414"/>
    <w:rsid w:val="00B92BA1"/>
    <w:rsid w:val="00B92BD6"/>
    <w:rsid w:val="00B92F85"/>
    <w:rsid w:val="00B9343C"/>
    <w:rsid w:val="00B946FC"/>
    <w:rsid w:val="00B94784"/>
    <w:rsid w:val="00B94CEA"/>
    <w:rsid w:val="00B95DAE"/>
    <w:rsid w:val="00BA0EAF"/>
    <w:rsid w:val="00BA1C63"/>
    <w:rsid w:val="00BA34FE"/>
    <w:rsid w:val="00BA3D43"/>
    <w:rsid w:val="00BA629E"/>
    <w:rsid w:val="00BA76BC"/>
    <w:rsid w:val="00BA780B"/>
    <w:rsid w:val="00BB01F6"/>
    <w:rsid w:val="00BB06A5"/>
    <w:rsid w:val="00BB2FDA"/>
    <w:rsid w:val="00BB32A4"/>
    <w:rsid w:val="00BB4A3F"/>
    <w:rsid w:val="00BB5B04"/>
    <w:rsid w:val="00BC0116"/>
    <w:rsid w:val="00BC24EB"/>
    <w:rsid w:val="00BC3232"/>
    <w:rsid w:val="00BC4C20"/>
    <w:rsid w:val="00BC6616"/>
    <w:rsid w:val="00BC739C"/>
    <w:rsid w:val="00BD1D55"/>
    <w:rsid w:val="00BF0131"/>
    <w:rsid w:val="00BF0701"/>
    <w:rsid w:val="00BF4C6A"/>
    <w:rsid w:val="00BF61DA"/>
    <w:rsid w:val="00C002A4"/>
    <w:rsid w:val="00C03CBD"/>
    <w:rsid w:val="00C11B7A"/>
    <w:rsid w:val="00C12575"/>
    <w:rsid w:val="00C146F5"/>
    <w:rsid w:val="00C15B84"/>
    <w:rsid w:val="00C160F8"/>
    <w:rsid w:val="00C17BC0"/>
    <w:rsid w:val="00C20AE6"/>
    <w:rsid w:val="00C2411A"/>
    <w:rsid w:val="00C24407"/>
    <w:rsid w:val="00C2619A"/>
    <w:rsid w:val="00C26C32"/>
    <w:rsid w:val="00C317F1"/>
    <w:rsid w:val="00C336A6"/>
    <w:rsid w:val="00C35EAA"/>
    <w:rsid w:val="00C36968"/>
    <w:rsid w:val="00C408B5"/>
    <w:rsid w:val="00C40EBD"/>
    <w:rsid w:val="00C41997"/>
    <w:rsid w:val="00C41D16"/>
    <w:rsid w:val="00C426FD"/>
    <w:rsid w:val="00C44C06"/>
    <w:rsid w:val="00C51DC6"/>
    <w:rsid w:val="00C52EF7"/>
    <w:rsid w:val="00C53492"/>
    <w:rsid w:val="00C54851"/>
    <w:rsid w:val="00C54B73"/>
    <w:rsid w:val="00C5529D"/>
    <w:rsid w:val="00C55BE3"/>
    <w:rsid w:val="00C561D3"/>
    <w:rsid w:val="00C563B9"/>
    <w:rsid w:val="00C61CFF"/>
    <w:rsid w:val="00C61F13"/>
    <w:rsid w:val="00C62B4F"/>
    <w:rsid w:val="00C62F77"/>
    <w:rsid w:val="00C64B46"/>
    <w:rsid w:val="00C70C55"/>
    <w:rsid w:val="00C71930"/>
    <w:rsid w:val="00C72D59"/>
    <w:rsid w:val="00C74117"/>
    <w:rsid w:val="00C75AF5"/>
    <w:rsid w:val="00C75DB2"/>
    <w:rsid w:val="00C80191"/>
    <w:rsid w:val="00C802CD"/>
    <w:rsid w:val="00C81EE3"/>
    <w:rsid w:val="00C821BC"/>
    <w:rsid w:val="00C82594"/>
    <w:rsid w:val="00C82C84"/>
    <w:rsid w:val="00C82F19"/>
    <w:rsid w:val="00C84013"/>
    <w:rsid w:val="00C85F37"/>
    <w:rsid w:val="00C876BB"/>
    <w:rsid w:val="00C87F3E"/>
    <w:rsid w:val="00C9036B"/>
    <w:rsid w:val="00C90C93"/>
    <w:rsid w:val="00C92779"/>
    <w:rsid w:val="00C93B41"/>
    <w:rsid w:val="00C9563A"/>
    <w:rsid w:val="00C95BC9"/>
    <w:rsid w:val="00C96E52"/>
    <w:rsid w:val="00C97EB1"/>
    <w:rsid w:val="00CA0C6E"/>
    <w:rsid w:val="00CA26CE"/>
    <w:rsid w:val="00CA4520"/>
    <w:rsid w:val="00CA4AA5"/>
    <w:rsid w:val="00CA4FAF"/>
    <w:rsid w:val="00CA52A5"/>
    <w:rsid w:val="00CA6125"/>
    <w:rsid w:val="00CA6A5D"/>
    <w:rsid w:val="00CA7362"/>
    <w:rsid w:val="00CB018F"/>
    <w:rsid w:val="00CB082A"/>
    <w:rsid w:val="00CB3452"/>
    <w:rsid w:val="00CB4407"/>
    <w:rsid w:val="00CB4CE7"/>
    <w:rsid w:val="00CB4DF4"/>
    <w:rsid w:val="00CB5906"/>
    <w:rsid w:val="00CB6A46"/>
    <w:rsid w:val="00CB75FA"/>
    <w:rsid w:val="00CB78CB"/>
    <w:rsid w:val="00CC0BA1"/>
    <w:rsid w:val="00CC2019"/>
    <w:rsid w:val="00CC58C4"/>
    <w:rsid w:val="00CC6DEF"/>
    <w:rsid w:val="00CC7C0F"/>
    <w:rsid w:val="00CD039E"/>
    <w:rsid w:val="00CD0940"/>
    <w:rsid w:val="00CD126F"/>
    <w:rsid w:val="00CD27F0"/>
    <w:rsid w:val="00CD2DD9"/>
    <w:rsid w:val="00CD49F9"/>
    <w:rsid w:val="00CD4EAE"/>
    <w:rsid w:val="00CD647A"/>
    <w:rsid w:val="00CD6D03"/>
    <w:rsid w:val="00CD7BEA"/>
    <w:rsid w:val="00CE2979"/>
    <w:rsid w:val="00CE48A0"/>
    <w:rsid w:val="00CF1253"/>
    <w:rsid w:val="00CF16A6"/>
    <w:rsid w:val="00CF1B2D"/>
    <w:rsid w:val="00CF58BD"/>
    <w:rsid w:val="00CF5C50"/>
    <w:rsid w:val="00D000CB"/>
    <w:rsid w:val="00D02351"/>
    <w:rsid w:val="00D03E31"/>
    <w:rsid w:val="00D03E8E"/>
    <w:rsid w:val="00D074A5"/>
    <w:rsid w:val="00D07550"/>
    <w:rsid w:val="00D07CA8"/>
    <w:rsid w:val="00D10382"/>
    <w:rsid w:val="00D160DB"/>
    <w:rsid w:val="00D16B6B"/>
    <w:rsid w:val="00D2599A"/>
    <w:rsid w:val="00D26B97"/>
    <w:rsid w:val="00D34171"/>
    <w:rsid w:val="00D34868"/>
    <w:rsid w:val="00D34F8B"/>
    <w:rsid w:val="00D3587C"/>
    <w:rsid w:val="00D35E24"/>
    <w:rsid w:val="00D36762"/>
    <w:rsid w:val="00D36F58"/>
    <w:rsid w:val="00D370B1"/>
    <w:rsid w:val="00D41CDE"/>
    <w:rsid w:val="00D42465"/>
    <w:rsid w:val="00D462CC"/>
    <w:rsid w:val="00D46D0A"/>
    <w:rsid w:val="00D50DF5"/>
    <w:rsid w:val="00D53F14"/>
    <w:rsid w:val="00D54245"/>
    <w:rsid w:val="00D5427A"/>
    <w:rsid w:val="00D545B9"/>
    <w:rsid w:val="00D54D68"/>
    <w:rsid w:val="00D60AA8"/>
    <w:rsid w:val="00D61379"/>
    <w:rsid w:val="00D63A6F"/>
    <w:rsid w:val="00D6422D"/>
    <w:rsid w:val="00D67B0B"/>
    <w:rsid w:val="00D67D5D"/>
    <w:rsid w:val="00D70DBB"/>
    <w:rsid w:val="00D737F8"/>
    <w:rsid w:val="00D7399E"/>
    <w:rsid w:val="00D74163"/>
    <w:rsid w:val="00D80D63"/>
    <w:rsid w:val="00D81949"/>
    <w:rsid w:val="00D8466E"/>
    <w:rsid w:val="00D84A36"/>
    <w:rsid w:val="00D85743"/>
    <w:rsid w:val="00D858E1"/>
    <w:rsid w:val="00D85C57"/>
    <w:rsid w:val="00D868E3"/>
    <w:rsid w:val="00D86EA5"/>
    <w:rsid w:val="00D870E0"/>
    <w:rsid w:val="00D90FB6"/>
    <w:rsid w:val="00D91798"/>
    <w:rsid w:val="00D94DF4"/>
    <w:rsid w:val="00D95720"/>
    <w:rsid w:val="00D97DF0"/>
    <w:rsid w:val="00DA0020"/>
    <w:rsid w:val="00DA0C96"/>
    <w:rsid w:val="00DA5112"/>
    <w:rsid w:val="00DA527B"/>
    <w:rsid w:val="00DA5BF3"/>
    <w:rsid w:val="00DA5D09"/>
    <w:rsid w:val="00DA6567"/>
    <w:rsid w:val="00DA7098"/>
    <w:rsid w:val="00DA7E25"/>
    <w:rsid w:val="00DA7F5E"/>
    <w:rsid w:val="00DB067D"/>
    <w:rsid w:val="00DB1114"/>
    <w:rsid w:val="00DB50D5"/>
    <w:rsid w:val="00DC20AA"/>
    <w:rsid w:val="00DC3E3C"/>
    <w:rsid w:val="00DC4AEB"/>
    <w:rsid w:val="00DC5E41"/>
    <w:rsid w:val="00DC69C5"/>
    <w:rsid w:val="00DC72B5"/>
    <w:rsid w:val="00DC7838"/>
    <w:rsid w:val="00DD0099"/>
    <w:rsid w:val="00DD2314"/>
    <w:rsid w:val="00DD247C"/>
    <w:rsid w:val="00DD7107"/>
    <w:rsid w:val="00DD7FC6"/>
    <w:rsid w:val="00DE0815"/>
    <w:rsid w:val="00DE4EF2"/>
    <w:rsid w:val="00DE6FC3"/>
    <w:rsid w:val="00DE7F48"/>
    <w:rsid w:val="00DF2EA8"/>
    <w:rsid w:val="00DF5A97"/>
    <w:rsid w:val="00DF72E3"/>
    <w:rsid w:val="00E00A79"/>
    <w:rsid w:val="00E00ECB"/>
    <w:rsid w:val="00E01563"/>
    <w:rsid w:val="00E07AAD"/>
    <w:rsid w:val="00E10628"/>
    <w:rsid w:val="00E10D83"/>
    <w:rsid w:val="00E12AC6"/>
    <w:rsid w:val="00E13D31"/>
    <w:rsid w:val="00E14BC6"/>
    <w:rsid w:val="00E165F1"/>
    <w:rsid w:val="00E16995"/>
    <w:rsid w:val="00E20CDC"/>
    <w:rsid w:val="00E2127F"/>
    <w:rsid w:val="00E218B5"/>
    <w:rsid w:val="00E22D34"/>
    <w:rsid w:val="00E249FB"/>
    <w:rsid w:val="00E2667D"/>
    <w:rsid w:val="00E305CE"/>
    <w:rsid w:val="00E30E77"/>
    <w:rsid w:val="00E343D2"/>
    <w:rsid w:val="00E3517E"/>
    <w:rsid w:val="00E36051"/>
    <w:rsid w:val="00E36763"/>
    <w:rsid w:val="00E37CA7"/>
    <w:rsid w:val="00E43763"/>
    <w:rsid w:val="00E44BD9"/>
    <w:rsid w:val="00E44E4B"/>
    <w:rsid w:val="00E46854"/>
    <w:rsid w:val="00E5137D"/>
    <w:rsid w:val="00E5741D"/>
    <w:rsid w:val="00E6327C"/>
    <w:rsid w:val="00E64ED5"/>
    <w:rsid w:val="00E70DB8"/>
    <w:rsid w:val="00E7217B"/>
    <w:rsid w:val="00E75130"/>
    <w:rsid w:val="00E756E9"/>
    <w:rsid w:val="00E76528"/>
    <w:rsid w:val="00E80A61"/>
    <w:rsid w:val="00E8213B"/>
    <w:rsid w:val="00E82920"/>
    <w:rsid w:val="00E82997"/>
    <w:rsid w:val="00E83978"/>
    <w:rsid w:val="00E86494"/>
    <w:rsid w:val="00E91EE4"/>
    <w:rsid w:val="00E92930"/>
    <w:rsid w:val="00E96376"/>
    <w:rsid w:val="00EA1494"/>
    <w:rsid w:val="00EA62C3"/>
    <w:rsid w:val="00EA730C"/>
    <w:rsid w:val="00EA750A"/>
    <w:rsid w:val="00EA7E89"/>
    <w:rsid w:val="00EB0697"/>
    <w:rsid w:val="00EB3768"/>
    <w:rsid w:val="00EB4440"/>
    <w:rsid w:val="00EB6760"/>
    <w:rsid w:val="00EB6FD3"/>
    <w:rsid w:val="00EB7277"/>
    <w:rsid w:val="00EC2BC2"/>
    <w:rsid w:val="00EC5550"/>
    <w:rsid w:val="00EC6946"/>
    <w:rsid w:val="00ED3F22"/>
    <w:rsid w:val="00ED420F"/>
    <w:rsid w:val="00ED4F1E"/>
    <w:rsid w:val="00ED7552"/>
    <w:rsid w:val="00EE0578"/>
    <w:rsid w:val="00EE1CDD"/>
    <w:rsid w:val="00EF0D6F"/>
    <w:rsid w:val="00EF0DFD"/>
    <w:rsid w:val="00EF6447"/>
    <w:rsid w:val="00EF7735"/>
    <w:rsid w:val="00F00095"/>
    <w:rsid w:val="00F03681"/>
    <w:rsid w:val="00F21BDD"/>
    <w:rsid w:val="00F2588C"/>
    <w:rsid w:val="00F2676A"/>
    <w:rsid w:val="00F27428"/>
    <w:rsid w:val="00F31893"/>
    <w:rsid w:val="00F32D4C"/>
    <w:rsid w:val="00F33D42"/>
    <w:rsid w:val="00F36A69"/>
    <w:rsid w:val="00F429A6"/>
    <w:rsid w:val="00F43534"/>
    <w:rsid w:val="00F440AE"/>
    <w:rsid w:val="00F443A9"/>
    <w:rsid w:val="00F45927"/>
    <w:rsid w:val="00F45E05"/>
    <w:rsid w:val="00F47013"/>
    <w:rsid w:val="00F50638"/>
    <w:rsid w:val="00F5362C"/>
    <w:rsid w:val="00F53A83"/>
    <w:rsid w:val="00F54882"/>
    <w:rsid w:val="00F55172"/>
    <w:rsid w:val="00F66510"/>
    <w:rsid w:val="00F66D46"/>
    <w:rsid w:val="00F67604"/>
    <w:rsid w:val="00F72F04"/>
    <w:rsid w:val="00F739FD"/>
    <w:rsid w:val="00F776BB"/>
    <w:rsid w:val="00F80F0C"/>
    <w:rsid w:val="00F85F11"/>
    <w:rsid w:val="00F87B0C"/>
    <w:rsid w:val="00F9046E"/>
    <w:rsid w:val="00F90FC7"/>
    <w:rsid w:val="00F92EE6"/>
    <w:rsid w:val="00F975F2"/>
    <w:rsid w:val="00F9781A"/>
    <w:rsid w:val="00F979AD"/>
    <w:rsid w:val="00F97EA2"/>
    <w:rsid w:val="00FA3263"/>
    <w:rsid w:val="00FA6FE7"/>
    <w:rsid w:val="00FB0588"/>
    <w:rsid w:val="00FB10C9"/>
    <w:rsid w:val="00FB1ED6"/>
    <w:rsid w:val="00FB5FDF"/>
    <w:rsid w:val="00FB615D"/>
    <w:rsid w:val="00FB703C"/>
    <w:rsid w:val="00FC1D08"/>
    <w:rsid w:val="00FC3A3D"/>
    <w:rsid w:val="00FC54A6"/>
    <w:rsid w:val="00FC572A"/>
    <w:rsid w:val="00FD10F8"/>
    <w:rsid w:val="00FD172F"/>
    <w:rsid w:val="00FD2D49"/>
    <w:rsid w:val="00FD59F4"/>
    <w:rsid w:val="00FE0CDC"/>
    <w:rsid w:val="00FE72B0"/>
    <w:rsid w:val="00FF1F33"/>
    <w:rsid w:val="00FF4B20"/>
    <w:rsid w:val="00FF508B"/>
    <w:rsid w:val="00FF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C5865B-C980-474A-8B02-53ECA03C5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sid w:val="0003466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3466C"/>
    <w:rPr>
      <w:sz w:val="20"/>
      <w:szCs w:val="20"/>
    </w:rPr>
  </w:style>
  <w:style w:type="paragraph" w:styleId="BalloonText">
    <w:name w:val="Balloon Text"/>
    <w:basedOn w:val="Normal"/>
    <w:semiHidden/>
    <w:rsid w:val="0003466C"/>
    <w:rPr>
      <w:rFonts w:ascii="Tahoma" w:hAnsi="Tahoma" w:cs="Tahoma"/>
      <w:sz w:val="16"/>
      <w:szCs w:val="16"/>
    </w:rPr>
  </w:style>
  <w:style w:type="character" w:customStyle="1" w:styleId="CommentTextChar">
    <w:name w:val="Comment Text Char"/>
    <w:link w:val="CommentText"/>
    <w:semiHidden/>
    <w:rsid w:val="00854731"/>
  </w:style>
  <w:style w:type="paragraph" w:styleId="ListParagraph">
    <w:name w:val="List Paragraph"/>
    <w:basedOn w:val="Normal"/>
    <w:uiPriority w:val="34"/>
    <w:qFormat/>
    <w:rsid w:val="0001165C"/>
    <w:pPr>
      <w:ind w:left="720"/>
    </w:pPr>
  </w:style>
  <w:style w:type="paragraph" w:styleId="CommentSubject">
    <w:name w:val="annotation subject"/>
    <w:basedOn w:val="CommentText"/>
    <w:next w:val="CommentText"/>
    <w:link w:val="CommentSubjectChar"/>
    <w:rsid w:val="007636A6"/>
    <w:rPr>
      <w:b/>
      <w:bCs/>
    </w:rPr>
  </w:style>
  <w:style w:type="character" w:customStyle="1" w:styleId="CommentSubjectChar">
    <w:name w:val="Comment Subject Char"/>
    <w:link w:val="CommentSubject"/>
    <w:rsid w:val="007636A6"/>
    <w:rPr>
      <w:b/>
      <w:bCs/>
    </w:rPr>
  </w:style>
  <w:style w:type="character" w:customStyle="1" w:styleId="field-validation-error">
    <w:name w:val="field-validation-error"/>
    <w:rsid w:val="009B476F"/>
  </w:style>
  <w:style w:type="character" w:customStyle="1" w:styleId="text-danger">
    <w:name w:val="text-danger"/>
    <w:rsid w:val="00040B17"/>
  </w:style>
  <w:style w:type="character" w:customStyle="1" w:styleId="StyleArial8pt">
    <w:name w:val="Style Arial 8 pt"/>
    <w:rsid w:val="00105A15"/>
    <w:rPr>
      <w:rFonts w:ascii="Times New Roman" w:hAnsi="Times New Roman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5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3396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78267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06922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Test%20Case%20TEMPLATE%20V1.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C2CC22-FDEC-4E76-BCD6-09687B241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Case TEMPLATE V1.1.dot</Template>
  <TotalTime>1</TotalTime>
  <Pages>17</Pages>
  <Words>883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</vt:lpstr>
    </vt:vector>
  </TitlesOfParts>
  <Company>Dell Computer Corporation</Company>
  <LinksUpToDate>false</LinksUpToDate>
  <CharactersWithSpaces>5911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</dc:title>
  <dc:subject/>
  <dc:creator>Preferred Customer</dc:creator>
  <cp:keywords/>
  <cp:lastModifiedBy>user</cp:lastModifiedBy>
  <cp:revision>6</cp:revision>
  <cp:lastPrinted>2018-01-19T12:55:00Z</cp:lastPrinted>
  <dcterms:created xsi:type="dcterms:W3CDTF">2018-03-28T11:26:00Z</dcterms:created>
  <dcterms:modified xsi:type="dcterms:W3CDTF">2018-03-28T11:27:00Z</dcterms:modified>
</cp:coreProperties>
</file>