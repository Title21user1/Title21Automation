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18270B" w:rsidTr="00D35E24">
        <w:tc>
          <w:tcPr>
            <w:tcW w:w="1555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bookmarkStart w:id="0" w:name="_GoBack"/>
            <w:bookmarkEnd w:id="0"/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70"/>
            </w:tblGrid>
            <w:tr w:rsidR="00AD7C34" w:rsidTr="00AD7C34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  <w:jc w:val="center"/>
              </w:trPr>
              <w:tc>
                <w:tcPr>
                  <w:tcW w:w="0" w:type="auto"/>
                </w:tcPr>
                <w:p w:rsidR="00AD7C34" w:rsidRDefault="00AD7C34" w:rsidP="00AD7C34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Author</w:t>
                  </w:r>
                </w:p>
              </w:tc>
            </w:tr>
          </w:tbl>
          <w:p w:rsidR="0018270B" w:rsidRPr="00A543C0" w:rsidRDefault="0018270B">
            <w:pPr>
              <w:pStyle w:val="Heading1"/>
              <w:rPr>
                <w:lang w:val="en-US" w:eastAsia="en-US"/>
              </w:rPr>
            </w:pPr>
          </w:p>
        </w:tc>
      </w:tr>
      <w:tr w:rsidR="0018270B" w:rsidTr="00AD7C34">
        <w:trPr>
          <w:trHeight w:val="1239"/>
        </w:trPr>
        <w:tc>
          <w:tcPr>
            <w:tcW w:w="1555" w:type="dxa"/>
          </w:tcPr>
          <w:p w:rsidR="00951C79" w:rsidRDefault="002E0FFA" w:rsidP="0078276E">
            <w:r>
              <w:t>Emp00</w:t>
            </w:r>
            <w:r w:rsidR="00551054">
              <w:t>4</w:t>
            </w:r>
          </w:p>
        </w:tc>
        <w:tc>
          <w:tcPr>
            <w:tcW w:w="2700" w:type="dxa"/>
          </w:tcPr>
          <w:p w:rsidR="0018270B" w:rsidRDefault="008F5065" w:rsidP="001153B9">
            <w:r>
              <w:t>Delete</w:t>
            </w:r>
            <w:r w:rsidR="00D459AB">
              <w:t xml:space="preserve"> </w:t>
            </w:r>
            <w:r w:rsidR="00551054">
              <w:t>User</w:t>
            </w:r>
          </w:p>
        </w:tc>
        <w:tc>
          <w:tcPr>
            <w:tcW w:w="5040" w:type="dxa"/>
          </w:tcPr>
          <w:p w:rsidR="00D459AB" w:rsidRDefault="002E0FFA" w:rsidP="00760D2F">
            <w:pPr>
              <w:rPr>
                <w:noProof/>
              </w:rPr>
            </w:pPr>
            <w:r>
              <w:t xml:space="preserve">To </w:t>
            </w:r>
            <w:r w:rsidRPr="00C45E7E">
              <w:rPr>
                <w:noProof/>
              </w:rPr>
              <w:t>ve</w:t>
            </w:r>
            <w:r w:rsidR="00C45E7E" w:rsidRPr="00C45E7E">
              <w:rPr>
                <w:noProof/>
              </w:rPr>
              <w:t>rify</w:t>
            </w:r>
            <w:r w:rsidR="00551054" w:rsidRPr="00C45E7E">
              <w:rPr>
                <w:noProof/>
              </w:rPr>
              <w:t xml:space="preserve"> </w:t>
            </w:r>
            <w:r w:rsidR="0076178A">
              <w:rPr>
                <w:noProof/>
              </w:rPr>
              <w:t>admin user</w:t>
            </w:r>
            <w:r w:rsidR="008F5065">
              <w:rPr>
                <w:noProof/>
              </w:rPr>
              <w:t xml:space="preserve"> is a</w:t>
            </w:r>
            <w:r w:rsidR="00BB62EB">
              <w:rPr>
                <w:noProof/>
              </w:rPr>
              <w:t xml:space="preserve">ble to </w:t>
            </w:r>
            <w:r w:rsidR="004C65A2">
              <w:rPr>
                <w:noProof/>
              </w:rPr>
              <w:t>delete</w:t>
            </w:r>
            <w:r w:rsidR="00BB62EB">
              <w:rPr>
                <w:noProof/>
              </w:rPr>
              <w:t xml:space="preserve"> </w:t>
            </w:r>
            <w:r w:rsidR="00D459AB">
              <w:rPr>
                <w:noProof/>
              </w:rPr>
              <w:t>the</w:t>
            </w:r>
            <w:r w:rsidR="00BB62EB">
              <w:rPr>
                <w:noProof/>
              </w:rPr>
              <w:t xml:space="preserve"> user</w:t>
            </w:r>
            <w:r w:rsidR="00D459AB">
              <w:rPr>
                <w:noProof/>
              </w:rPr>
              <w:t xml:space="preserve"> record.</w:t>
            </w:r>
          </w:p>
          <w:p w:rsidR="002E0FFA" w:rsidRDefault="002E0FFA" w:rsidP="004C65A2"/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p w:rsidR="00FC572A" w:rsidRDefault="00FC572A"/>
    <w:tbl>
      <w:tblPr>
        <w:tblW w:w="13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973"/>
        <w:gridCol w:w="2961"/>
        <w:gridCol w:w="2961"/>
        <w:gridCol w:w="2225"/>
      </w:tblGrid>
      <w:tr w:rsidR="0018270B" w:rsidTr="00F65EB0">
        <w:trPr>
          <w:trHeight w:val="591"/>
        </w:trPr>
        <w:tc>
          <w:tcPr>
            <w:tcW w:w="2178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Prerequisites</w:t>
            </w:r>
          </w:p>
        </w:tc>
        <w:tc>
          <w:tcPr>
            <w:tcW w:w="11120" w:type="dxa"/>
            <w:gridSpan w:val="4"/>
          </w:tcPr>
          <w:p w:rsidR="00C45E7E" w:rsidRPr="0076074C" w:rsidRDefault="00C45E7E" w:rsidP="00C45E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C45E7E" w:rsidRDefault="00C45E7E" w:rsidP="00C45E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be </w:t>
            </w:r>
            <w:r>
              <w:rPr>
                <w:rFonts w:ascii="Arial" w:hAnsi="Arial" w:cs="Arial"/>
                <w:noProof/>
              </w:rPr>
              <w:t>logg</w:t>
            </w:r>
            <w:r w:rsidRPr="0076074C">
              <w:rPr>
                <w:rFonts w:ascii="Arial" w:hAnsi="Arial" w:cs="Arial"/>
                <w:noProof/>
              </w:rPr>
              <w:t>ed</w:t>
            </w:r>
            <w:r>
              <w:rPr>
                <w:rFonts w:ascii="Arial" w:hAnsi="Arial" w:cs="Arial"/>
                <w:noProof/>
              </w:rPr>
              <w:t xml:space="preserve"> In</w:t>
            </w:r>
            <w:r>
              <w:rPr>
                <w:rFonts w:ascii="Arial" w:hAnsi="Arial" w:cs="Arial"/>
              </w:rPr>
              <w:t xml:space="preserve"> </w:t>
            </w:r>
            <w:r w:rsidRPr="0076074C">
              <w:rPr>
                <w:rFonts w:ascii="Arial" w:hAnsi="Arial" w:cs="Arial"/>
                <w:noProof/>
              </w:rPr>
              <w:t>to</w:t>
            </w:r>
            <w:r>
              <w:rPr>
                <w:rFonts w:ascii="Arial" w:hAnsi="Arial" w:cs="Arial"/>
              </w:rPr>
              <w:t xml:space="preserve"> the web interface</w:t>
            </w:r>
            <w:r w:rsidR="00B66E7F">
              <w:rPr>
                <w:rFonts w:ascii="Arial" w:hAnsi="Arial" w:cs="Arial"/>
              </w:rPr>
              <w:t>.</w:t>
            </w:r>
          </w:p>
          <w:p w:rsidR="00C45E7E" w:rsidRDefault="00B66E7F" w:rsidP="007E2E7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C45E7E" w:rsidRPr="00B66E7F">
              <w:rPr>
                <w:rFonts w:ascii="Arial" w:hAnsi="Arial" w:cs="Arial"/>
                <w:noProof/>
              </w:rPr>
              <w:t>ser</w:t>
            </w:r>
            <w:r w:rsidR="00C45E7E">
              <w:rPr>
                <w:rFonts w:ascii="Arial" w:hAnsi="Arial" w:cs="Arial"/>
              </w:rPr>
              <w:t xml:space="preserve"> must have </w:t>
            </w:r>
            <w:r w:rsidR="008A0FAE">
              <w:rPr>
                <w:rFonts w:ascii="Arial" w:hAnsi="Arial" w:cs="Arial"/>
              </w:rPr>
              <w:t xml:space="preserve">Local and system </w:t>
            </w:r>
            <w:r w:rsidR="00C45E7E" w:rsidRPr="0076074C">
              <w:rPr>
                <w:rFonts w:ascii="Arial" w:hAnsi="Arial" w:cs="Arial"/>
              </w:rPr>
              <w:t>admin</w:t>
            </w:r>
            <w:r w:rsidR="008A0FAE">
              <w:rPr>
                <w:rFonts w:ascii="Arial" w:hAnsi="Arial" w:cs="Arial"/>
              </w:rPr>
              <w:t xml:space="preserve"> </w:t>
            </w:r>
            <w:r w:rsidR="00C45E7E" w:rsidRPr="0076074C">
              <w:rPr>
                <w:rFonts w:ascii="Arial" w:hAnsi="Arial" w:cs="Arial"/>
              </w:rPr>
              <w:t>privileges</w:t>
            </w:r>
            <w:r>
              <w:rPr>
                <w:rFonts w:ascii="Arial" w:hAnsi="Arial" w:cs="Arial"/>
              </w:rPr>
              <w:t>.</w:t>
            </w:r>
          </w:p>
          <w:p w:rsidR="00FC572A" w:rsidRDefault="0052417E" w:rsidP="007E2E7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2417E">
              <w:rPr>
                <w:rFonts w:ascii="Arial" w:hAnsi="Arial" w:cs="Arial"/>
                <w:noProof/>
              </w:rPr>
              <w:t>At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52417E">
              <w:rPr>
                <w:rFonts w:ascii="Arial" w:hAnsi="Arial" w:cs="Arial"/>
                <w:noProof/>
              </w:rPr>
              <w:t>least</w:t>
            </w:r>
            <w:r>
              <w:rPr>
                <w:rFonts w:ascii="Arial" w:hAnsi="Arial" w:cs="Arial"/>
              </w:rPr>
              <w:t xml:space="preserve"> one employee should be </w:t>
            </w:r>
            <w:r w:rsidR="000669F1">
              <w:rPr>
                <w:rFonts w:ascii="Arial" w:hAnsi="Arial" w:cs="Arial"/>
              </w:rPr>
              <w:t>available for</w:t>
            </w:r>
            <w:r w:rsidR="00656093">
              <w:rPr>
                <w:rFonts w:ascii="Arial" w:hAnsi="Arial" w:cs="Arial"/>
              </w:rPr>
              <w:t xml:space="preserve"> the</w:t>
            </w:r>
            <w:r w:rsidR="000669F1">
              <w:rPr>
                <w:rFonts w:ascii="Arial" w:hAnsi="Arial" w:cs="Arial"/>
              </w:rPr>
              <w:t xml:space="preserve"> </w:t>
            </w:r>
            <w:r w:rsidR="000669F1" w:rsidRPr="00656093">
              <w:rPr>
                <w:rFonts w:ascii="Arial" w:hAnsi="Arial" w:cs="Arial"/>
                <w:noProof/>
              </w:rPr>
              <w:t>selected</w:t>
            </w:r>
            <w:r w:rsidR="000669F1">
              <w:rPr>
                <w:rFonts w:ascii="Arial" w:hAnsi="Arial" w:cs="Arial"/>
              </w:rPr>
              <w:t xml:space="preserve"> location.</w:t>
            </w:r>
          </w:p>
          <w:p w:rsidR="000669F1" w:rsidRDefault="000669F1" w:rsidP="000669F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2417E">
              <w:rPr>
                <w:rFonts w:ascii="Arial" w:hAnsi="Arial" w:cs="Arial"/>
                <w:noProof/>
              </w:rPr>
              <w:t>At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52417E">
              <w:rPr>
                <w:rFonts w:ascii="Arial" w:hAnsi="Arial" w:cs="Arial"/>
                <w:noProof/>
              </w:rPr>
              <w:t>least</w:t>
            </w:r>
            <w:r>
              <w:rPr>
                <w:rFonts w:ascii="Arial" w:hAnsi="Arial" w:cs="Arial"/>
              </w:rPr>
              <w:t xml:space="preserve"> one </w:t>
            </w:r>
            <w:r w:rsidR="00D459AB">
              <w:rPr>
                <w:rFonts w:ascii="Arial" w:hAnsi="Arial" w:cs="Arial"/>
              </w:rPr>
              <w:t>group</w:t>
            </w:r>
            <w:r>
              <w:rPr>
                <w:rFonts w:ascii="Arial" w:hAnsi="Arial" w:cs="Arial"/>
              </w:rPr>
              <w:t xml:space="preserve"> should be available for</w:t>
            </w:r>
            <w:r w:rsidR="00656093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56093">
              <w:rPr>
                <w:rFonts w:ascii="Arial" w:hAnsi="Arial" w:cs="Arial"/>
                <w:noProof/>
              </w:rPr>
              <w:t>selected</w:t>
            </w:r>
            <w:r>
              <w:rPr>
                <w:rFonts w:ascii="Arial" w:hAnsi="Arial" w:cs="Arial"/>
              </w:rPr>
              <w:t xml:space="preserve"> location.</w:t>
            </w:r>
          </w:p>
          <w:p w:rsidR="000669F1" w:rsidRPr="00C45E7E" w:rsidRDefault="000669F1" w:rsidP="000669F1">
            <w:pPr>
              <w:ind w:left="360"/>
              <w:rPr>
                <w:rFonts w:ascii="Arial" w:hAnsi="Arial" w:cs="Arial"/>
              </w:rPr>
            </w:pPr>
          </w:p>
          <w:p w:rsidR="007D7C4C" w:rsidRPr="00D70DBB" w:rsidRDefault="007D7C4C" w:rsidP="007D7C4C">
            <w:pPr>
              <w:ind w:left="720"/>
              <w:rPr>
                <w:rFonts w:ascii="Arial" w:hAnsi="Arial" w:cs="Arial"/>
              </w:rPr>
            </w:pPr>
          </w:p>
        </w:tc>
      </w:tr>
      <w:tr w:rsidR="0018270B" w:rsidTr="00F65EB0">
        <w:tc>
          <w:tcPr>
            <w:tcW w:w="2178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Procedure</w:t>
            </w:r>
          </w:p>
        </w:tc>
        <w:tc>
          <w:tcPr>
            <w:tcW w:w="11120" w:type="dxa"/>
            <w:gridSpan w:val="4"/>
          </w:tcPr>
          <w:p w:rsidR="00AC3A18" w:rsidRDefault="00AC3A18" w:rsidP="00AC3A18">
            <w:pPr>
              <w:ind w:left="90"/>
              <w:rPr>
                <w:rFonts w:ascii="Arial" w:hAnsi="Arial" w:cs="Arial"/>
                <w:noProof/>
              </w:rPr>
            </w:pPr>
          </w:p>
          <w:p w:rsidR="00B66E7F" w:rsidRPr="00AC3A18" w:rsidRDefault="00B66E7F" w:rsidP="00B66E7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to the web interface.</w:t>
            </w:r>
          </w:p>
          <w:p w:rsidR="001D1175" w:rsidRDefault="00B66E7F" w:rsidP="00B66E7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on Administration link from the </w:t>
            </w:r>
            <w:r w:rsidRPr="00887BC5">
              <w:rPr>
                <w:rFonts w:ascii="Arial" w:hAnsi="Arial" w:cs="Arial"/>
                <w:noProof/>
              </w:rPr>
              <w:t>top</w:t>
            </w:r>
            <w:r>
              <w:rPr>
                <w:rFonts w:ascii="Arial" w:hAnsi="Arial" w:cs="Arial"/>
                <w:noProof/>
              </w:rPr>
              <w:t xml:space="preserve"> right menu.</w:t>
            </w: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B66E7F" w:rsidRDefault="00B66E7F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BA26AA" w:rsidRDefault="00BA26AA" w:rsidP="00B66E7F"/>
          <w:p w:rsidR="0067144D" w:rsidRDefault="0067144D" w:rsidP="001D1175">
            <w:pPr>
              <w:ind w:left="360"/>
            </w:pPr>
          </w:p>
          <w:p w:rsidR="007057A0" w:rsidRDefault="00B66E7F" w:rsidP="00AA70D3">
            <w:pPr>
              <w:numPr>
                <w:ilvl w:val="0"/>
                <w:numId w:val="1"/>
              </w:numPr>
            </w:pPr>
            <w:r>
              <w:lastRenderedPageBreak/>
              <w:t>Click</w:t>
            </w:r>
            <w:r w:rsidR="005F2EB6">
              <w:t xml:space="preserve"> </w:t>
            </w:r>
            <w:r>
              <w:t xml:space="preserve">on </w:t>
            </w:r>
            <w:r w:rsidR="005F2EB6">
              <w:t xml:space="preserve">Users </w:t>
            </w:r>
            <w:r w:rsidR="00CB018F">
              <w:t xml:space="preserve">link </w:t>
            </w:r>
          </w:p>
          <w:p w:rsidR="00BA26AA" w:rsidRDefault="00BA26AA" w:rsidP="00BA26AA">
            <w:pPr>
              <w:ind w:left="810"/>
            </w:pPr>
          </w:p>
          <w:p w:rsidR="00B66E7F" w:rsidRDefault="00B66E7F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</w:t>
            </w:r>
            <w:r w:rsidR="007057A0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175EED">
              <w:rPr>
                <w:rFonts w:ascii="Arial" w:hAnsi="Arial" w:cs="Arial"/>
                <w:b/>
                <w:color w:val="FF0000"/>
                <w:u w:val="single"/>
              </w:rPr>
              <w:t>User</w:t>
            </w:r>
            <w:r w:rsidR="00C52023">
              <w:rPr>
                <w:rFonts w:ascii="Arial" w:hAnsi="Arial" w:cs="Arial"/>
                <w:b/>
                <w:color w:val="FF0000"/>
                <w:u w:val="single"/>
              </w:rPr>
              <w:t xml:space="preserve"> records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Screen is displayed</w:t>
            </w:r>
            <w:r w:rsidR="00175EED">
              <w:rPr>
                <w:rFonts w:ascii="Arial" w:hAnsi="Arial" w:cs="Arial"/>
                <w:b/>
                <w:noProof/>
                <w:color w:val="FF0000"/>
                <w:u w:val="single"/>
              </w:rPr>
              <w:t>.</w:t>
            </w:r>
          </w:p>
          <w:p w:rsidR="00175EED" w:rsidRDefault="00175EED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75EED" w:rsidRDefault="00175EED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75EED" w:rsidRDefault="008815A4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175EED">
              <w:rPr>
                <w:noProof/>
              </w:rPr>
              <w:drawing>
                <wp:inline distT="0" distB="0" distL="0" distR="0">
                  <wp:extent cx="5943600" cy="2619375"/>
                  <wp:effectExtent l="19050" t="19050" r="19050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193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9135D4" w:rsidRDefault="009135D4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057A0" w:rsidRDefault="007057A0" w:rsidP="00C52023"/>
          <w:p w:rsidR="004D2C8B" w:rsidRDefault="004D2C8B" w:rsidP="004D2C8B">
            <w:pPr>
              <w:numPr>
                <w:ilvl w:val="0"/>
                <w:numId w:val="1"/>
              </w:numPr>
            </w:pPr>
            <w:r>
              <w:t xml:space="preserve">Click on location </w:t>
            </w:r>
            <w:r w:rsidRPr="00C45E7E">
              <w:rPr>
                <w:noProof/>
              </w:rPr>
              <w:t>drop</w:t>
            </w:r>
            <w:r>
              <w:rPr>
                <w:noProof/>
              </w:rPr>
              <w:t>-</w:t>
            </w:r>
            <w:r w:rsidRPr="00C45E7E">
              <w:rPr>
                <w:noProof/>
              </w:rPr>
              <w:t>down</w:t>
            </w:r>
            <w:r>
              <w:t xml:space="preserve"> and select the </w:t>
            </w:r>
            <w:r w:rsidRPr="00C45E7E">
              <w:rPr>
                <w:noProof/>
              </w:rPr>
              <w:t>specific</w:t>
            </w:r>
            <w:r>
              <w:t xml:space="preserve"> location (for eg. Dallas).</w:t>
            </w:r>
          </w:p>
          <w:p w:rsidR="00E30D0E" w:rsidRDefault="00E30D0E" w:rsidP="00E30D0E">
            <w:pPr>
              <w:ind w:left="810"/>
            </w:pPr>
          </w:p>
          <w:p w:rsidR="00D34F8B" w:rsidRDefault="003D03BC" w:rsidP="003D03BC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t xml:space="preserve">          </w:t>
            </w:r>
            <w:r w:rsidR="00D31C06">
              <w:rPr>
                <w:rFonts w:ascii="Arial" w:hAnsi="Arial" w:cs="Arial"/>
                <w:b/>
                <w:color w:val="FF0000"/>
                <w:u w:val="single"/>
              </w:rPr>
              <w:t xml:space="preserve">ER 2 – Only </w:t>
            </w:r>
            <w:r w:rsidR="004D2C8B">
              <w:rPr>
                <w:rFonts w:ascii="Arial" w:hAnsi="Arial" w:cs="Arial"/>
                <w:b/>
                <w:color w:val="FF0000"/>
                <w:u w:val="single"/>
              </w:rPr>
              <w:t xml:space="preserve">users </w:t>
            </w:r>
            <w:r w:rsidR="00D31C06">
              <w:rPr>
                <w:rFonts w:ascii="Arial" w:hAnsi="Arial" w:cs="Arial"/>
                <w:b/>
                <w:color w:val="FF0000"/>
                <w:u w:val="single"/>
              </w:rPr>
              <w:t>of selected location are displayed.</w:t>
            </w:r>
          </w:p>
          <w:p w:rsidR="00175EED" w:rsidRDefault="00175EED" w:rsidP="003D03BC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77B0D" w:rsidRDefault="00377B0D" w:rsidP="00377B0D">
            <w:pPr>
              <w:ind w:left="360"/>
            </w:pPr>
          </w:p>
          <w:p w:rsidR="00CC6DEF" w:rsidRDefault="00D64B62" w:rsidP="001D1175">
            <w:r>
              <w:t xml:space="preserve">        </w:t>
            </w:r>
            <w:r w:rsidR="008815A4" w:rsidRPr="00B35BBA">
              <w:rPr>
                <w:noProof/>
              </w:rPr>
              <w:drawing>
                <wp:inline distT="0" distB="0" distL="0" distR="0">
                  <wp:extent cx="4972050" cy="2181225"/>
                  <wp:effectExtent l="19050" t="19050" r="19050" b="285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1812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157EBC" w:rsidRDefault="00157EBC" w:rsidP="001D1175"/>
          <w:p w:rsidR="00D64B62" w:rsidRDefault="00D64B62" w:rsidP="001D1175"/>
          <w:p w:rsidR="00491787" w:rsidRDefault="00491787" w:rsidP="001D1175"/>
          <w:p w:rsidR="006C2E78" w:rsidRDefault="006C2E78" w:rsidP="001D1175"/>
          <w:p w:rsidR="004D2C8B" w:rsidRDefault="004D2C8B" w:rsidP="001D1175"/>
          <w:p w:rsidR="004D2C8B" w:rsidRDefault="004D2C8B" w:rsidP="001D1175"/>
          <w:p w:rsidR="004D2C8B" w:rsidRDefault="004D2C8B" w:rsidP="001D1175"/>
          <w:p w:rsidR="00E30D0E" w:rsidRDefault="00E30D0E" w:rsidP="001D1175"/>
          <w:p w:rsidR="00E30D0E" w:rsidRDefault="00E30D0E" w:rsidP="001D1175"/>
          <w:p w:rsidR="00E30D0E" w:rsidRDefault="00E30D0E" w:rsidP="001D1175"/>
          <w:p w:rsidR="00D64B62" w:rsidRDefault="00D64B62" w:rsidP="00106C82"/>
          <w:p w:rsidR="00106C82" w:rsidRDefault="00106C82" w:rsidP="00106C82">
            <w:pPr>
              <w:ind w:left="450"/>
            </w:pPr>
          </w:p>
          <w:p w:rsidR="000471A1" w:rsidRDefault="000471A1" w:rsidP="000471A1">
            <w:pPr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Click on search filter and enter the user’s name</w:t>
            </w:r>
          </w:p>
          <w:p w:rsidR="000471A1" w:rsidRDefault="000471A1" w:rsidP="000471A1">
            <w:pPr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Click on Go </w:t>
            </w:r>
            <w:r w:rsidRPr="008367CA">
              <w:rPr>
                <w:noProof/>
              </w:rPr>
              <w:t>butto</w:t>
            </w:r>
            <w:r>
              <w:rPr>
                <w:noProof/>
              </w:rPr>
              <w:t>n</w:t>
            </w:r>
          </w:p>
          <w:p w:rsidR="000471A1" w:rsidRDefault="000471A1" w:rsidP="000471A1">
            <w:pPr>
              <w:rPr>
                <w:noProof/>
              </w:rPr>
            </w:pPr>
          </w:p>
          <w:p w:rsidR="000471A1" w:rsidRDefault="004C65A2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0471A1" w:rsidRPr="008367CA">
              <w:rPr>
                <w:rFonts w:ascii="Arial" w:hAnsi="Arial" w:cs="Arial"/>
                <w:b/>
                <w:color w:val="FF0000"/>
                <w:u w:val="single"/>
              </w:rPr>
              <w:t xml:space="preserve">User Record as per search is </w:t>
            </w:r>
            <w:r w:rsidR="000471A1" w:rsidRPr="004313D5">
              <w:rPr>
                <w:rFonts w:ascii="Arial" w:hAnsi="Arial" w:cs="Arial"/>
                <w:b/>
                <w:noProof/>
                <w:color w:val="FF0000"/>
                <w:u w:val="single"/>
              </w:rPr>
              <w:t>displayed</w:t>
            </w:r>
            <w:r w:rsidR="000471A1" w:rsidRPr="004313D5">
              <w:rPr>
                <w:rFonts w:ascii="Arial" w:hAnsi="Arial" w:cs="Arial"/>
                <w:b/>
                <w:noProof/>
                <w:color w:val="FF0000"/>
              </w:rPr>
              <w:t>.</w:t>
            </w:r>
          </w:p>
          <w:p w:rsidR="000471A1" w:rsidRDefault="000471A1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8815A4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5943600" cy="1609725"/>
                  <wp:effectExtent l="19050" t="19050" r="19050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4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097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471A1" w:rsidRDefault="000471A1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0471A1"/>
          <w:p w:rsidR="00E30D0E" w:rsidRDefault="00E30D0E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30D0E" w:rsidRDefault="00E30D0E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C6DEF" w:rsidRDefault="00CC6DEF" w:rsidP="00807C8F"/>
          <w:p w:rsidR="00EC63C1" w:rsidRDefault="00807C8F" w:rsidP="00DD1332">
            <w:pPr>
              <w:numPr>
                <w:ilvl w:val="0"/>
                <w:numId w:val="1"/>
              </w:numPr>
            </w:pPr>
            <w:r>
              <w:t xml:space="preserve">Click on </w:t>
            </w:r>
            <w:r w:rsidR="004C65A2">
              <w:rPr>
                <w:noProof/>
              </w:rPr>
              <w:t xml:space="preserve">Delete </w:t>
            </w:r>
            <w:r w:rsidR="00AF3A7F">
              <w:t xml:space="preserve">Button </w:t>
            </w:r>
          </w:p>
          <w:p w:rsidR="00DD1332" w:rsidRPr="00DD1332" w:rsidRDefault="00DD1332" w:rsidP="00DD1332">
            <w:pPr>
              <w:ind w:left="810"/>
            </w:pPr>
          </w:p>
          <w:p w:rsidR="00D82B0E" w:rsidRDefault="004C65A2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4 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-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Delete 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user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popup 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is displayed. </w:t>
            </w:r>
          </w:p>
          <w:p w:rsidR="004C65A2" w:rsidRDefault="004C65A2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C65A2" w:rsidRDefault="008815A4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3505200" cy="1400175"/>
                  <wp:effectExtent l="19050" t="19050" r="19050" b="2857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4001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D82B0E" w:rsidRPr="002E3893" w:rsidRDefault="00D82B0E" w:rsidP="00D82B0E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4C65A2" w:rsidP="004C65A2">
            <w:pPr>
              <w:numPr>
                <w:ilvl w:val="0"/>
                <w:numId w:val="1"/>
              </w:numPr>
              <w:shd w:val="clear" w:color="auto" w:fill="FFFFFF"/>
              <w:rPr>
                <w:noProof/>
              </w:rPr>
            </w:pPr>
            <w:r w:rsidRPr="004C65A2">
              <w:rPr>
                <w:noProof/>
              </w:rPr>
              <w:t>Click on No</w:t>
            </w:r>
            <w:r>
              <w:rPr>
                <w:noProof/>
              </w:rPr>
              <w:t xml:space="preserve"> button</w:t>
            </w:r>
          </w:p>
          <w:p w:rsidR="004C65A2" w:rsidRDefault="004C65A2" w:rsidP="004C65A2">
            <w:pPr>
              <w:shd w:val="clear" w:color="auto" w:fill="FFFFFF"/>
              <w:ind w:left="810"/>
              <w:rPr>
                <w:noProof/>
              </w:rPr>
            </w:pPr>
          </w:p>
          <w:p w:rsidR="004C65A2" w:rsidRDefault="004C65A2" w:rsidP="004C65A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5 – User should </w:t>
            </w:r>
            <w:r w:rsidRPr="004C65A2">
              <w:rPr>
                <w:rFonts w:ascii="Arial" w:hAnsi="Arial" w:cs="Arial"/>
                <w:b/>
                <w:noProof/>
                <w:color w:val="FF0000"/>
                <w:u w:val="single"/>
              </w:rPr>
              <w:t>redirect</w:t>
            </w:r>
            <w:r w:rsidR="006B1B53">
              <w:rPr>
                <w:rFonts w:ascii="Arial" w:hAnsi="Arial" w:cs="Arial"/>
                <w:b/>
                <w:noProof/>
                <w:color w:val="FF0000"/>
                <w:u w:val="single"/>
              </w:rPr>
              <w:t>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to</w:t>
            </w:r>
            <w:r w:rsidR="00DD133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8A0FAE">
              <w:rPr>
                <w:rFonts w:ascii="Arial" w:hAnsi="Arial" w:cs="Arial"/>
                <w:b/>
                <w:color w:val="FF0000"/>
                <w:u w:val="single"/>
              </w:rPr>
              <w:t>“user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screen</w:t>
            </w:r>
            <w:r w:rsidR="00DD1332">
              <w:rPr>
                <w:rFonts w:ascii="Arial" w:hAnsi="Arial" w:cs="Arial"/>
                <w:b/>
                <w:color w:val="FF0000"/>
                <w:u w:val="single"/>
              </w:rPr>
              <w:t>”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. </w:t>
            </w:r>
          </w:p>
          <w:p w:rsidR="006B1B53" w:rsidRDefault="006B1B53" w:rsidP="004C65A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C65A2" w:rsidRDefault="008815A4" w:rsidP="00DD1332">
            <w:pPr>
              <w:shd w:val="clear" w:color="auto" w:fill="FFFFFF"/>
              <w:rPr>
                <w:noProof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4972050" cy="2181225"/>
                  <wp:effectExtent l="19050" t="19050" r="19050" b="2857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1812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B1B53" w:rsidRDefault="006B1B53" w:rsidP="00DD1332">
            <w:pPr>
              <w:shd w:val="clear" w:color="auto" w:fill="FFFFFF"/>
              <w:rPr>
                <w:noProof/>
              </w:rPr>
            </w:pPr>
          </w:p>
          <w:p w:rsidR="006B1B53" w:rsidRDefault="006B1B53" w:rsidP="00DD1332">
            <w:pPr>
              <w:shd w:val="clear" w:color="auto" w:fill="FFFFFF"/>
              <w:rPr>
                <w:noProof/>
              </w:rPr>
            </w:pPr>
          </w:p>
          <w:p w:rsidR="006B1B53" w:rsidRDefault="006B1B53" w:rsidP="00DD1332">
            <w:pPr>
              <w:shd w:val="clear" w:color="auto" w:fill="FFFFFF"/>
              <w:rPr>
                <w:noProof/>
              </w:rPr>
            </w:pPr>
          </w:p>
          <w:p w:rsidR="006B1B53" w:rsidRDefault="006B1B53" w:rsidP="00DD1332">
            <w:pPr>
              <w:shd w:val="clear" w:color="auto" w:fill="FFFFFF"/>
              <w:rPr>
                <w:noProof/>
              </w:rPr>
            </w:pPr>
          </w:p>
          <w:p w:rsidR="00DD1332" w:rsidRDefault="00DD1332" w:rsidP="00DD1332">
            <w:pPr>
              <w:numPr>
                <w:ilvl w:val="0"/>
                <w:numId w:val="1"/>
              </w:numPr>
              <w:shd w:val="clear" w:color="auto" w:fill="FFFFFF"/>
              <w:rPr>
                <w:noProof/>
              </w:rPr>
            </w:pPr>
            <w:r>
              <w:rPr>
                <w:noProof/>
              </w:rPr>
              <w:lastRenderedPageBreak/>
              <w:t>Click on yes button</w:t>
            </w:r>
          </w:p>
          <w:p w:rsidR="00DD1332" w:rsidRDefault="00DD1332" w:rsidP="00DD1332">
            <w:pPr>
              <w:shd w:val="clear" w:color="auto" w:fill="FFFFFF"/>
              <w:ind w:left="450"/>
              <w:rPr>
                <w:noProof/>
              </w:rPr>
            </w:pPr>
          </w:p>
          <w:p w:rsidR="00DD1332" w:rsidRDefault="00DD1332" w:rsidP="00DD133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6 – User </w:t>
            </w:r>
            <w:r w:rsidR="008A0FAE">
              <w:rPr>
                <w:rFonts w:ascii="Arial" w:hAnsi="Arial" w:cs="Arial"/>
                <w:b/>
                <w:color w:val="FF0000"/>
                <w:u w:val="single"/>
              </w:rPr>
              <w:t>get deleted and a</w:t>
            </w:r>
            <w:r w:rsidR="00651544">
              <w:rPr>
                <w:rFonts w:ascii="Arial" w:hAnsi="Arial" w:cs="Arial"/>
                <w:b/>
                <w:color w:val="FF0000"/>
                <w:u w:val="single"/>
              </w:rPr>
              <w:t xml:space="preserve"> message confirming successful deletion of</w:t>
            </w:r>
            <w:r w:rsidR="00740EB0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 w:rsidR="0065154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651544" w:rsidRPr="00740EB0">
              <w:rPr>
                <w:rFonts w:ascii="Arial" w:hAnsi="Arial" w:cs="Arial"/>
                <w:b/>
                <w:noProof/>
                <w:color w:val="FF0000"/>
                <w:u w:val="single"/>
              </w:rPr>
              <w:t>user</w:t>
            </w:r>
            <w:r w:rsidR="00651544">
              <w:rPr>
                <w:rFonts w:ascii="Arial" w:hAnsi="Arial" w:cs="Arial"/>
                <w:b/>
                <w:color w:val="FF0000"/>
                <w:u w:val="single"/>
              </w:rPr>
              <w:t xml:space="preserve"> is displayed.</w:t>
            </w:r>
          </w:p>
          <w:p w:rsidR="00DD1332" w:rsidRDefault="00DD1332" w:rsidP="00DD1332">
            <w:pPr>
              <w:shd w:val="clear" w:color="auto" w:fill="FFFFFF"/>
              <w:rPr>
                <w:noProof/>
              </w:rPr>
            </w:pPr>
          </w:p>
          <w:p w:rsidR="00DD1332" w:rsidRDefault="008815A4" w:rsidP="00DD1332">
            <w:pPr>
              <w:shd w:val="clear" w:color="auto" w:fill="FFFFFF"/>
              <w:ind w:left="450"/>
              <w:rPr>
                <w:noProof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4476750" cy="1295400"/>
                  <wp:effectExtent l="19050" t="19050" r="19050" b="1905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2954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C65A2" w:rsidRPr="004C65A2" w:rsidRDefault="004C65A2" w:rsidP="004C65A2">
            <w:pPr>
              <w:shd w:val="clear" w:color="auto" w:fill="FFFFFF"/>
              <w:ind w:left="810"/>
              <w:rPr>
                <w:noProof/>
              </w:rPr>
            </w:pPr>
          </w:p>
          <w:p w:rsidR="000471A1" w:rsidRDefault="000471A1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471A1" w:rsidRDefault="000471A1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471A1" w:rsidRDefault="000471A1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85821" w:rsidRDefault="00651544" w:rsidP="00651544">
            <w:pPr>
              <w:numPr>
                <w:ilvl w:val="0"/>
                <w:numId w:val="1"/>
              </w:numPr>
            </w:pPr>
            <w:r>
              <w:t xml:space="preserve">Click </w:t>
            </w:r>
            <w:r w:rsidR="00740EB0">
              <w:rPr>
                <w:noProof/>
              </w:rPr>
              <w:t>on</w:t>
            </w:r>
            <w:r>
              <w:t xml:space="preserve"> user search field.</w:t>
            </w:r>
          </w:p>
          <w:p w:rsidR="00651544" w:rsidRDefault="00651544" w:rsidP="00651544">
            <w:pPr>
              <w:numPr>
                <w:ilvl w:val="0"/>
                <w:numId w:val="1"/>
              </w:numPr>
            </w:pPr>
            <w:r>
              <w:t>Enter the username of deleted user</w:t>
            </w:r>
            <w:r w:rsidR="00DA117F">
              <w:t>.</w:t>
            </w:r>
          </w:p>
          <w:p w:rsidR="00651544" w:rsidRDefault="00651544" w:rsidP="00651544"/>
          <w:p w:rsidR="00651544" w:rsidRDefault="00651544" w:rsidP="006515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 – It should display “no user found” message.</w:t>
            </w:r>
          </w:p>
          <w:p w:rsidR="00651544" w:rsidRDefault="00651544" w:rsidP="006515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260E2" w:rsidRPr="00E27C7F" w:rsidRDefault="008815A4" w:rsidP="00E27C7F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5943600" cy="1704975"/>
                  <wp:effectExtent l="19050" t="19050" r="19050" b="2857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7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049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260E2" w:rsidRDefault="00B260E2" w:rsidP="00651544"/>
          <w:p w:rsidR="00B260E2" w:rsidRDefault="00B260E2" w:rsidP="00B260E2">
            <w:pPr>
              <w:numPr>
                <w:ilvl w:val="0"/>
                <w:numId w:val="1"/>
              </w:numPr>
            </w:pPr>
            <w:r>
              <w:lastRenderedPageBreak/>
              <w:t>Go to user list screen</w:t>
            </w:r>
          </w:p>
          <w:p w:rsidR="00B260E2" w:rsidRDefault="00B260E2" w:rsidP="00B260E2">
            <w:pPr>
              <w:numPr>
                <w:ilvl w:val="0"/>
                <w:numId w:val="1"/>
              </w:numPr>
            </w:pPr>
            <w:r>
              <w:t xml:space="preserve">Find </w:t>
            </w:r>
            <w:r w:rsidR="008A0FAE">
              <w:t xml:space="preserve">the </w:t>
            </w:r>
            <w:r>
              <w:t>admin user which you are using</w:t>
            </w:r>
          </w:p>
          <w:p w:rsidR="00B260E2" w:rsidRDefault="00B260E2" w:rsidP="00B260E2">
            <w:pPr>
              <w:numPr>
                <w:ilvl w:val="0"/>
                <w:numId w:val="1"/>
              </w:numPr>
            </w:pPr>
            <w:r>
              <w:t>Click on delete button.</w:t>
            </w:r>
          </w:p>
          <w:p w:rsidR="00B260E2" w:rsidRDefault="00B260E2" w:rsidP="00B260E2"/>
          <w:p w:rsidR="00B260E2" w:rsidRDefault="00B260E2" w:rsidP="00B260E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 – It should display “</w:t>
            </w:r>
            <w:r w:rsidRPr="00B260E2">
              <w:rPr>
                <w:rFonts w:ascii="Arial" w:hAnsi="Arial" w:cs="Arial"/>
                <w:b/>
                <w:color w:val="FF0000"/>
                <w:u w:val="single"/>
              </w:rPr>
              <w:t>You can't delete yourself. The main administrator must perform this function.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 message.</w:t>
            </w:r>
          </w:p>
          <w:p w:rsidR="00B260E2" w:rsidRDefault="00B260E2" w:rsidP="00B260E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260E2" w:rsidRDefault="008815A4" w:rsidP="00B260E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4391025" cy="1181100"/>
                  <wp:effectExtent l="19050" t="19050" r="28575" b="1905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1181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A69DE" w:rsidRDefault="00CA69DE" w:rsidP="00E27C7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27C7F" w:rsidRDefault="00E27C7F" w:rsidP="00E27C7F"/>
          <w:p w:rsidR="00AB193D" w:rsidRDefault="00AB193D" w:rsidP="00D02351">
            <w:pPr>
              <w:rPr>
                <w:rFonts w:ascii="Arial" w:hAnsi="Arial" w:cs="Arial"/>
              </w:rPr>
            </w:pPr>
          </w:p>
        </w:tc>
      </w:tr>
      <w:tr w:rsidR="004C62D4" w:rsidTr="00F65EB0">
        <w:trPr>
          <w:trHeight w:val="374"/>
        </w:trPr>
        <w:tc>
          <w:tcPr>
            <w:tcW w:w="2178" w:type="dxa"/>
            <w:vMerge w:val="restart"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973" w:type="dxa"/>
            <w:vMerge w:val="restart"/>
          </w:tcPr>
          <w:p w:rsidR="004C62D4" w:rsidRDefault="004C62D4" w:rsidP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4C62D4" w:rsidRDefault="004C62D4" w:rsidP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4C62D4" w:rsidRDefault="004C62D4">
            <w:pPr>
              <w:rPr>
                <w:rFonts w:ascii="Arial" w:hAnsi="Arial" w:cs="Arial"/>
              </w:rPr>
            </w:pPr>
          </w:p>
        </w:tc>
        <w:tc>
          <w:tcPr>
            <w:tcW w:w="5922" w:type="dxa"/>
            <w:gridSpan w:val="2"/>
          </w:tcPr>
          <w:p w:rsidR="004C62D4" w:rsidRDefault="004C62D4" w:rsidP="004C62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</w:t>
            </w:r>
          </w:p>
        </w:tc>
        <w:tc>
          <w:tcPr>
            <w:tcW w:w="2225" w:type="dxa"/>
            <w:vMerge w:val="restart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4C62D4" w:rsidTr="00F65EB0">
        <w:trPr>
          <w:trHeight w:val="373"/>
        </w:trPr>
        <w:tc>
          <w:tcPr>
            <w:tcW w:w="2178" w:type="dxa"/>
            <w:vMerge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3" w:type="dxa"/>
            <w:vMerge/>
          </w:tcPr>
          <w:p w:rsidR="004C62D4" w:rsidRDefault="004C62D4" w:rsidP="004C62D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961" w:type="dxa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225" w:type="dxa"/>
            <w:vMerge/>
          </w:tcPr>
          <w:p w:rsidR="004C62D4" w:rsidRDefault="004C62D4">
            <w:pPr>
              <w:rPr>
                <w:rFonts w:ascii="Arial" w:hAnsi="Arial" w:cs="Arial"/>
              </w:rPr>
            </w:pPr>
          </w:p>
        </w:tc>
      </w:tr>
      <w:tr w:rsidR="004C62D4" w:rsidTr="00F65EB0">
        <w:tc>
          <w:tcPr>
            <w:tcW w:w="2178" w:type="dxa"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20" w:type="dxa"/>
            <w:gridSpan w:val="4"/>
          </w:tcPr>
          <w:p w:rsidR="004C62D4" w:rsidRDefault="004C62D4" w:rsidP="004C62D4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:rsidR="004C62D4" w:rsidRDefault="004C62D4">
            <w:pPr>
              <w:rPr>
                <w:rFonts w:ascii="Arial" w:hAnsi="Arial" w:cs="Arial"/>
              </w:rPr>
            </w:pPr>
          </w:p>
        </w:tc>
      </w:tr>
      <w:tr w:rsidR="0018270B" w:rsidTr="00F65EB0">
        <w:tc>
          <w:tcPr>
            <w:tcW w:w="2178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120" w:type="dxa"/>
            <w:gridSpan w:val="4"/>
          </w:tcPr>
          <w:p w:rsidR="00235791" w:rsidRDefault="00235791">
            <w:pPr>
              <w:rPr>
                <w:rFonts w:ascii="Arial" w:hAnsi="Arial" w:cs="Arial"/>
              </w:rPr>
            </w:pPr>
          </w:p>
        </w:tc>
      </w:tr>
      <w:tr w:rsidR="00FF1333" w:rsidTr="00F65EB0">
        <w:trPr>
          <w:cantSplit/>
        </w:trPr>
        <w:tc>
          <w:tcPr>
            <w:tcW w:w="2178" w:type="dxa"/>
            <w:shd w:val="clear" w:color="auto" w:fill="E0E0E0"/>
          </w:tcPr>
          <w:p w:rsidR="00FF1333" w:rsidRDefault="00FF1333" w:rsidP="00FF13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895" w:type="dxa"/>
            <w:gridSpan w:val="3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</w:tr>
      <w:tr w:rsidR="00FF1333" w:rsidTr="00F65EB0">
        <w:trPr>
          <w:cantSplit/>
        </w:trPr>
        <w:tc>
          <w:tcPr>
            <w:tcW w:w="2178" w:type="dxa"/>
            <w:shd w:val="clear" w:color="auto" w:fill="E0E0E0"/>
          </w:tcPr>
          <w:p w:rsidR="00FF1333" w:rsidRDefault="00FF13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895" w:type="dxa"/>
            <w:gridSpan w:val="3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</w:tr>
      <w:tr w:rsidR="0018270B" w:rsidTr="00F65EB0">
        <w:trPr>
          <w:cantSplit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Test Case Review/Approval</w:t>
            </w:r>
          </w:p>
        </w:tc>
        <w:tc>
          <w:tcPr>
            <w:tcW w:w="8895" w:type="dxa"/>
            <w:gridSpan w:val="3"/>
          </w:tcPr>
          <w:p w:rsidR="0018270B" w:rsidRDefault="0018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18270B" w:rsidRDefault="0018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Reviewer/Approver:</w:t>
            </w:r>
            <w:r w:rsidR="00D02351"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2225" w:type="dxa"/>
          </w:tcPr>
          <w:p w:rsidR="0018270B" w:rsidRDefault="00FF1333">
            <w:pPr>
              <w:rPr>
                <w:rFonts w:ascii="Arial" w:hAnsi="Arial" w:cs="Arial"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15"/>
      <w:footerReference w:type="default" r:id="rId16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0C" w:rsidRDefault="000D4C0C">
      <w:r>
        <w:separator/>
      </w:r>
    </w:p>
  </w:endnote>
  <w:endnote w:type="continuationSeparator" w:id="0">
    <w:p w:rsidR="000D4C0C" w:rsidRDefault="000D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8815A4">
      <w:rPr>
        <w:rFonts w:ascii="Tahoma" w:hAnsi="Tahoma" w:cs="Tahoma"/>
        <w:noProof/>
      </w:rPr>
      <w:t>5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8815A4">
      <w:rPr>
        <w:rFonts w:ascii="Tahoma" w:hAnsi="Tahoma" w:cs="Tahoma"/>
        <w:noProof/>
      </w:rPr>
      <w:t>8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0C" w:rsidRDefault="000D4C0C">
      <w:r>
        <w:separator/>
      </w:r>
    </w:p>
  </w:footnote>
  <w:footnote w:type="continuationSeparator" w:id="0">
    <w:p w:rsidR="000D4C0C" w:rsidRDefault="000D4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8B1515" w:rsidRDefault="00530E86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818"/>
    <w:multiLevelType w:val="hybridMultilevel"/>
    <w:tmpl w:val="3C6ECCF2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A46C56"/>
    <w:multiLevelType w:val="hybridMultilevel"/>
    <w:tmpl w:val="B816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56485"/>
    <w:multiLevelType w:val="hybridMultilevel"/>
    <w:tmpl w:val="0F1E759E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E974CF"/>
    <w:multiLevelType w:val="hybridMultilevel"/>
    <w:tmpl w:val="0F1E759E"/>
    <w:lvl w:ilvl="0" w:tplc="D22A332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A44B84"/>
    <w:multiLevelType w:val="hybridMultilevel"/>
    <w:tmpl w:val="0F1E759E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3B3AA3"/>
    <w:multiLevelType w:val="hybridMultilevel"/>
    <w:tmpl w:val="5972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61B93"/>
    <w:multiLevelType w:val="hybridMultilevel"/>
    <w:tmpl w:val="15888146"/>
    <w:lvl w:ilvl="0" w:tplc="5E3443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MLUwMzc3sjQ3MDVQ0lEKTi0uzszPAykwNKwFABgxmgctAAAA"/>
  </w:docVars>
  <w:rsids>
    <w:rsidRoot w:val="000707B5"/>
    <w:rsid w:val="00001A4C"/>
    <w:rsid w:val="00002395"/>
    <w:rsid w:val="00006890"/>
    <w:rsid w:val="00006FC6"/>
    <w:rsid w:val="0001165C"/>
    <w:rsid w:val="000157F8"/>
    <w:rsid w:val="0001762C"/>
    <w:rsid w:val="0002053F"/>
    <w:rsid w:val="00021362"/>
    <w:rsid w:val="00022F1A"/>
    <w:rsid w:val="000231F6"/>
    <w:rsid w:val="00025DA0"/>
    <w:rsid w:val="0003078B"/>
    <w:rsid w:val="0003466C"/>
    <w:rsid w:val="00036C61"/>
    <w:rsid w:val="00042C23"/>
    <w:rsid w:val="00044229"/>
    <w:rsid w:val="000447DD"/>
    <w:rsid w:val="0004518E"/>
    <w:rsid w:val="00045B87"/>
    <w:rsid w:val="00046C29"/>
    <w:rsid w:val="000471A1"/>
    <w:rsid w:val="00050A3E"/>
    <w:rsid w:val="00051379"/>
    <w:rsid w:val="0005175F"/>
    <w:rsid w:val="00053ACA"/>
    <w:rsid w:val="00060861"/>
    <w:rsid w:val="000618F4"/>
    <w:rsid w:val="00065430"/>
    <w:rsid w:val="000669F1"/>
    <w:rsid w:val="00066CA6"/>
    <w:rsid w:val="00067708"/>
    <w:rsid w:val="00067E7A"/>
    <w:rsid w:val="000707B5"/>
    <w:rsid w:val="00072261"/>
    <w:rsid w:val="000763B7"/>
    <w:rsid w:val="00077645"/>
    <w:rsid w:val="00080D1C"/>
    <w:rsid w:val="000818D0"/>
    <w:rsid w:val="000827C5"/>
    <w:rsid w:val="00082FB7"/>
    <w:rsid w:val="00085821"/>
    <w:rsid w:val="000867DA"/>
    <w:rsid w:val="00087E37"/>
    <w:rsid w:val="00087EDE"/>
    <w:rsid w:val="000914FC"/>
    <w:rsid w:val="0009229B"/>
    <w:rsid w:val="0009520E"/>
    <w:rsid w:val="0009660F"/>
    <w:rsid w:val="00097442"/>
    <w:rsid w:val="000A2AC2"/>
    <w:rsid w:val="000A3111"/>
    <w:rsid w:val="000A5A7E"/>
    <w:rsid w:val="000A6B0C"/>
    <w:rsid w:val="000A70E1"/>
    <w:rsid w:val="000B1458"/>
    <w:rsid w:val="000B2C44"/>
    <w:rsid w:val="000B56C8"/>
    <w:rsid w:val="000B5AF5"/>
    <w:rsid w:val="000B5BD9"/>
    <w:rsid w:val="000C17FD"/>
    <w:rsid w:val="000C1CBB"/>
    <w:rsid w:val="000C5BB7"/>
    <w:rsid w:val="000D0692"/>
    <w:rsid w:val="000D1847"/>
    <w:rsid w:val="000D4C0C"/>
    <w:rsid w:val="000E1552"/>
    <w:rsid w:val="000E49F3"/>
    <w:rsid w:val="000E50D4"/>
    <w:rsid w:val="000E65DE"/>
    <w:rsid w:val="000E682D"/>
    <w:rsid w:val="000E7068"/>
    <w:rsid w:val="000E70D7"/>
    <w:rsid w:val="000E74C1"/>
    <w:rsid w:val="000F0A25"/>
    <w:rsid w:val="000F3A4C"/>
    <w:rsid w:val="000F419F"/>
    <w:rsid w:val="000F4C3F"/>
    <w:rsid w:val="000F5404"/>
    <w:rsid w:val="000F5E79"/>
    <w:rsid w:val="000F6EF4"/>
    <w:rsid w:val="000F7403"/>
    <w:rsid w:val="00100EDF"/>
    <w:rsid w:val="00103CBF"/>
    <w:rsid w:val="001046C3"/>
    <w:rsid w:val="00105A2F"/>
    <w:rsid w:val="00105BEA"/>
    <w:rsid w:val="00106C82"/>
    <w:rsid w:val="00107790"/>
    <w:rsid w:val="00107876"/>
    <w:rsid w:val="00107C86"/>
    <w:rsid w:val="00113729"/>
    <w:rsid w:val="00113FE7"/>
    <w:rsid w:val="001153B9"/>
    <w:rsid w:val="00117F90"/>
    <w:rsid w:val="00120814"/>
    <w:rsid w:val="00120E99"/>
    <w:rsid w:val="00121540"/>
    <w:rsid w:val="00122C84"/>
    <w:rsid w:val="00122D37"/>
    <w:rsid w:val="00122E8C"/>
    <w:rsid w:val="00122EBC"/>
    <w:rsid w:val="001268AE"/>
    <w:rsid w:val="0012704E"/>
    <w:rsid w:val="00130BB3"/>
    <w:rsid w:val="00131740"/>
    <w:rsid w:val="00143964"/>
    <w:rsid w:val="0014549F"/>
    <w:rsid w:val="00147BF1"/>
    <w:rsid w:val="001503F6"/>
    <w:rsid w:val="0015130E"/>
    <w:rsid w:val="00151AB5"/>
    <w:rsid w:val="00152D4B"/>
    <w:rsid w:val="00152D5B"/>
    <w:rsid w:val="00157EBC"/>
    <w:rsid w:val="00163CBD"/>
    <w:rsid w:val="00163F23"/>
    <w:rsid w:val="001665FA"/>
    <w:rsid w:val="0017128A"/>
    <w:rsid w:val="001726DE"/>
    <w:rsid w:val="00173977"/>
    <w:rsid w:val="00175EED"/>
    <w:rsid w:val="00177591"/>
    <w:rsid w:val="0018080F"/>
    <w:rsid w:val="00181940"/>
    <w:rsid w:val="0018270B"/>
    <w:rsid w:val="001857DE"/>
    <w:rsid w:val="00187328"/>
    <w:rsid w:val="00187C02"/>
    <w:rsid w:val="00187C1D"/>
    <w:rsid w:val="00192073"/>
    <w:rsid w:val="00194D3B"/>
    <w:rsid w:val="00195972"/>
    <w:rsid w:val="00196113"/>
    <w:rsid w:val="001A0486"/>
    <w:rsid w:val="001A109B"/>
    <w:rsid w:val="001A459D"/>
    <w:rsid w:val="001A665B"/>
    <w:rsid w:val="001B0309"/>
    <w:rsid w:val="001B3B4B"/>
    <w:rsid w:val="001B437E"/>
    <w:rsid w:val="001C0F96"/>
    <w:rsid w:val="001C1C52"/>
    <w:rsid w:val="001C232E"/>
    <w:rsid w:val="001C5FEF"/>
    <w:rsid w:val="001C6380"/>
    <w:rsid w:val="001C6B5F"/>
    <w:rsid w:val="001D1175"/>
    <w:rsid w:val="001D35BD"/>
    <w:rsid w:val="001E0D76"/>
    <w:rsid w:val="001E1A06"/>
    <w:rsid w:val="001E23FC"/>
    <w:rsid w:val="001E3FF6"/>
    <w:rsid w:val="001E4194"/>
    <w:rsid w:val="001F0ABD"/>
    <w:rsid w:val="001F0C4E"/>
    <w:rsid w:val="001F25AA"/>
    <w:rsid w:val="001F2E8B"/>
    <w:rsid w:val="001F3543"/>
    <w:rsid w:val="001F6931"/>
    <w:rsid w:val="0020458F"/>
    <w:rsid w:val="00204B37"/>
    <w:rsid w:val="002062A3"/>
    <w:rsid w:val="002104E2"/>
    <w:rsid w:val="00211AB7"/>
    <w:rsid w:val="00212663"/>
    <w:rsid w:val="0021391B"/>
    <w:rsid w:val="00214815"/>
    <w:rsid w:val="002172DC"/>
    <w:rsid w:val="00217FB0"/>
    <w:rsid w:val="00220AEC"/>
    <w:rsid w:val="0022174F"/>
    <w:rsid w:val="00223223"/>
    <w:rsid w:val="0022621A"/>
    <w:rsid w:val="00227349"/>
    <w:rsid w:val="0023380A"/>
    <w:rsid w:val="00234F1D"/>
    <w:rsid w:val="002356FD"/>
    <w:rsid w:val="00235791"/>
    <w:rsid w:val="002424C6"/>
    <w:rsid w:val="00242622"/>
    <w:rsid w:val="00245AF0"/>
    <w:rsid w:val="002467C5"/>
    <w:rsid w:val="00247E46"/>
    <w:rsid w:val="00256C7A"/>
    <w:rsid w:val="00257845"/>
    <w:rsid w:val="00261315"/>
    <w:rsid w:val="0026334B"/>
    <w:rsid w:val="0026734D"/>
    <w:rsid w:val="002766DA"/>
    <w:rsid w:val="00277F5C"/>
    <w:rsid w:val="00281A07"/>
    <w:rsid w:val="0028230E"/>
    <w:rsid w:val="0028444F"/>
    <w:rsid w:val="002848F6"/>
    <w:rsid w:val="00285826"/>
    <w:rsid w:val="00285E66"/>
    <w:rsid w:val="00286D2E"/>
    <w:rsid w:val="00291156"/>
    <w:rsid w:val="002919DB"/>
    <w:rsid w:val="002920F4"/>
    <w:rsid w:val="002923CB"/>
    <w:rsid w:val="00292526"/>
    <w:rsid w:val="00293B0E"/>
    <w:rsid w:val="002941A7"/>
    <w:rsid w:val="00297D8B"/>
    <w:rsid w:val="002A0CCF"/>
    <w:rsid w:val="002A4D13"/>
    <w:rsid w:val="002B6CFB"/>
    <w:rsid w:val="002B78DF"/>
    <w:rsid w:val="002C01ED"/>
    <w:rsid w:val="002C09DF"/>
    <w:rsid w:val="002C3557"/>
    <w:rsid w:val="002C50E6"/>
    <w:rsid w:val="002D1BFE"/>
    <w:rsid w:val="002D1F83"/>
    <w:rsid w:val="002D539B"/>
    <w:rsid w:val="002D6323"/>
    <w:rsid w:val="002E0700"/>
    <w:rsid w:val="002E0FFA"/>
    <w:rsid w:val="002E3893"/>
    <w:rsid w:val="002E40C5"/>
    <w:rsid w:val="002E418B"/>
    <w:rsid w:val="002E4B7D"/>
    <w:rsid w:val="002E71A7"/>
    <w:rsid w:val="002E7AFA"/>
    <w:rsid w:val="002F2CE0"/>
    <w:rsid w:val="002F6877"/>
    <w:rsid w:val="00302016"/>
    <w:rsid w:val="00302F6F"/>
    <w:rsid w:val="00305CB3"/>
    <w:rsid w:val="00306F64"/>
    <w:rsid w:val="00310153"/>
    <w:rsid w:val="00312AFF"/>
    <w:rsid w:val="00312DC9"/>
    <w:rsid w:val="00313017"/>
    <w:rsid w:val="00315EA5"/>
    <w:rsid w:val="00316BE7"/>
    <w:rsid w:val="003230B0"/>
    <w:rsid w:val="00325F5D"/>
    <w:rsid w:val="00332A70"/>
    <w:rsid w:val="003331FD"/>
    <w:rsid w:val="00342F94"/>
    <w:rsid w:val="003439E3"/>
    <w:rsid w:val="00346385"/>
    <w:rsid w:val="00351299"/>
    <w:rsid w:val="00351501"/>
    <w:rsid w:val="003526B5"/>
    <w:rsid w:val="00354BF7"/>
    <w:rsid w:val="00357376"/>
    <w:rsid w:val="003575FA"/>
    <w:rsid w:val="003605C7"/>
    <w:rsid w:val="00360EFD"/>
    <w:rsid w:val="00362C4A"/>
    <w:rsid w:val="003649EF"/>
    <w:rsid w:val="00365068"/>
    <w:rsid w:val="003666BD"/>
    <w:rsid w:val="00367A44"/>
    <w:rsid w:val="00370DA3"/>
    <w:rsid w:val="00371228"/>
    <w:rsid w:val="00371E19"/>
    <w:rsid w:val="003723DD"/>
    <w:rsid w:val="00373E8B"/>
    <w:rsid w:val="003741CC"/>
    <w:rsid w:val="00376BEF"/>
    <w:rsid w:val="00377B0D"/>
    <w:rsid w:val="003801E1"/>
    <w:rsid w:val="003844AA"/>
    <w:rsid w:val="0038578A"/>
    <w:rsid w:val="00385A9E"/>
    <w:rsid w:val="00387F9B"/>
    <w:rsid w:val="00390829"/>
    <w:rsid w:val="00391A0E"/>
    <w:rsid w:val="003953CC"/>
    <w:rsid w:val="00395782"/>
    <w:rsid w:val="00396469"/>
    <w:rsid w:val="003973CF"/>
    <w:rsid w:val="0039795E"/>
    <w:rsid w:val="003A0956"/>
    <w:rsid w:val="003A1BA7"/>
    <w:rsid w:val="003A3263"/>
    <w:rsid w:val="003A3CFE"/>
    <w:rsid w:val="003A52F2"/>
    <w:rsid w:val="003B0106"/>
    <w:rsid w:val="003B0251"/>
    <w:rsid w:val="003B1851"/>
    <w:rsid w:val="003B5EE5"/>
    <w:rsid w:val="003B73AD"/>
    <w:rsid w:val="003C5A1E"/>
    <w:rsid w:val="003C6BED"/>
    <w:rsid w:val="003C73E2"/>
    <w:rsid w:val="003D03BC"/>
    <w:rsid w:val="003D1975"/>
    <w:rsid w:val="003D60E2"/>
    <w:rsid w:val="003D7B77"/>
    <w:rsid w:val="003F1116"/>
    <w:rsid w:val="003F1825"/>
    <w:rsid w:val="003F3518"/>
    <w:rsid w:val="003F3A59"/>
    <w:rsid w:val="003F6937"/>
    <w:rsid w:val="003F6AAB"/>
    <w:rsid w:val="003F76F1"/>
    <w:rsid w:val="003F79D2"/>
    <w:rsid w:val="0040548F"/>
    <w:rsid w:val="004068BB"/>
    <w:rsid w:val="00407DB2"/>
    <w:rsid w:val="00413260"/>
    <w:rsid w:val="004227A6"/>
    <w:rsid w:val="00422CC2"/>
    <w:rsid w:val="004237D7"/>
    <w:rsid w:val="00427C6C"/>
    <w:rsid w:val="004313D5"/>
    <w:rsid w:val="004318C4"/>
    <w:rsid w:val="00431F5B"/>
    <w:rsid w:val="004320CF"/>
    <w:rsid w:val="00432BEE"/>
    <w:rsid w:val="004342FA"/>
    <w:rsid w:val="00436693"/>
    <w:rsid w:val="004375A5"/>
    <w:rsid w:val="00437E0D"/>
    <w:rsid w:val="00440CB2"/>
    <w:rsid w:val="00440E05"/>
    <w:rsid w:val="004415D8"/>
    <w:rsid w:val="00442625"/>
    <w:rsid w:val="00447384"/>
    <w:rsid w:val="00450DCF"/>
    <w:rsid w:val="004546B7"/>
    <w:rsid w:val="00456116"/>
    <w:rsid w:val="0045796F"/>
    <w:rsid w:val="00457D01"/>
    <w:rsid w:val="0046047D"/>
    <w:rsid w:val="00461DAA"/>
    <w:rsid w:val="00466661"/>
    <w:rsid w:val="00470879"/>
    <w:rsid w:val="004709B1"/>
    <w:rsid w:val="004709F4"/>
    <w:rsid w:val="00470BE8"/>
    <w:rsid w:val="004713F8"/>
    <w:rsid w:val="00471C4D"/>
    <w:rsid w:val="004724B5"/>
    <w:rsid w:val="004729BA"/>
    <w:rsid w:val="004749E1"/>
    <w:rsid w:val="004763BE"/>
    <w:rsid w:val="004767D0"/>
    <w:rsid w:val="00480A95"/>
    <w:rsid w:val="0048132F"/>
    <w:rsid w:val="004863A0"/>
    <w:rsid w:val="00491787"/>
    <w:rsid w:val="00493253"/>
    <w:rsid w:val="00494E13"/>
    <w:rsid w:val="00495725"/>
    <w:rsid w:val="004A1EA6"/>
    <w:rsid w:val="004A47CD"/>
    <w:rsid w:val="004A52FE"/>
    <w:rsid w:val="004A737E"/>
    <w:rsid w:val="004A768F"/>
    <w:rsid w:val="004B1EDE"/>
    <w:rsid w:val="004B4272"/>
    <w:rsid w:val="004B5B46"/>
    <w:rsid w:val="004B715C"/>
    <w:rsid w:val="004C0B78"/>
    <w:rsid w:val="004C3C91"/>
    <w:rsid w:val="004C58E3"/>
    <w:rsid w:val="004C62D4"/>
    <w:rsid w:val="004C65A2"/>
    <w:rsid w:val="004C7384"/>
    <w:rsid w:val="004D10B7"/>
    <w:rsid w:val="004D2C8B"/>
    <w:rsid w:val="004D2CF8"/>
    <w:rsid w:val="004D6582"/>
    <w:rsid w:val="004D77C9"/>
    <w:rsid w:val="004E31DF"/>
    <w:rsid w:val="004E4E3F"/>
    <w:rsid w:val="004E71F3"/>
    <w:rsid w:val="004F0910"/>
    <w:rsid w:val="004F0C79"/>
    <w:rsid w:val="004F1C56"/>
    <w:rsid w:val="004F4314"/>
    <w:rsid w:val="004F4A0A"/>
    <w:rsid w:val="004F4F76"/>
    <w:rsid w:val="004F6634"/>
    <w:rsid w:val="00507297"/>
    <w:rsid w:val="00510C48"/>
    <w:rsid w:val="00510D66"/>
    <w:rsid w:val="005124E8"/>
    <w:rsid w:val="005134E4"/>
    <w:rsid w:val="00513EAB"/>
    <w:rsid w:val="00514687"/>
    <w:rsid w:val="00515628"/>
    <w:rsid w:val="00515CBE"/>
    <w:rsid w:val="005174FB"/>
    <w:rsid w:val="00517CD6"/>
    <w:rsid w:val="00520006"/>
    <w:rsid w:val="00520D48"/>
    <w:rsid w:val="00521148"/>
    <w:rsid w:val="00522F58"/>
    <w:rsid w:val="00523F87"/>
    <w:rsid w:val="0052417E"/>
    <w:rsid w:val="005245A3"/>
    <w:rsid w:val="00530E86"/>
    <w:rsid w:val="00531E1F"/>
    <w:rsid w:val="00533359"/>
    <w:rsid w:val="00533761"/>
    <w:rsid w:val="00536031"/>
    <w:rsid w:val="00537542"/>
    <w:rsid w:val="0054335F"/>
    <w:rsid w:val="0054431C"/>
    <w:rsid w:val="00546C93"/>
    <w:rsid w:val="00550385"/>
    <w:rsid w:val="00551054"/>
    <w:rsid w:val="005524FD"/>
    <w:rsid w:val="00552AC3"/>
    <w:rsid w:val="00553A5D"/>
    <w:rsid w:val="005541C9"/>
    <w:rsid w:val="005564F3"/>
    <w:rsid w:val="00556755"/>
    <w:rsid w:val="00567856"/>
    <w:rsid w:val="005717AB"/>
    <w:rsid w:val="00572E00"/>
    <w:rsid w:val="00574254"/>
    <w:rsid w:val="00574BE5"/>
    <w:rsid w:val="00574E79"/>
    <w:rsid w:val="005822CB"/>
    <w:rsid w:val="00584AA9"/>
    <w:rsid w:val="00591E11"/>
    <w:rsid w:val="005921B7"/>
    <w:rsid w:val="00594582"/>
    <w:rsid w:val="00594978"/>
    <w:rsid w:val="005A0D5D"/>
    <w:rsid w:val="005A1379"/>
    <w:rsid w:val="005A1CB6"/>
    <w:rsid w:val="005A2674"/>
    <w:rsid w:val="005A2AAC"/>
    <w:rsid w:val="005A35D7"/>
    <w:rsid w:val="005A7571"/>
    <w:rsid w:val="005B1020"/>
    <w:rsid w:val="005B3137"/>
    <w:rsid w:val="005B6188"/>
    <w:rsid w:val="005B6D5C"/>
    <w:rsid w:val="005C1819"/>
    <w:rsid w:val="005C26B3"/>
    <w:rsid w:val="005C368C"/>
    <w:rsid w:val="005C4B54"/>
    <w:rsid w:val="005C72E9"/>
    <w:rsid w:val="005D0890"/>
    <w:rsid w:val="005D1073"/>
    <w:rsid w:val="005D2F75"/>
    <w:rsid w:val="005D3161"/>
    <w:rsid w:val="005D3F7C"/>
    <w:rsid w:val="005D4068"/>
    <w:rsid w:val="005E05D5"/>
    <w:rsid w:val="005E1437"/>
    <w:rsid w:val="005E6B0F"/>
    <w:rsid w:val="005E6E9F"/>
    <w:rsid w:val="005E7EF2"/>
    <w:rsid w:val="005F0234"/>
    <w:rsid w:val="005F0CA8"/>
    <w:rsid w:val="005F2EB6"/>
    <w:rsid w:val="005F39EA"/>
    <w:rsid w:val="005F4FB0"/>
    <w:rsid w:val="005F65B2"/>
    <w:rsid w:val="005F68E3"/>
    <w:rsid w:val="005F7DBA"/>
    <w:rsid w:val="00600746"/>
    <w:rsid w:val="00602690"/>
    <w:rsid w:val="00602E40"/>
    <w:rsid w:val="0060638B"/>
    <w:rsid w:val="0060649F"/>
    <w:rsid w:val="0060711D"/>
    <w:rsid w:val="00610039"/>
    <w:rsid w:val="0061118A"/>
    <w:rsid w:val="0061449C"/>
    <w:rsid w:val="0061710C"/>
    <w:rsid w:val="00620103"/>
    <w:rsid w:val="00621765"/>
    <w:rsid w:val="0062380A"/>
    <w:rsid w:val="00625BFC"/>
    <w:rsid w:val="0062734C"/>
    <w:rsid w:val="00627508"/>
    <w:rsid w:val="006352B0"/>
    <w:rsid w:val="00640559"/>
    <w:rsid w:val="00643F18"/>
    <w:rsid w:val="00644455"/>
    <w:rsid w:val="00645B17"/>
    <w:rsid w:val="00647CBE"/>
    <w:rsid w:val="00650DD0"/>
    <w:rsid w:val="00651544"/>
    <w:rsid w:val="00652F38"/>
    <w:rsid w:val="006546DC"/>
    <w:rsid w:val="00654742"/>
    <w:rsid w:val="00656093"/>
    <w:rsid w:val="00657FB0"/>
    <w:rsid w:val="00660F6A"/>
    <w:rsid w:val="006624C5"/>
    <w:rsid w:val="00665F1E"/>
    <w:rsid w:val="0067144D"/>
    <w:rsid w:val="00672008"/>
    <w:rsid w:val="00675C43"/>
    <w:rsid w:val="00676CA4"/>
    <w:rsid w:val="00680667"/>
    <w:rsid w:val="006811E1"/>
    <w:rsid w:val="00682A3A"/>
    <w:rsid w:val="00685732"/>
    <w:rsid w:val="00686AB0"/>
    <w:rsid w:val="00686DB7"/>
    <w:rsid w:val="0068710B"/>
    <w:rsid w:val="006909C9"/>
    <w:rsid w:val="00692D88"/>
    <w:rsid w:val="00694CAB"/>
    <w:rsid w:val="006966BB"/>
    <w:rsid w:val="006A0BB0"/>
    <w:rsid w:val="006A1B13"/>
    <w:rsid w:val="006A65C0"/>
    <w:rsid w:val="006A6677"/>
    <w:rsid w:val="006A75E2"/>
    <w:rsid w:val="006A7747"/>
    <w:rsid w:val="006A774B"/>
    <w:rsid w:val="006A7EF3"/>
    <w:rsid w:val="006B1B53"/>
    <w:rsid w:val="006B6AE9"/>
    <w:rsid w:val="006C2E78"/>
    <w:rsid w:val="006C37F8"/>
    <w:rsid w:val="006C3F9A"/>
    <w:rsid w:val="006C75EF"/>
    <w:rsid w:val="006C7874"/>
    <w:rsid w:val="006D163C"/>
    <w:rsid w:val="006D4D9B"/>
    <w:rsid w:val="006D5524"/>
    <w:rsid w:val="006E0BB0"/>
    <w:rsid w:val="006E1334"/>
    <w:rsid w:val="006E2A6C"/>
    <w:rsid w:val="006E2AF2"/>
    <w:rsid w:val="006E5359"/>
    <w:rsid w:val="006E5AF9"/>
    <w:rsid w:val="006E787A"/>
    <w:rsid w:val="006E78AD"/>
    <w:rsid w:val="006F0987"/>
    <w:rsid w:val="006F0EDA"/>
    <w:rsid w:val="006F137B"/>
    <w:rsid w:val="006F4506"/>
    <w:rsid w:val="006F4F3D"/>
    <w:rsid w:val="00701C32"/>
    <w:rsid w:val="007057A0"/>
    <w:rsid w:val="00706742"/>
    <w:rsid w:val="00706933"/>
    <w:rsid w:val="007106A5"/>
    <w:rsid w:val="00711BF2"/>
    <w:rsid w:val="00715E19"/>
    <w:rsid w:val="00716506"/>
    <w:rsid w:val="007165F5"/>
    <w:rsid w:val="00717D72"/>
    <w:rsid w:val="00717F2E"/>
    <w:rsid w:val="00721212"/>
    <w:rsid w:val="00721D8D"/>
    <w:rsid w:val="0072255C"/>
    <w:rsid w:val="0072760E"/>
    <w:rsid w:val="007338EA"/>
    <w:rsid w:val="00734198"/>
    <w:rsid w:val="0073590D"/>
    <w:rsid w:val="007378A8"/>
    <w:rsid w:val="00740EB0"/>
    <w:rsid w:val="00747619"/>
    <w:rsid w:val="00754186"/>
    <w:rsid w:val="00756169"/>
    <w:rsid w:val="00760D2F"/>
    <w:rsid w:val="00761082"/>
    <w:rsid w:val="0076178A"/>
    <w:rsid w:val="0076179D"/>
    <w:rsid w:val="00761A18"/>
    <w:rsid w:val="00762431"/>
    <w:rsid w:val="00762B4B"/>
    <w:rsid w:val="007636A6"/>
    <w:rsid w:val="00763769"/>
    <w:rsid w:val="00767ECB"/>
    <w:rsid w:val="0077233A"/>
    <w:rsid w:val="00773558"/>
    <w:rsid w:val="00776FA1"/>
    <w:rsid w:val="00780D6B"/>
    <w:rsid w:val="00781047"/>
    <w:rsid w:val="00781C4E"/>
    <w:rsid w:val="0078207A"/>
    <w:rsid w:val="0078276E"/>
    <w:rsid w:val="007827C2"/>
    <w:rsid w:val="00787B44"/>
    <w:rsid w:val="00790AFC"/>
    <w:rsid w:val="00790D17"/>
    <w:rsid w:val="0079589F"/>
    <w:rsid w:val="00796DDA"/>
    <w:rsid w:val="007A2074"/>
    <w:rsid w:val="007A372F"/>
    <w:rsid w:val="007A44AD"/>
    <w:rsid w:val="007A5922"/>
    <w:rsid w:val="007A63F8"/>
    <w:rsid w:val="007B0498"/>
    <w:rsid w:val="007B0704"/>
    <w:rsid w:val="007B1773"/>
    <w:rsid w:val="007B75DB"/>
    <w:rsid w:val="007B7DC6"/>
    <w:rsid w:val="007C0CFD"/>
    <w:rsid w:val="007C0D9E"/>
    <w:rsid w:val="007C1A58"/>
    <w:rsid w:val="007C1DDB"/>
    <w:rsid w:val="007C3987"/>
    <w:rsid w:val="007C780C"/>
    <w:rsid w:val="007D0A90"/>
    <w:rsid w:val="007D13CD"/>
    <w:rsid w:val="007D177F"/>
    <w:rsid w:val="007D1879"/>
    <w:rsid w:val="007D20F5"/>
    <w:rsid w:val="007D789A"/>
    <w:rsid w:val="007D7A59"/>
    <w:rsid w:val="007D7C4C"/>
    <w:rsid w:val="007E2E70"/>
    <w:rsid w:val="007E50BE"/>
    <w:rsid w:val="007F110A"/>
    <w:rsid w:val="007F1EB4"/>
    <w:rsid w:val="007F22FB"/>
    <w:rsid w:val="007F39AC"/>
    <w:rsid w:val="007F715C"/>
    <w:rsid w:val="0080097A"/>
    <w:rsid w:val="00803656"/>
    <w:rsid w:val="00804306"/>
    <w:rsid w:val="008058B2"/>
    <w:rsid w:val="00805DF6"/>
    <w:rsid w:val="00807C8F"/>
    <w:rsid w:val="0081342E"/>
    <w:rsid w:val="00814FB5"/>
    <w:rsid w:val="00816033"/>
    <w:rsid w:val="00816106"/>
    <w:rsid w:val="0082137D"/>
    <w:rsid w:val="00822365"/>
    <w:rsid w:val="00824635"/>
    <w:rsid w:val="008248D3"/>
    <w:rsid w:val="00825F62"/>
    <w:rsid w:val="008263B4"/>
    <w:rsid w:val="00826952"/>
    <w:rsid w:val="00826B10"/>
    <w:rsid w:val="0083346A"/>
    <w:rsid w:val="008345C6"/>
    <w:rsid w:val="008367CA"/>
    <w:rsid w:val="00841A13"/>
    <w:rsid w:val="00842EB1"/>
    <w:rsid w:val="00843C12"/>
    <w:rsid w:val="00846E36"/>
    <w:rsid w:val="008470C6"/>
    <w:rsid w:val="00852B2D"/>
    <w:rsid w:val="00852D60"/>
    <w:rsid w:val="0085381A"/>
    <w:rsid w:val="00853EEA"/>
    <w:rsid w:val="00854731"/>
    <w:rsid w:val="00857C70"/>
    <w:rsid w:val="00864DCF"/>
    <w:rsid w:val="0086533E"/>
    <w:rsid w:val="008660C9"/>
    <w:rsid w:val="008664EA"/>
    <w:rsid w:val="00867D1A"/>
    <w:rsid w:val="0087031C"/>
    <w:rsid w:val="0087140A"/>
    <w:rsid w:val="00876901"/>
    <w:rsid w:val="008776B1"/>
    <w:rsid w:val="00880171"/>
    <w:rsid w:val="008815A4"/>
    <w:rsid w:val="008825EE"/>
    <w:rsid w:val="00883081"/>
    <w:rsid w:val="00885B2F"/>
    <w:rsid w:val="0088609B"/>
    <w:rsid w:val="008862D0"/>
    <w:rsid w:val="00886E96"/>
    <w:rsid w:val="00890957"/>
    <w:rsid w:val="008922A9"/>
    <w:rsid w:val="00892E0C"/>
    <w:rsid w:val="00894BCD"/>
    <w:rsid w:val="0089543A"/>
    <w:rsid w:val="008961FB"/>
    <w:rsid w:val="00896666"/>
    <w:rsid w:val="00896E4E"/>
    <w:rsid w:val="008A0FAE"/>
    <w:rsid w:val="008A1446"/>
    <w:rsid w:val="008A2DCC"/>
    <w:rsid w:val="008A5F0A"/>
    <w:rsid w:val="008A5FF0"/>
    <w:rsid w:val="008A62D0"/>
    <w:rsid w:val="008A6740"/>
    <w:rsid w:val="008A6C37"/>
    <w:rsid w:val="008A7F0C"/>
    <w:rsid w:val="008B1515"/>
    <w:rsid w:val="008B162E"/>
    <w:rsid w:val="008B259F"/>
    <w:rsid w:val="008B34B3"/>
    <w:rsid w:val="008B3865"/>
    <w:rsid w:val="008B4E69"/>
    <w:rsid w:val="008B63CA"/>
    <w:rsid w:val="008B75B7"/>
    <w:rsid w:val="008C0094"/>
    <w:rsid w:val="008C1458"/>
    <w:rsid w:val="008C34D2"/>
    <w:rsid w:val="008C5AC7"/>
    <w:rsid w:val="008C6030"/>
    <w:rsid w:val="008C764F"/>
    <w:rsid w:val="008D1EBE"/>
    <w:rsid w:val="008D1F27"/>
    <w:rsid w:val="008D2E51"/>
    <w:rsid w:val="008D35DC"/>
    <w:rsid w:val="008D4550"/>
    <w:rsid w:val="008D47C5"/>
    <w:rsid w:val="008D4B1C"/>
    <w:rsid w:val="008D6050"/>
    <w:rsid w:val="008D69DB"/>
    <w:rsid w:val="008D6DE0"/>
    <w:rsid w:val="008D74D0"/>
    <w:rsid w:val="008D783E"/>
    <w:rsid w:val="008D7D84"/>
    <w:rsid w:val="008E2922"/>
    <w:rsid w:val="008E5C7C"/>
    <w:rsid w:val="008F21A4"/>
    <w:rsid w:val="008F31F4"/>
    <w:rsid w:val="008F49CE"/>
    <w:rsid w:val="008F5065"/>
    <w:rsid w:val="008F536A"/>
    <w:rsid w:val="008F6F75"/>
    <w:rsid w:val="009026AD"/>
    <w:rsid w:val="009032A9"/>
    <w:rsid w:val="00904E2D"/>
    <w:rsid w:val="00907040"/>
    <w:rsid w:val="009071CF"/>
    <w:rsid w:val="0091013D"/>
    <w:rsid w:val="0091032E"/>
    <w:rsid w:val="00911B88"/>
    <w:rsid w:val="009135D4"/>
    <w:rsid w:val="00913E7B"/>
    <w:rsid w:val="009173B5"/>
    <w:rsid w:val="00922B36"/>
    <w:rsid w:val="00922CC4"/>
    <w:rsid w:val="0092307F"/>
    <w:rsid w:val="0092369E"/>
    <w:rsid w:val="00924E20"/>
    <w:rsid w:val="0092756B"/>
    <w:rsid w:val="00932ABC"/>
    <w:rsid w:val="00935538"/>
    <w:rsid w:val="00936CDE"/>
    <w:rsid w:val="009401CC"/>
    <w:rsid w:val="0094133A"/>
    <w:rsid w:val="00944A50"/>
    <w:rsid w:val="00946AF5"/>
    <w:rsid w:val="00951C79"/>
    <w:rsid w:val="0095627A"/>
    <w:rsid w:val="00956B42"/>
    <w:rsid w:val="009571C3"/>
    <w:rsid w:val="00962F26"/>
    <w:rsid w:val="00963CED"/>
    <w:rsid w:val="009654B7"/>
    <w:rsid w:val="00970C42"/>
    <w:rsid w:val="00971F44"/>
    <w:rsid w:val="00972241"/>
    <w:rsid w:val="009754D9"/>
    <w:rsid w:val="009865F2"/>
    <w:rsid w:val="009873AE"/>
    <w:rsid w:val="00990047"/>
    <w:rsid w:val="00991D90"/>
    <w:rsid w:val="00995248"/>
    <w:rsid w:val="00995466"/>
    <w:rsid w:val="00997B0D"/>
    <w:rsid w:val="00997BBC"/>
    <w:rsid w:val="009A1439"/>
    <w:rsid w:val="009A1463"/>
    <w:rsid w:val="009A19FE"/>
    <w:rsid w:val="009A2874"/>
    <w:rsid w:val="009A2D4F"/>
    <w:rsid w:val="009B00A6"/>
    <w:rsid w:val="009B4974"/>
    <w:rsid w:val="009B68E4"/>
    <w:rsid w:val="009C0820"/>
    <w:rsid w:val="009C194E"/>
    <w:rsid w:val="009C35D2"/>
    <w:rsid w:val="009C4D08"/>
    <w:rsid w:val="009D018F"/>
    <w:rsid w:val="009D3D1B"/>
    <w:rsid w:val="009E481A"/>
    <w:rsid w:val="009E4B28"/>
    <w:rsid w:val="009E4EE1"/>
    <w:rsid w:val="009E52B6"/>
    <w:rsid w:val="009E7730"/>
    <w:rsid w:val="009F0B94"/>
    <w:rsid w:val="009F1401"/>
    <w:rsid w:val="009F2077"/>
    <w:rsid w:val="009F2C4B"/>
    <w:rsid w:val="00A01AC6"/>
    <w:rsid w:val="00A01E35"/>
    <w:rsid w:val="00A01F1E"/>
    <w:rsid w:val="00A057FB"/>
    <w:rsid w:val="00A06250"/>
    <w:rsid w:val="00A06AE5"/>
    <w:rsid w:val="00A06CD5"/>
    <w:rsid w:val="00A119FA"/>
    <w:rsid w:val="00A1232A"/>
    <w:rsid w:val="00A12872"/>
    <w:rsid w:val="00A20787"/>
    <w:rsid w:val="00A21806"/>
    <w:rsid w:val="00A23B49"/>
    <w:rsid w:val="00A26163"/>
    <w:rsid w:val="00A27322"/>
    <w:rsid w:val="00A27773"/>
    <w:rsid w:val="00A34E61"/>
    <w:rsid w:val="00A34EA4"/>
    <w:rsid w:val="00A3615C"/>
    <w:rsid w:val="00A370D5"/>
    <w:rsid w:val="00A450BF"/>
    <w:rsid w:val="00A4571A"/>
    <w:rsid w:val="00A46B60"/>
    <w:rsid w:val="00A50783"/>
    <w:rsid w:val="00A543C0"/>
    <w:rsid w:val="00A54438"/>
    <w:rsid w:val="00A600BD"/>
    <w:rsid w:val="00A622CD"/>
    <w:rsid w:val="00A645EF"/>
    <w:rsid w:val="00A64C95"/>
    <w:rsid w:val="00A652ED"/>
    <w:rsid w:val="00A65567"/>
    <w:rsid w:val="00A65685"/>
    <w:rsid w:val="00A72E3A"/>
    <w:rsid w:val="00A73232"/>
    <w:rsid w:val="00A75448"/>
    <w:rsid w:val="00A75BA7"/>
    <w:rsid w:val="00A76155"/>
    <w:rsid w:val="00A81355"/>
    <w:rsid w:val="00A81D63"/>
    <w:rsid w:val="00A82C51"/>
    <w:rsid w:val="00A834D5"/>
    <w:rsid w:val="00A8406B"/>
    <w:rsid w:val="00A84157"/>
    <w:rsid w:val="00A84B96"/>
    <w:rsid w:val="00A85187"/>
    <w:rsid w:val="00A86517"/>
    <w:rsid w:val="00A87064"/>
    <w:rsid w:val="00A9284F"/>
    <w:rsid w:val="00A92DEB"/>
    <w:rsid w:val="00A92F95"/>
    <w:rsid w:val="00A930F1"/>
    <w:rsid w:val="00A9324F"/>
    <w:rsid w:val="00A949B4"/>
    <w:rsid w:val="00A9609E"/>
    <w:rsid w:val="00AA0477"/>
    <w:rsid w:val="00AA224A"/>
    <w:rsid w:val="00AA3216"/>
    <w:rsid w:val="00AA70D3"/>
    <w:rsid w:val="00AB193D"/>
    <w:rsid w:val="00AB263B"/>
    <w:rsid w:val="00AB2B6B"/>
    <w:rsid w:val="00AB4D13"/>
    <w:rsid w:val="00AB4FC7"/>
    <w:rsid w:val="00AB514D"/>
    <w:rsid w:val="00AC03DF"/>
    <w:rsid w:val="00AC3A18"/>
    <w:rsid w:val="00AC5182"/>
    <w:rsid w:val="00AC6360"/>
    <w:rsid w:val="00AC6875"/>
    <w:rsid w:val="00AD335B"/>
    <w:rsid w:val="00AD389C"/>
    <w:rsid w:val="00AD490B"/>
    <w:rsid w:val="00AD4ADA"/>
    <w:rsid w:val="00AD5BC5"/>
    <w:rsid w:val="00AD69D0"/>
    <w:rsid w:val="00AD7C34"/>
    <w:rsid w:val="00AE200F"/>
    <w:rsid w:val="00AE7905"/>
    <w:rsid w:val="00AE7A09"/>
    <w:rsid w:val="00AE7F49"/>
    <w:rsid w:val="00AF164F"/>
    <w:rsid w:val="00AF3A7F"/>
    <w:rsid w:val="00AF46AE"/>
    <w:rsid w:val="00AF7D8B"/>
    <w:rsid w:val="00B00B2F"/>
    <w:rsid w:val="00B01760"/>
    <w:rsid w:val="00B02E00"/>
    <w:rsid w:val="00B04E86"/>
    <w:rsid w:val="00B0697C"/>
    <w:rsid w:val="00B06DD2"/>
    <w:rsid w:val="00B11CC6"/>
    <w:rsid w:val="00B11D17"/>
    <w:rsid w:val="00B120C2"/>
    <w:rsid w:val="00B125BC"/>
    <w:rsid w:val="00B15ADD"/>
    <w:rsid w:val="00B16C90"/>
    <w:rsid w:val="00B2377B"/>
    <w:rsid w:val="00B23D03"/>
    <w:rsid w:val="00B23DF2"/>
    <w:rsid w:val="00B260E2"/>
    <w:rsid w:val="00B26753"/>
    <w:rsid w:val="00B3119E"/>
    <w:rsid w:val="00B338E3"/>
    <w:rsid w:val="00B37E8B"/>
    <w:rsid w:val="00B4096A"/>
    <w:rsid w:val="00B40A7D"/>
    <w:rsid w:val="00B41520"/>
    <w:rsid w:val="00B42EBB"/>
    <w:rsid w:val="00B47313"/>
    <w:rsid w:val="00B474F1"/>
    <w:rsid w:val="00B524AE"/>
    <w:rsid w:val="00B6149A"/>
    <w:rsid w:val="00B6392F"/>
    <w:rsid w:val="00B66D40"/>
    <w:rsid w:val="00B66E7F"/>
    <w:rsid w:val="00B7006C"/>
    <w:rsid w:val="00B70E59"/>
    <w:rsid w:val="00B720E2"/>
    <w:rsid w:val="00B72941"/>
    <w:rsid w:val="00B80F19"/>
    <w:rsid w:val="00B82301"/>
    <w:rsid w:val="00B85384"/>
    <w:rsid w:val="00B87059"/>
    <w:rsid w:val="00B92414"/>
    <w:rsid w:val="00B929FC"/>
    <w:rsid w:val="00B92BA1"/>
    <w:rsid w:val="00B92BD6"/>
    <w:rsid w:val="00B92F85"/>
    <w:rsid w:val="00B9343C"/>
    <w:rsid w:val="00B946FC"/>
    <w:rsid w:val="00B94784"/>
    <w:rsid w:val="00B94CEA"/>
    <w:rsid w:val="00BA1C63"/>
    <w:rsid w:val="00BA26AA"/>
    <w:rsid w:val="00BA3D43"/>
    <w:rsid w:val="00BA629E"/>
    <w:rsid w:val="00BA643F"/>
    <w:rsid w:val="00BA76BC"/>
    <w:rsid w:val="00BA780B"/>
    <w:rsid w:val="00BB01F6"/>
    <w:rsid w:val="00BB06A5"/>
    <w:rsid w:val="00BB08C9"/>
    <w:rsid w:val="00BB2FDA"/>
    <w:rsid w:val="00BB32A4"/>
    <w:rsid w:val="00BB4A3F"/>
    <w:rsid w:val="00BB4AD6"/>
    <w:rsid w:val="00BB5B04"/>
    <w:rsid w:val="00BB62EB"/>
    <w:rsid w:val="00BC0116"/>
    <w:rsid w:val="00BC0CEE"/>
    <w:rsid w:val="00BC24EB"/>
    <w:rsid w:val="00BC3232"/>
    <w:rsid w:val="00BC4C20"/>
    <w:rsid w:val="00BC6616"/>
    <w:rsid w:val="00BC739C"/>
    <w:rsid w:val="00BD1D55"/>
    <w:rsid w:val="00BD1DEC"/>
    <w:rsid w:val="00BE2114"/>
    <w:rsid w:val="00BE2549"/>
    <w:rsid w:val="00BE6733"/>
    <w:rsid w:val="00BF0131"/>
    <w:rsid w:val="00BF0701"/>
    <w:rsid w:val="00BF4C6A"/>
    <w:rsid w:val="00BF61DA"/>
    <w:rsid w:val="00C002A4"/>
    <w:rsid w:val="00C021B6"/>
    <w:rsid w:val="00C11B7A"/>
    <w:rsid w:val="00C12575"/>
    <w:rsid w:val="00C146F5"/>
    <w:rsid w:val="00C17BC0"/>
    <w:rsid w:val="00C2411A"/>
    <w:rsid w:val="00C2619A"/>
    <w:rsid w:val="00C26C32"/>
    <w:rsid w:val="00C317F1"/>
    <w:rsid w:val="00C336A6"/>
    <w:rsid w:val="00C408B5"/>
    <w:rsid w:val="00C40EBD"/>
    <w:rsid w:val="00C41997"/>
    <w:rsid w:val="00C41D16"/>
    <w:rsid w:val="00C426FD"/>
    <w:rsid w:val="00C42C70"/>
    <w:rsid w:val="00C45E7E"/>
    <w:rsid w:val="00C51DC6"/>
    <w:rsid w:val="00C52023"/>
    <w:rsid w:val="00C52EF7"/>
    <w:rsid w:val="00C53492"/>
    <w:rsid w:val="00C54851"/>
    <w:rsid w:val="00C5529D"/>
    <w:rsid w:val="00C55BE3"/>
    <w:rsid w:val="00C563B9"/>
    <w:rsid w:val="00C61CFF"/>
    <w:rsid w:val="00C61F13"/>
    <w:rsid w:val="00C62B4F"/>
    <w:rsid w:val="00C62F77"/>
    <w:rsid w:val="00C70C55"/>
    <w:rsid w:val="00C71930"/>
    <w:rsid w:val="00C73051"/>
    <w:rsid w:val="00C74117"/>
    <w:rsid w:val="00C7527D"/>
    <w:rsid w:val="00C75AF5"/>
    <w:rsid w:val="00C75DB2"/>
    <w:rsid w:val="00C80191"/>
    <w:rsid w:val="00C821BC"/>
    <w:rsid w:val="00C82594"/>
    <w:rsid w:val="00C82F19"/>
    <w:rsid w:val="00C84013"/>
    <w:rsid w:val="00C85F37"/>
    <w:rsid w:val="00C876BB"/>
    <w:rsid w:val="00C87F3E"/>
    <w:rsid w:val="00C9036B"/>
    <w:rsid w:val="00C90C93"/>
    <w:rsid w:val="00C92779"/>
    <w:rsid w:val="00C9563A"/>
    <w:rsid w:val="00C95BC9"/>
    <w:rsid w:val="00C96E52"/>
    <w:rsid w:val="00C97EB1"/>
    <w:rsid w:val="00CA0C6E"/>
    <w:rsid w:val="00CA26CE"/>
    <w:rsid w:val="00CA4520"/>
    <w:rsid w:val="00CA4AA5"/>
    <w:rsid w:val="00CA4FAF"/>
    <w:rsid w:val="00CA52A5"/>
    <w:rsid w:val="00CA6125"/>
    <w:rsid w:val="00CA69DE"/>
    <w:rsid w:val="00CA6A5D"/>
    <w:rsid w:val="00CA6A85"/>
    <w:rsid w:val="00CA7362"/>
    <w:rsid w:val="00CB018F"/>
    <w:rsid w:val="00CB082A"/>
    <w:rsid w:val="00CB3452"/>
    <w:rsid w:val="00CB4407"/>
    <w:rsid w:val="00CB4CE7"/>
    <w:rsid w:val="00CB4DF4"/>
    <w:rsid w:val="00CB5906"/>
    <w:rsid w:val="00CB6A46"/>
    <w:rsid w:val="00CB75FA"/>
    <w:rsid w:val="00CB78CB"/>
    <w:rsid w:val="00CC0231"/>
    <w:rsid w:val="00CC0BA1"/>
    <w:rsid w:val="00CC2019"/>
    <w:rsid w:val="00CC58C4"/>
    <w:rsid w:val="00CC6DEF"/>
    <w:rsid w:val="00CC70A6"/>
    <w:rsid w:val="00CC7C0F"/>
    <w:rsid w:val="00CD0940"/>
    <w:rsid w:val="00CD27F0"/>
    <w:rsid w:val="00CD2DD9"/>
    <w:rsid w:val="00CD49F9"/>
    <w:rsid w:val="00CD4EAE"/>
    <w:rsid w:val="00CD5050"/>
    <w:rsid w:val="00CD6D03"/>
    <w:rsid w:val="00CD7BEA"/>
    <w:rsid w:val="00CE2979"/>
    <w:rsid w:val="00CE48A0"/>
    <w:rsid w:val="00CE515C"/>
    <w:rsid w:val="00CF1253"/>
    <w:rsid w:val="00CF1B2D"/>
    <w:rsid w:val="00CF58BD"/>
    <w:rsid w:val="00CF5C50"/>
    <w:rsid w:val="00CF764B"/>
    <w:rsid w:val="00D000CB"/>
    <w:rsid w:val="00D007C7"/>
    <w:rsid w:val="00D02351"/>
    <w:rsid w:val="00D03E31"/>
    <w:rsid w:val="00D03E8E"/>
    <w:rsid w:val="00D074A5"/>
    <w:rsid w:val="00D07CA8"/>
    <w:rsid w:val="00D10382"/>
    <w:rsid w:val="00D1512A"/>
    <w:rsid w:val="00D160DB"/>
    <w:rsid w:val="00D2599A"/>
    <w:rsid w:val="00D26B97"/>
    <w:rsid w:val="00D31C06"/>
    <w:rsid w:val="00D3355B"/>
    <w:rsid w:val="00D34171"/>
    <w:rsid w:val="00D34868"/>
    <w:rsid w:val="00D34F8B"/>
    <w:rsid w:val="00D3587C"/>
    <w:rsid w:val="00D35E24"/>
    <w:rsid w:val="00D36762"/>
    <w:rsid w:val="00D36F58"/>
    <w:rsid w:val="00D370B1"/>
    <w:rsid w:val="00D41CDE"/>
    <w:rsid w:val="00D42465"/>
    <w:rsid w:val="00D459AB"/>
    <w:rsid w:val="00D462CC"/>
    <w:rsid w:val="00D46B2D"/>
    <w:rsid w:val="00D46D0A"/>
    <w:rsid w:val="00D50DF5"/>
    <w:rsid w:val="00D53F14"/>
    <w:rsid w:val="00D54245"/>
    <w:rsid w:val="00D5427A"/>
    <w:rsid w:val="00D545B9"/>
    <w:rsid w:val="00D54D68"/>
    <w:rsid w:val="00D55942"/>
    <w:rsid w:val="00D57644"/>
    <w:rsid w:val="00D60AA8"/>
    <w:rsid w:val="00D61379"/>
    <w:rsid w:val="00D63A6F"/>
    <w:rsid w:val="00D6422D"/>
    <w:rsid w:val="00D64B62"/>
    <w:rsid w:val="00D67B0B"/>
    <w:rsid w:val="00D67D5D"/>
    <w:rsid w:val="00D70DBB"/>
    <w:rsid w:val="00D737F8"/>
    <w:rsid w:val="00D74163"/>
    <w:rsid w:val="00D75EB5"/>
    <w:rsid w:val="00D81949"/>
    <w:rsid w:val="00D82B0E"/>
    <w:rsid w:val="00D83D96"/>
    <w:rsid w:val="00D84A36"/>
    <w:rsid w:val="00D858E1"/>
    <w:rsid w:val="00D86EA5"/>
    <w:rsid w:val="00D870E0"/>
    <w:rsid w:val="00D91798"/>
    <w:rsid w:val="00D94DF4"/>
    <w:rsid w:val="00D95720"/>
    <w:rsid w:val="00D97DF0"/>
    <w:rsid w:val="00DA0020"/>
    <w:rsid w:val="00DA0C96"/>
    <w:rsid w:val="00DA117F"/>
    <w:rsid w:val="00DA5112"/>
    <w:rsid w:val="00DA537D"/>
    <w:rsid w:val="00DA5D09"/>
    <w:rsid w:val="00DA6567"/>
    <w:rsid w:val="00DA7098"/>
    <w:rsid w:val="00DA7F5E"/>
    <w:rsid w:val="00DB067D"/>
    <w:rsid w:val="00DB1114"/>
    <w:rsid w:val="00DB50D5"/>
    <w:rsid w:val="00DB5F07"/>
    <w:rsid w:val="00DC3E3C"/>
    <w:rsid w:val="00DC5E41"/>
    <w:rsid w:val="00DC69C5"/>
    <w:rsid w:val="00DC72B5"/>
    <w:rsid w:val="00DC7838"/>
    <w:rsid w:val="00DD0099"/>
    <w:rsid w:val="00DD1332"/>
    <w:rsid w:val="00DD2314"/>
    <w:rsid w:val="00DD247C"/>
    <w:rsid w:val="00DD576A"/>
    <w:rsid w:val="00DD7107"/>
    <w:rsid w:val="00DD7FC6"/>
    <w:rsid w:val="00DE1968"/>
    <w:rsid w:val="00DE4EF2"/>
    <w:rsid w:val="00DE6FC3"/>
    <w:rsid w:val="00DE7F48"/>
    <w:rsid w:val="00DF2EA8"/>
    <w:rsid w:val="00DF5A97"/>
    <w:rsid w:val="00E00A79"/>
    <w:rsid w:val="00E01563"/>
    <w:rsid w:val="00E049A1"/>
    <w:rsid w:val="00E07761"/>
    <w:rsid w:val="00E07DD5"/>
    <w:rsid w:val="00E10628"/>
    <w:rsid w:val="00E10D83"/>
    <w:rsid w:val="00E13D31"/>
    <w:rsid w:val="00E14BC6"/>
    <w:rsid w:val="00E150A5"/>
    <w:rsid w:val="00E165F1"/>
    <w:rsid w:val="00E16995"/>
    <w:rsid w:val="00E20CDC"/>
    <w:rsid w:val="00E2127F"/>
    <w:rsid w:val="00E218B5"/>
    <w:rsid w:val="00E22D34"/>
    <w:rsid w:val="00E249FB"/>
    <w:rsid w:val="00E2667D"/>
    <w:rsid w:val="00E27C7F"/>
    <w:rsid w:val="00E305CE"/>
    <w:rsid w:val="00E30D0E"/>
    <w:rsid w:val="00E30E77"/>
    <w:rsid w:val="00E31891"/>
    <w:rsid w:val="00E3238A"/>
    <w:rsid w:val="00E3517E"/>
    <w:rsid w:val="00E36763"/>
    <w:rsid w:val="00E37CA7"/>
    <w:rsid w:val="00E41597"/>
    <w:rsid w:val="00E44E4B"/>
    <w:rsid w:val="00E46854"/>
    <w:rsid w:val="00E5137D"/>
    <w:rsid w:val="00E6327C"/>
    <w:rsid w:val="00E637FC"/>
    <w:rsid w:val="00E64991"/>
    <w:rsid w:val="00E64ED5"/>
    <w:rsid w:val="00E70DB8"/>
    <w:rsid w:val="00E7217B"/>
    <w:rsid w:val="00E75130"/>
    <w:rsid w:val="00E756E9"/>
    <w:rsid w:val="00E76528"/>
    <w:rsid w:val="00E77ED9"/>
    <w:rsid w:val="00E80A61"/>
    <w:rsid w:val="00E82997"/>
    <w:rsid w:val="00E83978"/>
    <w:rsid w:val="00E86494"/>
    <w:rsid w:val="00E8720A"/>
    <w:rsid w:val="00E91EE4"/>
    <w:rsid w:val="00E92930"/>
    <w:rsid w:val="00E96376"/>
    <w:rsid w:val="00EA1494"/>
    <w:rsid w:val="00EA62C3"/>
    <w:rsid w:val="00EA750A"/>
    <w:rsid w:val="00EA7E89"/>
    <w:rsid w:val="00EB0697"/>
    <w:rsid w:val="00EB0C9D"/>
    <w:rsid w:val="00EB3768"/>
    <w:rsid w:val="00EB4440"/>
    <w:rsid w:val="00EB6760"/>
    <w:rsid w:val="00EB6FD3"/>
    <w:rsid w:val="00EC5550"/>
    <w:rsid w:val="00EC63C1"/>
    <w:rsid w:val="00EC6946"/>
    <w:rsid w:val="00ED3F22"/>
    <w:rsid w:val="00ED420F"/>
    <w:rsid w:val="00ED4F1E"/>
    <w:rsid w:val="00ED7552"/>
    <w:rsid w:val="00EE0578"/>
    <w:rsid w:val="00EE1CDD"/>
    <w:rsid w:val="00EE6D9D"/>
    <w:rsid w:val="00EF0D6F"/>
    <w:rsid w:val="00EF0DFD"/>
    <w:rsid w:val="00EF6447"/>
    <w:rsid w:val="00EF7735"/>
    <w:rsid w:val="00F00095"/>
    <w:rsid w:val="00F03681"/>
    <w:rsid w:val="00F11ECE"/>
    <w:rsid w:val="00F2588C"/>
    <w:rsid w:val="00F2676A"/>
    <w:rsid w:val="00F27428"/>
    <w:rsid w:val="00F31893"/>
    <w:rsid w:val="00F32D4C"/>
    <w:rsid w:val="00F33D42"/>
    <w:rsid w:val="00F36A69"/>
    <w:rsid w:val="00F36AF1"/>
    <w:rsid w:val="00F377F6"/>
    <w:rsid w:val="00F429A6"/>
    <w:rsid w:val="00F43534"/>
    <w:rsid w:val="00F43B77"/>
    <w:rsid w:val="00F440AE"/>
    <w:rsid w:val="00F45927"/>
    <w:rsid w:val="00F47013"/>
    <w:rsid w:val="00F50638"/>
    <w:rsid w:val="00F5362C"/>
    <w:rsid w:val="00F53A83"/>
    <w:rsid w:val="00F54882"/>
    <w:rsid w:val="00F55172"/>
    <w:rsid w:val="00F57800"/>
    <w:rsid w:val="00F65EB0"/>
    <w:rsid w:val="00F66510"/>
    <w:rsid w:val="00F66D46"/>
    <w:rsid w:val="00F67604"/>
    <w:rsid w:val="00F72F04"/>
    <w:rsid w:val="00F735D2"/>
    <w:rsid w:val="00F739FD"/>
    <w:rsid w:val="00F776BB"/>
    <w:rsid w:val="00F80F0C"/>
    <w:rsid w:val="00F817CE"/>
    <w:rsid w:val="00F82873"/>
    <w:rsid w:val="00F84EF1"/>
    <w:rsid w:val="00F85F11"/>
    <w:rsid w:val="00F87B0C"/>
    <w:rsid w:val="00F9046E"/>
    <w:rsid w:val="00F90FC7"/>
    <w:rsid w:val="00F910B7"/>
    <w:rsid w:val="00F92EE6"/>
    <w:rsid w:val="00F975F2"/>
    <w:rsid w:val="00F9781A"/>
    <w:rsid w:val="00F979AD"/>
    <w:rsid w:val="00F97EA2"/>
    <w:rsid w:val="00FA3263"/>
    <w:rsid w:val="00FA6FE7"/>
    <w:rsid w:val="00FA7983"/>
    <w:rsid w:val="00FB0588"/>
    <w:rsid w:val="00FB10C9"/>
    <w:rsid w:val="00FB1ED6"/>
    <w:rsid w:val="00FB2A27"/>
    <w:rsid w:val="00FB319B"/>
    <w:rsid w:val="00FB5FDF"/>
    <w:rsid w:val="00FB615D"/>
    <w:rsid w:val="00FB6800"/>
    <w:rsid w:val="00FB6FB6"/>
    <w:rsid w:val="00FC1D08"/>
    <w:rsid w:val="00FC3A3D"/>
    <w:rsid w:val="00FC54A6"/>
    <w:rsid w:val="00FC572A"/>
    <w:rsid w:val="00FD2D49"/>
    <w:rsid w:val="00FE0CDC"/>
    <w:rsid w:val="00FE586A"/>
    <w:rsid w:val="00FE66DD"/>
    <w:rsid w:val="00FE6779"/>
    <w:rsid w:val="00FE72B0"/>
    <w:rsid w:val="00FF1333"/>
    <w:rsid w:val="00FF1F33"/>
    <w:rsid w:val="00FF3258"/>
    <w:rsid w:val="00FF4B20"/>
    <w:rsid w:val="00FF5B34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0BE0D1-7A6C-448E-B47A-45068FA6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E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7636A6"/>
    <w:rPr>
      <w:b/>
      <w:bCs/>
    </w:rPr>
  </w:style>
  <w:style w:type="character" w:customStyle="1" w:styleId="CommentSubjectChar">
    <w:name w:val="Comment Subject Char"/>
    <w:link w:val="CommentSubject"/>
    <w:rsid w:val="007636A6"/>
    <w:rPr>
      <w:b/>
      <w:bCs/>
    </w:rPr>
  </w:style>
  <w:style w:type="character" w:customStyle="1" w:styleId="field-validation-error">
    <w:name w:val="field-validation-error"/>
    <w:rsid w:val="00157EBC"/>
  </w:style>
  <w:style w:type="paragraph" w:customStyle="1" w:styleId="Default">
    <w:name w:val="Default"/>
    <w:rsid w:val="00A34E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text-danger">
    <w:name w:val="text-danger"/>
    <w:rsid w:val="000E7068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E70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0E706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E70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0E706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7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5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355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5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9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11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382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4090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008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BFF3-0C09-4706-89BF-130BDE61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8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2018-01-24T09:39:00Z</cp:lastPrinted>
  <dcterms:created xsi:type="dcterms:W3CDTF">2018-03-23T14:13:00Z</dcterms:created>
  <dcterms:modified xsi:type="dcterms:W3CDTF">2018-03-23T14:13:00Z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-151461108</vt:i4>
  </property>
</Properties>
</file>