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18270B" w:rsidTr="00D35E24">
        <w:tc>
          <w:tcPr>
            <w:tcW w:w="1555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p w:rsidR="0018270B" w:rsidRDefault="0063701C">
            <w:pPr>
              <w:pStyle w:val="Heading1"/>
            </w:pPr>
            <w:r>
              <w:t>Author</w:t>
            </w:r>
          </w:p>
        </w:tc>
      </w:tr>
      <w:tr w:rsidR="0018270B" w:rsidTr="00D35E24">
        <w:tc>
          <w:tcPr>
            <w:tcW w:w="1555" w:type="dxa"/>
          </w:tcPr>
          <w:p w:rsidR="00951C79" w:rsidRDefault="002E0FFA" w:rsidP="0078276E">
            <w:r>
              <w:t>Emp00</w:t>
            </w:r>
            <w:r w:rsidR="001F0ABD">
              <w:t>2</w:t>
            </w:r>
          </w:p>
        </w:tc>
        <w:tc>
          <w:tcPr>
            <w:tcW w:w="2700" w:type="dxa"/>
          </w:tcPr>
          <w:p w:rsidR="0018270B" w:rsidRDefault="00362C4A" w:rsidP="001153B9">
            <w:r>
              <w:t>Update</w:t>
            </w:r>
            <w:r w:rsidR="002E0FFA">
              <w:t xml:space="preserve"> Employee</w:t>
            </w:r>
          </w:p>
        </w:tc>
        <w:tc>
          <w:tcPr>
            <w:tcW w:w="5040" w:type="dxa"/>
          </w:tcPr>
          <w:p w:rsidR="00D36F58" w:rsidRDefault="002E0FFA" w:rsidP="002E0FFA">
            <w:r>
              <w:t>To ve</w:t>
            </w:r>
            <w:r w:rsidR="00F32D4C">
              <w:t>rify that the</w:t>
            </w:r>
            <w:r>
              <w:t xml:space="preserve"> </w:t>
            </w:r>
            <w:r w:rsidR="00362C4A">
              <w:t>User can Update</w:t>
            </w:r>
            <w:r w:rsidR="00F32D4C">
              <w:t xml:space="preserve"> </w:t>
            </w:r>
            <w:r w:rsidR="001D1175">
              <w:t>Employee Successfully</w:t>
            </w:r>
            <w:r w:rsidR="00F32D4C">
              <w:t>.</w:t>
            </w:r>
          </w:p>
          <w:p w:rsidR="002E0FFA" w:rsidRDefault="002E0FFA" w:rsidP="006A37B9"/>
        </w:tc>
        <w:tc>
          <w:tcPr>
            <w:tcW w:w="1440" w:type="dxa"/>
          </w:tcPr>
          <w:p w:rsidR="0018270B" w:rsidRDefault="0018270B"/>
        </w:tc>
        <w:tc>
          <w:tcPr>
            <w:tcW w:w="2520" w:type="dxa"/>
          </w:tcPr>
          <w:p w:rsidR="0018270B" w:rsidRDefault="0078377E">
            <w:r>
              <w:t>Saurabh Pawar</w:t>
            </w:r>
          </w:p>
        </w:tc>
      </w:tr>
    </w:tbl>
    <w:p w:rsidR="0018270B" w:rsidRDefault="0018270B"/>
    <w:p w:rsidR="00FC572A" w:rsidRDefault="00FC572A"/>
    <w:tbl>
      <w:tblPr>
        <w:tblW w:w="13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885"/>
        <w:gridCol w:w="85"/>
      </w:tblGrid>
      <w:tr w:rsidR="0076074C" w:rsidTr="004A3C57">
        <w:trPr>
          <w:gridAfter w:val="1"/>
          <w:wAfter w:w="85" w:type="dxa"/>
          <w:trHeight w:val="591"/>
        </w:trPr>
        <w:tc>
          <w:tcPr>
            <w:tcW w:w="2178" w:type="dxa"/>
            <w:shd w:val="clear" w:color="auto" w:fill="E0E0E0"/>
          </w:tcPr>
          <w:p w:rsidR="0076074C" w:rsidRDefault="007607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262" w:type="dxa"/>
            <w:gridSpan w:val="4"/>
          </w:tcPr>
          <w:p w:rsidR="0076074C" w:rsidRPr="0076074C" w:rsidRDefault="0076074C" w:rsidP="0076074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</w:p>
          <w:p w:rsidR="0076074C" w:rsidRDefault="0076074C" w:rsidP="00AA70D3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must be </w:t>
            </w:r>
            <w:r>
              <w:rPr>
                <w:rFonts w:ascii="Arial" w:hAnsi="Arial" w:cs="Arial"/>
                <w:noProof/>
              </w:rPr>
              <w:t>logg</w:t>
            </w:r>
            <w:r w:rsidRPr="0076074C">
              <w:rPr>
                <w:rFonts w:ascii="Arial" w:hAnsi="Arial" w:cs="Arial"/>
                <w:noProof/>
              </w:rPr>
              <w:t>ed</w:t>
            </w:r>
            <w:r>
              <w:rPr>
                <w:rFonts w:ascii="Arial" w:hAnsi="Arial" w:cs="Arial"/>
                <w:noProof/>
              </w:rPr>
              <w:t xml:space="preserve"> In</w:t>
            </w:r>
            <w:r>
              <w:rPr>
                <w:rFonts w:ascii="Arial" w:hAnsi="Arial" w:cs="Arial"/>
              </w:rPr>
              <w:t xml:space="preserve"> </w:t>
            </w:r>
            <w:r w:rsidRPr="0076074C">
              <w:rPr>
                <w:rFonts w:ascii="Arial" w:hAnsi="Arial" w:cs="Arial"/>
                <w:noProof/>
              </w:rPr>
              <w:t>to</w:t>
            </w:r>
            <w:r>
              <w:rPr>
                <w:rFonts w:ascii="Arial" w:hAnsi="Arial" w:cs="Arial"/>
              </w:rPr>
              <w:t xml:space="preserve"> the web interface</w:t>
            </w:r>
          </w:p>
          <w:p w:rsidR="0076074C" w:rsidRDefault="0076074C" w:rsidP="00AA70D3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must have </w:t>
            </w:r>
            <w:r w:rsidR="002D78EE" w:rsidRPr="004E3DBE">
              <w:rPr>
                <w:rFonts w:ascii="Arial" w:hAnsi="Arial" w:cs="Arial"/>
              </w:rPr>
              <w:t>loca</w:t>
            </w:r>
            <w:r w:rsidR="002D78EE" w:rsidRPr="004B299B">
              <w:rPr>
                <w:rFonts w:ascii="Arial" w:hAnsi="Arial" w:cs="Arial"/>
              </w:rPr>
              <w:t>l or system</w:t>
            </w:r>
            <w:r w:rsidR="002D78EE">
              <w:rPr>
                <w:rFonts w:ascii="Arial" w:hAnsi="Arial" w:cs="Arial"/>
              </w:rPr>
              <w:t xml:space="preserve"> </w:t>
            </w:r>
            <w:r w:rsidRPr="0076074C">
              <w:rPr>
                <w:rFonts w:ascii="Arial" w:hAnsi="Arial" w:cs="Arial"/>
              </w:rPr>
              <w:t>administrative privileges</w:t>
            </w:r>
          </w:p>
          <w:p w:rsidR="0076074C" w:rsidRPr="00FC572A" w:rsidRDefault="0076074C" w:rsidP="0076074C">
            <w:pPr>
              <w:ind w:left="720"/>
              <w:rPr>
                <w:rFonts w:ascii="Arial" w:hAnsi="Arial" w:cs="Arial"/>
              </w:rPr>
            </w:pPr>
          </w:p>
          <w:p w:rsidR="0076074C" w:rsidRDefault="0076074C" w:rsidP="007E2E70">
            <w:pPr>
              <w:rPr>
                <w:rFonts w:ascii="Arial" w:hAnsi="Arial" w:cs="Arial"/>
              </w:rPr>
            </w:pPr>
          </w:p>
          <w:p w:rsidR="0076074C" w:rsidRPr="00D70DBB" w:rsidRDefault="0076074C" w:rsidP="007D7C4C">
            <w:pPr>
              <w:ind w:left="720"/>
              <w:rPr>
                <w:rFonts w:ascii="Arial" w:hAnsi="Arial" w:cs="Arial"/>
              </w:rPr>
            </w:pPr>
          </w:p>
        </w:tc>
      </w:tr>
      <w:tr w:rsidR="0076074C" w:rsidTr="004A3C57">
        <w:trPr>
          <w:gridAfter w:val="1"/>
          <w:wAfter w:w="85" w:type="dxa"/>
        </w:trPr>
        <w:tc>
          <w:tcPr>
            <w:tcW w:w="2178" w:type="dxa"/>
            <w:shd w:val="clear" w:color="auto" w:fill="E0E0E0"/>
          </w:tcPr>
          <w:p w:rsidR="0076074C" w:rsidRDefault="007607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262" w:type="dxa"/>
            <w:gridSpan w:val="4"/>
          </w:tcPr>
          <w:p w:rsidR="0076074C" w:rsidRDefault="0076074C" w:rsidP="00AC3A18">
            <w:pPr>
              <w:ind w:left="90"/>
              <w:rPr>
                <w:rFonts w:ascii="Arial" w:hAnsi="Arial" w:cs="Arial"/>
                <w:noProof/>
              </w:rPr>
            </w:pPr>
          </w:p>
          <w:p w:rsidR="0076074C" w:rsidRPr="00AC3A18" w:rsidRDefault="0076074C" w:rsidP="00AA70D3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Login to the web interface.</w:t>
            </w:r>
          </w:p>
          <w:p w:rsidR="0076074C" w:rsidRDefault="0076074C" w:rsidP="00AA70D3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Administration link from</w:t>
            </w:r>
            <w:r w:rsidR="00887BC5">
              <w:rPr>
                <w:rFonts w:ascii="Arial" w:hAnsi="Arial" w:cs="Arial"/>
                <w:noProof/>
              </w:rPr>
              <w:t xml:space="preserve"> the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887BC5">
              <w:rPr>
                <w:rFonts w:ascii="Arial" w:hAnsi="Arial" w:cs="Arial"/>
                <w:noProof/>
              </w:rPr>
              <w:t>top</w:t>
            </w:r>
            <w:r>
              <w:rPr>
                <w:rFonts w:ascii="Arial" w:hAnsi="Arial" w:cs="Arial"/>
                <w:noProof/>
              </w:rPr>
              <w:t xml:space="preserve"> right menu.</w:t>
            </w:r>
          </w:p>
          <w:p w:rsidR="0076074C" w:rsidRDefault="0076074C" w:rsidP="001D1175">
            <w:pPr>
              <w:rPr>
                <w:rFonts w:ascii="Arial" w:hAnsi="Arial" w:cs="Arial"/>
                <w:noProof/>
              </w:rPr>
            </w:pPr>
          </w:p>
          <w:p w:rsidR="0076074C" w:rsidRDefault="0076074C" w:rsidP="001D1175">
            <w:pPr>
              <w:rPr>
                <w:rFonts w:ascii="Arial" w:hAnsi="Arial" w:cs="Arial"/>
                <w:noProof/>
              </w:rPr>
            </w:pPr>
          </w:p>
          <w:p w:rsidR="0076074C" w:rsidRDefault="0076074C" w:rsidP="001D1175">
            <w:pPr>
              <w:rPr>
                <w:rFonts w:ascii="Arial" w:hAnsi="Arial" w:cs="Arial"/>
                <w:noProof/>
              </w:rPr>
            </w:pPr>
          </w:p>
          <w:p w:rsidR="0076074C" w:rsidRDefault="0076074C" w:rsidP="001D1175">
            <w:pPr>
              <w:rPr>
                <w:rFonts w:ascii="Arial" w:hAnsi="Arial" w:cs="Arial"/>
                <w:noProof/>
              </w:rPr>
            </w:pPr>
          </w:p>
          <w:p w:rsidR="0076074C" w:rsidRDefault="0076074C" w:rsidP="001D1175">
            <w:pPr>
              <w:rPr>
                <w:rFonts w:ascii="Arial" w:hAnsi="Arial" w:cs="Arial"/>
                <w:noProof/>
              </w:rPr>
            </w:pPr>
          </w:p>
          <w:p w:rsidR="0076074C" w:rsidRDefault="0076074C" w:rsidP="001D1175">
            <w:pPr>
              <w:rPr>
                <w:rFonts w:ascii="Arial" w:hAnsi="Arial" w:cs="Arial"/>
                <w:noProof/>
              </w:rPr>
            </w:pPr>
          </w:p>
          <w:p w:rsidR="0076074C" w:rsidRDefault="0076074C" w:rsidP="001D1175">
            <w:pPr>
              <w:rPr>
                <w:rFonts w:ascii="Arial" w:hAnsi="Arial" w:cs="Arial"/>
                <w:noProof/>
              </w:rPr>
            </w:pPr>
          </w:p>
          <w:p w:rsidR="0076074C" w:rsidRDefault="0076074C" w:rsidP="001D1175">
            <w:pPr>
              <w:rPr>
                <w:rFonts w:ascii="Arial" w:hAnsi="Arial" w:cs="Arial"/>
                <w:noProof/>
              </w:rPr>
            </w:pPr>
          </w:p>
          <w:p w:rsidR="0076074C" w:rsidRDefault="0076074C" w:rsidP="001D1175">
            <w:pPr>
              <w:rPr>
                <w:rFonts w:ascii="Arial" w:hAnsi="Arial" w:cs="Arial"/>
                <w:noProof/>
              </w:rPr>
            </w:pPr>
          </w:p>
          <w:p w:rsidR="006A37B9" w:rsidRDefault="006A37B9" w:rsidP="001D1175">
            <w:pPr>
              <w:rPr>
                <w:rFonts w:ascii="Arial" w:hAnsi="Arial" w:cs="Arial"/>
                <w:noProof/>
              </w:rPr>
            </w:pPr>
          </w:p>
          <w:p w:rsidR="006A37B9" w:rsidRDefault="006A37B9" w:rsidP="001D1175">
            <w:pPr>
              <w:rPr>
                <w:rFonts w:ascii="Arial" w:hAnsi="Arial" w:cs="Arial"/>
                <w:noProof/>
              </w:rPr>
            </w:pPr>
          </w:p>
          <w:p w:rsidR="000A11FC" w:rsidRDefault="000A11FC" w:rsidP="001D1175">
            <w:pPr>
              <w:rPr>
                <w:rFonts w:ascii="Arial" w:hAnsi="Arial" w:cs="Arial"/>
                <w:noProof/>
              </w:rPr>
            </w:pPr>
          </w:p>
          <w:p w:rsidR="000A11FC" w:rsidRDefault="000A11FC" w:rsidP="001D1175">
            <w:pPr>
              <w:rPr>
                <w:rFonts w:ascii="Arial" w:hAnsi="Arial" w:cs="Arial"/>
                <w:noProof/>
              </w:rPr>
            </w:pPr>
          </w:p>
          <w:p w:rsidR="000A11FC" w:rsidRDefault="000A11FC" w:rsidP="001D1175">
            <w:pPr>
              <w:rPr>
                <w:rFonts w:ascii="Arial" w:hAnsi="Arial" w:cs="Arial"/>
                <w:noProof/>
              </w:rPr>
            </w:pPr>
          </w:p>
          <w:p w:rsidR="006A37B9" w:rsidRDefault="006A37B9" w:rsidP="001D1175">
            <w:pPr>
              <w:rPr>
                <w:rFonts w:ascii="Arial" w:hAnsi="Arial" w:cs="Arial"/>
                <w:noProof/>
              </w:rPr>
            </w:pPr>
          </w:p>
          <w:p w:rsidR="0076074C" w:rsidRPr="00277F5C" w:rsidRDefault="0076074C" w:rsidP="00DF09F8">
            <w:pPr>
              <w:rPr>
                <w:rFonts w:ascii="Arial" w:hAnsi="Arial" w:cs="Arial"/>
                <w:noProof/>
              </w:rPr>
            </w:pPr>
          </w:p>
          <w:p w:rsidR="0076074C" w:rsidRDefault="0076074C" w:rsidP="001D117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 – Administration Screen is displayed</w:t>
            </w:r>
            <w:r w:rsidRPr="00887BC5">
              <w:rPr>
                <w:rFonts w:ascii="Arial" w:hAnsi="Arial" w:cs="Arial"/>
                <w:b/>
                <w:noProof/>
                <w:color w:val="FF0000"/>
                <w:u w:val="single"/>
              </w:rPr>
              <w:t>.</w:t>
            </w:r>
          </w:p>
          <w:p w:rsidR="0076074C" w:rsidRDefault="0076074C" w:rsidP="0067144D">
            <w:pPr>
              <w:ind w:left="360"/>
            </w:pPr>
          </w:p>
          <w:p w:rsidR="0076074C" w:rsidRDefault="00167790" w:rsidP="0067144D">
            <w:pPr>
              <w:ind w:left="360"/>
            </w:pPr>
            <w:r w:rsidRPr="0076074C">
              <w:rPr>
                <w:noProof/>
                <w:lang w:val="en-IN" w:eastAsia="en-IN"/>
              </w:rPr>
              <w:drawing>
                <wp:inline distT="0" distB="0" distL="0" distR="0">
                  <wp:extent cx="5772150" cy="2828925"/>
                  <wp:effectExtent l="19050" t="19050" r="19050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8289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76074C" w:rsidRDefault="0076074C" w:rsidP="0067144D">
            <w:pPr>
              <w:ind w:left="360"/>
            </w:pPr>
          </w:p>
          <w:p w:rsidR="0076074C" w:rsidRDefault="0076074C" w:rsidP="001D1175">
            <w:pPr>
              <w:ind w:left="360"/>
            </w:pPr>
          </w:p>
          <w:p w:rsidR="0076074C" w:rsidRDefault="0076074C" w:rsidP="001D1175">
            <w:pPr>
              <w:ind w:left="360"/>
            </w:pPr>
          </w:p>
          <w:p w:rsidR="0076074C" w:rsidRDefault="0076074C" w:rsidP="001D1175">
            <w:pPr>
              <w:ind w:left="360"/>
            </w:pPr>
          </w:p>
          <w:p w:rsidR="0076074C" w:rsidRDefault="0076074C" w:rsidP="001D1175">
            <w:pPr>
              <w:ind w:left="360"/>
            </w:pPr>
          </w:p>
          <w:p w:rsidR="0076074C" w:rsidRDefault="0076074C" w:rsidP="001D1175">
            <w:pPr>
              <w:ind w:left="360"/>
            </w:pPr>
          </w:p>
          <w:p w:rsidR="0076074C" w:rsidRDefault="0076074C" w:rsidP="001D1175">
            <w:pPr>
              <w:ind w:left="360"/>
            </w:pPr>
          </w:p>
          <w:p w:rsidR="0076074C" w:rsidRDefault="0076074C" w:rsidP="001D1175">
            <w:pPr>
              <w:ind w:left="360"/>
            </w:pPr>
          </w:p>
          <w:p w:rsidR="0076074C" w:rsidRDefault="0076074C" w:rsidP="001D1175">
            <w:pPr>
              <w:ind w:left="360"/>
            </w:pPr>
          </w:p>
          <w:p w:rsidR="0076074C" w:rsidRDefault="0076074C" w:rsidP="0076074C"/>
          <w:p w:rsidR="0076074C" w:rsidRDefault="0076074C" w:rsidP="001D1175">
            <w:pPr>
              <w:ind w:left="360"/>
            </w:pPr>
          </w:p>
          <w:p w:rsidR="0076074C" w:rsidRDefault="0076074C" w:rsidP="00BA26AA">
            <w:pPr>
              <w:numPr>
                <w:ilvl w:val="0"/>
                <w:numId w:val="1"/>
              </w:numPr>
            </w:pPr>
            <w:r>
              <w:lastRenderedPageBreak/>
              <w:t xml:space="preserve">Select Employee link </w:t>
            </w:r>
          </w:p>
          <w:p w:rsidR="0076074C" w:rsidRDefault="0076074C" w:rsidP="0076074C">
            <w:pPr>
              <w:ind w:left="810"/>
            </w:pPr>
          </w:p>
          <w:p w:rsidR="0076074C" w:rsidRDefault="0076074C" w:rsidP="00AC3A1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 – Employee records are listed.</w:t>
            </w:r>
          </w:p>
          <w:p w:rsidR="0076074C" w:rsidRDefault="0076074C" w:rsidP="00AC3A1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167790" w:rsidP="00AC3A1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887BC5">
              <w:rPr>
                <w:noProof/>
                <w:lang w:val="en-IN" w:eastAsia="en-IN"/>
              </w:rPr>
              <w:drawing>
                <wp:inline distT="0" distB="0" distL="0" distR="0">
                  <wp:extent cx="5943600" cy="3095625"/>
                  <wp:effectExtent l="19050" t="19050" r="19050" b="2857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956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76074C" w:rsidRDefault="0076074C" w:rsidP="00AC3A1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76074C" w:rsidP="00AC3A1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76074C" w:rsidP="00AC3A1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76074C" w:rsidP="00AC3A1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76074C" w:rsidP="00AC3A1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76074C" w:rsidP="00887BC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76074C" w:rsidP="00AC3A1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51069" w:rsidRDefault="00751069" w:rsidP="00AC3A1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76074C" w:rsidP="00C52023"/>
          <w:p w:rsidR="00887BC5" w:rsidRDefault="00887BC5" w:rsidP="008E4A10">
            <w:pPr>
              <w:numPr>
                <w:ilvl w:val="0"/>
                <w:numId w:val="1"/>
              </w:numPr>
            </w:pPr>
            <w:r>
              <w:lastRenderedPageBreak/>
              <w:t xml:space="preserve">Click on location </w:t>
            </w:r>
            <w:r w:rsidRPr="00887BC5">
              <w:rPr>
                <w:noProof/>
              </w:rPr>
              <w:t>drop</w:t>
            </w:r>
            <w:r>
              <w:rPr>
                <w:noProof/>
              </w:rPr>
              <w:t>-</w:t>
            </w:r>
            <w:r w:rsidRPr="00887BC5">
              <w:rPr>
                <w:noProof/>
              </w:rPr>
              <w:t>down</w:t>
            </w:r>
            <w:r>
              <w:t xml:space="preserve"> and select the </w:t>
            </w:r>
            <w:r w:rsidRPr="00887BC5">
              <w:rPr>
                <w:noProof/>
              </w:rPr>
              <w:t>specific</w:t>
            </w:r>
            <w:r>
              <w:t xml:space="preserve"> location (for E.G.. Dallas).</w:t>
            </w:r>
          </w:p>
          <w:p w:rsidR="00887BC5" w:rsidRDefault="00887BC5" w:rsidP="00887BC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87BC5" w:rsidRDefault="00887BC5" w:rsidP="00887BC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87BC5" w:rsidRDefault="00887BC5" w:rsidP="00887BC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887BC5">
              <w:rPr>
                <w:rFonts w:ascii="Arial" w:hAnsi="Arial" w:cs="Arial"/>
                <w:b/>
                <w:color w:val="FF0000"/>
              </w:rPr>
              <w:t xml:space="preserve">   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ER 3- Only Employees of selected location are displayed.</w:t>
            </w:r>
          </w:p>
          <w:p w:rsidR="0076074C" w:rsidRDefault="0076074C" w:rsidP="00377B0D">
            <w:pPr>
              <w:ind w:left="360"/>
            </w:pPr>
          </w:p>
          <w:p w:rsidR="0076074C" w:rsidRDefault="0076074C" w:rsidP="001D1175">
            <w:r>
              <w:t xml:space="preserve">        </w:t>
            </w:r>
            <w:r w:rsidR="00167790" w:rsidRPr="00887BC5">
              <w:rPr>
                <w:noProof/>
                <w:lang w:val="en-IN" w:eastAsia="en-IN"/>
              </w:rPr>
              <w:drawing>
                <wp:inline distT="0" distB="0" distL="0" distR="0">
                  <wp:extent cx="5419725" cy="3400425"/>
                  <wp:effectExtent l="19050" t="19050" r="28575" b="2857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34004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76074C" w:rsidRDefault="0076074C" w:rsidP="001D1175"/>
          <w:p w:rsidR="0076074C" w:rsidRDefault="0076074C" w:rsidP="001D1175"/>
          <w:p w:rsidR="00751069" w:rsidRDefault="00751069" w:rsidP="001D1175"/>
          <w:p w:rsidR="00751069" w:rsidRDefault="00751069" w:rsidP="001D1175"/>
          <w:p w:rsidR="0076074C" w:rsidRDefault="0076074C" w:rsidP="001D1175"/>
          <w:p w:rsidR="0076074C" w:rsidRDefault="0076074C" w:rsidP="008E4A10"/>
          <w:p w:rsidR="0076074C" w:rsidRDefault="002D78EE" w:rsidP="00AA70D3">
            <w:pPr>
              <w:numPr>
                <w:ilvl w:val="0"/>
                <w:numId w:val="1"/>
              </w:numPr>
            </w:pPr>
            <w:r>
              <w:lastRenderedPageBreak/>
              <w:t xml:space="preserve">In the text filter, enter text/data for which no employee exists </w:t>
            </w:r>
            <w:r w:rsidR="0076074C">
              <w:t xml:space="preserve">and click </w:t>
            </w:r>
            <w:r>
              <w:t>the</w:t>
            </w:r>
            <w:r w:rsidR="0076074C">
              <w:t xml:space="preserve"> </w:t>
            </w:r>
            <w:r w:rsidR="00887BC5">
              <w:t>“</w:t>
            </w:r>
            <w:r w:rsidR="0076074C">
              <w:t>GO</w:t>
            </w:r>
            <w:r w:rsidR="00887BC5">
              <w:t>”</w:t>
            </w:r>
            <w:r w:rsidR="0076074C">
              <w:t xml:space="preserve"> button</w:t>
            </w:r>
            <w:r w:rsidR="00887BC5">
              <w:t>.</w:t>
            </w:r>
          </w:p>
          <w:p w:rsidR="0076074C" w:rsidRDefault="0076074C" w:rsidP="009F1401">
            <w:pPr>
              <w:ind w:left="450"/>
            </w:pPr>
          </w:p>
          <w:p w:rsidR="0076074C" w:rsidRDefault="00887BC5" w:rsidP="009F1401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ER 4</w:t>
            </w:r>
            <w:r w:rsidR="0076074C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2D78EE">
              <w:rPr>
                <w:rFonts w:ascii="Arial" w:hAnsi="Arial" w:cs="Arial"/>
                <w:b/>
                <w:color w:val="FF0000"/>
                <w:u w:val="single"/>
              </w:rPr>
              <w:t>Validation message indicating that no employees found/exist is displayed</w:t>
            </w:r>
            <w:r w:rsidR="0076074C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76074C" w:rsidRDefault="0076074C" w:rsidP="009F1401"/>
          <w:p w:rsidR="0076074C" w:rsidRDefault="00167790" w:rsidP="009F1401">
            <w:pPr>
              <w:ind w:left="450"/>
            </w:pPr>
            <w:r w:rsidRPr="00D64B62">
              <w:rPr>
                <w:noProof/>
                <w:lang w:val="en-IN" w:eastAsia="en-IN"/>
              </w:rPr>
              <w:drawing>
                <wp:inline distT="0" distB="0" distL="0" distR="0">
                  <wp:extent cx="6096000" cy="1190625"/>
                  <wp:effectExtent l="19050" t="19050" r="19050" b="28575"/>
                  <wp:docPr id="4" name="Picture 4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11906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8E4A10" w:rsidRDefault="008E4A10" w:rsidP="009F1401">
            <w:pPr>
              <w:ind w:left="450"/>
            </w:pPr>
          </w:p>
          <w:p w:rsidR="008E4A10" w:rsidRDefault="008E4A10" w:rsidP="008E4A10"/>
          <w:p w:rsidR="0076074C" w:rsidRDefault="002D78EE" w:rsidP="002D78EE">
            <w:pPr>
              <w:numPr>
                <w:ilvl w:val="0"/>
                <w:numId w:val="1"/>
              </w:numPr>
            </w:pPr>
            <w:r>
              <w:t xml:space="preserve">In the text filter, enter text/data for which at least one employee exists. (For Eg. Full name, Employee ID, User Name, Department, </w:t>
            </w:r>
            <w:r w:rsidRPr="00887BC5">
              <w:rPr>
                <w:noProof/>
              </w:rPr>
              <w:t>and</w:t>
            </w:r>
            <w:r>
              <w:t xml:space="preserve"> Email) and click on GO button</w:t>
            </w:r>
            <w:r w:rsidR="008E4A10">
              <w:t>.</w:t>
            </w:r>
          </w:p>
          <w:p w:rsidR="0076074C" w:rsidRDefault="0076074C" w:rsidP="00DC69C5">
            <w:pPr>
              <w:ind w:left="540"/>
            </w:pPr>
          </w:p>
          <w:p w:rsidR="0076074C" w:rsidRPr="008E4A10" w:rsidRDefault="008E4A10" w:rsidP="00DC69C5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="0076074C" w:rsidRPr="008E4A10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2D78EE">
              <w:rPr>
                <w:rFonts w:ascii="Arial" w:hAnsi="Arial" w:cs="Arial"/>
                <w:b/>
                <w:color w:val="FF0000"/>
                <w:u w:val="single"/>
              </w:rPr>
              <w:t>Employee(s) are listed as per text filter criteria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8E4A10" w:rsidRDefault="008E4A10" w:rsidP="00DC69C5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76074C" w:rsidP="008E4A10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167790" w:rsidP="00DC69C5">
            <w:pPr>
              <w:ind w:left="450"/>
              <w:rPr>
                <w:rFonts w:ascii="Arial" w:hAnsi="Arial" w:cs="Arial"/>
                <w:b/>
                <w:color w:val="FF0000"/>
              </w:rPr>
            </w:pPr>
            <w:r w:rsidRPr="00D64B62">
              <w:rPr>
                <w:rFonts w:ascii="Arial" w:hAnsi="Arial" w:cs="Arial"/>
                <w:b/>
                <w:noProof/>
                <w:color w:val="FF0000"/>
                <w:lang w:val="en-IN" w:eastAsia="en-IN"/>
              </w:rPr>
              <w:drawing>
                <wp:inline distT="0" distB="0" distL="0" distR="0">
                  <wp:extent cx="5553075" cy="1285875"/>
                  <wp:effectExtent l="19050" t="19050" r="28575" b="28575"/>
                  <wp:docPr id="5" name="Picture 5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2858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8E4A10" w:rsidRDefault="008E4A10" w:rsidP="00DC69C5">
            <w:pPr>
              <w:ind w:left="450"/>
              <w:rPr>
                <w:rFonts w:ascii="Arial" w:hAnsi="Arial" w:cs="Arial"/>
                <w:b/>
                <w:color w:val="FF0000"/>
              </w:rPr>
            </w:pPr>
          </w:p>
          <w:p w:rsidR="008E4A10" w:rsidRDefault="008E4A10" w:rsidP="00DC69C5">
            <w:pPr>
              <w:ind w:left="450"/>
              <w:rPr>
                <w:rFonts w:ascii="Arial" w:hAnsi="Arial" w:cs="Arial"/>
                <w:b/>
                <w:color w:val="FF0000"/>
              </w:rPr>
            </w:pPr>
          </w:p>
          <w:p w:rsidR="00751069" w:rsidRPr="00D64B62" w:rsidRDefault="00751069" w:rsidP="00DC69C5">
            <w:pPr>
              <w:ind w:left="450"/>
              <w:rPr>
                <w:rFonts w:ascii="Arial" w:hAnsi="Arial" w:cs="Arial"/>
                <w:b/>
                <w:color w:val="FF0000"/>
              </w:rPr>
            </w:pPr>
          </w:p>
          <w:p w:rsidR="0076074C" w:rsidRDefault="0076074C" w:rsidP="009F1401"/>
          <w:p w:rsidR="008E4A10" w:rsidRDefault="0076074C" w:rsidP="00E365D0">
            <w:pPr>
              <w:numPr>
                <w:ilvl w:val="0"/>
                <w:numId w:val="1"/>
              </w:numPr>
            </w:pPr>
            <w:r>
              <w:lastRenderedPageBreak/>
              <w:t>Click on Edit Employee Button.</w:t>
            </w:r>
          </w:p>
          <w:p w:rsidR="00E365D0" w:rsidRDefault="00E365D0" w:rsidP="00E365D0">
            <w:pPr>
              <w:ind w:left="810"/>
            </w:pPr>
          </w:p>
          <w:p w:rsidR="0076074C" w:rsidRDefault="008E4A10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6</w:t>
            </w:r>
            <w:r w:rsidR="0076074C">
              <w:rPr>
                <w:rFonts w:ascii="Arial" w:hAnsi="Arial" w:cs="Arial"/>
                <w:b/>
                <w:color w:val="FF0000"/>
                <w:u w:val="single"/>
              </w:rPr>
              <w:t xml:space="preserve"> - </w:t>
            </w:r>
            <w:r w:rsidR="00E365D0">
              <w:rPr>
                <w:rFonts w:ascii="Arial" w:hAnsi="Arial" w:cs="Arial"/>
                <w:b/>
                <w:color w:val="FF0000"/>
                <w:u w:val="single"/>
              </w:rPr>
              <w:t>Update employee dialog is displayed and the general tab is presented</w:t>
            </w:r>
          </w:p>
          <w:p w:rsidR="00E365D0" w:rsidRPr="00D64B62" w:rsidRDefault="00E365D0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76074C" w:rsidP="009F1401">
            <w:pPr>
              <w:ind w:left="180"/>
            </w:pPr>
          </w:p>
          <w:p w:rsidR="0076074C" w:rsidRPr="00D64B62" w:rsidRDefault="00167790" w:rsidP="00A34E61">
            <w:pPr>
              <w:ind w:left="180"/>
              <w:rPr>
                <w:rFonts w:ascii="Arial" w:hAnsi="Arial" w:cs="Arial"/>
                <w:b/>
                <w:color w:val="FF0000"/>
              </w:rPr>
            </w:pPr>
            <w:r w:rsidRPr="00E365D0">
              <w:rPr>
                <w:noProof/>
                <w:lang w:val="en-IN" w:eastAsia="en-IN"/>
              </w:rPr>
              <w:drawing>
                <wp:inline distT="0" distB="0" distL="0" distR="0">
                  <wp:extent cx="3600450" cy="4248150"/>
                  <wp:effectExtent l="19050" t="19050" r="19050" b="1905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42481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76074C" w:rsidRDefault="0076074C" w:rsidP="00807C8F"/>
          <w:p w:rsidR="00E365D0" w:rsidRDefault="00E365D0" w:rsidP="00807C8F"/>
          <w:p w:rsidR="0076074C" w:rsidRDefault="00751069" w:rsidP="00D87A87">
            <w:r>
              <w:t xml:space="preserve"> </w:t>
            </w:r>
            <w:r w:rsidR="00D87A87">
              <w:t xml:space="preserve">             </w:t>
            </w:r>
          </w:p>
          <w:p w:rsidR="0076074C" w:rsidRDefault="00D87A87" w:rsidP="00D87A87">
            <w:pPr>
              <w:numPr>
                <w:ilvl w:val="0"/>
                <w:numId w:val="1"/>
              </w:numPr>
            </w:pPr>
            <w:r>
              <w:t>Edit the supervisor, Business Unit, department, state and country</w:t>
            </w:r>
          </w:p>
          <w:p w:rsidR="00D87A87" w:rsidRDefault="00D87A87" w:rsidP="00D87A87">
            <w:pPr>
              <w:numPr>
                <w:ilvl w:val="0"/>
                <w:numId w:val="1"/>
              </w:numPr>
            </w:pPr>
            <w:r>
              <w:t>Click on confirm button.</w:t>
            </w:r>
          </w:p>
          <w:p w:rsidR="00751069" w:rsidRDefault="00751069" w:rsidP="00751069"/>
          <w:p w:rsidR="0076074C" w:rsidRDefault="00FB2825" w:rsidP="00436693">
            <w:pPr>
              <w:ind w:left="63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7</w:t>
            </w:r>
            <w:r w:rsidR="0076074C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4C6FDC">
              <w:rPr>
                <w:rFonts w:ascii="Arial" w:hAnsi="Arial" w:cs="Arial"/>
                <w:b/>
                <w:color w:val="FF0000"/>
                <w:u w:val="single"/>
              </w:rPr>
              <w:t>A message confirming successful update is displayed.</w:t>
            </w:r>
          </w:p>
          <w:p w:rsidR="00751069" w:rsidRDefault="00751069" w:rsidP="00436693">
            <w:pPr>
              <w:ind w:left="63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51069" w:rsidRDefault="00751069" w:rsidP="00436693">
            <w:pPr>
              <w:ind w:left="63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87A87" w:rsidRDefault="00D87A87" w:rsidP="00436693">
            <w:pPr>
              <w:ind w:left="63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87A87" w:rsidRDefault="00167790" w:rsidP="00436693">
            <w:pPr>
              <w:ind w:left="630"/>
              <w:rPr>
                <w:rFonts w:ascii="Arial" w:hAnsi="Arial" w:cs="Arial"/>
                <w:b/>
                <w:color w:val="FF0000"/>
                <w:u w:val="single"/>
              </w:rPr>
            </w:pPr>
            <w:r w:rsidRPr="00D87A87">
              <w:rPr>
                <w:noProof/>
                <w:lang w:val="en-IN" w:eastAsia="en-IN"/>
              </w:rPr>
              <w:drawing>
                <wp:inline distT="0" distB="0" distL="0" distR="0">
                  <wp:extent cx="5048250" cy="1590675"/>
                  <wp:effectExtent l="19050" t="19050" r="19050" b="28575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15906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76074C" w:rsidRDefault="0076074C" w:rsidP="00537542"/>
          <w:p w:rsidR="00D87A87" w:rsidRDefault="00D87A87" w:rsidP="00537542"/>
          <w:p w:rsidR="00D87A87" w:rsidRDefault="00D87A87" w:rsidP="00537542"/>
          <w:p w:rsidR="00D87A87" w:rsidRDefault="00D87A87" w:rsidP="00537542"/>
          <w:p w:rsidR="00D87A87" w:rsidRDefault="00D87A87" w:rsidP="00537542"/>
          <w:p w:rsidR="00D87A87" w:rsidRDefault="00D87A87" w:rsidP="00537542"/>
          <w:p w:rsidR="00D87A87" w:rsidRDefault="00D87A87" w:rsidP="00537542"/>
          <w:p w:rsidR="00D87A87" w:rsidRDefault="00D87A87" w:rsidP="00537542"/>
          <w:p w:rsidR="00D87A87" w:rsidRDefault="00D87A87" w:rsidP="00537542"/>
          <w:p w:rsidR="00D87A87" w:rsidRDefault="00D87A87" w:rsidP="00537542"/>
          <w:p w:rsidR="00D87A87" w:rsidRDefault="00D87A87" w:rsidP="00537542"/>
          <w:p w:rsidR="00D87A87" w:rsidRDefault="00D87A87" w:rsidP="00537542"/>
          <w:p w:rsidR="002D78EE" w:rsidRDefault="002D78EE" w:rsidP="002D78EE">
            <w:pPr>
              <w:numPr>
                <w:ilvl w:val="0"/>
                <w:numId w:val="1"/>
              </w:numPr>
            </w:pPr>
            <w:r>
              <w:lastRenderedPageBreak/>
              <w:t>Again click on edit button for the same employee edited in previous steps.</w:t>
            </w:r>
          </w:p>
          <w:p w:rsidR="002D78EE" w:rsidRDefault="002D78EE" w:rsidP="002D78EE"/>
          <w:p w:rsidR="00D87A87" w:rsidRDefault="00D87A87" w:rsidP="00D87A87"/>
          <w:p w:rsidR="002D78EE" w:rsidRDefault="002D78EE" w:rsidP="002D78EE">
            <w:pPr>
              <w:ind w:left="63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 – All changed fields are properly updated with changes made in step 8.</w:t>
            </w:r>
          </w:p>
          <w:p w:rsidR="00D87A87" w:rsidRDefault="00D87A87" w:rsidP="00D87A87">
            <w:pPr>
              <w:ind w:left="63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87A87" w:rsidRDefault="00167790" w:rsidP="00D87A87">
            <w:pPr>
              <w:ind w:left="630"/>
              <w:rPr>
                <w:rFonts w:ascii="Arial" w:hAnsi="Arial" w:cs="Arial"/>
                <w:b/>
                <w:color w:val="FF0000"/>
                <w:u w:val="single"/>
              </w:rPr>
            </w:pPr>
            <w:r w:rsidRPr="00D87A87">
              <w:rPr>
                <w:noProof/>
                <w:lang w:val="en-IN" w:eastAsia="en-IN"/>
              </w:rPr>
              <w:drawing>
                <wp:inline distT="0" distB="0" distL="0" distR="0">
                  <wp:extent cx="3695700" cy="4295775"/>
                  <wp:effectExtent l="19050" t="19050" r="19050" b="28575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42957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D87A87" w:rsidRDefault="00D87A87" w:rsidP="002D78EE"/>
          <w:p w:rsidR="0076074C" w:rsidRDefault="00D87A87" w:rsidP="00D87A87">
            <w:pPr>
              <w:numPr>
                <w:ilvl w:val="0"/>
                <w:numId w:val="1"/>
              </w:numPr>
            </w:pPr>
            <w:r>
              <w:lastRenderedPageBreak/>
              <w:t>Try to e</w:t>
            </w:r>
            <w:r w:rsidR="0076074C">
              <w:t xml:space="preserve">dit </w:t>
            </w:r>
            <w:r>
              <w:t>“</w:t>
            </w:r>
            <w:r w:rsidR="0076074C">
              <w:t>Full Name</w:t>
            </w:r>
            <w:r>
              <w:t>”</w:t>
            </w:r>
            <w:r w:rsidR="0076074C">
              <w:t xml:space="preserve"> and </w:t>
            </w:r>
            <w:r>
              <w:t>“</w:t>
            </w:r>
            <w:r w:rsidR="0076074C">
              <w:t>Employee ID</w:t>
            </w:r>
            <w:r>
              <w:t xml:space="preserve">” </w:t>
            </w:r>
            <w:r w:rsidR="002D78EE">
              <w:t>field.</w:t>
            </w:r>
          </w:p>
          <w:p w:rsidR="0076074C" w:rsidRDefault="0076074C" w:rsidP="006C3F9A"/>
          <w:p w:rsidR="0076074C" w:rsidRDefault="0076074C" w:rsidP="00804306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t xml:space="preserve">        </w:t>
            </w:r>
            <w:r w:rsidR="00FB2825"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 User should not </w:t>
            </w:r>
            <w:r w:rsidR="00D87A87">
              <w:rPr>
                <w:rFonts w:ascii="Arial" w:hAnsi="Arial" w:cs="Arial"/>
                <w:b/>
                <w:color w:val="FF0000"/>
                <w:u w:val="single"/>
              </w:rPr>
              <w:t xml:space="preserve">be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able to edit the </w:t>
            </w:r>
            <w:r w:rsidR="00E707E3">
              <w:rPr>
                <w:rFonts w:ascii="Arial" w:hAnsi="Arial" w:cs="Arial"/>
                <w:b/>
                <w:color w:val="FF0000"/>
                <w:u w:val="single"/>
              </w:rPr>
              <w:t>Full name and Employee ID field.</w:t>
            </w:r>
          </w:p>
          <w:p w:rsidR="00633D30" w:rsidRDefault="00633D30" w:rsidP="00804306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76074C" w:rsidP="00804306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t xml:space="preserve">        </w:t>
            </w:r>
            <w:r w:rsidR="00167790" w:rsidRPr="00E707E3">
              <w:rPr>
                <w:noProof/>
                <w:lang w:val="en-IN" w:eastAsia="en-IN"/>
              </w:rPr>
              <w:drawing>
                <wp:inline distT="0" distB="0" distL="0" distR="0">
                  <wp:extent cx="5114925" cy="885825"/>
                  <wp:effectExtent l="19050" t="19050" r="28575" b="28575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8858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707E3" w:rsidRDefault="00E707E3" w:rsidP="00E707E3"/>
          <w:p w:rsidR="00E707E3" w:rsidRDefault="00E707E3" w:rsidP="00E707E3">
            <w:pPr>
              <w:numPr>
                <w:ilvl w:val="0"/>
                <w:numId w:val="1"/>
              </w:numPr>
            </w:pPr>
            <w:r>
              <w:t>Edit the data from some field.</w:t>
            </w:r>
          </w:p>
          <w:p w:rsidR="00E707E3" w:rsidRDefault="00E707E3" w:rsidP="00E707E3">
            <w:pPr>
              <w:numPr>
                <w:ilvl w:val="0"/>
                <w:numId w:val="1"/>
              </w:numPr>
            </w:pPr>
            <w:r>
              <w:t xml:space="preserve">Click on the </w:t>
            </w:r>
            <w:r w:rsidRPr="00E707E3">
              <w:rPr>
                <w:noProof/>
              </w:rPr>
              <w:t>cancel</w:t>
            </w:r>
            <w:r>
              <w:t xml:space="preserve"> button.</w:t>
            </w:r>
          </w:p>
          <w:p w:rsidR="002D78EE" w:rsidRDefault="002D78EE" w:rsidP="002D78EE">
            <w:pPr>
              <w:numPr>
                <w:ilvl w:val="0"/>
                <w:numId w:val="1"/>
              </w:numPr>
            </w:pPr>
            <w:r>
              <w:t xml:space="preserve">Click on edit for the same employee again and verify if the canceled edits from step 12. </w:t>
            </w:r>
          </w:p>
          <w:p w:rsidR="00E707E3" w:rsidRDefault="00E707E3" w:rsidP="00E707E3">
            <w:pPr>
              <w:ind w:left="810"/>
            </w:pPr>
          </w:p>
          <w:p w:rsidR="00E707E3" w:rsidRDefault="00E707E3" w:rsidP="00E707E3">
            <w:pPr>
              <w:ind w:left="810"/>
            </w:pPr>
          </w:p>
          <w:p w:rsidR="00E707E3" w:rsidRDefault="00E707E3" w:rsidP="00E707E3">
            <w:pPr>
              <w:ind w:left="810"/>
            </w:pPr>
          </w:p>
          <w:p w:rsidR="00E707E3" w:rsidRDefault="00E707E3" w:rsidP="00E707E3">
            <w:pPr>
              <w:ind w:left="810"/>
            </w:pPr>
          </w:p>
          <w:p w:rsidR="00E707E3" w:rsidRDefault="00E707E3" w:rsidP="00E707E3">
            <w:pPr>
              <w:ind w:left="810"/>
            </w:pPr>
          </w:p>
          <w:p w:rsidR="00E707E3" w:rsidRDefault="00E707E3" w:rsidP="00E707E3">
            <w:pPr>
              <w:ind w:left="810"/>
            </w:pPr>
          </w:p>
          <w:p w:rsidR="00E707E3" w:rsidRDefault="00E707E3" w:rsidP="00E707E3">
            <w:pPr>
              <w:ind w:left="810"/>
            </w:pPr>
          </w:p>
          <w:p w:rsidR="00E707E3" w:rsidRDefault="00E707E3" w:rsidP="00E707E3">
            <w:pPr>
              <w:ind w:left="810"/>
            </w:pPr>
          </w:p>
          <w:p w:rsidR="00E707E3" w:rsidRDefault="00E707E3" w:rsidP="00E707E3">
            <w:pPr>
              <w:ind w:left="810"/>
            </w:pPr>
          </w:p>
          <w:p w:rsidR="00E707E3" w:rsidRDefault="00E707E3" w:rsidP="00E707E3">
            <w:pPr>
              <w:ind w:left="810"/>
            </w:pPr>
          </w:p>
          <w:p w:rsidR="000031C4" w:rsidRDefault="000031C4" w:rsidP="00E707E3">
            <w:pPr>
              <w:ind w:left="810"/>
            </w:pPr>
          </w:p>
          <w:p w:rsidR="000031C4" w:rsidRDefault="000031C4" w:rsidP="00E707E3">
            <w:pPr>
              <w:ind w:left="810"/>
            </w:pPr>
          </w:p>
          <w:p w:rsidR="000031C4" w:rsidRDefault="000031C4" w:rsidP="00E707E3">
            <w:pPr>
              <w:ind w:left="810"/>
            </w:pPr>
          </w:p>
          <w:p w:rsidR="000031C4" w:rsidRDefault="000031C4" w:rsidP="00E707E3">
            <w:pPr>
              <w:ind w:left="810"/>
            </w:pPr>
          </w:p>
          <w:p w:rsidR="000031C4" w:rsidRDefault="000031C4" w:rsidP="00E707E3">
            <w:pPr>
              <w:ind w:left="810"/>
            </w:pPr>
          </w:p>
          <w:p w:rsidR="00E707E3" w:rsidRDefault="00E707E3" w:rsidP="00E707E3">
            <w:pPr>
              <w:ind w:left="810"/>
            </w:pPr>
          </w:p>
          <w:p w:rsidR="00E707E3" w:rsidRDefault="00E707E3" w:rsidP="00E707E3"/>
          <w:p w:rsidR="00E707E3" w:rsidRDefault="00E707E3" w:rsidP="00E707E3">
            <w:pPr>
              <w:ind w:left="810"/>
            </w:pPr>
          </w:p>
          <w:p w:rsidR="00E707E3" w:rsidRDefault="00E707E3" w:rsidP="00E707E3"/>
          <w:p w:rsidR="009B2E83" w:rsidRDefault="009B2E83" w:rsidP="00E707E3"/>
          <w:p w:rsidR="00E707E3" w:rsidRDefault="00E707E3" w:rsidP="00E707E3"/>
          <w:p w:rsidR="00E707E3" w:rsidRDefault="00167790" w:rsidP="00E707E3">
            <w:pPr>
              <w:ind w:left="810"/>
            </w:pPr>
            <w:r w:rsidRPr="00E707E3">
              <w:rPr>
                <w:noProof/>
                <w:lang w:val="en-IN" w:eastAsia="en-IN"/>
              </w:rPr>
              <w:drawing>
                <wp:inline distT="0" distB="0" distL="0" distR="0">
                  <wp:extent cx="3200400" cy="3886200"/>
                  <wp:effectExtent l="19050" t="19050" r="19050" b="1905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8862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707E3" w:rsidRDefault="00E707E3" w:rsidP="00E707E3"/>
          <w:p w:rsidR="00E707E3" w:rsidRDefault="00E707E3" w:rsidP="009B2E83"/>
          <w:p w:rsidR="00E707E3" w:rsidRDefault="00FB2825" w:rsidP="00E707E3">
            <w:r>
              <w:rPr>
                <w:rFonts w:ascii="Arial" w:hAnsi="Arial" w:cs="Arial"/>
                <w:b/>
                <w:color w:val="FF0000"/>
                <w:u w:val="single"/>
              </w:rPr>
              <w:t>ER 10</w:t>
            </w:r>
            <w:r w:rsidR="00633D30">
              <w:rPr>
                <w:rFonts w:ascii="Arial" w:hAnsi="Arial" w:cs="Arial"/>
                <w:b/>
                <w:color w:val="FF0000"/>
                <w:u w:val="single"/>
              </w:rPr>
              <w:t xml:space="preserve"> – Records should </w:t>
            </w:r>
            <w:r w:rsidR="000031C4">
              <w:rPr>
                <w:rFonts w:ascii="Arial" w:hAnsi="Arial" w:cs="Arial"/>
                <w:b/>
                <w:color w:val="FF0000"/>
                <w:u w:val="single"/>
              </w:rPr>
              <w:t>be unchanged</w:t>
            </w:r>
            <w:r w:rsidR="00633D30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E707E3" w:rsidRDefault="00E707E3" w:rsidP="00E707E3"/>
          <w:p w:rsidR="0076074C" w:rsidRDefault="0076074C" w:rsidP="002B6CFB"/>
          <w:p w:rsidR="0076074C" w:rsidRDefault="0076074C" w:rsidP="00545C3F">
            <w:pPr>
              <w:numPr>
                <w:ilvl w:val="0"/>
                <w:numId w:val="1"/>
              </w:numPr>
            </w:pPr>
            <w:r>
              <w:t>Click on Job Codes Tab in Update Employee Screen.</w:t>
            </w:r>
          </w:p>
          <w:p w:rsidR="00545C3F" w:rsidRDefault="00545C3F" w:rsidP="0059042F"/>
          <w:p w:rsidR="00545C3F" w:rsidRDefault="00FB2825" w:rsidP="00545C3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11</w:t>
            </w:r>
            <w:r w:rsidR="00545C3F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59042F">
              <w:rPr>
                <w:rFonts w:ascii="Arial" w:hAnsi="Arial" w:cs="Arial"/>
                <w:b/>
                <w:color w:val="FF0000"/>
                <w:u w:val="single"/>
              </w:rPr>
              <w:t xml:space="preserve"> U</w:t>
            </w:r>
            <w:r w:rsidR="00545C3F">
              <w:rPr>
                <w:rFonts w:ascii="Arial" w:hAnsi="Arial" w:cs="Arial"/>
                <w:b/>
                <w:color w:val="FF0000"/>
                <w:u w:val="single"/>
              </w:rPr>
              <w:t xml:space="preserve">ser </w:t>
            </w:r>
            <w:r w:rsidR="0059042F">
              <w:rPr>
                <w:rFonts w:ascii="Arial" w:hAnsi="Arial" w:cs="Arial"/>
                <w:b/>
                <w:color w:val="FF0000"/>
                <w:u w:val="single"/>
              </w:rPr>
              <w:t>should be</w:t>
            </w:r>
            <w:r w:rsidR="00545C3F">
              <w:rPr>
                <w:rFonts w:ascii="Arial" w:hAnsi="Arial" w:cs="Arial"/>
                <w:b/>
                <w:color w:val="FF0000"/>
                <w:u w:val="single"/>
              </w:rPr>
              <w:t xml:space="preserve"> navigated to “Job Codes” Screen and job codes </w:t>
            </w:r>
            <w:r w:rsidR="0059042F">
              <w:rPr>
                <w:rFonts w:ascii="Arial" w:hAnsi="Arial" w:cs="Arial"/>
                <w:b/>
                <w:color w:val="FF0000"/>
                <w:u w:val="single"/>
              </w:rPr>
              <w:t xml:space="preserve">list should be </w:t>
            </w:r>
            <w:r w:rsidR="00545C3F">
              <w:rPr>
                <w:rFonts w:ascii="Arial" w:hAnsi="Arial" w:cs="Arial"/>
                <w:b/>
                <w:color w:val="FF0000"/>
                <w:u w:val="single"/>
              </w:rPr>
              <w:t>visible.</w:t>
            </w:r>
          </w:p>
          <w:p w:rsidR="00545C3F" w:rsidRDefault="00545C3F" w:rsidP="0059042F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Pr="00790D17" w:rsidRDefault="00167790" w:rsidP="002E40C5">
            <w:pPr>
              <w:ind w:left="360"/>
              <w:rPr>
                <w:rFonts w:ascii="Arial" w:hAnsi="Arial" w:cs="Arial"/>
                <w:b/>
                <w:color w:val="FF0000"/>
              </w:rPr>
            </w:pPr>
            <w:r w:rsidRPr="00790D17">
              <w:rPr>
                <w:rFonts w:ascii="Arial" w:hAnsi="Arial" w:cs="Arial"/>
                <w:b/>
                <w:noProof/>
                <w:color w:val="FF0000"/>
                <w:lang w:val="en-IN" w:eastAsia="en-IN"/>
              </w:rPr>
              <w:drawing>
                <wp:inline distT="0" distB="0" distL="0" distR="0">
                  <wp:extent cx="3371850" cy="4048125"/>
                  <wp:effectExtent l="19050" t="19050" r="19050" b="28575"/>
                  <wp:docPr id="11" name="Picture 11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40481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76074C" w:rsidRDefault="0076074C" w:rsidP="00395782">
            <w:pPr>
              <w:ind w:left="360"/>
            </w:pPr>
          </w:p>
          <w:p w:rsidR="0076074C" w:rsidRPr="002F598A" w:rsidRDefault="0076074C" w:rsidP="002F598A"/>
          <w:p w:rsidR="0076074C" w:rsidRDefault="0076074C" w:rsidP="00395782">
            <w:pPr>
              <w:ind w:left="360"/>
            </w:pPr>
          </w:p>
          <w:p w:rsidR="0076074C" w:rsidRDefault="0076074C" w:rsidP="00AA70D3">
            <w:pPr>
              <w:numPr>
                <w:ilvl w:val="0"/>
                <w:numId w:val="1"/>
              </w:numPr>
              <w:ind w:left="540"/>
            </w:pPr>
            <w:r>
              <w:t>Select</w:t>
            </w:r>
            <w:r w:rsidR="0059042F">
              <w:t xml:space="preserve"> one job code from “Select a Job code section”</w:t>
            </w:r>
            <w:r>
              <w:t>.</w:t>
            </w:r>
          </w:p>
          <w:p w:rsidR="0076074C" w:rsidRDefault="0076074C" w:rsidP="002E40C5">
            <w:pPr>
              <w:ind w:left="540"/>
            </w:pPr>
          </w:p>
          <w:p w:rsidR="0076074C" w:rsidRDefault="00FB2825" w:rsidP="002E40C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12</w:t>
            </w:r>
            <w:r w:rsidR="0059042F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76074C">
              <w:rPr>
                <w:rFonts w:ascii="Arial" w:hAnsi="Arial" w:cs="Arial"/>
                <w:b/>
                <w:color w:val="FF0000"/>
                <w:u w:val="single"/>
              </w:rPr>
              <w:t xml:space="preserve">– It </w:t>
            </w:r>
            <w:r w:rsidR="0059042F">
              <w:rPr>
                <w:rFonts w:ascii="Arial" w:hAnsi="Arial" w:cs="Arial"/>
                <w:b/>
                <w:color w:val="FF0000"/>
                <w:u w:val="single"/>
              </w:rPr>
              <w:t>should get added to</w:t>
            </w:r>
            <w:r w:rsidR="0076074C">
              <w:rPr>
                <w:rFonts w:ascii="Arial" w:hAnsi="Arial" w:cs="Arial"/>
                <w:b/>
                <w:color w:val="FF0000"/>
                <w:u w:val="single"/>
              </w:rPr>
              <w:t xml:space="preserve"> “selected job codes” section.   </w:t>
            </w:r>
          </w:p>
          <w:p w:rsidR="0076074C" w:rsidRDefault="0076074C" w:rsidP="002E40C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51069" w:rsidRDefault="00167790" w:rsidP="002F598A">
            <w:pPr>
              <w:ind w:left="360"/>
              <w:rPr>
                <w:noProof/>
                <w:lang w:val="en-IN" w:eastAsia="en-IN"/>
              </w:rPr>
            </w:pPr>
            <w:r w:rsidRPr="00B470B3">
              <w:rPr>
                <w:noProof/>
                <w:lang w:val="en-IN" w:eastAsia="en-IN"/>
              </w:rPr>
              <w:drawing>
                <wp:inline distT="0" distB="0" distL="0" distR="0">
                  <wp:extent cx="3362325" cy="2867025"/>
                  <wp:effectExtent l="19050" t="19050" r="28575" b="28575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8670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2F598A" w:rsidRDefault="002F598A" w:rsidP="002F598A">
            <w:pPr>
              <w:ind w:left="360"/>
              <w:rPr>
                <w:noProof/>
                <w:lang w:val="en-IN" w:eastAsia="en-IN"/>
              </w:rPr>
            </w:pPr>
          </w:p>
          <w:p w:rsidR="002F598A" w:rsidRDefault="002F598A" w:rsidP="002F598A">
            <w:pPr>
              <w:ind w:left="360"/>
              <w:rPr>
                <w:noProof/>
                <w:lang w:val="en-IN" w:eastAsia="en-IN"/>
              </w:rPr>
            </w:pPr>
          </w:p>
          <w:p w:rsidR="002F598A" w:rsidRDefault="002F598A" w:rsidP="002F598A">
            <w:pPr>
              <w:ind w:left="360"/>
              <w:rPr>
                <w:noProof/>
                <w:lang w:val="en-IN" w:eastAsia="en-IN"/>
              </w:rPr>
            </w:pPr>
          </w:p>
          <w:p w:rsidR="002F598A" w:rsidRDefault="002F598A" w:rsidP="002F598A">
            <w:pPr>
              <w:ind w:left="360"/>
              <w:rPr>
                <w:noProof/>
                <w:lang w:val="en-IN" w:eastAsia="en-IN"/>
              </w:rPr>
            </w:pPr>
          </w:p>
          <w:p w:rsidR="002F598A" w:rsidRDefault="002F598A" w:rsidP="002F598A">
            <w:pPr>
              <w:ind w:left="360"/>
              <w:rPr>
                <w:noProof/>
                <w:lang w:val="en-IN" w:eastAsia="en-IN"/>
              </w:rPr>
            </w:pPr>
          </w:p>
          <w:p w:rsidR="002F598A" w:rsidRDefault="002F598A" w:rsidP="002F598A">
            <w:pPr>
              <w:ind w:left="360"/>
              <w:rPr>
                <w:noProof/>
                <w:lang w:val="en-IN" w:eastAsia="en-IN"/>
              </w:rPr>
            </w:pPr>
          </w:p>
          <w:p w:rsidR="002F598A" w:rsidRDefault="002F598A" w:rsidP="002F598A"/>
          <w:p w:rsidR="000A11FC" w:rsidRDefault="000A11FC" w:rsidP="002F598A"/>
          <w:p w:rsidR="000A11FC" w:rsidRDefault="000A11FC" w:rsidP="002F598A"/>
          <w:p w:rsidR="002F598A" w:rsidRDefault="002F598A" w:rsidP="002F598A"/>
          <w:p w:rsidR="002F598A" w:rsidRPr="002F598A" w:rsidRDefault="002F598A" w:rsidP="002F598A"/>
          <w:p w:rsidR="0059042F" w:rsidRDefault="0059042F" w:rsidP="0059042F">
            <w:pPr>
              <w:numPr>
                <w:ilvl w:val="0"/>
                <w:numId w:val="1"/>
              </w:numPr>
            </w:pPr>
            <w:r w:rsidRPr="0059042F">
              <w:t>Click on minus</w:t>
            </w:r>
            <w:r>
              <w:t xml:space="preserve"> button from </w:t>
            </w:r>
            <w:r w:rsidR="00B470B3">
              <w:t>selected job codes section.</w:t>
            </w:r>
          </w:p>
          <w:p w:rsidR="0059042F" w:rsidRDefault="0059042F" w:rsidP="0059042F"/>
          <w:p w:rsidR="0059042F" w:rsidRPr="0059042F" w:rsidRDefault="00167790" w:rsidP="0059042F">
            <w:r w:rsidRPr="0059042F">
              <w:rPr>
                <w:noProof/>
                <w:lang w:val="en-IN" w:eastAsia="en-IN"/>
              </w:rPr>
              <w:drawing>
                <wp:inline distT="0" distB="0" distL="0" distR="0">
                  <wp:extent cx="4972050" cy="1333500"/>
                  <wp:effectExtent l="19050" t="19050" r="19050" b="1905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13335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59042F" w:rsidRDefault="0059042F" w:rsidP="00B470B3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470B3" w:rsidRDefault="00FB2825" w:rsidP="00B470B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13 </w:t>
            </w:r>
            <w:r w:rsidR="00B470B3">
              <w:rPr>
                <w:rFonts w:ascii="Arial" w:hAnsi="Arial" w:cs="Arial"/>
                <w:b/>
                <w:color w:val="FF0000"/>
                <w:u w:val="single"/>
              </w:rPr>
              <w:t xml:space="preserve">– Job code is removed and default job code is changed.   </w:t>
            </w:r>
          </w:p>
          <w:p w:rsidR="00B470B3" w:rsidRDefault="00B470B3" w:rsidP="00B470B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9042F" w:rsidRDefault="00167790" w:rsidP="002E40C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B470B3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3362325" cy="2867025"/>
                  <wp:effectExtent l="19050" t="19050" r="28575" b="28575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8670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59042F" w:rsidRDefault="0059042F" w:rsidP="002E40C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9042F" w:rsidRDefault="0059042F" w:rsidP="00E209DE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6074C" w:rsidRDefault="00B470B3" w:rsidP="00AE7905">
            <w:pPr>
              <w:numPr>
                <w:ilvl w:val="0"/>
                <w:numId w:val="1"/>
              </w:numPr>
            </w:pPr>
            <w:r>
              <w:t>Change the default job by clicking on</w:t>
            </w:r>
            <w:r w:rsidR="0078377E">
              <w:t xml:space="preserve"> the</w:t>
            </w:r>
            <w:r>
              <w:t xml:space="preserve"> </w:t>
            </w:r>
            <w:r w:rsidRPr="0078377E">
              <w:rPr>
                <w:noProof/>
              </w:rPr>
              <w:t>radio</w:t>
            </w:r>
            <w:r>
              <w:t xml:space="preserve"> button.</w:t>
            </w:r>
          </w:p>
          <w:p w:rsidR="00B470B3" w:rsidRDefault="00B470B3" w:rsidP="00AE7905">
            <w:pPr>
              <w:numPr>
                <w:ilvl w:val="0"/>
                <w:numId w:val="1"/>
              </w:numPr>
            </w:pPr>
            <w:r>
              <w:t>Click on confirm</w:t>
            </w:r>
          </w:p>
          <w:p w:rsidR="00A84D8E" w:rsidRDefault="00A84D8E" w:rsidP="00AE7905">
            <w:pPr>
              <w:numPr>
                <w:ilvl w:val="0"/>
                <w:numId w:val="1"/>
              </w:numPr>
            </w:pPr>
            <w:r>
              <w:t>Again click on edit button</w:t>
            </w:r>
          </w:p>
          <w:p w:rsidR="00B470B3" w:rsidRDefault="00B470B3" w:rsidP="00B470B3"/>
          <w:p w:rsidR="0076074C" w:rsidRDefault="00FB2825" w:rsidP="00AE7905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14</w:t>
            </w:r>
            <w:r w:rsidR="0076074C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B470B3">
              <w:rPr>
                <w:rFonts w:ascii="Arial" w:hAnsi="Arial" w:cs="Arial"/>
                <w:b/>
                <w:color w:val="FF0000"/>
                <w:u w:val="single"/>
              </w:rPr>
              <w:t xml:space="preserve">Default job code is changed </w:t>
            </w:r>
          </w:p>
          <w:p w:rsidR="00A84D8E" w:rsidRDefault="00A84D8E" w:rsidP="00AE7905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A84D8E" w:rsidRDefault="00167790" w:rsidP="00AE7905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 w:rsidRPr="00A84D8E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4200525" cy="3533775"/>
                  <wp:effectExtent l="19050" t="19050" r="28575" b="28575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35337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76074C" w:rsidRPr="0078377E" w:rsidRDefault="0076074C" w:rsidP="0078377E"/>
          <w:p w:rsidR="0076074C" w:rsidRDefault="0076074C" w:rsidP="00D02351">
            <w:pPr>
              <w:rPr>
                <w:rFonts w:ascii="Arial" w:hAnsi="Arial" w:cs="Arial"/>
              </w:rPr>
            </w:pPr>
          </w:p>
        </w:tc>
      </w:tr>
      <w:tr w:rsidR="004A3C57" w:rsidTr="004A3C57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4A3C57" w:rsidRDefault="004A3C57" w:rsidP="00AF74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4A3C57" w:rsidRDefault="004A3C57" w:rsidP="00AF7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4A3C57" w:rsidRDefault="004A3C57" w:rsidP="00AF7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4A3C57" w:rsidRDefault="004A3C57" w:rsidP="00AF740E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4A3C57" w:rsidRDefault="004A3C57" w:rsidP="00AF7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970" w:type="dxa"/>
            <w:gridSpan w:val="2"/>
            <w:vMerge w:val="restart"/>
          </w:tcPr>
          <w:p w:rsidR="004A3C57" w:rsidRDefault="004A3C57" w:rsidP="00AF740E">
            <w:pPr>
              <w:rPr>
                <w:rFonts w:ascii="Arial" w:hAnsi="Arial" w:cs="Arial"/>
              </w:rPr>
            </w:pPr>
          </w:p>
        </w:tc>
      </w:tr>
      <w:tr w:rsidR="004A3C57" w:rsidTr="004A3C57">
        <w:trPr>
          <w:trHeight w:val="964"/>
        </w:trPr>
        <w:tc>
          <w:tcPr>
            <w:tcW w:w="2178" w:type="dxa"/>
            <w:vMerge/>
            <w:shd w:val="clear" w:color="auto" w:fill="E0E0E0"/>
          </w:tcPr>
          <w:p w:rsidR="004A3C57" w:rsidRDefault="004A3C57" w:rsidP="00AF74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4A3C57" w:rsidRDefault="004A3C57" w:rsidP="00AF740E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4A3C57" w:rsidRDefault="004A3C57" w:rsidP="00AF7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4A3C57" w:rsidRDefault="004A3C57" w:rsidP="00AF7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970" w:type="dxa"/>
            <w:gridSpan w:val="2"/>
            <w:vMerge/>
          </w:tcPr>
          <w:p w:rsidR="004A3C57" w:rsidRDefault="004A3C57" w:rsidP="00AF740E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4A3C57" w:rsidTr="004A3C57">
        <w:tc>
          <w:tcPr>
            <w:tcW w:w="2178" w:type="dxa"/>
            <w:shd w:val="clear" w:color="auto" w:fill="E0E0E0"/>
          </w:tcPr>
          <w:p w:rsidR="004A3C57" w:rsidRDefault="004A3C57" w:rsidP="00AF74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347" w:type="dxa"/>
            <w:gridSpan w:val="5"/>
          </w:tcPr>
          <w:p w:rsidR="004A3C57" w:rsidRDefault="004A3C57" w:rsidP="00AF740E">
            <w:pPr>
              <w:jc w:val="center"/>
              <w:rPr>
                <w:rFonts w:ascii="Arial" w:hAnsi="Arial" w:cs="Arial"/>
              </w:rPr>
            </w:pPr>
          </w:p>
        </w:tc>
      </w:tr>
      <w:tr w:rsidR="004A3C57" w:rsidTr="004A3C57">
        <w:trPr>
          <w:cantSplit/>
        </w:trPr>
        <w:tc>
          <w:tcPr>
            <w:tcW w:w="2178" w:type="dxa"/>
            <w:shd w:val="clear" w:color="auto" w:fill="E0E0E0"/>
          </w:tcPr>
          <w:p w:rsidR="004A3C57" w:rsidRDefault="004A3C57" w:rsidP="00AF74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Additional Remarks in case of Manual Execution</w:t>
            </w:r>
          </w:p>
        </w:tc>
        <w:tc>
          <w:tcPr>
            <w:tcW w:w="8377" w:type="dxa"/>
            <w:gridSpan w:val="3"/>
          </w:tcPr>
          <w:p w:rsidR="004A3C57" w:rsidRDefault="004A3C57" w:rsidP="00AF740E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  <w:gridSpan w:val="2"/>
          </w:tcPr>
          <w:p w:rsidR="004A3C57" w:rsidRDefault="004A3C57" w:rsidP="00AF740E">
            <w:pPr>
              <w:rPr>
                <w:rFonts w:ascii="Arial" w:hAnsi="Arial" w:cs="Arial"/>
              </w:rPr>
            </w:pPr>
          </w:p>
        </w:tc>
      </w:tr>
      <w:tr w:rsidR="004A3C57" w:rsidTr="004A3C57">
        <w:trPr>
          <w:cantSplit/>
        </w:trPr>
        <w:tc>
          <w:tcPr>
            <w:tcW w:w="2178" w:type="dxa"/>
            <w:shd w:val="clear" w:color="auto" w:fill="E0E0E0"/>
          </w:tcPr>
          <w:p w:rsidR="004A3C57" w:rsidRDefault="004A3C57" w:rsidP="00AF74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4A3C57" w:rsidRDefault="004A3C57" w:rsidP="00AF740E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  <w:gridSpan w:val="2"/>
          </w:tcPr>
          <w:p w:rsidR="004A3C57" w:rsidRDefault="004A3C57" w:rsidP="00AF740E">
            <w:pPr>
              <w:rPr>
                <w:rFonts w:ascii="Arial" w:hAnsi="Arial" w:cs="Arial"/>
              </w:rPr>
            </w:pPr>
          </w:p>
        </w:tc>
      </w:tr>
      <w:tr w:rsidR="004A3C57" w:rsidRPr="009B0F41" w:rsidTr="004A3C57">
        <w:trPr>
          <w:cantSplit/>
        </w:trPr>
        <w:tc>
          <w:tcPr>
            <w:tcW w:w="2178" w:type="dxa"/>
            <w:shd w:val="clear" w:color="auto" w:fill="E0E0E0"/>
          </w:tcPr>
          <w:p w:rsidR="004A3C57" w:rsidRDefault="004A3C57" w:rsidP="00AF74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4A3C57" w:rsidRDefault="004A3C57" w:rsidP="00AF7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4A3C57" w:rsidRDefault="004A3C57" w:rsidP="00AF7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970" w:type="dxa"/>
            <w:gridSpan w:val="2"/>
          </w:tcPr>
          <w:p w:rsidR="004A3C57" w:rsidRPr="009B0F41" w:rsidRDefault="004A3C57" w:rsidP="00AF740E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78377E" w:rsidRDefault="0078377E" w:rsidP="0078377E"/>
    <w:p w:rsidR="0018270B" w:rsidRDefault="0018270B"/>
    <w:sectPr w:rsidR="0018270B" w:rsidSect="00754186">
      <w:headerReference w:type="default" r:id="rId22"/>
      <w:footerReference w:type="default" r:id="rId23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E6C" w:rsidRDefault="008F5E6C">
      <w:r>
        <w:separator/>
      </w:r>
    </w:p>
  </w:endnote>
  <w:endnote w:type="continuationSeparator" w:id="0">
    <w:p w:rsidR="008F5E6C" w:rsidRDefault="008F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167790">
      <w:rPr>
        <w:rFonts w:ascii="Tahoma" w:hAnsi="Tahoma" w:cs="Tahoma"/>
        <w:noProof/>
      </w:rPr>
      <w:t>2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167790">
      <w:rPr>
        <w:rFonts w:ascii="Tahoma" w:hAnsi="Tahoma" w:cs="Tahoma"/>
        <w:noProof/>
      </w:rPr>
      <w:t>16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E6C" w:rsidRDefault="008F5E6C">
      <w:r>
        <w:separator/>
      </w:r>
    </w:p>
  </w:footnote>
  <w:footnote w:type="continuationSeparator" w:id="0">
    <w:p w:rsidR="008F5E6C" w:rsidRDefault="008F5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8B1515" w:rsidRDefault="00530E86" w:rsidP="008B1515">
    <w:pPr>
      <w:pStyle w:val="Header"/>
      <w:jc w:val="center"/>
      <w:rPr>
        <w:rFonts w:ascii="Arial" w:hAnsi="Arial" w:cs="Arial"/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974CF"/>
    <w:multiLevelType w:val="hybridMultilevel"/>
    <w:tmpl w:val="3C6ECCF2"/>
    <w:lvl w:ilvl="0" w:tplc="D22A332A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0NDc0NzY2MTAxMjdR0lEKTi0uzszPAykwNKwFAAStwjktAAAA"/>
  </w:docVars>
  <w:rsids>
    <w:rsidRoot w:val="000707B5"/>
    <w:rsid w:val="00001A4C"/>
    <w:rsid w:val="00002395"/>
    <w:rsid w:val="000031C4"/>
    <w:rsid w:val="00006890"/>
    <w:rsid w:val="00006FC6"/>
    <w:rsid w:val="0001165C"/>
    <w:rsid w:val="000157F8"/>
    <w:rsid w:val="0001762C"/>
    <w:rsid w:val="0001788F"/>
    <w:rsid w:val="0002053F"/>
    <w:rsid w:val="00021362"/>
    <w:rsid w:val="00022F1A"/>
    <w:rsid w:val="000231F6"/>
    <w:rsid w:val="00023868"/>
    <w:rsid w:val="00025DA0"/>
    <w:rsid w:val="0003078B"/>
    <w:rsid w:val="0003466C"/>
    <w:rsid w:val="00034BD5"/>
    <w:rsid w:val="00036C61"/>
    <w:rsid w:val="00042C23"/>
    <w:rsid w:val="00044229"/>
    <w:rsid w:val="000447DD"/>
    <w:rsid w:val="0004518E"/>
    <w:rsid w:val="00045B87"/>
    <w:rsid w:val="00046C29"/>
    <w:rsid w:val="00051379"/>
    <w:rsid w:val="0005175F"/>
    <w:rsid w:val="00053ACA"/>
    <w:rsid w:val="00060861"/>
    <w:rsid w:val="000618F4"/>
    <w:rsid w:val="00065430"/>
    <w:rsid w:val="00066CA6"/>
    <w:rsid w:val="00067708"/>
    <w:rsid w:val="000679FF"/>
    <w:rsid w:val="00067E7A"/>
    <w:rsid w:val="000707B5"/>
    <w:rsid w:val="00072261"/>
    <w:rsid w:val="00080D1C"/>
    <w:rsid w:val="000818D0"/>
    <w:rsid w:val="000827C5"/>
    <w:rsid w:val="00082FB7"/>
    <w:rsid w:val="00085F6C"/>
    <w:rsid w:val="000867DA"/>
    <w:rsid w:val="00087E37"/>
    <w:rsid w:val="00087EDE"/>
    <w:rsid w:val="000914FC"/>
    <w:rsid w:val="000915C7"/>
    <w:rsid w:val="0009229B"/>
    <w:rsid w:val="0009520E"/>
    <w:rsid w:val="0009660F"/>
    <w:rsid w:val="000A11FC"/>
    <w:rsid w:val="000A2AC2"/>
    <w:rsid w:val="000A3111"/>
    <w:rsid w:val="000A5A7E"/>
    <w:rsid w:val="000A6B0C"/>
    <w:rsid w:val="000B1458"/>
    <w:rsid w:val="000B2C44"/>
    <w:rsid w:val="000B56C8"/>
    <w:rsid w:val="000B5AF5"/>
    <w:rsid w:val="000B5BD9"/>
    <w:rsid w:val="000C17FD"/>
    <w:rsid w:val="000C1CBB"/>
    <w:rsid w:val="000C5BB7"/>
    <w:rsid w:val="000D0692"/>
    <w:rsid w:val="000D1847"/>
    <w:rsid w:val="000D263D"/>
    <w:rsid w:val="000E1552"/>
    <w:rsid w:val="000E49F3"/>
    <w:rsid w:val="000E4EB6"/>
    <w:rsid w:val="000E50D4"/>
    <w:rsid w:val="000E65DE"/>
    <w:rsid w:val="000E682D"/>
    <w:rsid w:val="000E70D7"/>
    <w:rsid w:val="000F3A4C"/>
    <w:rsid w:val="000F419F"/>
    <w:rsid w:val="000F4C3F"/>
    <w:rsid w:val="000F5E79"/>
    <w:rsid w:val="000F6EF4"/>
    <w:rsid w:val="000F7403"/>
    <w:rsid w:val="00100EDF"/>
    <w:rsid w:val="00103CBF"/>
    <w:rsid w:val="001046C3"/>
    <w:rsid w:val="00105A2F"/>
    <w:rsid w:val="00105BEA"/>
    <w:rsid w:val="00107876"/>
    <w:rsid w:val="00107C86"/>
    <w:rsid w:val="00110B5C"/>
    <w:rsid w:val="00113729"/>
    <w:rsid w:val="00113FE7"/>
    <w:rsid w:val="001153B9"/>
    <w:rsid w:val="00117F90"/>
    <w:rsid w:val="00120814"/>
    <w:rsid w:val="00120E99"/>
    <w:rsid w:val="00121540"/>
    <w:rsid w:val="00122C84"/>
    <w:rsid w:val="00122D37"/>
    <w:rsid w:val="00122E8C"/>
    <w:rsid w:val="00122EBC"/>
    <w:rsid w:val="001268AE"/>
    <w:rsid w:val="0012704E"/>
    <w:rsid w:val="00131740"/>
    <w:rsid w:val="00133763"/>
    <w:rsid w:val="00142AA6"/>
    <w:rsid w:val="00143964"/>
    <w:rsid w:val="0014549F"/>
    <w:rsid w:val="00147BF1"/>
    <w:rsid w:val="001503F6"/>
    <w:rsid w:val="0015130E"/>
    <w:rsid w:val="00151AB5"/>
    <w:rsid w:val="00152D4B"/>
    <w:rsid w:val="00152D5B"/>
    <w:rsid w:val="00157EBC"/>
    <w:rsid w:val="001608B0"/>
    <w:rsid w:val="00163CBD"/>
    <w:rsid w:val="00163F23"/>
    <w:rsid w:val="001665FA"/>
    <w:rsid w:val="00167790"/>
    <w:rsid w:val="0017128A"/>
    <w:rsid w:val="001726DE"/>
    <w:rsid w:val="00173977"/>
    <w:rsid w:val="00177591"/>
    <w:rsid w:val="0018080F"/>
    <w:rsid w:val="00181940"/>
    <w:rsid w:val="0018270B"/>
    <w:rsid w:val="001857DE"/>
    <w:rsid w:val="00187328"/>
    <w:rsid w:val="00187C02"/>
    <w:rsid w:val="00187C1D"/>
    <w:rsid w:val="00192073"/>
    <w:rsid w:val="00194D3B"/>
    <w:rsid w:val="00195972"/>
    <w:rsid w:val="001A0486"/>
    <w:rsid w:val="001A109B"/>
    <w:rsid w:val="001A459D"/>
    <w:rsid w:val="001A665B"/>
    <w:rsid w:val="001B0309"/>
    <w:rsid w:val="001B3B4B"/>
    <w:rsid w:val="001B437E"/>
    <w:rsid w:val="001C0F96"/>
    <w:rsid w:val="001C1C52"/>
    <w:rsid w:val="001C5FEF"/>
    <w:rsid w:val="001C6380"/>
    <w:rsid w:val="001C6B5F"/>
    <w:rsid w:val="001D1175"/>
    <w:rsid w:val="001D35BD"/>
    <w:rsid w:val="001E1A06"/>
    <w:rsid w:val="001E23FC"/>
    <w:rsid w:val="001E3FF6"/>
    <w:rsid w:val="001E4194"/>
    <w:rsid w:val="001F0ABD"/>
    <w:rsid w:val="001F25AA"/>
    <w:rsid w:val="001F2E8B"/>
    <w:rsid w:val="001F3543"/>
    <w:rsid w:val="001F6931"/>
    <w:rsid w:val="0020458F"/>
    <w:rsid w:val="002062A3"/>
    <w:rsid w:val="002104E2"/>
    <w:rsid w:val="00211AB7"/>
    <w:rsid w:val="00212663"/>
    <w:rsid w:val="0021391B"/>
    <w:rsid w:val="002172DC"/>
    <w:rsid w:val="00217FB0"/>
    <w:rsid w:val="00220AEC"/>
    <w:rsid w:val="0022174F"/>
    <w:rsid w:val="00223223"/>
    <w:rsid w:val="0022621A"/>
    <w:rsid w:val="00227349"/>
    <w:rsid w:val="0023380A"/>
    <w:rsid w:val="00234F1D"/>
    <w:rsid w:val="002356FD"/>
    <w:rsid w:val="00235791"/>
    <w:rsid w:val="002424C6"/>
    <w:rsid w:val="00242622"/>
    <w:rsid w:val="00245AF0"/>
    <w:rsid w:val="002467C5"/>
    <w:rsid w:val="00247E46"/>
    <w:rsid w:val="00256C7A"/>
    <w:rsid w:val="00261315"/>
    <w:rsid w:val="0026334B"/>
    <w:rsid w:val="0026734D"/>
    <w:rsid w:val="00274561"/>
    <w:rsid w:val="002766DA"/>
    <w:rsid w:val="00277F5C"/>
    <w:rsid w:val="00281A07"/>
    <w:rsid w:val="0028230E"/>
    <w:rsid w:val="002848F6"/>
    <w:rsid w:val="00285826"/>
    <w:rsid w:val="00285E66"/>
    <w:rsid w:val="00286D2E"/>
    <w:rsid w:val="00291156"/>
    <w:rsid w:val="002919DB"/>
    <w:rsid w:val="002920F4"/>
    <w:rsid w:val="002923CB"/>
    <w:rsid w:val="00292526"/>
    <w:rsid w:val="00293B0E"/>
    <w:rsid w:val="002941A7"/>
    <w:rsid w:val="00297D8B"/>
    <w:rsid w:val="002A0CCF"/>
    <w:rsid w:val="002A4D13"/>
    <w:rsid w:val="002B6CFB"/>
    <w:rsid w:val="002B78DF"/>
    <w:rsid w:val="002C01ED"/>
    <w:rsid w:val="002C09DF"/>
    <w:rsid w:val="002C42D5"/>
    <w:rsid w:val="002D1F83"/>
    <w:rsid w:val="002D3D29"/>
    <w:rsid w:val="002D6323"/>
    <w:rsid w:val="002D78EE"/>
    <w:rsid w:val="002E0700"/>
    <w:rsid w:val="002E0FFA"/>
    <w:rsid w:val="002E40C5"/>
    <w:rsid w:val="002E418B"/>
    <w:rsid w:val="002E4B7D"/>
    <w:rsid w:val="002E71A7"/>
    <w:rsid w:val="002E7AFA"/>
    <w:rsid w:val="002F2CE0"/>
    <w:rsid w:val="002F598A"/>
    <w:rsid w:val="002F6877"/>
    <w:rsid w:val="00302016"/>
    <w:rsid w:val="00302F6F"/>
    <w:rsid w:val="00310153"/>
    <w:rsid w:val="00312AFF"/>
    <w:rsid w:val="00312DC9"/>
    <w:rsid w:val="00313017"/>
    <w:rsid w:val="00315EA5"/>
    <w:rsid w:val="00316BE7"/>
    <w:rsid w:val="003230B0"/>
    <w:rsid w:val="00325F5D"/>
    <w:rsid w:val="00332A70"/>
    <w:rsid w:val="003331FD"/>
    <w:rsid w:val="00342F94"/>
    <w:rsid w:val="003439E3"/>
    <w:rsid w:val="003444C0"/>
    <w:rsid w:val="00351299"/>
    <w:rsid w:val="00351501"/>
    <w:rsid w:val="003526B5"/>
    <w:rsid w:val="003575FA"/>
    <w:rsid w:val="003605C7"/>
    <w:rsid w:val="00360EFD"/>
    <w:rsid w:val="00362C4A"/>
    <w:rsid w:val="003649EF"/>
    <w:rsid w:val="00365068"/>
    <w:rsid w:val="003666BD"/>
    <w:rsid w:val="00367A44"/>
    <w:rsid w:val="00370DA3"/>
    <w:rsid w:val="00371228"/>
    <w:rsid w:val="00371E19"/>
    <w:rsid w:val="003723DD"/>
    <w:rsid w:val="00377B0D"/>
    <w:rsid w:val="003801E1"/>
    <w:rsid w:val="003844AA"/>
    <w:rsid w:val="0038578A"/>
    <w:rsid w:val="00385A9E"/>
    <w:rsid w:val="00387F9B"/>
    <w:rsid w:val="00390829"/>
    <w:rsid w:val="00391A0E"/>
    <w:rsid w:val="00395782"/>
    <w:rsid w:val="00396469"/>
    <w:rsid w:val="003973CF"/>
    <w:rsid w:val="0039795E"/>
    <w:rsid w:val="003A0956"/>
    <w:rsid w:val="003A1BA7"/>
    <w:rsid w:val="003A3263"/>
    <w:rsid w:val="003A3CFE"/>
    <w:rsid w:val="003A52F2"/>
    <w:rsid w:val="003B0106"/>
    <w:rsid w:val="003B0251"/>
    <w:rsid w:val="003B1851"/>
    <w:rsid w:val="003B5EE5"/>
    <w:rsid w:val="003B73AD"/>
    <w:rsid w:val="003C5A1E"/>
    <w:rsid w:val="003C6723"/>
    <w:rsid w:val="003C6BED"/>
    <w:rsid w:val="003C73E2"/>
    <w:rsid w:val="003D03BC"/>
    <w:rsid w:val="003D7B77"/>
    <w:rsid w:val="003F1116"/>
    <w:rsid w:val="003F1825"/>
    <w:rsid w:val="003F3518"/>
    <w:rsid w:val="003F3A59"/>
    <w:rsid w:val="003F5610"/>
    <w:rsid w:val="003F76F1"/>
    <w:rsid w:val="003F7F2B"/>
    <w:rsid w:val="0040548F"/>
    <w:rsid w:val="004068BB"/>
    <w:rsid w:val="00407DB2"/>
    <w:rsid w:val="00413260"/>
    <w:rsid w:val="004227A6"/>
    <w:rsid w:val="00427C6C"/>
    <w:rsid w:val="004318C4"/>
    <w:rsid w:val="00431F5B"/>
    <w:rsid w:val="004320CF"/>
    <w:rsid w:val="00432BEE"/>
    <w:rsid w:val="004342FA"/>
    <w:rsid w:val="00436693"/>
    <w:rsid w:val="004375A5"/>
    <w:rsid w:val="00437E0D"/>
    <w:rsid w:val="00440CB2"/>
    <w:rsid w:val="00440E05"/>
    <w:rsid w:val="004415D8"/>
    <w:rsid w:val="00442625"/>
    <w:rsid w:val="00447384"/>
    <w:rsid w:val="00450DCF"/>
    <w:rsid w:val="004546B7"/>
    <w:rsid w:val="00456116"/>
    <w:rsid w:val="0045796F"/>
    <w:rsid w:val="00457D01"/>
    <w:rsid w:val="00461DAA"/>
    <w:rsid w:val="00466661"/>
    <w:rsid w:val="00470879"/>
    <w:rsid w:val="004709B1"/>
    <w:rsid w:val="004709F4"/>
    <w:rsid w:val="00470BE8"/>
    <w:rsid w:val="004713F8"/>
    <w:rsid w:val="00471C4D"/>
    <w:rsid w:val="004749E1"/>
    <w:rsid w:val="004763BE"/>
    <w:rsid w:val="004767D0"/>
    <w:rsid w:val="00480A95"/>
    <w:rsid w:val="0048132F"/>
    <w:rsid w:val="004863A0"/>
    <w:rsid w:val="00491787"/>
    <w:rsid w:val="00493253"/>
    <w:rsid w:val="00494E13"/>
    <w:rsid w:val="00495725"/>
    <w:rsid w:val="004A3C57"/>
    <w:rsid w:val="004A47CD"/>
    <w:rsid w:val="004A52FE"/>
    <w:rsid w:val="004A768F"/>
    <w:rsid w:val="004B1EDE"/>
    <w:rsid w:val="004B5B46"/>
    <w:rsid w:val="004C0B78"/>
    <w:rsid w:val="004C3C91"/>
    <w:rsid w:val="004C58E3"/>
    <w:rsid w:val="004C6FDC"/>
    <w:rsid w:val="004C7384"/>
    <w:rsid w:val="004D10B7"/>
    <w:rsid w:val="004D2CF8"/>
    <w:rsid w:val="004D6582"/>
    <w:rsid w:val="004D77C9"/>
    <w:rsid w:val="004E31DF"/>
    <w:rsid w:val="004E4E3F"/>
    <w:rsid w:val="004E71F3"/>
    <w:rsid w:val="004F0910"/>
    <w:rsid w:val="004F0C79"/>
    <w:rsid w:val="004F1C56"/>
    <w:rsid w:val="004F4314"/>
    <w:rsid w:val="004F4A0A"/>
    <w:rsid w:val="004F4F76"/>
    <w:rsid w:val="004F6634"/>
    <w:rsid w:val="00507297"/>
    <w:rsid w:val="00510C48"/>
    <w:rsid w:val="00510D66"/>
    <w:rsid w:val="005124E8"/>
    <w:rsid w:val="005134E4"/>
    <w:rsid w:val="00513EAB"/>
    <w:rsid w:val="00514687"/>
    <w:rsid w:val="00515628"/>
    <w:rsid w:val="005174FB"/>
    <w:rsid w:val="00517CD6"/>
    <w:rsid w:val="00520006"/>
    <w:rsid w:val="00520D48"/>
    <w:rsid w:val="00521148"/>
    <w:rsid w:val="00522F58"/>
    <w:rsid w:val="00523F87"/>
    <w:rsid w:val="005245A3"/>
    <w:rsid w:val="00527675"/>
    <w:rsid w:val="00530E86"/>
    <w:rsid w:val="00531E1F"/>
    <w:rsid w:val="00533359"/>
    <w:rsid w:val="00533761"/>
    <w:rsid w:val="00536031"/>
    <w:rsid w:val="00537542"/>
    <w:rsid w:val="00540655"/>
    <w:rsid w:val="0054335F"/>
    <w:rsid w:val="0054431C"/>
    <w:rsid w:val="00545C3F"/>
    <w:rsid w:val="00546C93"/>
    <w:rsid w:val="005478B8"/>
    <w:rsid w:val="00550385"/>
    <w:rsid w:val="005524FD"/>
    <w:rsid w:val="00552AC3"/>
    <w:rsid w:val="00553A5D"/>
    <w:rsid w:val="005541C9"/>
    <w:rsid w:val="005564F3"/>
    <w:rsid w:val="00556755"/>
    <w:rsid w:val="00567856"/>
    <w:rsid w:val="005717AB"/>
    <w:rsid w:val="00572E00"/>
    <w:rsid w:val="00574254"/>
    <w:rsid w:val="00574E79"/>
    <w:rsid w:val="005822CB"/>
    <w:rsid w:val="00584AA9"/>
    <w:rsid w:val="0059042F"/>
    <w:rsid w:val="00591E11"/>
    <w:rsid w:val="005921B7"/>
    <w:rsid w:val="00594582"/>
    <w:rsid w:val="00594978"/>
    <w:rsid w:val="00594DF0"/>
    <w:rsid w:val="005A0D5D"/>
    <w:rsid w:val="005A1379"/>
    <w:rsid w:val="005A1CB6"/>
    <w:rsid w:val="005A2674"/>
    <w:rsid w:val="005A2AAC"/>
    <w:rsid w:val="005A35D7"/>
    <w:rsid w:val="005A7571"/>
    <w:rsid w:val="005B1020"/>
    <w:rsid w:val="005B3137"/>
    <w:rsid w:val="005B6188"/>
    <w:rsid w:val="005B6D5C"/>
    <w:rsid w:val="005C1819"/>
    <w:rsid w:val="005C26B3"/>
    <w:rsid w:val="005C368C"/>
    <w:rsid w:val="005C4B54"/>
    <w:rsid w:val="005C72E9"/>
    <w:rsid w:val="005D0890"/>
    <w:rsid w:val="005D1073"/>
    <w:rsid w:val="005D2F75"/>
    <w:rsid w:val="005D3161"/>
    <w:rsid w:val="005D3F7C"/>
    <w:rsid w:val="005E1437"/>
    <w:rsid w:val="005E6B0F"/>
    <w:rsid w:val="005E6E9F"/>
    <w:rsid w:val="005E7EF2"/>
    <w:rsid w:val="005F0234"/>
    <w:rsid w:val="005F0CA8"/>
    <w:rsid w:val="005F39EA"/>
    <w:rsid w:val="005F4FB0"/>
    <w:rsid w:val="005F65B2"/>
    <w:rsid w:val="005F68E3"/>
    <w:rsid w:val="005F7DBA"/>
    <w:rsid w:val="00600746"/>
    <w:rsid w:val="00602690"/>
    <w:rsid w:val="00602E40"/>
    <w:rsid w:val="0060638B"/>
    <w:rsid w:val="0060649F"/>
    <w:rsid w:val="0060711D"/>
    <w:rsid w:val="00610039"/>
    <w:rsid w:val="0061118A"/>
    <w:rsid w:val="0061449C"/>
    <w:rsid w:val="0061710C"/>
    <w:rsid w:val="00620103"/>
    <w:rsid w:val="00621765"/>
    <w:rsid w:val="0062380A"/>
    <w:rsid w:val="00625BFC"/>
    <w:rsid w:val="0062734C"/>
    <w:rsid w:val="00627508"/>
    <w:rsid w:val="00633D30"/>
    <w:rsid w:val="006352B0"/>
    <w:rsid w:val="0063701C"/>
    <w:rsid w:val="00640559"/>
    <w:rsid w:val="00643F18"/>
    <w:rsid w:val="00644455"/>
    <w:rsid w:val="00647CBE"/>
    <w:rsid w:val="00652F38"/>
    <w:rsid w:val="006546DC"/>
    <w:rsid w:val="00654742"/>
    <w:rsid w:val="00660F6A"/>
    <w:rsid w:val="006624C5"/>
    <w:rsid w:val="00665F1E"/>
    <w:rsid w:val="0067144D"/>
    <w:rsid w:val="00672008"/>
    <w:rsid w:val="00675C43"/>
    <w:rsid w:val="006767EB"/>
    <w:rsid w:val="00676CA4"/>
    <w:rsid w:val="00680411"/>
    <w:rsid w:val="00680667"/>
    <w:rsid w:val="006811E1"/>
    <w:rsid w:val="00685732"/>
    <w:rsid w:val="00686AB0"/>
    <w:rsid w:val="00686DB7"/>
    <w:rsid w:val="00692D88"/>
    <w:rsid w:val="00694CAB"/>
    <w:rsid w:val="006966BB"/>
    <w:rsid w:val="006A0BB0"/>
    <w:rsid w:val="006A1B13"/>
    <w:rsid w:val="006A37B9"/>
    <w:rsid w:val="006A4A28"/>
    <w:rsid w:val="006A65C0"/>
    <w:rsid w:val="006A6677"/>
    <w:rsid w:val="006A7747"/>
    <w:rsid w:val="006A7EF3"/>
    <w:rsid w:val="006B6AE9"/>
    <w:rsid w:val="006C16E3"/>
    <w:rsid w:val="006C37F8"/>
    <w:rsid w:val="006C3F9A"/>
    <w:rsid w:val="006C75EF"/>
    <w:rsid w:val="006C7874"/>
    <w:rsid w:val="006D4D9B"/>
    <w:rsid w:val="006D5524"/>
    <w:rsid w:val="006E0BB0"/>
    <w:rsid w:val="006E2A6C"/>
    <w:rsid w:val="006E2AF2"/>
    <w:rsid w:val="006E5359"/>
    <w:rsid w:val="006E5AF9"/>
    <w:rsid w:val="006E787A"/>
    <w:rsid w:val="006E78AD"/>
    <w:rsid w:val="006F0987"/>
    <w:rsid w:val="006F0EDA"/>
    <w:rsid w:val="006F137B"/>
    <w:rsid w:val="006F4506"/>
    <w:rsid w:val="006F4F3D"/>
    <w:rsid w:val="00701C32"/>
    <w:rsid w:val="007057A0"/>
    <w:rsid w:val="00706742"/>
    <w:rsid w:val="00706933"/>
    <w:rsid w:val="007106A5"/>
    <w:rsid w:val="00711BF2"/>
    <w:rsid w:val="00712A0F"/>
    <w:rsid w:val="00713860"/>
    <w:rsid w:val="00715E19"/>
    <w:rsid w:val="00716506"/>
    <w:rsid w:val="007165F5"/>
    <w:rsid w:val="00717F2E"/>
    <w:rsid w:val="00721212"/>
    <w:rsid w:val="00721D8D"/>
    <w:rsid w:val="0072255C"/>
    <w:rsid w:val="0072760E"/>
    <w:rsid w:val="007338EA"/>
    <w:rsid w:val="00734198"/>
    <w:rsid w:val="0073590D"/>
    <w:rsid w:val="007378A8"/>
    <w:rsid w:val="00747619"/>
    <w:rsid w:val="00751069"/>
    <w:rsid w:val="00754186"/>
    <w:rsid w:val="00756169"/>
    <w:rsid w:val="0076074C"/>
    <w:rsid w:val="00761082"/>
    <w:rsid w:val="0076179D"/>
    <w:rsid w:val="00761A18"/>
    <w:rsid w:val="00762431"/>
    <w:rsid w:val="00762B4B"/>
    <w:rsid w:val="007636A6"/>
    <w:rsid w:val="00767ECB"/>
    <w:rsid w:val="0077233A"/>
    <w:rsid w:val="00773558"/>
    <w:rsid w:val="00776FA1"/>
    <w:rsid w:val="00780D6B"/>
    <w:rsid w:val="00781C4E"/>
    <w:rsid w:val="0078207A"/>
    <w:rsid w:val="0078276E"/>
    <w:rsid w:val="007827C2"/>
    <w:rsid w:val="0078377E"/>
    <w:rsid w:val="00787B44"/>
    <w:rsid w:val="00790D17"/>
    <w:rsid w:val="0079589F"/>
    <w:rsid w:val="00796DDA"/>
    <w:rsid w:val="007A2074"/>
    <w:rsid w:val="007A372F"/>
    <w:rsid w:val="007A44AD"/>
    <w:rsid w:val="007A5922"/>
    <w:rsid w:val="007B0498"/>
    <w:rsid w:val="007B0704"/>
    <w:rsid w:val="007B1773"/>
    <w:rsid w:val="007B75DB"/>
    <w:rsid w:val="007B7DC6"/>
    <w:rsid w:val="007C0CFD"/>
    <w:rsid w:val="007C0D9E"/>
    <w:rsid w:val="007C1DDB"/>
    <w:rsid w:val="007C3987"/>
    <w:rsid w:val="007C780C"/>
    <w:rsid w:val="007D0A90"/>
    <w:rsid w:val="007D13CD"/>
    <w:rsid w:val="007D177F"/>
    <w:rsid w:val="007D1879"/>
    <w:rsid w:val="007D20F5"/>
    <w:rsid w:val="007D789A"/>
    <w:rsid w:val="007D7A59"/>
    <w:rsid w:val="007D7C4C"/>
    <w:rsid w:val="007E2E70"/>
    <w:rsid w:val="007F110A"/>
    <w:rsid w:val="007F1EB4"/>
    <w:rsid w:val="007F22FB"/>
    <w:rsid w:val="007F39AC"/>
    <w:rsid w:val="007F715C"/>
    <w:rsid w:val="0080097A"/>
    <w:rsid w:val="00804306"/>
    <w:rsid w:val="008058B2"/>
    <w:rsid w:val="00805DF6"/>
    <w:rsid w:val="00807C8F"/>
    <w:rsid w:val="0081342E"/>
    <w:rsid w:val="00814FB5"/>
    <w:rsid w:val="00815E45"/>
    <w:rsid w:val="00816033"/>
    <w:rsid w:val="00816106"/>
    <w:rsid w:val="0082137D"/>
    <w:rsid w:val="00822365"/>
    <w:rsid w:val="00824635"/>
    <w:rsid w:val="008248D3"/>
    <w:rsid w:val="00825F62"/>
    <w:rsid w:val="008263B4"/>
    <w:rsid w:val="00826952"/>
    <w:rsid w:val="00826B10"/>
    <w:rsid w:val="008345C6"/>
    <w:rsid w:val="00841A13"/>
    <w:rsid w:val="00842EB1"/>
    <w:rsid w:val="00843C12"/>
    <w:rsid w:val="00846E36"/>
    <w:rsid w:val="008470C6"/>
    <w:rsid w:val="00852D60"/>
    <w:rsid w:val="0085381A"/>
    <w:rsid w:val="00853EEA"/>
    <w:rsid w:val="00854731"/>
    <w:rsid w:val="00857C70"/>
    <w:rsid w:val="00864DCF"/>
    <w:rsid w:val="0086533E"/>
    <w:rsid w:val="008660C9"/>
    <w:rsid w:val="008664EA"/>
    <w:rsid w:val="00866DF7"/>
    <w:rsid w:val="00867D1A"/>
    <w:rsid w:val="0087031C"/>
    <w:rsid w:val="0087140A"/>
    <w:rsid w:val="00876901"/>
    <w:rsid w:val="008776B1"/>
    <w:rsid w:val="008825EE"/>
    <w:rsid w:val="00883081"/>
    <w:rsid w:val="00885B2F"/>
    <w:rsid w:val="008862D0"/>
    <w:rsid w:val="00886E96"/>
    <w:rsid w:val="00887BC5"/>
    <w:rsid w:val="00890957"/>
    <w:rsid w:val="008922A9"/>
    <w:rsid w:val="00892E0C"/>
    <w:rsid w:val="00894BCD"/>
    <w:rsid w:val="0089543A"/>
    <w:rsid w:val="008961FB"/>
    <w:rsid w:val="00896666"/>
    <w:rsid w:val="00896E4E"/>
    <w:rsid w:val="008A1446"/>
    <w:rsid w:val="008A2DCC"/>
    <w:rsid w:val="008A5F0A"/>
    <w:rsid w:val="008A5FF0"/>
    <w:rsid w:val="008A62D0"/>
    <w:rsid w:val="008A6740"/>
    <w:rsid w:val="008A6C37"/>
    <w:rsid w:val="008A7F0C"/>
    <w:rsid w:val="008B1515"/>
    <w:rsid w:val="008B162E"/>
    <w:rsid w:val="008B259F"/>
    <w:rsid w:val="008B34B3"/>
    <w:rsid w:val="008B3865"/>
    <w:rsid w:val="008B4E69"/>
    <w:rsid w:val="008B63CA"/>
    <w:rsid w:val="008C0094"/>
    <w:rsid w:val="008C1458"/>
    <w:rsid w:val="008C34D2"/>
    <w:rsid w:val="008C5AC7"/>
    <w:rsid w:val="008C6030"/>
    <w:rsid w:val="008C764F"/>
    <w:rsid w:val="008D1EBE"/>
    <w:rsid w:val="008D1F27"/>
    <w:rsid w:val="008D2E51"/>
    <w:rsid w:val="008D35DC"/>
    <w:rsid w:val="008D4550"/>
    <w:rsid w:val="008D47C5"/>
    <w:rsid w:val="008D6050"/>
    <w:rsid w:val="008D69DB"/>
    <w:rsid w:val="008D6DE0"/>
    <w:rsid w:val="008D74D0"/>
    <w:rsid w:val="008D783E"/>
    <w:rsid w:val="008D7D84"/>
    <w:rsid w:val="008E2922"/>
    <w:rsid w:val="008E4146"/>
    <w:rsid w:val="008E4A10"/>
    <w:rsid w:val="008E5C7C"/>
    <w:rsid w:val="008F21A4"/>
    <w:rsid w:val="008F31F4"/>
    <w:rsid w:val="008F49CE"/>
    <w:rsid w:val="008F536A"/>
    <w:rsid w:val="008F5E6C"/>
    <w:rsid w:val="008F6F75"/>
    <w:rsid w:val="009026AD"/>
    <w:rsid w:val="009032A9"/>
    <w:rsid w:val="00904E2D"/>
    <w:rsid w:val="00907040"/>
    <w:rsid w:val="009071CF"/>
    <w:rsid w:val="00911B88"/>
    <w:rsid w:val="009135D4"/>
    <w:rsid w:val="0091363F"/>
    <w:rsid w:val="00913E7B"/>
    <w:rsid w:val="009173B5"/>
    <w:rsid w:val="00922B36"/>
    <w:rsid w:val="00922CC4"/>
    <w:rsid w:val="0092307F"/>
    <w:rsid w:val="0092369E"/>
    <w:rsid w:val="0092756B"/>
    <w:rsid w:val="00932ABC"/>
    <w:rsid w:val="00935538"/>
    <w:rsid w:val="00936CDE"/>
    <w:rsid w:val="009374D3"/>
    <w:rsid w:val="009401CC"/>
    <w:rsid w:val="0094133A"/>
    <w:rsid w:val="00944A50"/>
    <w:rsid w:val="00946AF5"/>
    <w:rsid w:val="00951C79"/>
    <w:rsid w:val="0095627A"/>
    <w:rsid w:val="00956B42"/>
    <w:rsid w:val="009571C3"/>
    <w:rsid w:val="00962F26"/>
    <w:rsid w:val="00963CED"/>
    <w:rsid w:val="009654B7"/>
    <w:rsid w:val="00970C42"/>
    <w:rsid w:val="00972241"/>
    <w:rsid w:val="009865F2"/>
    <w:rsid w:val="009873AE"/>
    <w:rsid w:val="00990047"/>
    <w:rsid w:val="0099032F"/>
    <w:rsid w:val="00991D90"/>
    <w:rsid w:val="00995248"/>
    <w:rsid w:val="00995466"/>
    <w:rsid w:val="00997B0D"/>
    <w:rsid w:val="00997BBC"/>
    <w:rsid w:val="009A1439"/>
    <w:rsid w:val="009A1463"/>
    <w:rsid w:val="009A19FE"/>
    <w:rsid w:val="009A2874"/>
    <w:rsid w:val="009A2D4F"/>
    <w:rsid w:val="009A3D2C"/>
    <w:rsid w:val="009B00A6"/>
    <w:rsid w:val="009B2E83"/>
    <w:rsid w:val="009B4974"/>
    <w:rsid w:val="009B68E4"/>
    <w:rsid w:val="009C0820"/>
    <w:rsid w:val="009C194E"/>
    <w:rsid w:val="009C35D2"/>
    <w:rsid w:val="009C4D08"/>
    <w:rsid w:val="009D018F"/>
    <w:rsid w:val="009D3D1B"/>
    <w:rsid w:val="009E2D74"/>
    <w:rsid w:val="009E481A"/>
    <w:rsid w:val="009E4B28"/>
    <w:rsid w:val="009E4EE1"/>
    <w:rsid w:val="009E52B6"/>
    <w:rsid w:val="009E7730"/>
    <w:rsid w:val="009F1401"/>
    <w:rsid w:val="009F2077"/>
    <w:rsid w:val="009F2C4B"/>
    <w:rsid w:val="00A01AC6"/>
    <w:rsid w:val="00A01E35"/>
    <w:rsid w:val="00A01F1E"/>
    <w:rsid w:val="00A06250"/>
    <w:rsid w:val="00A06AE5"/>
    <w:rsid w:val="00A06CD5"/>
    <w:rsid w:val="00A119FA"/>
    <w:rsid w:val="00A1232A"/>
    <w:rsid w:val="00A12872"/>
    <w:rsid w:val="00A20787"/>
    <w:rsid w:val="00A21806"/>
    <w:rsid w:val="00A23B49"/>
    <w:rsid w:val="00A26163"/>
    <w:rsid w:val="00A27322"/>
    <w:rsid w:val="00A27773"/>
    <w:rsid w:val="00A34E61"/>
    <w:rsid w:val="00A34EA4"/>
    <w:rsid w:val="00A3615C"/>
    <w:rsid w:val="00A370D5"/>
    <w:rsid w:val="00A450BF"/>
    <w:rsid w:val="00A4571A"/>
    <w:rsid w:val="00A46B60"/>
    <w:rsid w:val="00A50783"/>
    <w:rsid w:val="00A54438"/>
    <w:rsid w:val="00A600BD"/>
    <w:rsid w:val="00A622CD"/>
    <w:rsid w:val="00A645EF"/>
    <w:rsid w:val="00A64C95"/>
    <w:rsid w:val="00A652ED"/>
    <w:rsid w:val="00A65685"/>
    <w:rsid w:val="00A72E3A"/>
    <w:rsid w:val="00A73232"/>
    <w:rsid w:val="00A75448"/>
    <w:rsid w:val="00A75BA7"/>
    <w:rsid w:val="00A76155"/>
    <w:rsid w:val="00A81355"/>
    <w:rsid w:val="00A82C51"/>
    <w:rsid w:val="00A834D5"/>
    <w:rsid w:val="00A8406B"/>
    <w:rsid w:val="00A84157"/>
    <w:rsid w:val="00A84B96"/>
    <w:rsid w:val="00A84D8E"/>
    <w:rsid w:val="00A85187"/>
    <w:rsid w:val="00A86517"/>
    <w:rsid w:val="00A87064"/>
    <w:rsid w:val="00A9284F"/>
    <w:rsid w:val="00A92F95"/>
    <w:rsid w:val="00A930F1"/>
    <w:rsid w:val="00A9324F"/>
    <w:rsid w:val="00A949B4"/>
    <w:rsid w:val="00A9609E"/>
    <w:rsid w:val="00AA0477"/>
    <w:rsid w:val="00AA224A"/>
    <w:rsid w:val="00AA3216"/>
    <w:rsid w:val="00AA70D3"/>
    <w:rsid w:val="00AA7626"/>
    <w:rsid w:val="00AB263B"/>
    <w:rsid w:val="00AB2B6B"/>
    <w:rsid w:val="00AB4D13"/>
    <w:rsid w:val="00AB4FC7"/>
    <w:rsid w:val="00AB514D"/>
    <w:rsid w:val="00AB63BD"/>
    <w:rsid w:val="00AC03DF"/>
    <w:rsid w:val="00AC3A18"/>
    <w:rsid w:val="00AC5182"/>
    <w:rsid w:val="00AC6360"/>
    <w:rsid w:val="00AC6875"/>
    <w:rsid w:val="00AD1822"/>
    <w:rsid w:val="00AD335B"/>
    <w:rsid w:val="00AD389C"/>
    <w:rsid w:val="00AD490B"/>
    <w:rsid w:val="00AD4ADA"/>
    <w:rsid w:val="00AD5BC5"/>
    <w:rsid w:val="00AD69D0"/>
    <w:rsid w:val="00AE137C"/>
    <w:rsid w:val="00AE7905"/>
    <w:rsid w:val="00AE7A09"/>
    <w:rsid w:val="00AE7F49"/>
    <w:rsid w:val="00AF164F"/>
    <w:rsid w:val="00AF46AE"/>
    <w:rsid w:val="00AF740E"/>
    <w:rsid w:val="00AF7D8B"/>
    <w:rsid w:val="00B00B2F"/>
    <w:rsid w:val="00B01760"/>
    <w:rsid w:val="00B02E00"/>
    <w:rsid w:val="00B04E86"/>
    <w:rsid w:val="00B0697C"/>
    <w:rsid w:val="00B06DD2"/>
    <w:rsid w:val="00B11CC6"/>
    <w:rsid w:val="00B11D17"/>
    <w:rsid w:val="00B120C2"/>
    <w:rsid w:val="00B125BC"/>
    <w:rsid w:val="00B15ADD"/>
    <w:rsid w:val="00B2377B"/>
    <w:rsid w:val="00B23D03"/>
    <w:rsid w:val="00B23DF2"/>
    <w:rsid w:val="00B26753"/>
    <w:rsid w:val="00B3119E"/>
    <w:rsid w:val="00B34DBC"/>
    <w:rsid w:val="00B37E8B"/>
    <w:rsid w:val="00B4096A"/>
    <w:rsid w:val="00B40A7D"/>
    <w:rsid w:val="00B41520"/>
    <w:rsid w:val="00B42EBB"/>
    <w:rsid w:val="00B470B3"/>
    <w:rsid w:val="00B47313"/>
    <w:rsid w:val="00B474F1"/>
    <w:rsid w:val="00B524AE"/>
    <w:rsid w:val="00B6149A"/>
    <w:rsid w:val="00B6392F"/>
    <w:rsid w:val="00B66D40"/>
    <w:rsid w:val="00B7006C"/>
    <w:rsid w:val="00B70E59"/>
    <w:rsid w:val="00B720E2"/>
    <w:rsid w:val="00B72941"/>
    <w:rsid w:val="00B80F19"/>
    <w:rsid w:val="00B82301"/>
    <w:rsid w:val="00B85384"/>
    <w:rsid w:val="00B87059"/>
    <w:rsid w:val="00B92414"/>
    <w:rsid w:val="00B92BA1"/>
    <w:rsid w:val="00B92BD6"/>
    <w:rsid w:val="00B92F85"/>
    <w:rsid w:val="00B9343C"/>
    <w:rsid w:val="00B946FC"/>
    <w:rsid w:val="00B94784"/>
    <w:rsid w:val="00B94CEA"/>
    <w:rsid w:val="00BA1C63"/>
    <w:rsid w:val="00BA26AA"/>
    <w:rsid w:val="00BA3D43"/>
    <w:rsid w:val="00BA629E"/>
    <w:rsid w:val="00BA76BC"/>
    <w:rsid w:val="00BA780B"/>
    <w:rsid w:val="00BB01F6"/>
    <w:rsid w:val="00BB06A5"/>
    <w:rsid w:val="00BB08C9"/>
    <w:rsid w:val="00BB2FDA"/>
    <w:rsid w:val="00BB32A4"/>
    <w:rsid w:val="00BB4A3F"/>
    <w:rsid w:val="00BB5B04"/>
    <w:rsid w:val="00BC0116"/>
    <w:rsid w:val="00BC24EB"/>
    <w:rsid w:val="00BC3232"/>
    <w:rsid w:val="00BC4C20"/>
    <w:rsid w:val="00BC6616"/>
    <w:rsid w:val="00BC739C"/>
    <w:rsid w:val="00BD1D55"/>
    <w:rsid w:val="00BF0131"/>
    <w:rsid w:val="00BF0701"/>
    <w:rsid w:val="00BF4C6A"/>
    <w:rsid w:val="00BF61DA"/>
    <w:rsid w:val="00C002A4"/>
    <w:rsid w:val="00C021B6"/>
    <w:rsid w:val="00C11B7A"/>
    <w:rsid w:val="00C12575"/>
    <w:rsid w:val="00C146F5"/>
    <w:rsid w:val="00C17BC0"/>
    <w:rsid w:val="00C2411A"/>
    <w:rsid w:val="00C2619A"/>
    <w:rsid w:val="00C26C32"/>
    <w:rsid w:val="00C317F1"/>
    <w:rsid w:val="00C336A6"/>
    <w:rsid w:val="00C408B5"/>
    <w:rsid w:val="00C40EBD"/>
    <w:rsid w:val="00C41997"/>
    <w:rsid w:val="00C41D16"/>
    <w:rsid w:val="00C426FD"/>
    <w:rsid w:val="00C51DC6"/>
    <w:rsid w:val="00C52023"/>
    <w:rsid w:val="00C52EF7"/>
    <w:rsid w:val="00C53492"/>
    <w:rsid w:val="00C54851"/>
    <w:rsid w:val="00C5529D"/>
    <w:rsid w:val="00C55BE3"/>
    <w:rsid w:val="00C563B9"/>
    <w:rsid w:val="00C61CFF"/>
    <w:rsid w:val="00C61F13"/>
    <w:rsid w:val="00C62B4F"/>
    <w:rsid w:val="00C62F77"/>
    <w:rsid w:val="00C70C55"/>
    <w:rsid w:val="00C71930"/>
    <w:rsid w:val="00C71E43"/>
    <w:rsid w:val="00C74117"/>
    <w:rsid w:val="00C75AF5"/>
    <w:rsid w:val="00C75DB2"/>
    <w:rsid w:val="00C80191"/>
    <w:rsid w:val="00C821BC"/>
    <w:rsid w:val="00C82594"/>
    <w:rsid w:val="00C82F19"/>
    <w:rsid w:val="00C84013"/>
    <w:rsid w:val="00C85F37"/>
    <w:rsid w:val="00C876BB"/>
    <w:rsid w:val="00C87F3E"/>
    <w:rsid w:val="00C9036B"/>
    <w:rsid w:val="00C90C93"/>
    <w:rsid w:val="00C92779"/>
    <w:rsid w:val="00C9563A"/>
    <w:rsid w:val="00C95BC9"/>
    <w:rsid w:val="00C96E52"/>
    <w:rsid w:val="00C97EB1"/>
    <w:rsid w:val="00CA0C6E"/>
    <w:rsid w:val="00CA26CE"/>
    <w:rsid w:val="00CA4520"/>
    <w:rsid w:val="00CA4AA5"/>
    <w:rsid w:val="00CA4FAF"/>
    <w:rsid w:val="00CA52A5"/>
    <w:rsid w:val="00CA6125"/>
    <w:rsid w:val="00CA6A5D"/>
    <w:rsid w:val="00CA7362"/>
    <w:rsid w:val="00CB018F"/>
    <w:rsid w:val="00CB082A"/>
    <w:rsid w:val="00CB3452"/>
    <w:rsid w:val="00CB4407"/>
    <w:rsid w:val="00CB4CE7"/>
    <w:rsid w:val="00CB4DF4"/>
    <w:rsid w:val="00CB5906"/>
    <w:rsid w:val="00CB6A46"/>
    <w:rsid w:val="00CB75FA"/>
    <w:rsid w:val="00CB78CB"/>
    <w:rsid w:val="00CC0BA1"/>
    <w:rsid w:val="00CC10DA"/>
    <w:rsid w:val="00CC2019"/>
    <w:rsid w:val="00CC58C4"/>
    <w:rsid w:val="00CC6DEF"/>
    <w:rsid w:val="00CC7C0F"/>
    <w:rsid w:val="00CD0940"/>
    <w:rsid w:val="00CD27F0"/>
    <w:rsid w:val="00CD2DD9"/>
    <w:rsid w:val="00CD49F9"/>
    <w:rsid w:val="00CD4EAE"/>
    <w:rsid w:val="00CD6D03"/>
    <w:rsid w:val="00CD7BEA"/>
    <w:rsid w:val="00CE2979"/>
    <w:rsid w:val="00CE48A0"/>
    <w:rsid w:val="00CF1253"/>
    <w:rsid w:val="00CF1B2D"/>
    <w:rsid w:val="00CF58BD"/>
    <w:rsid w:val="00CF5C50"/>
    <w:rsid w:val="00CF764B"/>
    <w:rsid w:val="00D000CB"/>
    <w:rsid w:val="00D007C7"/>
    <w:rsid w:val="00D02351"/>
    <w:rsid w:val="00D03E31"/>
    <w:rsid w:val="00D03E8E"/>
    <w:rsid w:val="00D074A5"/>
    <w:rsid w:val="00D07CA8"/>
    <w:rsid w:val="00D10382"/>
    <w:rsid w:val="00D10D91"/>
    <w:rsid w:val="00D145F9"/>
    <w:rsid w:val="00D160DB"/>
    <w:rsid w:val="00D2599A"/>
    <w:rsid w:val="00D26B97"/>
    <w:rsid w:val="00D34171"/>
    <w:rsid w:val="00D34868"/>
    <w:rsid w:val="00D34F8B"/>
    <w:rsid w:val="00D3587C"/>
    <w:rsid w:val="00D35E24"/>
    <w:rsid w:val="00D36762"/>
    <w:rsid w:val="00D36F58"/>
    <w:rsid w:val="00D370B1"/>
    <w:rsid w:val="00D41CDE"/>
    <w:rsid w:val="00D42465"/>
    <w:rsid w:val="00D462CC"/>
    <w:rsid w:val="00D46B2D"/>
    <w:rsid w:val="00D46D0A"/>
    <w:rsid w:val="00D50DF5"/>
    <w:rsid w:val="00D53F14"/>
    <w:rsid w:val="00D54245"/>
    <w:rsid w:val="00D5427A"/>
    <w:rsid w:val="00D545B9"/>
    <w:rsid w:val="00D54D68"/>
    <w:rsid w:val="00D60AA8"/>
    <w:rsid w:val="00D61379"/>
    <w:rsid w:val="00D63A6F"/>
    <w:rsid w:val="00D6422D"/>
    <w:rsid w:val="00D64B62"/>
    <w:rsid w:val="00D67B0B"/>
    <w:rsid w:val="00D67D5D"/>
    <w:rsid w:val="00D70DBB"/>
    <w:rsid w:val="00D737F8"/>
    <w:rsid w:val="00D74163"/>
    <w:rsid w:val="00D81949"/>
    <w:rsid w:val="00D84A36"/>
    <w:rsid w:val="00D858E1"/>
    <w:rsid w:val="00D86EA5"/>
    <w:rsid w:val="00D870E0"/>
    <w:rsid w:val="00D87A87"/>
    <w:rsid w:val="00D91798"/>
    <w:rsid w:val="00D94DF4"/>
    <w:rsid w:val="00D95720"/>
    <w:rsid w:val="00D97DF0"/>
    <w:rsid w:val="00DA0020"/>
    <w:rsid w:val="00DA0C96"/>
    <w:rsid w:val="00DA5112"/>
    <w:rsid w:val="00DA5D09"/>
    <w:rsid w:val="00DA6567"/>
    <w:rsid w:val="00DA7098"/>
    <w:rsid w:val="00DA7F5E"/>
    <w:rsid w:val="00DB067D"/>
    <w:rsid w:val="00DB1114"/>
    <w:rsid w:val="00DB50D5"/>
    <w:rsid w:val="00DC3E3C"/>
    <w:rsid w:val="00DC5E41"/>
    <w:rsid w:val="00DC69C5"/>
    <w:rsid w:val="00DC72B5"/>
    <w:rsid w:val="00DC7838"/>
    <w:rsid w:val="00DD0099"/>
    <w:rsid w:val="00DD2314"/>
    <w:rsid w:val="00DD247C"/>
    <w:rsid w:val="00DD576A"/>
    <w:rsid w:val="00DD7107"/>
    <w:rsid w:val="00DD7FC6"/>
    <w:rsid w:val="00DE1968"/>
    <w:rsid w:val="00DE4EF2"/>
    <w:rsid w:val="00DE6FC3"/>
    <w:rsid w:val="00DE7F48"/>
    <w:rsid w:val="00DF09F8"/>
    <w:rsid w:val="00DF2EA8"/>
    <w:rsid w:val="00DF5A97"/>
    <w:rsid w:val="00E00A79"/>
    <w:rsid w:val="00E01563"/>
    <w:rsid w:val="00E049A1"/>
    <w:rsid w:val="00E07761"/>
    <w:rsid w:val="00E07DD5"/>
    <w:rsid w:val="00E10628"/>
    <w:rsid w:val="00E10D83"/>
    <w:rsid w:val="00E13D31"/>
    <w:rsid w:val="00E14BC6"/>
    <w:rsid w:val="00E150A5"/>
    <w:rsid w:val="00E15763"/>
    <w:rsid w:val="00E165F1"/>
    <w:rsid w:val="00E16995"/>
    <w:rsid w:val="00E209DE"/>
    <w:rsid w:val="00E20CDC"/>
    <w:rsid w:val="00E2127F"/>
    <w:rsid w:val="00E218B5"/>
    <w:rsid w:val="00E22D34"/>
    <w:rsid w:val="00E249FB"/>
    <w:rsid w:val="00E2667D"/>
    <w:rsid w:val="00E305CE"/>
    <w:rsid w:val="00E30E77"/>
    <w:rsid w:val="00E3238A"/>
    <w:rsid w:val="00E3517E"/>
    <w:rsid w:val="00E365D0"/>
    <w:rsid w:val="00E36763"/>
    <w:rsid w:val="00E37CA7"/>
    <w:rsid w:val="00E44E4B"/>
    <w:rsid w:val="00E46854"/>
    <w:rsid w:val="00E5137D"/>
    <w:rsid w:val="00E6327C"/>
    <w:rsid w:val="00E637FC"/>
    <w:rsid w:val="00E64991"/>
    <w:rsid w:val="00E64ED5"/>
    <w:rsid w:val="00E707E3"/>
    <w:rsid w:val="00E70DB8"/>
    <w:rsid w:val="00E7217B"/>
    <w:rsid w:val="00E75130"/>
    <w:rsid w:val="00E756E9"/>
    <w:rsid w:val="00E76528"/>
    <w:rsid w:val="00E80A61"/>
    <w:rsid w:val="00E82997"/>
    <w:rsid w:val="00E830DA"/>
    <w:rsid w:val="00E83978"/>
    <w:rsid w:val="00E86494"/>
    <w:rsid w:val="00E91EE4"/>
    <w:rsid w:val="00E92930"/>
    <w:rsid w:val="00E92A27"/>
    <w:rsid w:val="00E96376"/>
    <w:rsid w:val="00EA1494"/>
    <w:rsid w:val="00EA307E"/>
    <w:rsid w:val="00EA62C3"/>
    <w:rsid w:val="00EA750A"/>
    <w:rsid w:val="00EA7E89"/>
    <w:rsid w:val="00EB0697"/>
    <w:rsid w:val="00EB3768"/>
    <w:rsid w:val="00EB4440"/>
    <w:rsid w:val="00EB6760"/>
    <w:rsid w:val="00EB6FD3"/>
    <w:rsid w:val="00EC5550"/>
    <w:rsid w:val="00EC6946"/>
    <w:rsid w:val="00ED3F22"/>
    <w:rsid w:val="00ED420F"/>
    <w:rsid w:val="00ED4F1E"/>
    <w:rsid w:val="00ED7552"/>
    <w:rsid w:val="00EE0578"/>
    <w:rsid w:val="00EE1CDD"/>
    <w:rsid w:val="00EE6D9D"/>
    <w:rsid w:val="00EF0D6F"/>
    <w:rsid w:val="00EF0DFD"/>
    <w:rsid w:val="00EF6447"/>
    <w:rsid w:val="00EF7735"/>
    <w:rsid w:val="00F00095"/>
    <w:rsid w:val="00F03681"/>
    <w:rsid w:val="00F2588C"/>
    <w:rsid w:val="00F2676A"/>
    <w:rsid w:val="00F27428"/>
    <w:rsid w:val="00F31893"/>
    <w:rsid w:val="00F32D4C"/>
    <w:rsid w:val="00F33D42"/>
    <w:rsid w:val="00F36A69"/>
    <w:rsid w:val="00F377F6"/>
    <w:rsid w:val="00F429A6"/>
    <w:rsid w:val="00F43534"/>
    <w:rsid w:val="00F440AE"/>
    <w:rsid w:val="00F45927"/>
    <w:rsid w:val="00F47013"/>
    <w:rsid w:val="00F50638"/>
    <w:rsid w:val="00F5362C"/>
    <w:rsid w:val="00F53A83"/>
    <w:rsid w:val="00F54882"/>
    <w:rsid w:val="00F55172"/>
    <w:rsid w:val="00F66510"/>
    <w:rsid w:val="00F66D46"/>
    <w:rsid w:val="00F67604"/>
    <w:rsid w:val="00F72F04"/>
    <w:rsid w:val="00F739FD"/>
    <w:rsid w:val="00F776BB"/>
    <w:rsid w:val="00F80F0C"/>
    <w:rsid w:val="00F82873"/>
    <w:rsid w:val="00F85F11"/>
    <w:rsid w:val="00F87B0C"/>
    <w:rsid w:val="00F9046E"/>
    <w:rsid w:val="00F90FC7"/>
    <w:rsid w:val="00F9220E"/>
    <w:rsid w:val="00F92EE6"/>
    <w:rsid w:val="00F975F2"/>
    <w:rsid w:val="00F9781A"/>
    <w:rsid w:val="00F979AD"/>
    <w:rsid w:val="00F97EA2"/>
    <w:rsid w:val="00FA3263"/>
    <w:rsid w:val="00FA5E29"/>
    <w:rsid w:val="00FA6FE7"/>
    <w:rsid w:val="00FA7983"/>
    <w:rsid w:val="00FB0588"/>
    <w:rsid w:val="00FB10C9"/>
    <w:rsid w:val="00FB1ED6"/>
    <w:rsid w:val="00FB2825"/>
    <w:rsid w:val="00FB319B"/>
    <w:rsid w:val="00FB5FDF"/>
    <w:rsid w:val="00FB615D"/>
    <w:rsid w:val="00FC1D08"/>
    <w:rsid w:val="00FC3A3D"/>
    <w:rsid w:val="00FC54A6"/>
    <w:rsid w:val="00FC572A"/>
    <w:rsid w:val="00FC74AA"/>
    <w:rsid w:val="00FD2D49"/>
    <w:rsid w:val="00FE0CDC"/>
    <w:rsid w:val="00FE586A"/>
    <w:rsid w:val="00FE66DD"/>
    <w:rsid w:val="00FE72B0"/>
    <w:rsid w:val="00FF1F33"/>
    <w:rsid w:val="00FF4B20"/>
    <w:rsid w:val="00FF6D71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A21520-1DE2-4FF3-8DE4-31EEDF13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semiHidden/>
    <w:rsid w:val="00854731"/>
  </w:style>
  <w:style w:type="paragraph" w:styleId="ListParagraph">
    <w:name w:val="List Paragraph"/>
    <w:basedOn w:val="Normal"/>
    <w:uiPriority w:val="34"/>
    <w:qFormat/>
    <w:rsid w:val="0001165C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rsid w:val="007636A6"/>
    <w:rPr>
      <w:b/>
      <w:bCs/>
    </w:rPr>
  </w:style>
  <w:style w:type="character" w:customStyle="1" w:styleId="CommentSubjectChar">
    <w:name w:val="Comment Subject Char"/>
    <w:link w:val="CommentSubject"/>
    <w:rsid w:val="007636A6"/>
    <w:rPr>
      <w:b/>
      <w:bCs/>
    </w:rPr>
  </w:style>
  <w:style w:type="character" w:customStyle="1" w:styleId="field-validation-error">
    <w:name w:val="field-validation-error"/>
    <w:rsid w:val="00157EBC"/>
  </w:style>
  <w:style w:type="paragraph" w:customStyle="1" w:styleId="Default">
    <w:name w:val="Default"/>
    <w:rsid w:val="00A34E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0A2D9-DA58-4B25-91FB-F08A39E0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0</TotalTime>
  <Pages>16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2</cp:revision>
  <cp:lastPrinted>2018-01-29T06:51:00Z</cp:lastPrinted>
  <dcterms:created xsi:type="dcterms:W3CDTF">2018-03-22T09:35:00Z</dcterms:created>
  <dcterms:modified xsi:type="dcterms:W3CDTF">2018-03-22T09:35:00Z</dcterms:modified>
</cp:coreProperties>
</file>