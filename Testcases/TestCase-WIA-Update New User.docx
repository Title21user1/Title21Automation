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2700"/>
        <w:gridCol w:w="5040"/>
        <w:gridCol w:w="1440"/>
        <w:gridCol w:w="2520"/>
      </w:tblGrid>
      <w:tr w:rsidR="0018270B" w:rsidTr="00D35E24">
        <w:tc>
          <w:tcPr>
            <w:tcW w:w="1555" w:type="dxa"/>
            <w:shd w:val="clear" w:color="auto" w:fill="E0E0E0"/>
          </w:tcPr>
          <w:p w:rsidR="0018270B" w:rsidRPr="00A543C0" w:rsidRDefault="0018270B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  <w:lang w:val="en-US" w:eastAsia="en-US"/>
              </w:rPr>
            </w:pPr>
            <w:bookmarkStart w:id="0" w:name="_GoBack"/>
            <w:bookmarkEnd w:id="0"/>
            <w:r w:rsidRPr="00A543C0">
              <w:rPr>
                <w:rFonts w:ascii="Arial" w:hAnsi="Arial" w:cs="Arial"/>
                <w:b/>
                <w:bCs/>
                <w:lang w:val="en-US" w:eastAsia="en-US"/>
              </w:rPr>
              <w:t>Protocol #</w:t>
            </w:r>
          </w:p>
        </w:tc>
        <w:tc>
          <w:tcPr>
            <w:tcW w:w="2700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040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40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Reqt/Spec</w:t>
            </w:r>
          </w:p>
        </w:tc>
        <w:tc>
          <w:tcPr>
            <w:tcW w:w="2520" w:type="dxa"/>
            <w:shd w:val="clear" w:color="auto" w:fill="E0E0E0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70"/>
            </w:tblGrid>
            <w:tr w:rsidR="00AD7C34" w:rsidTr="00AD7C34">
              <w:tblPrEx>
                <w:tblCellMar>
                  <w:top w:w="0" w:type="dxa"/>
                  <w:bottom w:w="0" w:type="dxa"/>
                </w:tblCellMar>
              </w:tblPrEx>
              <w:trPr>
                <w:trHeight w:val="112"/>
                <w:jc w:val="center"/>
              </w:trPr>
              <w:tc>
                <w:tcPr>
                  <w:tcW w:w="0" w:type="auto"/>
                </w:tcPr>
                <w:p w:rsidR="00AD7C34" w:rsidRDefault="00AD7C34" w:rsidP="00AD7C34">
                  <w:pPr>
                    <w:pStyle w:val="Default"/>
                    <w:jc w:val="center"/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>Author</w:t>
                  </w:r>
                </w:p>
              </w:tc>
            </w:tr>
          </w:tbl>
          <w:p w:rsidR="0018270B" w:rsidRPr="00A543C0" w:rsidRDefault="0018270B">
            <w:pPr>
              <w:pStyle w:val="Heading1"/>
              <w:rPr>
                <w:lang w:val="en-US" w:eastAsia="en-US"/>
              </w:rPr>
            </w:pPr>
          </w:p>
        </w:tc>
      </w:tr>
      <w:tr w:rsidR="0018270B" w:rsidTr="00AD7C34">
        <w:trPr>
          <w:trHeight w:val="1239"/>
        </w:trPr>
        <w:tc>
          <w:tcPr>
            <w:tcW w:w="1555" w:type="dxa"/>
          </w:tcPr>
          <w:p w:rsidR="00951C79" w:rsidRDefault="002E0FFA" w:rsidP="0078276E">
            <w:r>
              <w:t>Emp00</w:t>
            </w:r>
            <w:r w:rsidR="00551054">
              <w:t>4</w:t>
            </w:r>
          </w:p>
        </w:tc>
        <w:tc>
          <w:tcPr>
            <w:tcW w:w="2700" w:type="dxa"/>
          </w:tcPr>
          <w:p w:rsidR="0018270B" w:rsidRDefault="00D459AB" w:rsidP="001153B9">
            <w:r>
              <w:t xml:space="preserve">Update </w:t>
            </w:r>
            <w:r w:rsidR="00551054">
              <w:t>User</w:t>
            </w:r>
          </w:p>
        </w:tc>
        <w:tc>
          <w:tcPr>
            <w:tcW w:w="5040" w:type="dxa"/>
          </w:tcPr>
          <w:p w:rsidR="00BB62EB" w:rsidRDefault="002E0FFA" w:rsidP="00BB62EB">
            <w:pPr>
              <w:rPr>
                <w:noProof/>
              </w:rPr>
            </w:pPr>
            <w:r>
              <w:t xml:space="preserve">To </w:t>
            </w:r>
            <w:r w:rsidRPr="00C45E7E">
              <w:rPr>
                <w:noProof/>
              </w:rPr>
              <w:t>ve</w:t>
            </w:r>
            <w:r w:rsidR="00C45E7E" w:rsidRPr="00C45E7E">
              <w:rPr>
                <w:noProof/>
              </w:rPr>
              <w:t>rify</w:t>
            </w:r>
            <w:r w:rsidR="00551054" w:rsidRPr="00C45E7E">
              <w:rPr>
                <w:noProof/>
              </w:rPr>
              <w:t xml:space="preserve"> </w:t>
            </w:r>
          </w:p>
          <w:p w:rsidR="00D459AB" w:rsidRDefault="00BB62EB" w:rsidP="00760D2F">
            <w:r>
              <w:rPr>
                <w:noProof/>
              </w:rPr>
              <w:t xml:space="preserve">1.Able to </w:t>
            </w:r>
            <w:r w:rsidR="00D459AB">
              <w:rPr>
                <w:noProof/>
              </w:rPr>
              <w:t>update</w:t>
            </w:r>
            <w:r>
              <w:rPr>
                <w:noProof/>
              </w:rPr>
              <w:t xml:space="preserve"> </w:t>
            </w:r>
            <w:r w:rsidR="00D459AB">
              <w:rPr>
                <w:noProof/>
              </w:rPr>
              <w:t>the</w:t>
            </w:r>
            <w:r>
              <w:rPr>
                <w:noProof/>
              </w:rPr>
              <w:t xml:space="preserve"> user</w:t>
            </w:r>
            <w:r w:rsidR="00D459AB">
              <w:rPr>
                <w:noProof/>
              </w:rPr>
              <w:t xml:space="preserve"> record.</w:t>
            </w:r>
          </w:p>
          <w:p w:rsidR="002E0FFA" w:rsidRDefault="00BB62EB" w:rsidP="00D459AB">
            <w:r>
              <w:t xml:space="preserve">2. </w:t>
            </w:r>
            <w:r w:rsidR="00D459AB">
              <w:t xml:space="preserve">Update functionality </w:t>
            </w:r>
            <w:r w:rsidR="00760D2F">
              <w:t xml:space="preserve">of </w:t>
            </w:r>
            <w:r w:rsidR="004724B5">
              <w:t>mandatory fields.</w:t>
            </w:r>
          </w:p>
        </w:tc>
        <w:tc>
          <w:tcPr>
            <w:tcW w:w="1440" w:type="dxa"/>
          </w:tcPr>
          <w:p w:rsidR="0018270B" w:rsidRDefault="0018270B"/>
        </w:tc>
        <w:tc>
          <w:tcPr>
            <w:tcW w:w="2520" w:type="dxa"/>
          </w:tcPr>
          <w:p w:rsidR="0018270B" w:rsidRDefault="0018270B"/>
        </w:tc>
      </w:tr>
    </w:tbl>
    <w:p w:rsidR="0018270B" w:rsidRDefault="0018270B"/>
    <w:p w:rsidR="00FC572A" w:rsidRDefault="00FC572A"/>
    <w:tbl>
      <w:tblPr>
        <w:tblW w:w="13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2973"/>
        <w:gridCol w:w="2961"/>
        <w:gridCol w:w="2961"/>
        <w:gridCol w:w="2225"/>
      </w:tblGrid>
      <w:tr w:rsidR="0018270B" w:rsidTr="00F65EB0">
        <w:trPr>
          <w:trHeight w:val="591"/>
        </w:trPr>
        <w:tc>
          <w:tcPr>
            <w:tcW w:w="2178" w:type="dxa"/>
            <w:shd w:val="clear" w:color="auto" w:fill="E0E0E0"/>
          </w:tcPr>
          <w:p w:rsidR="0018270B" w:rsidRPr="00A543C0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lang w:val="en-US" w:eastAsia="en-US"/>
              </w:rPr>
            </w:pPr>
            <w:r w:rsidRPr="00A543C0">
              <w:rPr>
                <w:rFonts w:ascii="Arial" w:hAnsi="Arial" w:cs="Arial"/>
                <w:b/>
                <w:bCs/>
                <w:lang w:val="en-US" w:eastAsia="en-US"/>
              </w:rPr>
              <w:t>Prerequisites</w:t>
            </w:r>
          </w:p>
        </w:tc>
        <w:tc>
          <w:tcPr>
            <w:tcW w:w="11120" w:type="dxa"/>
            <w:gridSpan w:val="4"/>
          </w:tcPr>
          <w:p w:rsidR="00C45E7E" w:rsidRPr="0076074C" w:rsidRDefault="00C45E7E" w:rsidP="00C45E7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System Configuration</w:t>
            </w:r>
          </w:p>
          <w:p w:rsidR="00C45E7E" w:rsidRDefault="00C45E7E" w:rsidP="00C45E7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must be </w:t>
            </w:r>
            <w:r>
              <w:rPr>
                <w:rFonts w:ascii="Arial" w:hAnsi="Arial" w:cs="Arial"/>
                <w:noProof/>
              </w:rPr>
              <w:t>logg</w:t>
            </w:r>
            <w:r w:rsidRPr="0076074C">
              <w:rPr>
                <w:rFonts w:ascii="Arial" w:hAnsi="Arial" w:cs="Arial"/>
                <w:noProof/>
              </w:rPr>
              <w:t>ed</w:t>
            </w:r>
            <w:r>
              <w:rPr>
                <w:rFonts w:ascii="Arial" w:hAnsi="Arial" w:cs="Arial"/>
                <w:noProof/>
              </w:rPr>
              <w:t xml:space="preserve"> In</w:t>
            </w:r>
            <w:r>
              <w:rPr>
                <w:rFonts w:ascii="Arial" w:hAnsi="Arial" w:cs="Arial"/>
              </w:rPr>
              <w:t xml:space="preserve"> </w:t>
            </w:r>
            <w:r w:rsidRPr="0076074C">
              <w:rPr>
                <w:rFonts w:ascii="Arial" w:hAnsi="Arial" w:cs="Arial"/>
                <w:noProof/>
              </w:rPr>
              <w:t>to</w:t>
            </w:r>
            <w:r>
              <w:rPr>
                <w:rFonts w:ascii="Arial" w:hAnsi="Arial" w:cs="Arial"/>
              </w:rPr>
              <w:t xml:space="preserve"> the web interface</w:t>
            </w:r>
            <w:r w:rsidR="00B66E7F">
              <w:rPr>
                <w:rFonts w:ascii="Arial" w:hAnsi="Arial" w:cs="Arial"/>
              </w:rPr>
              <w:t>.</w:t>
            </w:r>
          </w:p>
          <w:p w:rsidR="00C45E7E" w:rsidRDefault="00B66E7F" w:rsidP="007E2E70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="00C45E7E" w:rsidRPr="00B66E7F">
              <w:rPr>
                <w:rFonts w:ascii="Arial" w:hAnsi="Arial" w:cs="Arial"/>
                <w:noProof/>
              </w:rPr>
              <w:t>ser</w:t>
            </w:r>
            <w:r w:rsidR="00C45E7E">
              <w:rPr>
                <w:rFonts w:ascii="Arial" w:hAnsi="Arial" w:cs="Arial"/>
              </w:rPr>
              <w:t xml:space="preserve"> must have </w:t>
            </w:r>
            <w:r w:rsidR="00CB24E5">
              <w:rPr>
                <w:rFonts w:ascii="Arial" w:hAnsi="Arial" w:cs="Arial"/>
              </w:rPr>
              <w:t xml:space="preserve">Local and system </w:t>
            </w:r>
            <w:r w:rsidR="00C45E7E" w:rsidRPr="0076074C">
              <w:rPr>
                <w:rFonts w:ascii="Arial" w:hAnsi="Arial" w:cs="Arial"/>
              </w:rPr>
              <w:t>admin</w:t>
            </w:r>
            <w:r w:rsidR="00CB24E5">
              <w:rPr>
                <w:rFonts w:ascii="Arial" w:hAnsi="Arial" w:cs="Arial"/>
              </w:rPr>
              <w:t xml:space="preserve"> </w:t>
            </w:r>
            <w:r w:rsidR="00C45E7E" w:rsidRPr="0076074C">
              <w:rPr>
                <w:rFonts w:ascii="Arial" w:hAnsi="Arial" w:cs="Arial"/>
              </w:rPr>
              <w:t>privileges</w:t>
            </w:r>
            <w:r>
              <w:rPr>
                <w:rFonts w:ascii="Arial" w:hAnsi="Arial" w:cs="Arial"/>
              </w:rPr>
              <w:t>.</w:t>
            </w:r>
          </w:p>
          <w:p w:rsidR="00FC572A" w:rsidRDefault="0052417E" w:rsidP="007E2E70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2417E">
              <w:rPr>
                <w:rFonts w:ascii="Arial" w:hAnsi="Arial" w:cs="Arial"/>
                <w:noProof/>
              </w:rPr>
              <w:t>At</w:t>
            </w:r>
            <w:r>
              <w:rPr>
                <w:rFonts w:ascii="Arial" w:hAnsi="Arial" w:cs="Arial"/>
                <w:noProof/>
              </w:rPr>
              <w:t xml:space="preserve"> </w:t>
            </w:r>
            <w:r w:rsidRPr="0052417E">
              <w:rPr>
                <w:rFonts w:ascii="Arial" w:hAnsi="Arial" w:cs="Arial"/>
                <w:noProof/>
              </w:rPr>
              <w:t>least</w:t>
            </w:r>
            <w:r>
              <w:rPr>
                <w:rFonts w:ascii="Arial" w:hAnsi="Arial" w:cs="Arial"/>
              </w:rPr>
              <w:t xml:space="preserve"> one employee should be </w:t>
            </w:r>
            <w:r w:rsidR="000669F1">
              <w:rPr>
                <w:rFonts w:ascii="Arial" w:hAnsi="Arial" w:cs="Arial"/>
              </w:rPr>
              <w:t>available for</w:t>
            </w:r>
            <w:r w:rsidR="00656093">
              <w:rPr>
                <w:rFonts w:ascii="Arial" w:hAnsi="Arial" w:cs="Arial"/>
              </w:rPr>
              <w:t xml:space="preserve"> the</w:t>
            </w:r>
            <w:r w:rsidR="000669F1">
              <w:rPr>
                <w:rFonts w:ascii="Arial" w:hAnsi="Arial" w:cs="Arial"/>
              </w:rPr>
              <w:t xml:space="preserve"> </w:t>
            </w:r>
            <w:r w:rsidR="000669F1" w:rsidRPr="00656093">
              <w:rPr>
                <w:rFonts w:ascii="Arial" w:hAnsi="Arial" w:cs="Arial"/>
                <w:noProof/>
              </w:rPr>
              <w:t>selected</w:t>
            </w:r>
            <w:r w:rsidR="000669F1">
              <w:rPr>
                <w:rFonts w:ascii="Arial" w:hAnsi="Arial" w:cs="Arial"/>
              </w:rPr>
              <w:t xml:space="preserve"> location.</w:t>
            </w:r>
          </w:p>
          <w:p w:rsidR="000669F1" w:rsidRDefault="000669F1" w:rsidP="000669F1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2417E">
              <w:rPr>
                <w:rFonts w:ascii="Arial" w:hAnsi="Arial" w:cs="Arial"/>
                <w:noProof/>
              </w:rPr>
              <w:t>At</w:t>
            </w:r>
            <w:r>
              <w:rPr>
                <w:rFonts w:ascii="Arial" w:hAnsi="Arial" w:cs="Arial"/>
                <w:noProof/>
              </w:rPr>
              <w:t xml:space="preserve"> </w:t>
            </w:r>
            <w:r w:rsidRPr="0052417E">
              <w:rPr>
                <w:rFonts w:ascii="Arial" w:hAnsi="Arial" w:cs="Arial"/>
                <w:noProof/>
              </w:rPr>
              <w:t>least</w:t>
            </w:r>
            <w:r>
              <w:rPr>
                <w:rFonts w:ascii="Arial" w:hAnsi="Arial" w:cs="Arial"/>
              </w:rPr>
              <w:t xml:space="preserve"> one </w:t>
            </w:r>
            <w:r w:rsidR="00D459AB">
              <w:rPr>
                <w:rFonts w:ascii="Arial" w:hAnsi="Arial" w:cs="Arial"/>
              </w:rPr>
              <w:t>group</w:t>
            </w:r>
            <w:r>
              <w:rPr>
                <w:rFonts w:ascii="Arial" w:hAnsi="Arial" w:cs="Arial"/>
              </w:rPr>
              <w:t xml:space="preserve"> should be available for</w:t>
            </w:r>
            <w:r w:rsidR="00656093">
              <w:rPr>
                <w:rFonts w:ascii="Arial" w:hAnsi="Arial" w:cs="Arial"/>
              </w:rPr>
              <w:t xml:space="preserve"> the</w:t>
            </w:r>
            <w:r>
              <w:rPr>
                <w:rFonts w:ascii="Arial" w:hAnsi="Arial" w:cs="Arial"/>
              </w:rPr>
              <w:t xml:space="preserve"> </w:t>
            </w:r>
            <w:r w:rsidRPr="00656093">
              <w:rPr>
                <w:rFonts w:ascii="Arial" w:hAnsi="Arial" w:cs="Arial"/>
                <w:noProof/>
              </w:rPr>
              <w:t>selected</w:t>
            </w:r>
            <w:r>
              <w:rPr>
                <w:rFonts w:ascii="Arial" w:hAnsi="Arial" w:cs="Arial"/>
              </w:rPr>
              <w:t xml:space="preserve"> location.</w:t>
            </w:r>
          </w:p>
          <w:p w:rsidR="000669F1" w:rsidRPr="00C45E7E" w:rsidRDefault="000669F1" w:rsidP="000669F1">
            <w:pPr>
              <w:ind w:left="360"/>
              <w:rPr>
                <w:rFonts w:ascii="Arial" w:hAnsi="Arial" w:cs="Arial"/>
              </w:rPr>
            </w:pPr>
          </w:p>
          <w:p w:rsidR="007D7C4C" w:rsidRPr="00D70DBB" w:rsidRDefault="007D7C4C" w:rsidP="007D7C4C">
            <w:pPr>
              <w:ind w:left="720"/>
              <w:rPr>
                <w:rFonts w:ascii="Arial" w:hAnsi="Arial" w:cs="Arial"/>
              </w:rPr>
            </w:pPr>
          </w:p>
        </w:tc>
      </w:tr>
      <w:tr w:rsidR="0018270B" w:rsidTr="00F65EB0">
        <w:tc>
          <w:tcPr>
            <w:tcW w:w="2178" w:type="dxa"/>
            <w:shd w:val="clear" w:color="auto" w:fill="E0E0E0"/>
          </w:tcPr>
          <w:p w:rsidR="0018270B" w:rsidRPr="00A543C0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lang w:val="en-US" w:eastAsia="en-US"/>
              </w:rPr>
            </w:pPr>
            <w:r w:rsidRPr="00A543C0">
              <w:rPr>
                <w:rFonts w:ascii="Arial" w:hAnsi="Arial" w:cs="Arial"/>
                <w:b/>
                <w:bCs/>
                <w:lang w:val="en-US" w:eastAsia="en-US"/>
              </w:rPr>
              <w:t>Procedure</w:t>
            </w:r>
          </w:p>
        </w:tc>
        <w:tc>
          <w:tcPr>
            <w:tcW w:w="11120" w:type="dxa"/>
            <w:gridSpan w:val="4"/>
          </w:tcPr>
          <w:p w:rsidR="00AC3A18" w:rsidRDefault="00AC3A18" w:rsidP="00AC3A18">
            <w:pPr>
              <w:ind w:left="90"/>
              <w:rPr>
                <w:rFonts w:ascii="Arial" w:hAnsi="Arial" w:cs="Arial"/>
                <w:noProof/>
              </w:rPr>
            </w:pPr>
          </w:p>
          <w:p w:rsidR="00B66E7F" w:rsidRPr="00AC3A18" w:rsidRDefault="00B66E7F" w:rsidP="00B66E7F">
            <w:pPr>
              <w:numPr>
                <w:ilvl w:val="0"/>
                <w:numId w:val="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Login to the web interface.</w:t>
            </w:r>
          </w:p>
          <w:p w:rsidR="001D1175" w:rsidRDefault="00B66E7F" w:rsidP="00B66E7F">
            <w:pPr>
              <w:numPr>
                <w:ilvl w:val="0"/>
                <w:numId w:val="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Click on Administration link from the </w:t>
            </w:r>
            <w:r w:rsidRPr="00887BC5">
              <w:rPr>
                <w:rFonts w:ascii="Arial" w:hAnsi="Arial" w:cs="Arial"/>
                <w:noProof/>
              </w:rPr>
              <w:t>top</w:t>
            </w:r>
            <w:r>
              <w:rPr>
                <w:rFonts w:ascii="Arial" w:hAnsi="Arial" w:cs="Arial"/>
                <w:noProof/>
              </w:rPr>
              <w:t xml:space="preserve"> right menu.</w:t>
            </w:r>
          </w:p>
          <w:p w:rsidR="001D1175" w:rsidRDefault="001D1175" w:rsidP="001D1175">
            <w:pPr>
              <w:rPr>
                <w:rFonts w:ascii="Arial" w:hAnsi="Arial" w:cs="Arial"/>
                <w:noProof/>
              </w:rPr>
            </w:pPr>
          </w:p>
          <w:p w:rsidR="00B66E7F" w:rsidRDefault="00B66E7F" w:rsidP="001D1175">
            <w:pPr>
              <w:rPr>
                <w:rFonts w:ascii="Arial" w:hAnsi="Arial" w:cs="Arial"/>
                <w:noProof/>
              </w:rPr>
            </w:pPr>
          </w:p>
          <w:p w:rsidR="001D1175" w:rsidRDefault="001D1175" w:rsidP="001D1175">
            <w:pPr>
              <w:rPr>
                <w:rFonts w:ascii="Arial" w:hAnsi="Arial" w:cs="Arial"/>
                <w:noProof/>
              </w:rPr>
            </w:pPr>
          </w:p>
          <w:p w:rsidR="001D1175" w:rsidRDefault="001D1175" w:rsidP="001D1175">
            <w:pPr>
              <w:rPr>
                <w:rFonts w:ascii="Arial" w:hAnsi="Arial" w:cs="Arial"/>
                <w:noProof/>
              </w:rPr>
            </w:pPr>
          </w:p>
          <w:p w:rsidR="001D1175" w:rsidRDefault="001D1175" w:rsidP="001D1175">
            <w:pPr>
              <w:rPr>
                <w:rFonts w:ascii="Arial" w:hAnsi="Arial" w:cs="Arial"/>
                <w:noProof/>
              </w:rPr>
            </w:pPr>
          </w:p>
          <w:p w:rsidR="001D1175" w:rsidRDefault="001D1175" w:rsidP="001D1175">
            <w:pPr>
              <w:rPr>
                <w:rFonts w:ascii="Arial" w:hAnsi="Arial" w:cs="Arial"/>
                <w:noProof/>
              </w:rPr>
            </w:pPr>
          </w:p>
          <w:p w:rsidR="001D1175" w:rsidRDefault="001D1175" w:rsidP="001D1175">
            <w:pPr>
              <w:rPr>
                <w:rFonts w:ascii="Arial" w:hAnsi="Arial" w:cs="Arial"/>
                <w:noProof/>
              </w:rPr>
            </w:pPr>
          </w:p>
          <w:p w:rsidR="001D1175" w:rsidRDefault="001D1175" w:rsidP="001D1175">
            <w:pPr>
              <w:rPr>
                <w:rFonts w:ascii="Arial" w:hAnsi="Arial" w:cs="Arial"/>
                <w:noProof/>
              </w:rPr>
            </w:pPr>
          </w:p>
          <w:p w:rsidR="001D1175" w:rsidRDefault="001D1175" w:rsidP="001D1175">
            <w:pPr>
              <w:rPr>
                <w:rFonts w:ascii="Arial" w:hAnsi="Arial" w:cs="Arial"/>
                <w:noProof/>
              </w:rPr>
            </w:pPr>
          </w:p>
          <w:p w:rsidR="001D1175" w:rsidRDefault="001D1175" w:rsidP="001D1175">
            <w:pPr>
              <w:rPr>
                <w:rFonts w:ascii="Arial" w:hAnsi="Arial" w:cs="Arial"/>
                <w:noProof/>
              </w:rPr>
            </w:pPr>
          </w:p>
          <w:p w:rsidR="00BA26AA" w:rsidRDefault="00BA26AA" w:rsidP="00B66E7F"/>
          <w:p w:rsidR="0067144D" w:rsidRDefault="0067144D" w:rsidP="001D1175">
            <w:pPr>
              <w:ind w:left="360"/>
            </w:pPr>
          </w:p>
          <w:p w:rsidR="007057A0" w:rsidRDefault="00B66E7F" w:rsidP="00AA70D3">
            <w:pPr>
              <w:numPr>
                <w:ilvl w:val="0"/>
                <w:numId w:val="1"/>
              </w:numPr>
            </w:pPr>
            <w:r>
              <w:lastRenderedPageBreak/>
              <w:t>Click</w:t>
            </w:r>
            <w:r w:rsidR="005F2EB6">
              <w:t xml:space="preserve"> </w:t>
            </w:r>
            <w:r>
              <w:t xml:space="preserve">on </w:t>
            </w:r>
            <w:r w:rsidR="005F2EB6">
              <w:t xml:space="preserve">Users </w:t>
            </w:r>
            <w:r w:rsidR="00CB018F">
              <w:t xml:space="preserve">link </w:t>
            </w:r>
          </w:p>
          <w:p w:rsidR="00BA26AA" w:rsidRDefault="00BA26AA" w:rsidP="00BA26AA">
            <w:pPr>
              <w:ind w:left="810"/>
            </w:pPr>
          </w:p>
          <w:p w:rsidR="00B66E7F" w:rsidRDefault="00B66E7F" w:rsidP="00175EED">
            <w:pPr>
              <w:tabs>
                <w:tab w:val="center" w:pos="6220"/>
              </w:tabs>
              <w:ind w:left="360"/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</w:t>
            </w:r>
            <w:r w:rsidR="007057A0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175EED">
              <w:rPr>
                <w:rFonts w:ascii="Arial" w:hAnsi="Arial" w:cs="Arial"/>
                <w:b/>
                <w:color w:val="FF0000"/>
                <w:u w:val="single"/>
              </w:rPr>
              <w:t>User</w:t>
            </w:r>
            <w:r w:rsidR="00C52023">
              <w:rPr>
                <w:rFonts w:ascii="Arial" w:hAnsi="Arial" w:cs="Arial"/>
                <w:b/>
                <w:color w:val="FF0000"/>
                <w:u w:val="single"/>
              </w:rPr>
              <w:t xml:space="preserve"> records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Screen is displayed</w:t>
            </w:r>
            <w:r w:rsidR="00175EED">
              <w:rPr>
                <w:rFonts w:ascii="Arial" w:hAnsi="Arial" w:cs="Arial"/>
                <w:b/>
                <w:noProof/>
                <w:color w:val="FF0000"/>
                <w:u w:val="single"/>
              </w:rPr>
              <w:t>.</w:t>
            </w:r>
          </w:p>
          <w:p w:rsidR="00175EED" w:rsidRDefault="00175EED" w:rsidP="00175EED">
            <w:pPr>
              <w:tabs>
                <w:tab w:val="center" w:pos="6220"/>
              </w:tabs>
              <w:ind w:left="360"/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</w:p>
          <w:p w:rsidR="00175EED" w:rsidRDefault="00175EED" w:rsidP="00175EED">
            <w:pPr>
              <w:tabs>
                <w:tab w:val="center" w:pos="6220"/>
              </w:tabs>
              <w:ind w:left="360"/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</w:p>
          <w:p w:rsidR="00175EED" w:rsidRDefault="003B1D40" w:rsidP="00175EED">
            <w:pPr>
              <w:tabs>
                <w:tab w:val="center" w:pos="6220"/>
              </w:tabs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175EED">
              <w:rPr>
                <w:noProof/>
              </w:rPr>
              <w:drawing>
                <wp:inline distT="0" distB="0" distL="0" distR="0">
                  <wp:extent cx="5943600" cy="2619375"/>
                  <wp:effectExtent l="19050" t="19050" r="19050" b="285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1937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9135D4" w:rsidRDefault="009135D4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1C06" w:rsidRDefault="00D31C06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1C06" w:rsidRDefault="00D31C06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1C06" w:rsidRDefault="00D31C06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1C06" w:rsidRDefault="00D31C06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1C06" w:rsidRDefault="00D31C06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1C06" w:rsidRDefault="00D31C06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1C06" w:rsidRDefault="00D31C06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1C06" w:rsidRDefault="00D31C06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E22851" w:rsidRDefault="00E22851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E22851" w:rsidRDefault="00E22851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7057A0" w:rsidRDefault="007057A0" w:rsidP="00C52023"/>
          <w:p w:rsidR="004D2C8B" w:rsidRDefault="004D2C8B" w:rsidP="004D2C8B">
            <w:pPr>
              <w:numPr>
                <w:ilvl w:val="0"/>
                <w:numId w:val="1"/>
              </w:numPr>
            </w:pPr>
            <w:r>
              <w:t xml:space="preserve">Click on location </w:t>
            </w:r>
            <w:r w:rsidRPr="00C45E7E">
              <w:rPr>
                <w:noProof/>
              </w:rPr>
              <w:t>drop</w:t>
            </w:r>
            <w:r>
              <w:rPr>
                <w:noProof/>
              </w:rPr>
              <w:t>-</w:t>
            </w:r>
            <w:r w:rsidRPr="00C45E7E">
              <w:rPr>
                <w:noProof/>
              </w:rPr>
              <w:t>down</w:t>
            </w:r>
            <w:r>
              <w:t xml:space="preserve"> and select the </w:t>
            </w:r>
            <w:r w:rsidRPr="00C45E7E">
              <w:rPr>
                <w:noProof/>
              </w:rPr>
              <w:t>specific</w:t>
            </w:r>
            <w:r>
              <w:t xml:space="preserve"> location (for eg. Dallas).</w:t>
            </w:r>
          </w:p>
          <w:p w:rsidR="00E30D0E" w:rsidRDefault="00E30D0E" w:rsidP="00E30D0E">
            <w:pPr>
              <w:ind w:left="810"/>
            </w:pPr>
          </w:p>
          <w:p w:rsidR="00D34F8B" w:rsidRDefault="003D03BC" w:rsidP="003D03BC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t xml:space="preserve">          </w:t>
            </w:r>
            <w:r w:rsidR="00D31C06">
              <w:rPr>
                <w:rFonts w:ascii="Arial" w:hAnsi="Arial" w:cs="Arial"/>
                <w:b/>
                <w:color w:val="FF0000"/>
                <w:u w:val="single"/>
              </w:rPr>
              <w:t xml:space="preserve">ER 2 – Only </w:t>
            </w:r>
            <w:r w:rsidR="004D2C8B">
              <w:rPr>
                <w:rFonts w:ascii="Arial" w:hAnsi="Arial" w:cs="Arial"/>
                <w:b/>
                <w:color w:val="FF0000"/>
                <w:u w:val="single"/>
              </w:rPr>
              <w:t xml:space="preserve">users </w:t>
            </w:r>
            <w:r w:rsidR="00D31C06">
              <w:rPr>
                <w:rFonts w:ascii="Arial" w:hAnsi="Arial" w:cs="Arial"/>
                <w:b/>
                <w:color w:val="FF0000"/>
                <w:u w:val="single"/>
              </w:rPr>
              <w:t>of selected location are displayed.</w:t>
            </w:r>
          </w:p>
          <w:p w:rsidR="00175EED" w:rsidRDefault="00175EED" w:rsidP="003D03BC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377B0D" w:rsidRDefault="00377B0D" w:rsidP="00377B0D">
            <w:pPr>
              <w:ind w:left="360"/>
            </w:pPr>
          </w:p>
          <w:p w:rsidR="00CC6DEF" w:rsidRDefault="00D64B62" w:rsidP="001D1175">
            <w:r>
              <w:t xml:space="preserve">        </w:t>
            </w:r>
            <w:r w:rsidR="003B1D40" w:rsidRPr="00B35BBA">
              <w:rPr>
                <w:noProof/>
              </w:rPr>
              <w:drawing>
                <wp:inline distT="0" distB="0" distL="0" distR="0">
                  <wp:extent cx="4972050" cy="2181225"/>
                  <wp:effectExtent l="19050" t="19050" r="19050" b="2857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21812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157EBC" w:rsidRDefault="00157EBC" w:rsidP="001D1175"/>
          <w:p w:rsidR="00D64B62" w:rsidRDefault="00D64B62" w:rsidP="001D1175"/>
          <w:p w:rsidR="00491787" w:rsidRDefault="00491787" w:rsidP="001D1175"/>
          <w:p w:rsidR="006C2E78" w:rsidRDefault="006C2E78" w:rsidP="001D1175"/>
          <w:p w:rsidR="004D2C8B" w:rsidRDefault="004D2C8B" w:rsidP="001D1175"/>
          <w:p w:rsidR="004D2C8B" w:rsidRDefault="004D2C8B" w:rsidP="001D1175"/>
          <w:p w:rsidR="004D2C8B" w:rsidRDefault="004D2C8B" w:rsidP="001D1175"/>
          <w:p w:rsidR="00E30D0E" w:rsidRDefault="00E30D0E" w:rsidP="001D1175"/>
          <w:p w:rsidR="00E30D0E" w:rsidRDefault="00E30D0E" w:rsidP="001D1175"/>
          <w:p w:rsidR="00E30D0E" w:rsidRDefault="00E30D0E" w:rsidP="001D1175"/>
          <w:p w:rsidR="00D64B62" w:rsidRDefault="00D64B62" w:rsidP="00106C82"/>
          <w:p w:rsidR="00106C82" w:rsidRDefault="00106C82" w:rsidP="00106C82">
            <w:pPr>
              <w:ind w:left="450"/>
            </w:pPr>
          </w:p>
          <w:p w:rsidR="000471A1" w:rsidRDefault="000471A1" w:rsidP="000471A1">
            <w:pPr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lastRenderedPageBreak/>
              <w:t>Click on search filter and enter the user’s name</w:t>
            </w:r>
          </w:p>
          <w:p w:rsidR="000471A1" w:rsidRDefault="000471A1" w:rsidP="000471A1">
            <w:pPr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 xml:space="preserve">Click on Go </w:t>
            </w:r>
            <w:r w:rsidRPr="008367CA">
              <w:rPr>
                <w:noProof/>
              </w:rPr>
              <w:t>butto</w:t>
            </w:r>
            <w:r>
              <w:rPr>
                <w:noProof/>
              </w:rPr>
              <w:t>n</w:t>
            </w:r>
          </w:p>
          <w:p w:rsidR="000471A1" w:rsidRDefault="000471A1" w:rsidP="000471A1">
            <w:pPr>
              <w:rPr>
                <w:noProof/>
              </w:rPr>
            </w:pPr>
          </w:p>
          <w:p w:rsidR="000471A1" w:rsidRDefault="00E22851" w:rsidP="000471A1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3</w:t>
            </w:r>
            <w:r w:rsidR="000471A1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0471A1" w:rsidRPr="008367CA">
              <w:rPr>
                <w:rFonts w:ascii="Arial" w:hAnsi="Arial" w:cs="Arial"/>
                <w:b/>
                <w:color w:val="FF0000"/>
                <w:u w:val="single"/>
              </w:rPr>
              <w:t xml:space="preserve">User Record as per search is </w:t>
            </w:r>
            <w:r w:rsidR="000471A1" w:rsidRPr="004313D5">
              <w:rPr>
                <w:rFonts w:ascii="Arial" w:hAnsi="Arial" w:cs="Arial"/>
                <w:b/>
                <w:noProof/>
                <w:color w:val="FF0000"/>
                <w:u w:val="single"/>
              </w:rPr>
              <w:t>displayed</w:t>
            </w:r>
            <w:r w:rsidR="000471A1" w:rsidRPr="004313D5">
              <w:rPr>
                <w:rFonts w:ascii="Arial" w:hAnsi="Arial" w:cs="Arial"/>
                <w:b/>
                <w:noProof/>
                <w:color w:val="FF0000"/>
              </w:rPr>
              <w:t>.</w:t>
            </w:r>
          </w:p>
          <w:p w:rsidR="000471A1" w:rsidRDefault="000471A1" w:rsidP="000471A1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471A1" w:rsidRDefault="000471A1" w:rsidP="000471A1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471A1" w:rsidRDefault="003B1D40" w:rsidP="000471A1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B35BBA">
              <w:rPr>
                <w:noProof/>
              </w:rPr>
              <w:drawing>
                <wp:inline distT="0" distB="0" distL="0" distR="0">
                  <wp:extent cx="5943600" cy="1609725"/>
                  <wp:effectExtent l="19050" t="19050" r="19050" b="2857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24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6097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0471A1" w:rsidRDefault="000471A1" w:rsidP="000471A1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471A1" w:rsidRDefault="000471A1" w:rsidP="000471A1"/>
          <w:p w:rsidR="00E30D0E" w:rsidRDefault="00E30D0E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E30D0E" w:rsidRDefault="00E30D0E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471A1" w:rsidRDefault="000471A1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471A1" w:rsidRDefault="000471A1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471A1" w:rsidRDefault="000471A1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471A1" w:rsidRDefault="000471A1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471A1" w:rsidRDefault="000471A1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471A1" w:rsidRDefault="000471A1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471A1" w:rsidRDefault="000471A1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471A1" w:rsidRDefault="000471A1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471A1" w:rsidRDefault="000471A1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471A1" w:rsidRDefault="000471A1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CC6DEF" w:rsidRDefault="00CC6DEF" w:rsidP="00807C8F"/>
          <w:p w:rsidR="00106C82" w:rsidRDefault="00807C8F" w:rsidP="004D2C8B">
            <w:pPr>
              <w:numPr>
                <w:ilvl w:val="0"/>
                <w:numId w:val="1"/>
              </w:numPr>
            </w:pPr>
            <w:r>
              <w:lastRenderedPageBreak/>
              <w:t xml:space="preserve">Click on </w:t>
            </w:r>
            <w:r w:rsidR="004313D5">
              <w:rPr>
                <w:noProof/>
              </w:rPr>
              <w:t>E</w:t>
            </w:r>
            <w:r w:rsidR="000471A1" w:rsidRPr="004313D5">
              <w:rPr>
                <w:noProof/>
              </w:rPr>
              <w:t>dit</w:t>
            </w:r>
            <w:r w:rsidR="000471A1">
              <w:t xml:space="preserve"> </w:t>
            </w:r>
            <w:r w:rsidR="00AF3A7F">
              <w:t xml:space="preserve">Button </w:t>
            </w:r>
          </w:p>
          <w:p w:rsidR="00EC63C1" w:rsidRDefault="00EC63C1" w:rsidP="006C3F9A">
            <w:pPr>
              <w:ind w:left="63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82B0E" w:rsidRDefault="00E22851" w:rsidP="000E7068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4</w:t>
            </w:r>
            <w:r w:rsidR="000471A1">
              <w:rPr>
                <w:rFonts w:ascii="Arial" w:hAnsi="Arial" w:cs="Arial"/>
                <w:b/>
                <w:color w:val="FF0000"/>
                <w:u w:val="single"/>
              </w:rPr>
              <w:t xml:space="preserve">- Update user screen is displayed. </w:t>
            </w:r>
          </w:p>
          <w:p w:rsidR="00D82B0E" w:rsidRDefault="00D82B0E" w:rsidP="000E7068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82B0E" w:rsidRPr="002E3893" w:rsidRDefault="003B1D40" w:rsidP="00D82B0E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 w:rsidRPr="00B35BBA">
              <w:rPr>
                <w:noProof/>
              </w:rPr>
              <w:drawing>
                <wp:inline distT="0" distB="0" distL="0" distR="0">
                  <wp:extent cx="3819525" cy="3305175"/>
                  <wp:effectExtent l="19050" t="19050" r="28575" b="28575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330517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2E3893" w:rsidRDefault="002E3893" w:rsidP="000E7068">
            <w:pPr>
              <w:shd w:val="clear" w:color="auto" w:fill="FFFFFF"/>
              <w:rPr>
                <w:rFonts w:ascii="Helvetica" w:hAnsi="Helvetica" w:cs="Helvetica"/>
                <w:b/>
                <w:bCs/>
                <w:color w:val="A94442"/>
                <w:sz w:val="21"/>
                <w:szCs w:val="21"/>
                <w:lang w:val="en-US" w:eastAsia="en-US"/>
              </w:rPr>
            </w:pPr>
          </w:p>
          <w:p w:rsidR="000471A1" w:rsidRDefault="000471A1" w:rsidP="000E7068">
            <w:pPr>
              <w:shd w:val="clear" w:color="auto" w:fill="FFFFFF"/>
              <w:rPr>
                <w:rFonts w:ascii="Helvetica" w:hAnsi="Helvetica" w:cs="Helvetica"/>
                <w:b/>
                <w:bCs/>
                <w:color w:val="A94442"/>
                <w:sz w:val="21"/>
                <w:szCs w:val="21"/>
                <w:lang w:val="en-US" w:eastAsia="en-US"/>
              </w:rPr>
            </w:pPr>
          </w:p>
          <w:p w:rsidR="000471A1" w:rsidRDefault="000471A1" w:rsidP="000E7068">
            <w:pPr>
              <w:shd w:val="clear" w:color="auto" w:fill="FFFFFF"/>
              <w:rPr>
                <w:rFonts w:ascii="Helvetica" w:hAnsi="Helvetica" w:cs="Helvetica"/>
                <w:b/>
                <w:bCs/>
                <w:color w:val="A94442"/>
                <w:sz w:val="21"/>
                <w:szCs w:val="21"/>
                <w:lang w:val="en-US" w:eastAsia="en-US"/>
              </w:rPr>
            </w:pPr>
          </w:p>
          <w:p w:rsidR="000471A1" w:rsidRDefault="000471A1" w:rsidP="000E7068">
            <w:pPr>
              <w:shd w:val="clear" w:color="auto" w:fill="FFFFFF"/>
              <w:rPr>
                <w:rFonts w:ascii="Helvetica" w:hAnsi="Helvetica" w:cs="Helvetica"/>
                <w:b/>
                <w:bCs/>
                <w:color w:val="A94442"/>
                <w:sz w:val="21"/>
                <w:szCs w:val="21"/>
                <w:lang w:val="en-US" w:eastAsia="en-US"/>
              </w:rPr>
            </w:pPr>
          </w:p>
          <w:p w:rsidR="000471A1" w:rsidRDefault="000471A1" w:rsidP="000E7068">
            <w:pPr>
              <w:shd w:val="clear" w:color="auto" w:fill="FFFFFF"/>
              <w:rPr>
                <w:rFonts w:ascii="Helvetica" w:hAnsi="Helvetica" w:cs="Helvetica"/>
                <w:b/>
                <w:bCs/>
                <w:color w:val="A94442"/>
                <w:sz w:val="21"/>
                <w:szCs w:val="21"/>
                <w:lang w:val="en-US" w:eastAsia="en-US"/>
              </w:rPr>
            </w:pPr>
          </w:p>
          <w:p w:rsidR="000471A1" w:rsidRDefault="000471A1" w:rsidP="003D60E2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E22851" w:rsidRDefault="00E22851" w:rsidP="003D60E2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3D60E2" w:rsidRDefault="003D60E2" w:rsidP="000E7068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471A1" w:rsidRDefault="00422CC2" w:rsidP="000E7068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 w:rsidRPr="00422CC2">
              <w:rPr>
                <w:rFonts w:ascii="Arial" w:hAnsi="Arial" w:cs="Arial"/>
                <w:b/>
                <w:color w:val="FF0000"/>
              </w:rPr>
              <w:lastRenderedPageBreak/>
              <w:t xml:space="preserve">         </w:t>
            </w:r>
            <w:r w:rsidR="00E22851">
              <w:rPr>
                <w:rFonts w:ascii="Arial" w:hAnsi="Arial" w:cs="Arial"/>
                <w:b/>
                <w:color w:val="FF0000"/>
                <w:u w:val="single"/>
              </w:rPr>
              <w:t>ER 5</w:t>
            </w:r>
            <w:r w:rsidR="004A737E">
              <w:rPr>
                <w:rFonts w:ascii="Arial" w:hAnsi="Arial" w:cs="Arial"/>
                <w:b/>
                <w:color w:val="FF0000"/>
                <w:u w:val="single"/>
              </w:rPr>
              <w:t xml:space="preserve">- </w:t>
            </w:r>
            <w:r w:rsidR="000471A1">
              <w:rPr>
                <w:rFonts w:ascii="Arial" w:hAnsi="Arial" w:cs="Arial"/>
                <w:b/>
                <w:color w:val="FF0000"/>
                <w:u w:val="single"/>
              </w:rPr>
              <w:t>location, full name</w:t>
            </w:r>
            <w:r w:rsidR="004313D5">
              <w:rPr>
                <w:rFonts w:ascii="Arial" w:hAnsi="Arial" w:cs="Arial"/>
                <w:b/>
                <w:color w:val="FF0000"/>
                <w:u w:val="single"/>
              </w:rPr>
              <w:t>,</w:t>
            </w:r>
            <w:r w:rsidR="000471A1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0471A1" w:rsidRPr="004313D5">
              <w:rPr>
                <w:rFonts w:ascii="Arial" w:hAnsi="Arial" w:cs="Arial"/>
                <w:b/>
                <w:noProof/>
                <w:color w:val="FF0000"/>
                <w:u w:val="single"/>
              </w:rPr>
              <w:t>and</w:t>
            </w:r>
            <w:r w:rsidR="000471A1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0471A1" w:rsidRPr="004313D5">
              <w:rPr>
                <w:rFonts w:ascii="Arial" w:hAnsi="Arial" w:cs="Arial"/>
                <w:b/>
                <w:noProof/>
                <w:color w:val="FF0000"/>
                <w:u w:val="single"/>
              </w:rPr>
              <w:t>username</w:t>
            </w:r>
            <w:r w:rsidR="000471A1">
              <w:rPr>
                <w:rFonts w:ascii="Arial" w:hAnsi="Arial" w:cs="Arial"/>
                <w:b/>
                <w:color w:val="FF0000"/>
                <w:u w:val="single"/>
              </w:rPr>
              <w:t xml:space="preserve"> field </w:t>
            </w:r>
            <w:r w:rsidR="004313D5">
              <w:rPr>
                <w:rFonts w:ascii="Arial" w:hAnsi="Arial" w:cs="Arial"/>
                <w:b/>
                <w:noProof/>
                <w:color w:val="FF0000"/>
                <w:u w:val="single"/>
              </w:rPr>
              <w:t>are</w:t>
            </w:r>
            <w:r w:rsidR="003D60E2">
              <w:rPr>
                <w:rFonts w:ascii="Arial" w:hAnsi="Arial" w:cs="Arial"/>
                <w:b/>
                <w:color w:val="FF0000"/>
                <w:u w:val="single"/>
              </w:rPr>
              <w:t xml:space="preserve"> disabled.</w:t>
            </w:r>
          </w:p>
          <w:p w:rsidR="00D74DF2" w:rsidRDefault="00D74DF2" w:rsidP="000E7068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74DF2" w:rsidRDefault="00D74DF2" w:rsidP="000E7068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74DF2" w:rsidRDefault="00D74DF2" w:rsidP="000E7068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74DF2" w:rsidRDefault="003B1D40" w:rsidP="000E7068">
            <w:pPr>
              <w:shd w:val="clear" w:color="auto" w:fill="FFFFFF"/>
              <w:rPr>
                <w:rFonts w:ascii="Helvetica" w:hAnsi="Helvetica" w:cs="Helvetica"/>
                <w:b/>
                <w:bCs/>
                <w:color w:val="A94442"/>
                <w:sz w:val="21"/>
                <w:szCs w:val="21"/>
                <w:lang w:val="en-US" w:eastAsia="en-US"/>
              </w:rPr>
            </w:pPr>
            <w:r w:rsidRPr="00B35BBA">
              <w:rPr>
                <w:noProof/>
              </w:rPr>
              <w:drawing>
                <wp:inline distT="0" distB="0" distL="0" distR="0">
                  <wp:extent cx="3819525" cy="3305175"/>
                  <wp:effectExtent l="19050" t="19050" r="28575" b="28575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330517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0E7068" w:rsidRPr="000E7068" w:rsidRDefault="000E7068" w:rsidP="000471A1">
            <w:pPr>
              <w:pBdr>
                <w:top w:val="single" w:sz="6" w:space="1" w:color="auto"/>
              </w:pBdr>
              <w:rPr>
                <w:rFonts w:ascii="Arial" w:hAnsi="Arial" w:cs="Arial"/>
                <w:vanish/>
                <w:sz w:val="16"/>
                <w:szCs w:val="16"/>
              </w:rPr>
            </w:pPr>
            <w:r w:rsidRPr="000E7068">
              <w:rPr>
                <w:rFonts w:ascii="Arial" w:hAnsi="Arial" w:cs="Arial"/>
                <w:vanish/>
                <w:sz w:val="16"/>
                <w:szCs w:val="16"/>
              </w:rPr>
              <w:t>Bottom of Form</w:t>
            </w:r>
          </w:p>
          <w:p w:rsidR="00077645" w:rsidRDefault="00077645" w:rsidP="00D82B0E"/>
          <w:p w:rsidR="000669F1" w:rsidRDefault="00422CC2" w:rsidP="003D60E2">
            <w:pPr>
              <w:numPr>
                <w:ilvl w:val="0"/>
                <w:numId w:val="1"/>
              </w:numPr>
            </w:pPr>
            <w:r>
              <w:t>Add one group</w:t>
            </w:r>
          </w:p>
          <w:p w:rsidR="00422CC2" w:rsidRDefault="00422CC2" w:rsidP="003D60E2">
            <w:pPr>
              <w:numPr>
                <w:ilvl w:val="0"/>
                <w:numId w:val="1"/>
              </w:numPr>
            </w:pPr>
            <w:r>
              <w:t>Click on confirm</w:t>
            </w:r>
          </w:p>
          <w:p w:rsidR="00422CC2" w:rsidRDefault="00422CC2" w:rsidP="00422CC2"/>
          <w:p w:rsidR="00422CC2" w:rsidRDefault="00422CC2" w:rsidP="00422CC2"/>
          <w:p w:rsidR="00D74DF2" w:rsidRDefault="00D74DF2" w:rsidP="00422CC2"/>
          <w:p w:rsidR="00D74DF2" w:rsidRDefault="00D74DF2" w:rsidP="00422CC2"/>
          <w:p w:rsidR="00352E09" w:rsidRDefault="00352E09" w:rsidP="00352E09"/>
          <w:p w:rsidR="00352E09" w:rsidRDefault="00352E09" w:rsidP="00352E09"/>
          <w:p w:rsidR="00422CC2" w:rsidRDefault="00E22851" w:rsidP="00352E09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6</w:t>
            </w:r>
            <w:r w:rsidR="00422CC2">
              <w:rPr>
                <w:rFonts w:ascii="Arial" w:hAnsi="Arial" w:cs="Arial"/>
                <w:b/>
                <w:color w:val="FF0000"/>
                <w:u w:val="single"/>
              </w:rPr>
              <w:t xml:space="preserve"> – A message confirming successful update is displayed.</w:t>
            </w:r>
          </w:p>
          <w:p w:rsidR="00422CC2" w:rsidRDefault="00422CC2" w:rsidP="00422CC2">
            <w:pPr>
              <w:ind w:left="63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352E09" w:rsidRDefault="003B1D40" w:rsidP="00352E09">
            <w:pPr>
              <w:rPr>
                <w:noProof/>
              </w:rPr>
            </w:pPr>
            <w:r w:rsidRPr="00B35BBA">
              <w:rPr>
                <w:noProof/>
              </w:rPr>
              <w:drawing>
                <wp:inline distT="0" distB="0" distL="0" distR="0">
                  <wp:extent cx="4495800" cy="1200150"/>
                  <wp:effectExtent l="19050" t="19050" r="19050" b="1905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120015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352E09" w:rsidRDefault="00352E09" w:rsidP="00352E09">
            <w:pPr>
              <w:rPr>
                <w:noProof/>
              </w:rPr>
            </w:pPr>
          </w:p>
          <w:p w:rsidR="00352E09" w:rsidRDefault="00352E09" w:rsidP="00352E09">
            <w:pPr>
              <w:ind w:left="810"/>
            </w:pPr>
          </w:p>
          <w:p w:rsidR="00352E09" w:rsidRDefault="00352E09" w:rsidP="00352E09">
            <w:pPr>
              <w:numPr>
                <w:ilvl w:val="0"/>
                <w:numId w:val="1"/>
              </w:numPr>
            </w:pPr>
            <w:r>
              <w:t>Click on close button</w:t>
            </w:r>
          </w:p>
          <w:p w:rsidR="00BE2549" w:rsidRDefault="00BE2549" w:rsidP="00352E09">
            <w:pPr>
              <w:numPr>
                <w:ilvl w:val="0"/>
                <w:numId w:val="1"/>
              </w:numPr>
            </w:pPr>
            <w:r>
              <w:t>Again click on edit button.</w:t>
            </w:r>
          </w:p>
          <w:p w:rsidR="00BE2549" w:rsidRDefault="00BE2549" w:rsidP="00352E09">
            <w:pPr>
              <w:numPr>
                <w:ilvl w:val="0"/>
                <w:numId w:val="1"/>
              </w:numPr>
            </w:pPr>
            <w:r>
              <w:t>Check the edit password checkbox.</w:t>
            </w:r>
          </w:p>
          <w:p w:rsidR="00352E09" w:rsidRDefault="00352E09" w:rsidP="00BE2549"/>
          <w:p w:rsidR="00352E09" w:rsidRDefault="00352E09" w:rsidP="00BE2549"/>
          <w:p w:rsidR="00352E09" w:rsidRDefault="00352E09" w:rsidP="00BE2549"/>
          <w:p w:rsidR="00352E09" w:rsidRDefault="00352E09" w:rsidP="00BE2549"/>
          <w:p w:rsidR="00352E09" w:rsidRDefault="00352E09" w:rsidP="00BE2549"/>
          <w:p w:rsidR="00352E09" w:rsidRDefault="00352E09" w:rsidP="00BE2549"/>
          <w:p w:rsidR="00352E09" w:rsidRDefault="00352E09" w:rsidP="00BE2549"/>
          <w:p w:rsidR="00352E09" w:rsidRDefault="00352E09" w:rsidP="00BE2549"/>
          <w:p w:rsidR="00352E09" w:rsidRDefault="00352E09" w:rsidP="00BE2549"/>
          <w:p w:rsidR="00352E09" w:rsidRDefault="00352E09" w:rsidP="00BE2549"/>
          <w:p w:rsidR="00352E09" w:rsidRDefault="00352E09" w:rsidP="00BE2549"/>
          <w:p w:rsidR="00352E09" w:rsidRDefault="00352E09" w:rsidP="00BE2549"/>
          <w:p w:rsidR="00352E09" w:rsidRDefault="00352E09" w:rsidP="00BE2549"/>
          <w:p w:rsidR="00352E09" w:rsidRDefault="00352E09" w:rsidP="00BE2549"/>
          <w:p w:rsidR="00352E09" w:rsidRDefault="00352E09" w:rsidP="00BE2549"/>
          <w:p w:rsidR="00352E09" w:rsidRDefault="00352E09" w:rsidP="00BE2549"/>
          <w:p w:rsidR="00C01781" w:rsidRDefault="00C01781" w:rsidP="00BE2549"/>
          <w:p w:rsidR="00BE2549" w:rsidRDefault="00E22851" w:rsidP="00BE2549">
            <w:r>
              <w:rPr>
                <w:rFonts w:ascii="Arial" w:hAnsi="Arial" w:cs="Arial"/>
                <w:b/>
                <w:color w:val="FF0000"/>
                <w:u w:val="single"/>
              </w:rPr>
              <w:t>ER 7</w:t>
            </w:r>
            <w:r w:rsidR="00BE2549">
              <w:rPr>
                <w:rFonts w:ascii="Arial" w:hAnsi="Arial" w:cs="Arial"/>
                <w:b/>
                <w:color w:val="FF0000"/>
                <w:u w:val="single"/>
              </w:rPr>
              <w:t xml:space="preserve"> – The new password and confirm password field should get enabled.</w:t>
            </w:r>
          </w:p>
          <w:p w:rsidR="00BE2549" w:rsidRDefault="00BE2549" w:rsidP="00BE2549"/>
          <w:p w:rsidR="00BE2549" w:rsidRDefault="003B1D40" w:rsidP="00BE2549">
            <w:r w:rsidRPr="00170D32">
              <w:rPr>
                <w:noProof/>
              </w:rPr>
              <w:drawing>
                <wp:inline distT="0" distB="0" distL="0" distR="0">
                  <wp:extent cx="3419475" cy="3200400"/>
                  <wp:effectExtent l="19050" t="19050" r="28575" b="1905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32004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C01781" w:rsidRPr="00422CC2" w:rsidRDefault="00C01781" w:rsidP="00C01781"/>
          <w:p w:rsidR="00077645" w:rsidRPr="00BE2549" w:rsidRDefault="00BE2549" w:rsidP="00BE2549">
            <w:pPr>
              <w:numPr>
                <w:ilvl w:val="0"/>
                <w:numId w:val="1"/>
              </w:numPr>
            </w:pPr>
            <w:r w:rsidRPr="00BE2549">
              <w:t>Enter password and confirm password</w:t>
            </w:r>
          </w:p>
          <w:p w:rsidR="004313D5" w:rsidRDefault="00BE2549" w:rsidP="00BE2549">
            <w:pPr>
              <w:numPr>
                <w:ilvl w:val="0"/>
                <w:numId w:val="1"/>
              </w:numPr>
            </w:pPr>
            <w:r w:rsidRPr="00BE2549">
              <w:t xml:space="preserve">Click on </w:t>
            </w:r>
            <w:r w:rsidR="004313D5">
              <w:t>confirm</w:t>
            </w:r>
          </w:p>
          <w:p w:rsidR="004313D5" w:rsidRDefault="004313D5" w:rsidP="00BE2549">
            <w:pPr>
              <w:numPr>
                <w:ilvl w:val="0"/>
                <w:numId w:val="1"/>
              </w:numPr>
            </w:pPr>
            <w:r>
              <w:t>Logout from admin</w:t>
            </w:r>
          </w:p>
          <w:p w:rsidR="00BE2549" w:rsidRPr="00BE2549" w:rsidRDefault="004313D5" w:rsidP="00BE2549">
            <w:pPr>
              <w:numPr>
                <w:ilvl w:val="0"/>
                <w:numId w:val="1"/>
              </w:numPr>
            </w:pPr>
            <w:r>
              <w:t xml:space="preserve">Login with that user </w:t>
            </w:r>
            <w:r w:rsidR="002B5267">
              <w:t>using</w:t>
            </w:r>
            <w:r>
              <w:t xml:space="preserve"> updated password</w:t>
            </w:r>
            <w:r w:rsidR="00BE2549" w:rsidRPr="00BE2549">
              <w:t xml:space="preserve"> </w:t>
            </w:r>
          </w:p>
          <w:p w:rsidR="00352E09" w:rsidRDefault="00352E09" w:rsidP="00C01781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C01781" w:rsidRDefault="00C01781" w:rsidP="00C01781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2B5267" w:rsidRPr="002B5267" w:rsidRDefault="004313D5" w:rsidP="002B5267">
            <w:pPr>
              <w:ind w:left="81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8 – User should able to login with new password.</w:t>
            </w:r>
          </w:p>
          <w:p w:rsidR="002B5267" w:rsidRDefault="002B5267" w:rsidP="004313D5"/>
          <w:p w:rsidR="002B5267" w:rsidRDefault="002B5267" w:rsidP="004313D5"/>
          <w:p w:rsidR="007D40BD" w:rsidRDefault="007D40BD" w:rsidP="004313D5">
            <w:pPr>
              <w:numPr>
                <w:ilvl w:val="0"/>
                <w:numId w:val="1"/>
              </w:numPr>
            </w:pPr>
            <w:r>
              <w:t xml:space="preserve">Logout </w:t>
            </w:r>
            <w:r w:rsidR="002B5267">
              <w:t>from user</w:t>
            </w:r>
            <w:r w:rsidR="008603BF">
              <w:t>.</w:t>
            </w:r>
          </w:p>
          <w:p w:rsidR="002B5267" w:rsidRDefault="002B5267" w:rsidP="004313D5">
            <w:pPr>
              <w:numPr>
                <w:ilvl w:val="0"/>
                <w:numId w:val="1"/>
              </w:numPr>
            </w:pPr>
            <w:r>
              <w:t>Login as admin user</w:t>
            </w:r>
            <w:r w:rsidR="008603BF">
              <w:t>.</w:t>
            </w:r>
          </w:p>
          <w:p w:rsidR="008603BF" w:rsidRDefault="008603BF" w:rsidP="008603BF">
            <w:pPr>
              <w:numPr>
                <w:ilvl w:val="0"/>
                <w:numId w:val="1"/>
              </w:numPr>
            </w:pPr>
            <w:r w:rsidRPr="008603BF">
              <w:t>Click on Administration link from the top right menu.</w:t>
            </w:r>
          </w:p>
          <w:p w:rsidR="002B5267" w:rsidRDefault="002B5267" w:rsidP="008603BF">
            <w:pPr>
              <w:numPr>
                <w:ilvl w:val="0"/>
                <w:numId w:val="1"/>
              </w:numPr>
            </w:pPr>
            <w:r>
              <w:t>Click on user link</w:t>
            </w:r>
            <w:r w:rsidR="008603BF">
              <w:t>.</w:t>
            </w:r>
          </w:p>
          <w:p w:rsidR="002B5267" w:rsidRDefault="002B5267" w:rsidP="004313D5">
            <w:pPr>
              <w:numPr>
                <w:ilvl w:val="0"/>
                <w:numId w:val="1"/>
              </w:numPr>
            </w:pPr>
            <w:r>
              <w:t xml:space="preserve">Search for the user. </w:t>
            </w:r>
          </w:p>
          <w:p w:rsidR="004313D5" w:rsidRDefault="004313D5" w:rsidP="004313D5">
            <w:pPr>
              <w:numPr>
                <w:ilvl w:val="0"/>
                <w:numId w:val="1"/>
              </w:numPr>
            </w:pPr>
            <w:r>
              <w:t>Again edit user</w:t>
            </w:r>
            <w:r w:rsidR="008603BF">
              <w:t>.</w:t>
            </w:r>
            <w:r>
              <w:t xml:space="preserve"> </w:t>
            </w:r>
          </w:p>
          <w:p w:rsidR="002B5267" w:rsidRPr="00422CC2" w:rsidRDefault="002B5267" w:rsidP="004313D5">
            <w:pPr>
              <w:numPr>
                <w:ilvl w:val="0"/>
                <w:numId w:val="1"/>
              </w:numPr>
            </w:pPr>
            <w:r>
              <w:t>Go to password tab</w:t>
            </w:r>
            <w:r w:rsidR="008603BF">
              <w:t>.</w:t>
            </w:r>
          </w:p>
          <w:p w:rsidR="004313D5" w:rsidRPr="00BE2549" w:rsidRDefault="004313D5" w:rsidP="004313D5">
            <w:pPr>
              <w:numPr>
                <w:ilvl w:val="0"/>
                <w:numId w:val="1"/>
              </w:numPr>
            </w:pPr>
            <w:r w:rsidRPr="00BE2549">
              <w:t>Enter password and confirm password</w:t>
            </w:r>
            <w:r w:rsidR="008603BF">
              <w:t>.</w:t>
            </w:r>
          </w:p>
          <w:p w:rsidR="004313D5" w:rsidRDefault="004313D5" w:rsidP="004313D5">
            <w:pPr>
              <w:numPr>
                <w:ilvl w:val="0"/>
                <w:numId w:val="1"/>
              </w:numPr>
            </w:pPr>
            <w:r w:rsidRPr="00BE2549">
              <w:t xml:space="preserve">Click on </w:t>
            </w:r>
            <w:r>
              <w:t>cancel.</w:t>
            </w:r>
          </w:p>
          <w:p w:rsidR="002B5267" w:rsidRDefault="002B5267" w:rsidP="004313D5">
            <w:pPr>
              <w:numPr>
                <w:ilvl w:val="0"/>
                <w:numId w:val="1"/>
              </w:numPr>
            </w:pPr>
            <w:r>
              <w:t>Logout from admin</w:t>
            </w:r>
            <w:r w:rsidR="008603BF">
              <w:t>.</w:t>
            </w:r>
          </w:p>
          <w:p w:rsidR="00A6323C" w:rsidRPr="00A6323C" w:rsidRDefault="002B5267" w:rsidP="004313D5">
            <w:pPr>
              <w:numPr>
                <w:ilvl w:val="0"/>
                <w:numId w:val="1"/>
              </w:numPr>
            </w:pPr>
            <w:r>
              <w:t>Try to Login with that user and with updated password</w:t>
            </w:r>
            <w:r w:rsidR="008603BF">
              <w:t>.</w:t>
            </w:r>
            <w:r w:rsidRPr="00BE2549">
              <w:t xml:space="preserve">  </w:t>
            </w:r>
          </w:p>
          <w:p w:rsidR="00A6323C" w:rsidRDefault="00A6323C" w:rsidP="004313D5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BE2549" w:rsidRDefault="00BE2549" w:rsidP="00BE2549">
            <w:pPr>
              <w:ind w:left="81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4313D5">
              <w:rPr>
                <w:rFonts w:ascii="Arial" w:hAnsi="Arial" w:cs="Arial"/>
                <w:b/>
                <w:color w:val="FF0000"/>
                <w:u w:val="single"/>
              </w:rPr>
              <w:t>9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– Password and confirm password are unchanged.</w:t>
            </w:r>
          </w:p>
          <w:p w:rsidR="004313D5" w:rsidRDefault="004313D5" w:rsidP="00CA69DE"/>
          <w:p w:rsidR="00CA69DE" w:rsidRDefault="003B1D40" w:rsidP="00CA69DE">
            <w:r>
              <w:rPr>
                <w:noProof/>
              </w:rPr>
              <w:drawing>
                <wp:inline distT="0" distB="0" distL="0" distR="0">
                  <wp:extent cx="4381500" cy="2152650"/>
                  <wp:effectExtent l="19050" t="19050" r="19050" b="19050"/>
                  <wp:docPr id="8" name="Picture 8" descr="Invalid credentials in Title21 appli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nvalid credentials in Title21 applic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052" r="67473" b="244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215265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CA69DE" w:rsidRDefault="00CA69DE" w:rsidP="00CA69DE"/>
          <w:p w:rsidR="00085821" w:rsidRDefault="00085821" w:rsidP="00CA69DE"/>
          <w:p w:rsidR="00085821" w:rsidRDefault="00085821" w:rsidP="00CA69DE"/>
          <w:p w:rsidR="00085821" w:rsidRDefault="00085821" w:rsidP="00CA69DE"/>
          <w:p w:rsidR="00CA69DE" w:rsidRDefault="00CA69DE" w:rsidP="00727CC2"/>
          <w:p w:rsidR="00AB193D" w:rsidRDefault="00AB193D" w:rsidP="00D02351">
            <w:pPr>
              <w:rPr>
                <w:rFonts w:ascii="Arial" w:hAnsi="Arial" w:cs="Arial"/>
              </w:rPr>
            </w:pPr>
          </w:p>
        </w:tc>
      </w:tr>
      <w:tr w:rsidR="004C62D4" w:rsidTr="00F65EB0">
        <w:trPr>
          <w:trHeight w:val="374"/>
        </w:trPr>
        <w:tc>
          <w:tcPr>
            <w:tcW w:w="2178" w:type="dxa"/>
            <w:vMerge w:val="restart"/>
            <w:shd w:val="clear" w:color="auto" w:fill="E0E0E0"/>
          </w:tcPr>
          <w:p w:rsidR="004C62D4" w:rsidRDefault="004C62D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973" w:type="dxa"/>
            <w:vMerge w:val="restart"/>
          </w:tcPr>
          <w:p w:rsidR="004C62D4" w:rsidRDefault="004C62D4" w:rsidP="004C6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Pass:</w:t>
            </w:r>
          </w:p>
          <w:p w:rsidR="004C62D4" w:rsidRDefault="004C62D4" w:rsidP="004C6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Fail:</w:t>
            </w:r>
          </w:p>
          <w:p w:rsidR="004C62D4" w:rsidRDefault="004C62D4">
            <w:pPr>
              <w:rPr>
                <w:rFonts w:ascii="Arial" w:hAnsi="Arial" w:cs="Arial"/>
              </w:rPr>
            </w:pPr>
          </w:p>
        </w:tc>
        <w:tc>
          <w:tcPr>
            <w:tcW w:w="5922" w:type="dxa"/>
            <w:gridSpan w:val="2"/>
          </w:tcPr>
          <w:p w:rsidR="004C62D4" w:rsidRDefault="004C62D4" w:rsidP="004C62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Execution</w:t>
            </w:r>
          </w:p>
        </w:tc>
        <w:tc>
          <w:tcPr>
            <w:tcW w:w="2225" w:type="dxa"/>
            <w:vMerge w:val="restart"/>
          </w:tcPr>
          <w:p w:rsidR="004C62D4" w:rsidRDefault="004C6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</w:tr>
      <w:tr w:rsidR="004C62D4" w:rsidTr="00F65EB0">
        <w:trPr>
          <w:trHeight w:val="373"/>
        </w:trPr>
        <w:tc>
          <w:tcPr>
            <w:tcW w:w="2178" w:type="dxa"/>
            <w:vMerge/>
            <w:shd w:val="clear" w:color="auto" w:fill="E0E0E0"/>
          </w:tcPr>
          <w:p w:rsidR="004C62D4" w:rsidRDefault="004C62D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73" w:type="dxa"/>
            <w:vMerge/>
          </w:tcPr>
          <w:p w:rsidR="004C62D4" w:rsidRDefault="004C62D4" w:rsidP="004C62D4">
            <w:pPr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:rsidR="004C62D4" w:rsidRDefault="004C6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Automation:</w:t>
            </w:r>
          </w:p>
        </w:tc>
        <w:tc>
          <w:tcPr>
            <w:tcW w:w="2961" w:type="dxa"/>
          </w:tcPr>
          <w:p w:rsidR="004C62D4" w:rsidRDefault="004C6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Manual:</w:t>
            </w:r>
          </w:p>
        </w:tc>
        <w:tc>
          <w:tcPr>
            <w:tcW w:w="2225" w:type="dxa"/>
            <w:vMerge/>
          </w:tcPr>
          <w:p w:rsidR="004C62D4" w:rsidRDefault="004C62D4">
            <w:pPr>
              <w:rPr>
                <w:rFonts w:ascii="Arial" w:hAnsi="Arial" w:cs="Arial"/>
              </w:rPr>
            </w:pPr>
          </w:p>
        </w:tc>
      </w:tr>
      <w:tr w:rsidR="004C62D4" w:rsidTr="00F65EB0">
        <w:tc>
          <w:tcPr>
            <w:tcW w:w="2178" w:type="dxa"/>
            <w:shd w:val="clear" w:color="auto" w:fill="E0E0E0"/>
          </w:tcPr>
          <w:p w:rsidR="004C62D4" w:rsidRDefault="004C62D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120" w:type="dxa"/>
            <w:gridSpan w:val="4"/>
          </w:tcPr>
          <w:p w:rsidR="004C62D4" w:rsidRDefault="004C62D4" w:rsidP="004C62D4">
            <w:pPr>
              <w:rPr>
                <w:rFonts w:ascii="Arial" w:hAnsi="Arial" w:cs="Arial"/>
                <w:b/>
              </w:rPr>
            </w:pPr>
            <w:r w:rsidRPr="00631D61">
              <w:rPr>
                <w:rFonts w:ascii="Arial" w:hAnsi="Arial" w:cs="Arial"/>
                <w:b/>
              </w:rPr>
              <w:t>Date of Execution:</w:t>
            </w:r>
          </w:p>
          <w:p w:rsidR="004C62D4" w:rsidRDefault="004C62D4">
            <w:pPr>
              <w:rPr>
                <w:rFonts w:ascii="Arial" w:hAnsi="Arial" w:cs="Arial"/>
              </w:rPr>
            </w:pPr>
          </w:p>
        </w:tc>
      </w:tr>
      <w:tr w:rsidR="0018270B" w:rsidTr="00F65EB0">
        <w:tc>
          <w:tcPr>
            <w:tcW w:w="2178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1120" w:type="dxa"/>
            <w:gridSpan w:val="4"/>
          </w:tcPr>
          <w:p w:rsidR="00235791" w:rsidRDefault="00235791">
            <w:pPr>
              <w:rPr>
                <w:rFonts w:ascii="Arial" w:hAnsi="Arial" w:cs="Arial"/>
              </w:rPr>
            </w:pPr>
          </w:p>
        </w:tc>
      </w:tr>
      <w:tr w:rsidR="00FF1333" w:rsidTr="00F65EB0">
        <w:trPr>
          <w:cantSplit/>
        </w:trPr>
        <w:tc>
          <w:tcPr>
            <w:tcW w:w="2178" w:type="dxa"/>
            <w:shd w:val="clear" w:color="auto" w:fill="E0E0E0"/>
          </w:tcPr>
          <w:p w:rsidR="00FF1333" w:rsidRDefault="00FF1333" w:rsidP="00FF133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Additional Remarks in case of Manual Execution</w:t>
            </w:r>
          </w:p>
        </w:tc>
        <w:tc>
          <w:tcPr>
            <w:tcW w:w="8895" w:type="dxa"/>
            <w:gridSpan w:val="3"/>
          </w:tcPr>
          <w:p w:rsidR="00FF1333" w:rsidRDefault="00FF1333">
            <w:pPr>
              <w:rPr>
                <w:rFonts w:ascii="Arial" w:hAnsi="Arial" w:cs="Arial"/>
              </w:rPr>
            </w:pPr>
          </w:p>
        </w:tc>
        <w:tc>
          <w:tcPr>
            <w:tcW w:w="2225" w:type="dxa"/>
          </w:tcPr>
          <w:p w:rsidR="00FF1333" w:rsidRDefault="00FF1333">
            <w:pPr>
              <w:rPr>
                <w:rFonts w:ascii="Arial" w:hAnsi="Arial" w:cs="Arial"/>
              </w:rPr>
            </w:pPr>
          </w:p>
        </w:tc>
      </w:tr>
      <w:tr w:rsidR="00FF1333" w:rsidTr="00F65EB0">
        <w:trPr>
          <w:cantSplit/>
        </w:trPr>
        <w:tc>
          <w:tcPr>
            <w:tcW w:w="2178" w:type="dxa"/>
            <w:shd w:val="clear" w:color="auto" w:fill="E0E0E0"/>
          </w:tcPr>
          <w:p w:rsidR="00FF1333" w:rsidRDefault="00FF133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895" w:type="dxa"/>
            <w:gridSpan w:val="3"/>
          </w:tcPr>
          <w:p w:rsidR="00FF1333" w:rsidRDefault="00FF1333">
            <w:pPr>
              <w:rPr>
                <w:rFonts w:ascii="Arial" w:hAnsi="Arial" w:cs="Arial"/>
              </w:rPr>
            </w:pPr>
          </w:p>
        </w:tc>
        <w:tc>
          <w:tcPr>
            <w:tcW w:w="2225" w:type="dxa"/>
          </w:tcPr>
          <w:p w:rsidR="00FF1333" w:rsidRDefault="00FF1333">
            <w:pPr>
              <w:rPr>
                <w:rFonts w:ascii="Arial" w:hAnsi="Arial" w:cs="Arial"/>
              </w:rPr>
            </w:pPr>
          </w:p>
        </w:tc>
      </w:tr>
      <w:tr w:rsidR="0018270B" w:rsidTr="00F65EB0">
        <w:trPr>
          <w:cantSplit/>
        </w:trPr>
        <w:tc>
          <w:tcPr>
            <w:tcW w:w="2178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8895" w:type="dxa"/>
            <w:gridSpan w:val="3"/>
          </w:tcPr>
          <w:p w:rsidR="0018270B" w:rsidRDefault="001827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</w:t>
            </w:r>
          </w:p>
          <w:p w:rsidR="0018270B" w:rsidRDefault="001827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Reviewer/Approver:</w:t>
            </w:r>
            <w:r w:rsidR="00D02351">
              <w:rPr>
                <w:rFonts w:ascii="Arial" w:hAnsi="Arial" w:cs="Arial"/>
              </w:rPr>
              <w:t xml:space="preserve">                       </w:t>
            </w:r>
          </w:p>
        </w:tc>
        <w:tc>
          <w:tcPr>
            <w:tcW w:w="2225" w:type="dxa"/>
          </w:tcPr>
          <w:p w:rsidR="0018270B" w:rsidRDefault="00FF1333">
            <w:pPr>
              <w:rPr>
                <w:rFonts w:ascii="Arial" w:hAnsi="Arial" w:cs="Arial"/>
              </w:rPr>
            </w:pPr>
            <w:r w:rsidRPr="009B0F41">
              <w:rPr>
                <w:rFonts w:ascii="Arial" w:hAnsi="Arial" w:cs="Arial"/>
                <w:b/>
              </w:rPr>
              <w:t>Date of Approval:</w:t>
            </w:r>
          </w:p>
        </w:tc>
      </w:tr>
    </w:tbl>
    <w:p w:rsidR="0018270B" w:rsidRDefault="0018270B"/>
    <w:sectPr w:rsidR="0018270B" w:rsidSect="00754186">
      <w:headerReference w:type="default" r:id="rId15"/>
      <w:footerReference w:type="default" r:id="rId16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D1E" w:rsidRDefault="008C4D1E">
      <w:r>
        <w:separator/>
      </w:r>
    </w:p>
  </w:endnote>
  <w:endnote w:type="continuationSeparator" w:id="0">
    <w:p w:rsidR="008C4D1E" w:rsidRDefault="008C4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0BD" w:rsidRPr="00754186" w:rsidRDefault="007D40BD">
    <w:pPr>
      <w:pStyle w:val="Footer"/>
      <w:rPr>
        <w:rFonts w:ascii="Tahoma" w:hAnsi="Tahoma" w:cs="Tahoma"/>
      </w:rPr>
    </w:pP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rFonts w:ascii="Tahoma" w:hAnsi="Tahoma" w:cs="Tahoma"/>
      </w:rPr>
      <w:t xml:space="preserve">Page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PAGE </w:instrText>
    </w:r>
    <w:r w:rsidRPr="00754186">
      <w:rPr>
        <w:rFonts w:ascii="Tahoma" w:hAnsi="Tahoma" w:cs="Tahoma"/>
      </w:rPr>
      <w:fldChar w:fldCharType="separate"/>
    </w:r>
    <w:r w:rsidR="003B1D40">
      <w:rPr>
        <w:rFonts w:ascii="Tahoma" w:hAnsi="Tahoma" w:cs="Tahoma"/>
        <w:noProof/>
      </w:rPr>
      <w:t>1</w:t>
    </w:r>
    <w:r w:rsidRPr="00754186">
      <w:rPr>
        <w:rFonts w:ascii="Tahoma" w:hAnsi="Tahoma" w:cs="Tahoma"/>
      </w:rPr>
      <w:fldChar w:fldCharType="end"/>
    </w:r>
    <w:r w:rsidRPr="00754186">
      <w:rPr>
        <w:rFonts w:ascii="Tahoma" w:hAnsi="Tahoma" w:cs="Tahoma"/>
      </w:rPr>
      <w:t xml:space="preserve"> of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NUMPAGES </w:instrText>
    </w:r>
    <w:r w:rsidRPr="00754186">
      <w:rPr>
        <w:rFonts w:ascii="Tahoma" w:hAnsi="Tahoma" w:cs="Tahoma"/>
      </w:rPr>
      <w:fldChar w:fldCharType="separate"/>
    </w:r>
    <w:r w:rsidR="003B1D40">
      <w:rPr>
        <w:rFonts w:ascii="Tahoma" w:hAnsi="Tahoma" w:cs="Tahoma"/>
        <w:noProof/>
      </w:rPr>
      <w:t>10</w:t>
    </w:r>
    <w:r w:rsidRPr="00754186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D1E" w:rsidRDefault="008C4D1E">
      <w:r>
        <w:separator/>
      </w:r>
    </w:p>
  </w:footnote>
  <w:footnote w:type="continuationSeparator" w:id="0">
    <w:p w:rsidR="008C4D1E" w:rsidRDefault="008C4D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0BD" w:rsidRPr="008B1515" w:rsidRDefault="007D40BD" w:rsidP="008B1515">
    <w:pPr>
      <w:pStyle w:val="Header"/>
      <w:jc w:val="center"/>
      <w:rPr>
        <w:rFonts w:ascii="Arial" w:hAnsi="Arial" w:cs="Arial"/>
        <w:b/>
        <w:bCs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D4818"/>
    <w:multiLevelType w:val="hybridMultilevel"/>
    <w:tmpl w:val="3C6ECCF2"/>
    <w:lvl w:ilvl="0" w:tplc="D22A332A">
      <w:start w:val="1"/>
      <w:numFmt w:val="decimal"/>
      <w:lvlText w:val="%1."/>
      <w:lvlJc w:val="left"/>
      <w:pPr>
        <w:ind w:left="810" w:hanging="360"/>
      </w:pPr>
      <w:rPr>
        <w:rFonts w:ascii="Arial" w:eastAsia="Times New Roman" w:hAnsi="Arial" w:cs="Arial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A46C56"/>
    <w:multiLevelType w:val="hybridMultilevel"/>
    <w:tmpl w:val="B816A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56485"/>
    <w:multiLevelType w:val="hybridMultilevel"/>
    <w:tmpl w:val="0F1E759E"/>
    <w:lvl w:ilvl="0" w:tplc="D22A332A">
      <w:start w:val="1"/>
      <w:numFmt w:val="decimal"/>
      <w:lvlText w:val="%1."/>
      <w:lvlJc w:val="left"/>
      <w:pPr>
        <w:ind w:left="810" w:hanging="360"/>
      </w:pPr>
      <w:rPr>
        <w:rFonts w:ascii="Arial" w:eastAsia="Times New Roman" w:hAnsi="Arial" w:cs="Arial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5E974CF"/>
    <w:multiLevelType w:val="hybridMultilevel"/>
    <w:tmpl w:val="0F1E759E"/>
    <w:lvl w:ilvl="0" w:tplc="D22A332A">
      <w:start w:val="1"/>
      <w:numFmt w:val="decimal"/>
      <w:lvlText w:val="%1."/>
      <w:lvlJc w:val="left"/>
      <w:pPr>
        <w:ind w:left="900" w:hanging="360"/>
      </w:pPr>
      <w:rPr>
        <w:rFonts w:ascii="Arial" w:eastAsia="Times New Roman" w:hAnsi="Arial" w:cs="Arial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7A44B84"/>
    <w:multiLevelType w:val="hybridMultilevel"/>
    <w:tmpl w:val="0F1E759E"/>
    <w:lvl w:ilvl="0" w:tplc="D22A332A">
      <w:start w:val="1"/>
      <w:numFmt w:val="decimal"/>
      <w:lvlText w:val="%1."/>
      <w:lvlJc w:val="left"/>
      <w:pPr>
        <w:ind w:left="810" w:hanging="360"/>
      </w:pPr>
      <w:rPr>
        <w:rFonts w:ascii="Arial" w:eastAsia="Times New Roman" w:hAnsi="Arial" w:cs="Arial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6AC7227"/>
    <w:multiLevelType w:val="hybridMultilevel"/>
    <w:tmpl w:val="C1767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3B3AA3"/>
    <w:multiLevelType w:val="hybridMultilevel"/>
    <w:tmpl w:val="5972C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61B93"/>
    <w:multiLevelType w:val="hybridMultilevel"/>
    <w:tmpl w:val="15888146"/>
    <w:lvl w:ilvl="0" w:tplc="5E3443B6">
      <w:start w:val="9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wMLUwMzc3sjQ3MDVQ0lEKTi0uzszPAykwNKoFANtitywtAAAA"/>
  </w:docVars>
  <w:rsids>
    <w:rsidRoot w:val="000707B5"/>
    <w:rsid w:val="00001A4C"/>
    <w:rsid w:val="00002395"/>
    <w:rsid w:val="00006890"/>
    <w:rsid w:val="00006FC6"/>
    <w:rsid w:val="0001165C"/>
    <w:rsid w:val="000157F8"/>
    <w:rsid w:val="0001762C"/>
    <w:rsid w:val="0002053F"/>
    <w:rsid w:val="00021362"/>
    <w:rsid w:val="00022F1A"/>
    <w:rsid w:val="000231F6"/>
    <w:rsid w:val="00025DA0"/>
    <w:rsid w:val="0003078B"/>
    <w:rsid w:val="0003466C"/>
    <w:rsid w:val="00036C61"/>
    <w:rsid w:val="00042C23"/>
    <w:rsid w:val="00044229"/>
    <w:rsid w:val="000447DD"/>
    <w:rsid w:val="0004518E"/>
    <w:rsid w:val="00045B87"/>
    <w:rsid w:val="00046C29"/>
    <w:rsid w:val="000471A1"/>
    <w:rsid w:val="00050A3E"/>
    <w:rsid w:val="00051379"/>
    <w:rsid w:val="0005175F"/>
    <w:rsid w:val="00053ACA"/>
    <w:rsid w:val="00060861"/>
    <w:rsid w:val="000618F4"/>
    <w:rsid w:val="00065430"/>
    <w:rsid w:val="000669F1"/>
    <w:rsid w:val="00066CA6"/>
    <w:rsid w:val="00067708"/>
    <w:rsid w:val="00067E7A"/>
    <w:rsid w:val="000707B5"/>
    <w:rsid w:val="00072261"/>
    <w:rsid w:val="000763B7"/>
    <w:rsid w:val="00077645"/>
    <w:rsid w:val="00080D1C"/>
    <w:rsid w:val="000818D0"/>
    <w:rsid w:val="000827C5"/>
    <w:rsid w:val="00082FB7"/>
    <w:rsid w:val="00085821"/>
    <w:rsid w:val="000867DA"/>
    <w:rsid w:val="00087E37"/>
    <w:rsid w:val="00087EDE"/>
    <w:rsid w:val="000914FC"/>
    <w:rsid w:val="0009229B"/>
    <w:rsid w:val="0009520E"/>
    <w:rsid w:val="0009660F"/>
    <w:rsid w:val="00097442"/>
    <w:rsid w:val="000A2AC2"/>
    <w:rsid w:val="000A3111"/>
    <w:rsid w:val="000A5A7E"/>
    <w:rsid w:val="000A6B0C"/>
    <w:rsid w:val="000A70E1"/>
    <w:rsid w:val="000B1458"/>
    <w:rsid w:val="000B2C44"/>
    <w:rsid w:val="000B56C8"/>
    <w:rsid w:val="000B5AF5"/>
    <w:rsid w:val="000B5BD9"/>
    <w:rsid w:val="000C17FD"/>
    <w:rsid w:val="000C1CBB"/>
    <w:rsid w:val="000C5BB7"/>
    <w:rsid w:val="000D0692"/>
    <w:rsid w:val="000D1847"/>
    <w:rsid w:val="000E1552"/>
    <w:rsid w:val="000E49F3"/>
    <w:rsid w:val="000E50D4"/>
    <w:rsid w:val="000E65DE"/>
    <w:rsid w:val="000E682D"/>
    <w:rsid w:val="000E7068"/>
    <w:rsid w:val="000E70D7"/>
    <w:rsid w:val="000F0A25"/>
    <w:rsid w:val="000F3A4C"/>
    <w:rsid w:val="000F419F"/>
    <w:rsid w:val="000F4C3F"/>
    <w:rsid w:val="000F5404"/>
    <w:rsid w:val="000F5E79"/>
    <w:rsid w:val="000F6EF4"/>
    <w:rsid w:val="000F7403"/>
    <w:rsid w:val="00100EDF"/>
    <w:rsid w:val="00103CBF"/>
    <w:rsid w:val="001046C3"/>
    <w:rsid w:val="00105A2F"/>
    <w:rsid w:val="00105BEA"/>
    <w:rsid w:val="00105DCE"/>
    <w:rsid w:val="00106C82"/>
    <w:rsid w:val="00107790"/>
    <w:rsid w:val="00107876"/>
    <w:rsid w:val="00107C86"/>
    <w:rsid w:val="0011333D"/>
    <w:rsid w:val="00113729"/>
    <w:rsid w:val="00113FE7"/>
    <w:rsid w:val="001153B9"/>
    <w:rsid w:val="00117F90"/>
    <w:rsid w:val="00120814"/>
    <w:rsid w:val="00120E99"/>
    <w:rsid w:val="00121540"/>
    <w:rsid w:val="00122C84"/>
    <w:rsid w:val="00122D37"/>
    <w:rsid w:val="00122E8C"/>
    <w:rsid w:val="00122EBC"/>
    <w:rsid w:val="001268AE"/>
    <w:rsid w:val="0012704E"/>
    <w:rsid w:val="00131740"/>
    <w:rsid w:val="00143964"/>
    <w:rsid w:val="0014549F"/>
    <w:rsid w:val="00147BF1"/>
    <w:rsid w:val="001503F6"/>
    <w:rsid w:val="0015130E"/>
    <w:rsid w:val="00151AB5"/>
    <w:rsid w:val="00152D4B"/>
    <w:rsid w:val="00152D5B"/>
    <w:rsid w:val="00157EBC"/>
    <w:rsid w:val="00163CBD"/>
    <w:rsid w:val="00163F23"/>
    <w:rsid w:val="001665FA"/>
    <w:rsid w:val="0017128A"/>
    <w:rsid w:val="001726DE"/>
    <w:rsid w:val="00173977"/>
    <w:rsid w:val="00175EED"/>
    <w:rsid w:val="00177591"/>
    <w:rsid w:val="0018080F"/>
    <w:rsid w:val="00181940"/>
    <w:rsid w:val="0018270B"/>
    <w:rsid w:val="001857DE"/>
    <w:rsid w:val="00187328"/>
    <w:rsid w:val="00187C02"/>
    <w:rsid w:val="00187C1D"/>
    <w:rsid w:val="00192073"/>
    <w:rsid w:val="00194D3B"/>
    <w:rsid w:val="00195972"/>
    <w:rsid w:val="00196113"/>
    <w:rsid w:val="001A0486"/>
    <w:rsid w:val="001A109B"/>
    <w:rsid w:val="001A459D"/>
    <w:rsid w:val="001A665B"/>
    <w:rsid w:val="001B0309"/>
    <w:rsid w:val="001B3B4B"/>
    <w:rsid w:val="001B437E"/>
    <w:rsid w:val="001C0F96"/>
    <w:rsid w:val="001C1C52"/>
    <w:rsid w:val="001C232E"/>
    <w:rsid w:val="001C5FEF"/>
    <w:rsid w:val="001C6380"/>
    <w:rsid w:val="001C6B5F"/>
    <w:rsid w:val="001D1175"/>
    <w:rsid w:val="001D35BD"/>
    <w:rsid w:val="001E0D76"/>
    <w:rsid w:val="001E1A06"/>
    <w:rsid w:val="001E23FC"/>
    <w:rsid w:val="001E3FF6"/>
    <w:rsid w:val="001E4194"/>
    <w:rsid w:val="001F0ABD"/>
    <w:rsid w:val="001F0C4E"/>
    <w:rsid w:val="001F25AA"/>
    <w:rsid w:val="001F2E8B"/>
    <w:rsid w:val="001F3543"/>
    <w:rsid w:val="001F6931"/>
    <w:rsid w:val="0020458F"/>
    <w:rsid w:val="00204B37"/>
    <w:rsid w:val="002062A3"/>
    <w:rsid w:val="002104E2"/>
    <w:rsid w:val="00211AB7"/>
    <w:rsid w:val="00212663"/>
    <w:rsid w:val="0021391B"/>
    <w:rsid w:val="00214815"/>
    <w:rsid w:val="002172DC"/>
    <w:rsid w:val="00217FB0"/>
    <w:rsid w:val="00220AEC"/>
    <w:rsid w:val="0022174F"/>
    <w:rsid w:val="00223223"/>
    <w:rsid w:val="0022621A"/>
    <w:rsid w:val="00227349"/>
    <w:rsid w:val="0023380A"/>
    <w:rsid w:val="00234F1D"/>
    <w:rsid w:val="002356FD"/>
    <w:rsid w:val="00235791"/>
    <w:rsid w:val="002424C6"/>
    <w:rsid w:val="00242622"/>
    <w:rsid w:val="00245AF0"/>
    <w:rsid w:val="002467C5"/>
    <w:rsid w:val="00247E46"/>
    <w:rsid w:val="00256C7A"/>
    <w:rsid w:val="00261315"/>
    <w:rsid w:val="0026334B"/>
    <w:rsid w:val="0026734D"/>
    <w:rsid w:val="002766DA"/>
    <w:rsid w:val="00277F5C"/>
    <w:rsid w:val="00281A07"/>
    <w:rsid w:val="0028230E"/>
    <w:rsid w:val="0028444F"/>
    <w:rsid w:val="002848F6"/>
    <w:rsid w:val="002853BC"/>
    <w:rsid w:val="00285826"/>
    <w:rsid w:val="00285E66"/>
    <w:rsid w:val="00286D2E"/>
    <w:rsid w:val="00291156"/>
    <w:rsid w:val="002919DB"/>
    <w:rsid w:val="002920F4"/>
    <w:rsid w:val="002923CB"/>
    <w:rsid w:val="00292526"/>
    <w:rsid w:val="00293B0E"/>
    <w:rsid w:val="002941A7"/>
    <w:rsid w:val="00297D8B"/>
    <w:rsid w:val="002A0CCF"/>
    <w:rsid w:val="002A4D13"/>
    <w:rsid w:val="002B5267"/>
    <w:rsid w:val="002B6CFB"/>
    <w:rsid w:val="002B78DF"/>
    <w:rsid w:val="002C01ED"/>
    <w:rsid w:val="002C09DF"/>
    <w:rsid w:val="002C50E6"/>
    <w:rsid w:val="002D1BFE"/>
    <w:rsid w:val="002D1F83"/>
    <w:rsid w:val="002D539B"/>
    <w:rsid w:val="002D6323"/>
    <w:rsid w:val="002E0700"/>
    <w:rsid w:val="002E0FFA"/>
    <w:rsid w:val="002E3893"/>
    <w:rsid w:val="002E40C5"/>
    <w:rsid w:val="002E418B"/>
    <w:rsid w:val="002E4B7D"/>
    <w:rsid w:val="002E71A7"/>
    <w:rsid w:val="002E7AFA"/>
    <w:rsid w:val="002F2CE0"/>
    <w:rsid w:val="002F6877"/>
    <w:rsid w:val="00302016"/>
    <w:rsid w:val="00302F6F"/>
    <w:rsid w:val="00305CB3"/>
    <w:rsid w:val="00306F64"/>
    <w:rsid w:val="00310153"/>
    <w:rsid w:val="00312AFF"/>
    <w:rsid w:val="00312DC9"/>
    <w:rsid w:val="00313017"/>
    <w:rsid w:val="00315EA5"/>
    <w:rsid w:val="00316BE7"/>
    <w:rsid w:val="003230B0"/>
    <w:rsid w:val="00325F5D"/>
    <w:rsid w:val="00332A70"/>
    <w:rsid w:val="003331FD"/>
    <w:rsid w:val="00342F94"/>
    <w:rsid w:val="003439E3"/>
    <w:rsid w:val="00346385"/>
    <w:rsid w:val="00351299"/>
    <w:rsid w:val="00351501"/>
    <w:rsid w:val="003526B5"/>
    <w:rsid w:val="00352E09"/>
    <w:rsid w:val="00354BF7"/>
    <w:rsid w:val="00357376"/>
    <w:rsid w:val="003575FA"/>
    <w:rsid w:val="003605C7"/>
    <w:rsid w:val="00360EFD"/>
    <w:rsid w:val="00362C4A"/>
    <w:rsid w:val="003649EF"/>
    <w:rsid w:val="00365068"/>
    <w:rsid w:val="003666BD"/>
    <w:rsid w:val="00367A44"/>
    <w:rsid w:val="00370DA3"/>
    <w:rsid w:val="00371228"/>
    <w:rsid w:val="00371E19"/>
    <w:rsid w:val="003723DD"/>
    <w:rsid w:val="00373E8B"/>
    <w:rsid w:val="003741CC"/>
    <w:rsid w:val="00376BEF"/>
    <w:rsid w:val="00377B0D"/>
    <w:rsid w:val="003801E1"/>
    <w:rsid w:val="003844AA"/>
    <w:rsid w:val="0038578A"/>
    <w:rsid w:val="00385A9E"/>
    <w:rsid w:val="00387F9B"/>
    <w:rsid w:val="00390829"/>
    <w:rsid w:val="00391A0E"/>
    <w:rsid w:val="003953CC"/>
    <w:rsid w:val="00395782"/>
    <w:rsid w:val="00396469"/>
    <w:rsid w:val="003973CF"/>
    <w:rsid w:val="0039795E"/>
    <w:rsid w:val="003A0956"/>
    <w:rsid w:val="003A1BA7"/>
    <w:rsid w:val="003A3263"/>
    <w:rsid w:val="003A3CFE"/>
    <w:rsid w:val="003A52F2"/>
    <w:rsid w:val="003B0106"/>
    <w:rsid w:val="003B0251"/>
    <w:rsid w:val="003B1851"/>
    <w:rsid w:val="003B1D40"/>
    <w:rsid w:val="003B5EE5"/>
    <w:rsid w:val="003B73AD"/>
    <w:rsid w:val="003C5A1E"/>
    <w:rsid w:val="003C6BED"/>
    <w:rsid w:val="003C73E2"/>
    <w:rsid w:val="003D03BC"/>
    <w:rsid w:val="003D1975"/>
    <w:rsid w:val="003D60E2"/>
    <w:rsid w:val="003D7B77"/>
    <w:rsid w:val="003F1116"/>
    <w:rsid w:val="003F1825"/>
    <w:rsid w:val="003F3518"/>
    <w:rsid w:val="003F3A59"/>
    <w:rsid w:val="003F6937"/>
    <w:rsid w:val="003F6AAB"/>
    <w:rsid w:val="003F76F1"/>
    <w:rsid w:val="0040548F"/>
    <w:rsid w:val="004068BB"/>
    <w:rsid w:val="00407DB2"/>
    <w:rsid w:val="00413260"/>
    <w:rsid w:val="004227A6"/>
    <w:rsid w:val="00422CC2"/>
    <w:rsid w:val="004237D7"/>
    <w:rsid w:val="00427C6C"/>
    <w:rsid w:val="004313D5"/>
    <w:rsid w:val="004318C4"/>
    <w:rsid w:val="00431F5B"/>
    <w:rsid w:val="004320CF"/>
    <w:rsid w:val="0043271D"/>
    <w:rsid w:val="00432BEE"/>
    <w:rsid w:val="004342FA"/>
    <w:rsid w:val="00436693"/>
    <w:rsid w:val="004375A5"/>
    <w:rsid w:val="00437E0D"/>
    <w:rsid w:val="00440CB2"/>
    <w:rsid w:val="00440E05"/>
    <w:rsid w:val="004415D8"/>
    <w:rsid w:val="00442625"/>
    <w:rsid w:val="00447384"/>
    <w:rsid w:val="00450DCF"/>
    <w:rsid w:val="004546B7"/>
    <w:rsid w:val="00456116"/>
    <w:rsid w:val="0045796F"/>
    <w:rsid w:val="00457D01"/>
    <w:rsid w:val="0046047D"/>
    <w:rsid w:val="00461DAA"/>
    <w:rsid w:val="00466661"/>
    <w:rsid w:val="00470879"/>
    <w:rsid w:val="004709B1"/>
    <w:rsid w:val="004709F4"/>
    <w:rsid w:val="00470BE8"/>
    <w:rsid w:val="004713F8"/>
    <w:rsid w:val="00471C4D"/>
    <w:rsid w:val="004724B5"/>
    <w:rsid w:val="004729BA"/>
    <w:rsid w:val="004749E1"/>
    <w:rsid w:val="004763BE"/>
    <w:rsid w:val="004767D0"/>
    <w:rsid w:val="00480A95"/>
    <w:rsid w:val="0048132F"/>
    <w:rsid w:val="004863A0"/>
    <w:rsid w:val="00491787"/>
    <w:rsid w:val="00493253"/>
    <w:rsid w:val="00494E13"/>
    <w:rsid w:val="00495725"/>
    <w:rsid w:val="004A47CD"/>
    <w:rsid w:val="004A52FE"/>
    <w:rsid w:val="004A737E"/>
    <w:rsid w:val="004A768F"/>
    <w:rsid w:val="004B1EDE"/>
    <w:rsid w:val="004B4272"/>
    <w:rsid w:val="004B5B46"/>
    <w:rsid w:val="004B715C"/>
    <w:rsid w:val="004C0B78"/>
    <w:rsid w:val="004C3C91"/>
    <w:rsid w:val="004C58E3"/>
    <w:rsid w:val="004C5B9D"/>
    <w:rsid w:val="004C62D4"/>
    <w:rsid w:val="004C7384"/>
    <w:rsid w:val="004D10B7"/>
    <w:rsid w:val="004D2C8B"/>
    <w:rsid w:val="004D2CF8"/>
    <w:rsid w:val="004D6582"/>
    <w:rsid w:val="004D77C9"/>
    <w:rsid w:val="004E31DF"/>
    <w:rsid w:val="004E3B40"/>
    <w:rsid w:val="004E4E3F"/>
    <w:rsid w:val="004E71F3"/>
    <w:rsid w:val="004F0910"/>
    <w:rsid w:val="004F0C79"/>
    <w:rsid w:val="004F1C56"/>
    <w:rsid w:val="004F4314"/>
    <w:rsid w:val="004F4A0A"/>
    <w:rsid w:val="004F4F76"/>
    <w:rsid w:val="004F6634"/>
    <w:rsid w:val="00507297"/>
    <w:rsid w:val="00510C48"/>
    <w:rsid w:val="00510D66"/>
    <w:rsid w:val="005124E8"/>
    <w:rsid w:val="005134E4"/>
    <w:rsid w:val="00513EAB"/>
    <w:rsid w:val="00514687"/>
    <w:rsid w:val="00515628"/>
    <w:rsid w:val="00515CBE"/>
    <w:rsid w:val="005174FB"/>
    <w:rsid w:val="00517CD6"/>
    <w:rsid w:val="00520006"/>
    <w:rsid w:val="00520D48"/>
    <w:rsid w:val="00521148"/>
    <w:rsid w:val="00522F58"/>
    <w:rsid w:val="00523F87"/>
    <w:rsid w:val="0052417E"/>
    <w:rsid w:val="005245A3"/>
    <w:rsid w:val="00530E86"/>
    <w:rsid w:val="00531E1F"/>
    <w:rsid w:val="00533359"/>
    <w:rsid w:val="00533761"/>
    <w:rsid w:val="00536031"/>
    <w:rsid w:val="00536F8B"/>
    <w:rsid w:val="00537542"/>
    <w:rsid w:val="0054335F"/>
    <w:rsid w:val="0054431C"/>
    <w:rsid w:val="00546C93"/>
    <w:rsid w:val="00550385"/>
    <w:rsid w:val="00551054"/>
    <w:rsid w:val="005524FD"/>
    <w:rsid w:val="00552AC3"/>
    <w:rsid w:val="00553A5D"/>
    <w:rsid w:val="005541C9"/>
    <w:rsid w:val="005564F3"/>
    <w:rsid w:val="00556755"/>
    <w:rsid w:val="00567856"/>
    <w:rsid w:val="005717AB"/>
    <w:rsid w:val="00572E00"/>
    <w:rsid w:val="00574254"/>
    <w:rsid w:val="00574BE5"/>
    <w:rsid w:val="00574E79"/>
    <w:rsid w:val="005822CB"/>
    <w:rsid w:val="00584AA9"/>
    <w:rsid w:val="00591E11"/>
    <w:rsid w:val="005921B7"/>
    <w:rsid w:val="00594582"/>
    <w:rsid w:val="00594978"/>
    <w:rsid w:val="005A0D5D"/>
    <w:rsid w:val="005A1379"/>
    <w:rsid w:val="005A1CB6"/>
    <w:rsid w:val="005A2674"/>
    <w:rsid w:val="005A2AAC"/>
    <w:rsid w:val="005A35D7"/>
    <w:rsid w:val="005A7571"/>
    <w:rsid w:val="005B1020"/>
    <w:rsid w:val="005B3137"/>
    <w:rsid w:val="005B6188"/>
    <w:rsid w:val="005B6D5C"/>
    <w:rsid w:val="005C1819"/>
    <w:rsid w:val="005C26B3"/>
    <w:rsid w:val="005C368C"/>
    <w:rsid w:val="005C4B54"/>
    <w:rsid w:val="005C72E9"/>
    <w:rsid w:val="005D0890"/>
    <w:rsid w:val="005D1073"/>
    <w:rsid w:val="005D2F75"/>
    <w:rsid w:val="005D3161"/>
    <w:rsid w:val="005D3DA5"/>
    <w:rsid w:val="005D3F7C"/>
    <w:rsid w:val="005D4068"/>
    <w:rsid w:val="005E05D5"/>
    <w:rsid w:val="005E1437"/>
    <w:rsid w:val="005E6B0F"/>
    <w:rsid w:val="005E6E9F"/>
    <w:rsid w:val="005E7EF2"/>
    <w:rsid w:val="005F0234"/>
    <w:rsid w:val="005F0CA8"/>
    <w:rsid w:val="005F2EB6"/>
    <w:rsid w:val="005F39EA"/>
    <w:rsid w:val="005F4FB0"/>
    <w:rsid w:val="005F65B2"/>
    <w:rsid w:val="005F68E3"/>
    <w:rsid w:val="005F7DBA"/>
    <w:rsid w:val="00600746"/>
    <w:rsid w:val="00602690"/>
    <w:rsid w:val="00602E40"/>
    <w:rsid w:val="0060638B"/>
    <w:rsid w:val="0060649F"/>
    <w:rsid w:val="0060711D"/>
    <w:rsid w:val="00610039"/>
    <w:rsid w:val="0061118A"/>
    <w:rsid w:val="0061449C"/>
    <w:rsid w:val="0061710C"/>
    <w:rsid w:val="00620103"/>
    <w:rsid w:val="00621765"/>
    <w:rsid w:val="0062380A"/>
    <w:rsid w:val="00625BFC"/>
    <w:rsid w:val="0062734C"/>
    <w:rsid w:val="00627508"/>
    <w:rsid w:val="006352B0"/>
    <w:rsid w:val="00640559"/>
    <w:rsid w:val="00643F18"/>
    <w:rsid w:val="00644455"/>
    <w:rsid w:val="00645B17"/>
    <w:rsid w:val="00647CBE"/>
    <w:rsid w:val="00650DD0"/>
    <w:rsid w:val="00652F38"/>
    <w:rsid w:val="006546DC"/>
    <w:rsid w:val="00654742"/>
    <w:rsid w:val="00656093"/>
    <w:rsid w:val="00660F6A"/>
    <w:rsid w:val="006624C5"/>
    <w:rsid w:val="00665F1E"/>
    <w:rsid w:val="0067144D"/>
    <w:rsid w:val="00672008"/>
    <w:rsid w:val="00675C43"/>
    <w:rsid w:val="00676CA4"/>
    <w:rsid w:val="00680667"/>
    <w:rsid w:val="006811E1"/>
    <w:rsid w:val="00682A3A"/>
    <w:rsid w:val="00685732"/>
    <w:rsid w:val="00686AB0"/>
    <w:rsid w:val="00686DB7"/>
    <w:rsid w:val="0068710B"/>
    <w:rsid w:val="006909C9"/>
    <w:rsid w:val="00692D88"/>
    <w:rsid w:val="00694CAB"/>
    <w:rsid w:val="006966BB"/>
    <w:rsid w:val="006A0BB0"/>
    <w:rsid w:val="006A1B13"/>
    <w:rsid w:val="006A65C0"/>
    <w:rsid w:val="006A6677"/>
    <w:rsid w:val="006A75E2"/>
    <w:rsid w:val="006A7747"/>
    <w:rsid w:val="006A774B"/>
    <w:rsid w:val="006A7EF3"/>
    <w:rsid w:val="006B6AE9"/>
    <w:rsid w:val="006C2E78"/>
    <w:rsid w:val="006C37F8"/>
    <w:rsid w:val="006C3F9A"/>
    <w:rsid w:val="006C75EF"/>
    <w:rsid w:val="006C7874"/>
    <w:rsid w:val="006D163C"/>
    <w:rsid w:val="006D4D9B"/>
    <w:rsid w:val="006D5524"/>
    <w:rsid w:val="006E0BB0"/>
    <w:rsid w:val="006E1334"/>
    <w:rsid w:val="006E141C"/>
    <w:rsid w:val="006E2A6C"/>
    <w:rsid w:val="006E2AF2"/>
    <w:rsid w:val="006E5359"/>
    <w:rsid w:val="006E5AF9"/>
    <w:rsid w:val="006E787A"/>
    <w:rsid w:val="006E78AD"/>
    <w:rsid w:val="006F0987"/>
    <w:rsid w:val="006F0EDA"/>
    <w:rsid w:val="006F137B"/>
    <w:rsid w:val="006F4506"/>
    <w:rsid w:val="006F4F3D"/>
    <w:rsid w:val="00701C32"/>
    <w:rsid w:val="007057A0"/>
    <w:rsid w:val="00706742"/>
    <w:rsid w:val="00706933"/>
    <w:rsid w:val="007106A5"/>
    <w:rsid w:val="00711BF2"/>
    <w:rsid w:val="00715E19"/>
    <w:rsid w:val="00716506"/>
    <w:rsid w:val="007165F5"/>
    <w:rsid w:val="00717D72"/>
    <w:rsid w:val="00717F2E"/>
    <w:rsid w:val="00721212"/>
    <w:rsid w:val="00721D8D"/>
    <w:rsid w:val="0072255C"/>
    <w:rsid w:val="0072760E"/>
    <w:rsid w:val="00727CC2"/>
    <w:rsid w:val="007338EA"/>
    <w:rsid w:val="00734198"/>
    <w:rsid w:val="0073590D"/>
    <w:rsid w:val="007378A8"/>
    <w:rsid w:val="00747619"/>
    <w:rsid w:val="00754186"/>
    <w:rsid w:val="00756169"/>
    <w:rsid w:val="00760D2F"/>
    <w:rsid w:val="00761082"/>
    <w:rsid w:val="0076179D"/>
    <w:rsid w:val="00761A18"/>
    <w:rsid w:val="00762431"/>
    <w:rsid w:val="00762B4B"/>
    <w:rsid w:val="007636A6"/>
    <w:rsid w:val="00763769"/>
    <w:rsid w:val="00767ECB"/>
    <w:rsid w:val="0077233A"/>
    <w:rsid w:val="00773558"/>
    <w:rsid w:val="0077633A"/>
    <w:rsid w:val="00776FA1"/>
    <w:rsid w:val="00780D6B"/>
    <w:rsid w:val="00781047"/>
    <w:rsid w:val="00781C4E"/>
    <w:rsid w:val="0078207A"/>
    <w:rsid w:val="0078276E"/>
    <w:rsid w:val="007827C2"/>
    <w:rsid w:val="00787B44"/>
    <w:rsid w:val="00790AFC"/>
    <w:rsid w:val="00790D17"/>
    <w:rsid w:val="0079589F"/>
    <w:rsid w:val="00796DDA"/>
    <w:rsid w:val="007A2074"/>
    <w:rsid w:val="007A372F"/>
    <w:rsid w:val="007A44AD"/>
    <w:rsid w:val="007A5922"/>
    <w:rsid w:val="007A63F8"/>
    <w:rsid w:val="007B0498"/>
    <w:rsid w:val="007B0704"/>
    <w:rsid w:val="007B1773"/>
    <w:rsid w:val="007B75DB"/>
    <w:rsid w:val="007B7DC6"/>
    <w:rsid w:val="007C0CFD"/>
    <w:rsid w:val="007C0D9E"/>
    <w:rsid w:val="007C1A58"/>
    <w:rsid w:val="007C1DDB"/>
    <w:rsid w:val="007C3987"/>
    <w:rsid w:val="007C780C"/>
    <w:rsid w:val="007D0A90"/>
    <w:rsid w:val="007D13CD"/>
    <w:rsid w:val="007D177F"/>
    <w:rsid w:val="007D1879"/>
    <w:rsid w:val="007D20F5"/>
    <w:rsid w:val="007D40BD"/>
    <w:rsid w:val="007D789A"/>
    <w:rsid w:val="007D7A59"/>
    <w:rsid w:val="007D7C4C"/>
    <w:rsid w:val="007E2E70"/>
    <w:rsid w:val="007F110A"/>
    <w:rsid w:val="007F1EB4"/>
    <w:rsid w:val="007F22FB"/>
    <w:rsid w:val="007F39AC"/>
    <w:rsid w:val="007F715C"/>
    <w:rsid w:val="0080097A"/>
    <w:rsid w:val="00803656"/>
    <w:rsid w:val="00804306"/>
    <w:rsid w:val="008058B2"/>
    <w:rsid w:val="00805DF6"/>
    <w:rsid w:val="00807C8F"/>
    <w:rsid w:val="0081342E"/>
    <w:rsid w:val="00814FB5"/>
    <w:rsid w:val="00816033"/>
    <w:rsid w:val="00816106"/>
    <w:rsid w:val="0082137D"/>
    <w:rsid w:val="00822365"/>
    <w:rsid w:val="00824635"/>
    <w:rsid w:val="008248D3"/>
    <w:rsid w:val="00825F62"/>
    <w:rsid w:val="008263B4"/>
    <w:rsid w:val="00826952"/>
    <w:rsid w:val="00826B10"/>
    <w:rsid w:val="008345C6"/>
    <w:rsid w:val="008367CA"/>
    <w:rsid w:val="00841A13"/>
    <w:rsid w:val="00842EB1"/>
    <w:rsid w:val="00843C12"/>
    <w:rsid w:val="00846E36"/>
    <w:rsid w:val="008470C6"/>
    <w:rsid w:val="00852B2D"/>
    <w:rsid w:val="00852D60"/>
    <w:rsid w:val="0085381A"/>
    <w:rsid w:val="00853EEA"/>
    <w:rsid w:val="00854731"/>
    <w:rsid w:val="00857C70"/>
    <w:rsid w:val="008603BF"/>
    <w:rsid w:val="00864DCF"/>
    <w:rsid w:val="0086533E"/>
    <w:rsid w:val="008660C9"/>
    <w:rsid w:val="008664EA"/>
    <w:rsid w:val="00867D1A"/>
    <w:rsid w:val="0087031C"/>
    <w:rsid w:val="0087140A"/>
    <w:rsid w:val="0087682F"/>
    <w:rsid w:val="00876901"/>
    <w:rsid w:val="008776B1"/>
    <w:rsid w:val="00880171"/>
    <w:rsid w:val="008825EE"/>
    <w:rsid w:val="00883081"/>
    <w:rsid w:val="00885B2F"/>
    <w:rsid w:val="0088609B"/>
    <w:rsid w:val="008862D0"/>
    <w:rsid w:val="00886E96"/>
    <w:rsid w:val="00890957"/>
    <w:rsid w:val="008922A9"/>
    <w:rsid w:val="00892E0C"/>
    <w:rsid w:val="00894BCD"/>
    <w:rsid w:val="0089543A"/>
    <w:rsid w:val="008961FB"/>
    <w:rsid w:val="00896666"/>
    <w:rsid w:val="00896E4E"/>
    <w:rsid w:val="008A1446"/>
    <w:rsid w:val="008A2DCC"/>
    <w:rsid w:val="008A5F0A"/>
    <w:rsid w:val="008A5FF0"/>
    <w:rsid w:val="008A62D0"/>
    <w:rsid w:val="008A6740"/>
    <w:rsid w:val="008A6A0C"/>
    <w:rsid w:val="008A6C37"/>
    <w:rsid w:val="008A7F0C"/>
    <w:rsid w:val="008B1515"/>
    <w:rsid w:val="008B162E"/>
    <w:rsid w:val="008B259F"/>
    <w:rsid w:val="008B34B3"/>
    <w:rsid w:val="008B3865"/>
    <w:rsid w:val="008B4E69"/>
    <w:rsid w:val="008B63CA"/>
    <w:rsid w:val="008B75B7"/>
    <w:rsid w:val="008C0094"/>
    <w:rsid w:val="008C1458"/>
    <w:rsid w:val="008C34D2"/>
    <w:rsid w:val="008C4D1E"/>
    <w:rsid w:val="008C5AC7"/>
    <w:rsid w:val="008C6030"/>
    <w:rsid w:val="008C764F"/>
    <w:rsid w:val="008D1EBE"/>
    <w:rsid w:val="008D1F27"/>
    <w:rsid w:val="008D2E51"/>
    <w:rsid w:val="008D35DC"/>
    <w:rsid w:val="008D4550"/>
    <w:rsid w:val="008D47C5"/>
    <w:rsid w:val="008D4B1C"/>
    <w:rsid w:val="008D6050"/>
    <w:rsid w:val="008D69DB"/>
    <w:rsid w:val="008D6DE0"/>
    <w:rsid w:val="008D74D0"/>
    <w:rsid w:val="008D783E"/>
    <w:rsid w:val="008D7D84"/>
    <w:rsid w:val="008E1908"/>
    <w:rsid w:val="008E2922"/>
    <w:rsid w:val="008E5C7C"/>
    <w:rsid w:val="008F21A4"/>
    <w:rsid w:val="008F31F4"/>
    <w:rsid w:val="008F49CE"/>
    <w:rsid w:val="008F536A"/>
    <w:rsid w:val="008F6F75"/>
    <w:rsid w:val="009026AD"/>
    <w:rsid w:val="009032A9"/>
    <w:rsid w:val="00904E2D"/>
    <w:rsid w:val="00907040"/>
    <w:rsid w:val="009071CF"/>
    <w:rsid w:val="0091013D"/>
    <w:rsid w:val="0091032E"/>
    <w:rsid w:val="00911B88"/>
    <w:rsid w:val="009135D4"/>
    <w:rsid w:val="00913E7B"/>
    <w:rsid w:val="009173B5"/>
    <w:rsid w:val="00922B36"/>
    <w:rsid w:val="00922CC4"/>
    <w:rsid w:val="0092307F"/>
    <w:rsid w:val="0092369E"/>
    <w:rsid w:val="00924E20"/>
    <w:rsid w:val="0092756B"/>
    <w:rsid w:val="00932ABC"/>
    <w:rsid w:val="00935538"/>
    <w:rsid w:val="00936CDE"/>
    <w:rsid w:val="009401CC"/>
    <w:rsid w:val="0094133A"/>
    <w:rsid w:val="00944A50"/>
    <w:rsid w:val="00946AF5"/>
    <w:rsid w:val="00951C79"/>
    <w:rsid w:val="00955700"/>
    <w:rsid w:val="0095627A"/>
    <w:rsid w:val="00956B42"/>
    <w:rsid w:val="009571C3"/>
    <w:rsid w:val="00962F26"/>
    <w:rsid w:val="00963CED"/>
    <w:rsid w:val="009654B7"/>
    <w:rsid w:val="00970C42"/>
    <w:rsid w:val="00971F44"/>
    <w:rsid w:val="00972241"/>
    <w:rsid w:val="009754D9"/>
    <w:rsid w:val="009865F2"/>
    <w:rsid w:val="009873AE"/>
    <w:rsid w:val="00990047"/>
    <w:rsid w:val="00991D90"/>
    <w:rsid w:val="00995248"/>
    <w:rsid w:val="00995466"/>
    <w:rsid w:val="00997B0D"/>
    <w:rsid w:val="00997BBC"/>
    <w:rsid w:val="009A1439"/>
    <w:rsid w:val="009A1463"/>
    <w:rsid w:val="009A19FE"/>
    <w:rsid w:val="009A2874"/>
    <w:rsid w:val="009A2D4F"/>
    <w:rsid w:val="009B00A6"/>
    <w:rsid w:val="009B4974"/>
    <w:rsid w:val="009B68E4"/>
    <w:rsid w:val="009C0820"/>
    <w:rsid w:val="009C194E"/>
    <w:rsid w:val="009C35D2"/>
    <w:rsid w:val="009C4D08"/>
    <w:rsid w:val="009D018F"/>
    <w:rsid w:val="009D3D1B"/>
    <w:rsid w:val="009E481A"/>
    <w:rsid w:val="009E4B28"/>
    <w:rsid w:val="009E4EE1"/>
    <w:rsid w:val="009E4F5D"/>
    <w:rsid w:val="009E52B6"/>
    <w:rsid w:val="009E7730"/>
    <w:rsid w:val="009F0B94"/>
    <w:rsid w:val="009F1401"/>
    <w:rsid w:val="009F2077"/>
    <w:rsid w:val="009F2C4B"/>
    <w:rsid w:val="00A01AC6"/>
    <w:rsid w:val="00A01E35"/>
    <w:rsid w:val="00A01F1E"/>
    <w:rsid w:val="00A06250"/>
    <w:rsid w:val="00A06AE5"/>
    <w:rsid w:val="00A06CD5"/>
    <w:rsid w:val="00A119FA"/>
    <w:rsid w:val="00A1232A"/>
    <w:rsid w:val="00A12872"/>
    <w:rsid w:val="00A20787"/>
    <w:rsid w:val="00A21806"/>
    <w:rsid w:val="00A23B49"/>
    <w:rsid w:val="00A26163"/>
    <w:rsid w:val="00A27322"/>
    <w:rsid w:val="00A27773"/>
    <w:rsid w:val="00A34E61"/>
    <w:rsid w:val="00A34EA4"/>
    <w:rsid w:val="00A3615C"/>
    <w:rsid w:val="00A370D5"/>
    <w:rsid w:val="00A450BF"/>
    <w:rsid w:val="00A4571A"/>
    <w:rsid w:val="00A46B60"/>
    <w:rsid w:val="00A50783"/>
    <w:rsid w:val="00A543C0"/>
    <w:rsid w:val="00A54438"/>
    <w:rsid w:val="00A600BD"/>
    <w:rsid w:val="00A622CD"/>
    <w:rsid w:val="00A6323C"/>
    <w:rsid w:val="00A645EF"/>
    <w:rsid w:val="00A64C95"/>
    <w:rsid w:val="00A652ED"/>
    <w:rsid w:val="00A65567"/>
    <w:rsid w:val="00A65685"/>
    <w:rsid w:val="00A72E3A"/>
    <w:rsid w:val="00A73232"/>
    <w:rsid w:val="00A75448"/>
    <w:rsid w:val="00A75BA7"/>
    <w:rsid w:val="00A76155"/>
    <w:rsid w:val="00A81355"/>
    <w:rsid w:val="00A81D63"/>
    <w:rsid w:val="00A82C51"/>
    <w:rsid w:val="00A834D5"/>
    <w:rsid w:val="00A8406B"/>
    <w:rsid w:val="00A84157"/>
    <w:rsid w:val="00A84B96"/>
    <w:rsid w:val="00A85187"/>
    <w:rsid w:val="00A86517"/>
    <w:rsid w:val="00A87064"/>
    <w:rsid w:val="00A9284F"/>
    <w:rsid w:val="00A92DEB"/>
    <w:rsid w:val="00A92F95"/>
    <w:rsid w:val="00A930F1"/>
    <w:rsid w:val="00A9324F"/>
    <w:rsid w:val="00A949B4"/>
    <w:rsid w:val="00A9609E"/>
    <w:rsid w:val="00AA0477"/>
    <w:rsid w:val="00AA224A"/>
    <w:rsid w:val="00AA3216"/>
    <w:rsid w:val="00AA70D3"/>
    <w:rsid w:val="00AB193D"/>
    <w:rsid w:val="00AB263B"/>
    <w:rsid w:val="00AB2B6B"/>
    <w:rsid w:val="00AB4D13"/>
    <w:rsid w:val="00AB4FC7"/>
    <w:rsid w:val="00AB514D"/>
    <w:rsid w:val="00AC03DF"/>
    <w:rsid w:val="00AC3A18"/>
    <w:rsid w:val="00AC5182"/>
    <w:rsid w:val="00AC6360"/>
    <w:rsid w:val="00AC6875"/>
    <w:rsid w:val="00AD335B"/>
    <w:rsid w:val="00AD389C"/>
    <w:rsid w:val="00AD490B"/>
    <w:rsid w:val="00AD4ADA"/>
    <w:rsid w:val="00AD5BC5"/>
    <w:rsid w:val="00AD69D0"/>
    <w:rsid w:val="00AD7C34"/>
    <w:rsid w:val="00AE200F"/>
    <w:rsid w:val="00AE4F5A"/>
    <w:rsid w:val="00AE7905"/>
    <w:rsid w:val="00AE7A09"/>
    <w:rsid w:val="00AE7F49"/>
    <w:rsid w:val="00AF164F"/>
    <w:rsid w:val="00AF3A7F"/>
    <w:rsid w:val="00AF46AE"/>
    <w:rsid w:val="00AF7D8B"/>
    <w:rsid w:val="00B00B2F"/>
    <w:rsid w:val="00B01760"/>
    <w:rsid w:val="00B02E00"/>
    <w:rsid w:val="00B04E86"/>
    <w:rsid w:val="00B0697C"/>
    <w:rsid w:val="00B06DD2"/>
    <w:rsid w:val="00B11CC6"/>
    <w:rsid w:val="00B11D17"/>
    <w:rsid w:val="00B120C2"/>
    <w:rsid w:val="00B125BC"/>
    <w:rsid w:val="00B15ADD"/>
    <w:rsid w:val="00B16C90"/>
    <w:rsid w:val="00B2377B"/>
    <w:rsid w:val="00B23D03"/>
    <w:rsid w:val="00B23DF2"/>
    <w:rsid w:val="00B263BC"/>
    <w:rsid w:val="00B26753"/>
    <w:rsid w:val="00B3119E"/>
    <w:rsid w:val="00B338E3"/>
    <w:rsid w:val="00B37E8B"/>
    <w:rsid w:val="00B4096A"/>
    <w:rsid w:val="00B40A7D"/>
    <w:rsid w:val="00B41520"/>
    <w:rsid w:val="00B42EBB"/>
    <w:rsid w:val="00B47313"/>
    <w:rsid w:val="00B474F1"/>
    <w:rsid w:val="00B524AE"/>
    <w:rsid w:val="00B6149A"/>
    <w:rsid w:val="00B6392F"/>
    <w:rsid w:val="00B66D40"/>
    <w:rsid w:val="00B66DA1"/>
    <w:rsid w:val="00B66E7F"/>
    <w:rsid w:val="00B7006C"/>
    <w:rsid w:val="00B70E59"/>
    <w:rsid w:val="00B720E2"/>
    <w:rsid w:val="00B72941"/>
    <w:rsid w:val="00B80F19"/>
    <w:rsid w:val="00B82301"/>
    <w:rsid w:val="00B85384"/>
    <w:rsid w:val="00B87059"/>
    <w:rsid w:val="00B92414"/>
    <w:rsid w:val="00B929FC"/>
    <w:rsid w:val="00B92BA1"/>
    <w:rsid w:val="00B92BD6"/>
    <w:rsid w:val="00B92F85"/>
    <w:rsid w:val="00B9343C"/>
    <w:rsid w:val="00B946FC"/>
    <w:rsid w:val="00B94784"/>
    <w:rsid w:val="00B94CEA"/>
    <w:rsid w:val="00BA1C63"/>
    <w:rsid w:val="00BA26AA"/>
    <w:rsid w:val="00BA3D43"/>
    <w:rsid w:val="00BA629E"/>
    <w:rsid w:val="00BA76BC"/>
    <w:rsid w:val="00BA780B"/>
    <w:rsid w:val="00BB01F6"/>
    <w:rsid w:val="00BB06A5"/>
    <w:rsid w:val="00BB08C9"/>
    <w:rsid w:val="00BB2FDA"/>
    <w:rsid w:val="00BB32A4"/>
    <w:rsid w:val="00BB4A3F"/>
    <w:rsid w:val="00BB5B04"/>
    <w:rsid w:val="00BB62EB"/>
    <w:rsid w:val="00BC0116"/>
    <w:rsid w:val="00BC0A22"/>
    <w:rsid w:val="00BC0CEE"/>
    <w:rsid w:val="00BC24EB"/>
    <w:rsid w:val="00BC274B"/>
    <w:rsid w:val="00BC3232"/>
    <w:rsid w:val="00BC4C20"/>
    <w:rsid w:val="00BC6616"/>
    <w:rsid w:val="00BC739C"/>
    <w:rsid w:val="00BD1D55"/>
    <w:rsid w:val="00BD1DEC"/>
    <w:rsid w:val="00BE2114"/>
    <w:rsid w:val="00BE2549"/>
    <w:rsid w:val="00BE6733"/>
    <w:rsid w:val="00BF0131"/>
    <w:rsid w:val="00BF0701"/>
    <w:rsid w:val="00BF4C6A"/>
    <w:rsid w:val="00BF61DA"/>
    <w:rsid w:val="00C002A4"/>
    <w:rsid w:val="00C01781"/>
    <w:rsid w:val="00C021B6"/>
    <w:rsid w:val="00C11B7A"/>
    <w:rsid w:val="00C12575"/>
    <w:rsid w:val="00C146F5"/>
    <w:rsid w:val="00C17BC0"/>
    <w:rsid w:val="00C2411A"/>
    <w:rsid w:val="00C2619A"/>
    <w:rsid w:val="00C26C32"/>
    <w:rsid w:val="00C317F1"/>
    <w:rsid w:val="00C336A6"/>
    <w:rsid w:val="00C408B5"/>
    <w:rsid w:val="00C40EBD"/>
    <w:rsid w:val="00C41997"/>
    <w:rsid w:val="00C41D16"/>
    <w:rsid w:val="00C426FD"/>
    <w:rsid w:val="00C42C70"/>
    <w:rsid w:val="00C45E7E"/>
    <w:rsid w:val="00C51DC6"/>
    <w:rsid w:val="00C52023"/>
    <w:rsid w:val="00C52EF7"/>
    <w:rsid w:val="00C53492"/>
    <w:rsid w:val="00C54851"/>
    <w:rsid w:val="00C5529D"/>
    <w:rsid w:val="00C55BE3"/>
    <w:rsid w:val="00C563B9"/>
    <w:rsid w:val="00C61CFF"/>
    <w:rsid w:val="00C61F13"/>
    <w:rsid w:val="00C62B4F"/>
    <w:rsid w:val="00C62F77"/>
    <w:rsid w:val="00C70C55"/>
    <w:rsid w:val="00C71930"/>
    <w:rsid w:val="00C73051"/>
    <w:rsid w:val="00C74117"/>
    <w:rsid w:val="00C7527D"/>
    <w:rsid w:val="00C75AF5"/>
    <w:rsid w:val="00C75DB2"/>
    <w:rsid w:val="00C80191"/>
    <w:rsid w:val="00C821BC"/>
    <w:rsid w:val="00C82594"/>
    <w:rsid w:val="00C82F19"/>
    <w:rsid w:val="00C84013"/>
    <w:rsid w:val="00C85F37"/>
    <w:rsid w:val="00C876BB"/>
    <w:rsid w:val="00C87F3E"/>
    <w:rsid w:val="00C9036B"/>
    <w:rsid w:val="00C90C93"/>
    <w:rsid w:val="00C92779"/>
    <w:rsid w:val="00C9563A"/>
    <w:rsid w:val="00C95BC9"/>
    <w:rsid w:val="00C96E52"/>
    <w:rsid w:val="00C97EB1"/>
    <w:rsid w:val="00CA0C6E"/>
    <w:rsid w:val="00CA26CE"/>
    <w:rsid w:val="00CA4520"/>
    <w:rsid w:val="00CA4AA5"/>
    <w:rsid w:val="00CA4FAF"/>
    <w:rsid w:val="00CA52A5"/>
    <w:rsid w:val="00CA6125"/>
    <w:rsid w:val="00CA69DE"/>
    <w:rsid w:val="00CA6A5D"/>
    <w:rsid w:val="00CA7362"/>
    <w:rsid w:val="00CB018F"/>
    <w:rsid w:val="00CB082A"/>
    <w:rsid w:val="00CB24E5"/>
    <w:rsid w:val="00CB3452"/>
    <w:rsid w:val="00CB4407"/>
    <w:rsid w:val="00CB4CE7"/>
    <w:rsid w:val="00CB4DF4"/>
    <w:rsid w:val="00CB5906"/>
    <w:rsid w:val="00CB6A46"/>
    <w:rsid w:val="00CB75FA"/>
    <w:rsid w:val="00CB78CB"/>
    <w:rsid w:val="00CC0231"/>
    <w:rsid w:val="00CC0BA1"/>
    <w:rsid w:val="00CC2019"/>
    <w:rsid w:val="00CC58C4"/>
    <w:rsid w:val="00CC6DEF"/>
    <w:rsid w:val="00CC70A6"/>
    <w:rsid w:val="00CC7C0F"/>
    <w:rsid w:val="00CD0940"/>
    <w:rsid w:val="00CD27F0"/>
    <w:rsid w:val="00CD2DD9"/>
    <w:rsid w:val="00CD49F9"/>
    <w:rsid w:val="00CD4EAE"/>
    <w:rsid w:val="00CD6D03"/>
    <w:rsid w:val="00CD7BEA"/>
    <w:rsid w:val="00CE2979"/>
    <w:rsid w:val="00CE3E43"/>
    <w:rsid w:val="00CE48A0"/>
    <w:rsid w:val="00CF1253"/>
    <w:rsid w:val="00CF1B2D"/>
    <w:rsid w:val="00CF58BD"/>
    <w:rsid w:val="00CF5C50"/>
    <w:rsid w:val="00CF764B"/>
    <w:rsid w:val="00D000CB"/>
    <w:rsid w:val="00D007C7"/>
    <w:rsid w:val="00D02351"/>
    <w:rsid w:val="00D03E31"/>
    <w:rsid w:val="00D03E8E"/>
    <w:rsid w:val="00D074A5"/>
    <w:rsid w:val="00D07CA8"/>
    <w:rsid w:val="00D10382"/>
    <w:rsid w:val="00D1512A"/>
    <w:rsid w:val="00D160DB"/>
    <w:rsid w:val="00D2599A"/>
    <w:rsid w:val="00D26B97"/>
    <w:rsid w:val="00D31C06"/>
    <w:rsid w:val="00D3355B"/>
    <w:rsid w:val="00D34171"/>
    <w:rsid w:val="00D34868"/>
    <w:rsid w:val="00D34F8B"/>
    <w:rsid w:val="00D3587C"/>
    <w:rsid w:val="00D35E24"/>
    <w:rsid w:val="00D36762"/>
    <w:rsid w:val="00D36F58"/>
    <w:rsid w:val="00D370B1"/>
    <w:rsid w:val="00D41CDE"/>
    <w:rsid w:val="00D42465"/>
    <w:rsid w:val="00D459AB"/>
    <w:rsid w:val="00D462CC"/>
    <w:rsid w:val="00D46B2D"/>
    <w:rsid w:val="00D46D0A"/>
    <w:rsid w:val="00D50DF5"/>
    <w:rsid w:val="00D53F14"/>
    <w:rsid w:val="00D54245"/>
    <w:rsid w:val="00D5427A"/>
    <w:rsid w:val="00D545B9"/>
    <w:rsid w:val="00D54D68"/>
    <w:rsid w:val="00D57644"/>
    <w:rsid w:val="00D60AA8"/>
    <w:rsid w:val="00D61379"/>
    <w:rsid w:val="00D63A6F"/>
    <w:rsid w:val="00D6422D"/>
    <w:rsid w:val="00D64B62"/>
    <w:rsid w:val="00D67B0B"/>
    <w:rsid w:val="00D67D5D"/>
    <w:rsid w:val="00D70DBB"/>
    <w:rsid w:val="00D737F8"/>
    <w:rsid w:val="00D74163"/>
    <w:rsid w:val="00D74DF2"/>
    <w:rsid w:val="00D75EB5"/>
    <w:rsid w:val="00D81949"/>
    <w:rsid w:val="00D82B0E"/>
    <w:rsid w:val="00D84A36"/>
    <w:rsid w:val="00D858E1"/>
    <w:rsid w:val="00D86EA5"/>
    <w:rsid w:val="00D870E0"/>
    <w:rsid w:val="00D91798"/>
    <w:rsid w:val="00D94DF4"/>
    <w:rsid w:val="00D95720"/>
    <w:rsid w:val="00D97DF0"/>
    <w:rsid w:val="00DA0020"/>
    <w:rsid w:val="00DA0C96"/>
    <w:rsid w:val="00DA5112"/>
    <w:rsid w:val="00DA537D"/>
    <w:rsid w:val="00DA5D09"/>
    <w:rsid w:val="00DA6567"/>
    <w:rsid w:val="00DA7098"/>
    <w:rsid w:val="00DA7F5E"/>
    <w:rsid w:val="00DB067D"/>
    <w:rsid w:val="00DB1114"/>
    <w:rsid w:val="00DB50D5"/>
    <w:rsid w:val="00DB5F07"/>
    <w:rsid w:val="00DC3E3C"/>
    <w:rsid w:val="00DC5E41"/>
    <w:rsid w:val="00DC69C5"/>
    <w:rsid w:val="00DC72B5"/>
    <w:rsid w:val="00DC7838"/>
    <w:rsid w:val="00DD0099"/>
    <w:rsid w:val="00DD2314"/>
    <w:rsid w:val="00DD247C"/>
    <w:rsid w:val="00DD576A"/>
    <w:rsid w:val="00DD7107"/>
    <w:rsid w:val="00DD72BB"/>
    <w:rsid w:val="00DD7FC6"/>
    <w:rsid w:val="00DE1968"/>
    <w:rsid w:val="00DE4EF2"/>
    <w:rsid w:val="00DE6FC3"/>
    <w:rsid w:val="00DE7F48"/>
    <w:rsid w:val="00DF2EA8"/>
    <w:rsid w:val="00DF5A97"/>
    <w:rsid w:val="00E00A79"/>
    <w:rsid w:val="00E01563"/>
    <w:rsid w:val="00E049A1"/>
    <w:rsid w:val="00E07761"/>
    <w:rsid w:val="00E07DD5"/>
    <w:rsid w:val="00E10628"/>
    <w:rsid w:val="00E10D83"/>
    <w:rsid w:val="00E13D31"/>
    <w:rsid w:val="00E14BC6"/>
    <w:rsid w:val="00E150A5"/>
    <w:rsid w:val="00E165F1"/>
    <w:rsid w:val="00E16995"/>
    <w:rsid w:val="00E20CDC"/>
    <w:rsid w:val="00E2127F"/>
    <w:rsid w:val="00E218B5"/>
    <w:rsid w:val="00E22851"/>
    <w:rsid w:val="00E22D34"/>
    <w:rsid w:val="00E249FB"/>
    <w:rsid w:val="00E2667D"/>
    <w:rsid w:val="00E305CE"/>
    <w:rsid w:val="00E30D0E"/>
    <w:rsid w:val="00E30E77"/>
    <w:rsid w:val="00E31891"/>
    <w:rsid w:val="00E3238A"/>
    <w:rsid w:val="00E3517E"/>
    <w:rsid w:val="00E36763"/>
    <w:rsid w:val="00E37CA7"/>
    <w:rsid w:val="00E41597"/>
    <w:rsid w:val="00E44E4B"/>
    <w:rsid w:val="00E46854"/>
    <w:rsid w:val="00E5137D"/>
    <w:rsid w:val="00E55B82"/>
    <w:rsid w:val="00E6327C"/>
    <w:rsid w:val="00E637FC"/>
    <w:rsid w:val="00E64991"/>
    <w:rsid w:val="00E64ED5"/>
    <w:rsid w:val="00E70DB8"/>
    <w:rsid w:val="00E7217B"/>
    <w:rsid w:val="00E75130"/>
    <w:rsid w:val="00E756E9"/>
    <w:rsid w:val="00E76528"/>
    <w:rsid w:val="00E77ED9"/>
    <w:rsid w:val="00E80A61"/>
    <w:rsid w:val="00E82997"/>
    <w:rsid w:val="00E83978"/>
    <w:rsid w:val="00E86494"/>
    <w:rsid w:val="00E8720A"/>
    <w:rsid w:val="00E91EE4"/>
    <w:rsid w:val="00E92930"/>
    <w:rsid w:val="00E96376"/>
    <w:rsid w:val="00EA1494"/>
    <w:rsid w:val="00EA62C3"/>
    <w:rsid w:val="00EA750A"/>
    <w:rsid w:val="00EA7E89"/>
    <w:rsid w:val="00EB0697"/>
    <w:rsid w:val="00EB0C9D"/>
    <w:rsid w:val="00EB3768"/>
    <w:rsid w:val="00EB4440"/>
    <w:rsid w:val="00EB6760"/>
    <w:rsid w:val="00EB6FD3"/>
    <w:rsid w:val="00EC5550"/>
    <w:rsid w:val="00EC63C1"/>
    <w:rsid w:val="00EC6946"/>
    <w:rsid w:val="00ED3F22"/>
    <w:rsid w:val="00ED420F"/>
    <w:rsid w:val="00ED4F1E"/>
    <w:rsid w:val="00ED7552"/>
    <w:rsid w:val="00EE0578"/>
    <w:rsid w:val="00EE1CDD"/>
    <w:rsid w:val="00EE6D9D"/>
    <w:rsid w:val="00EF0D6F"/>
    <w:rsid w:val="00EF0DFD"/>
    <w:rsid w:val="00EF6447"/>
    <w:rsid w:val="00EF7735"/>
    <w:rsid w:val="00F00095"/>
    <w:rsid w:val="00F03681"/>
    <w:rsid w:val="00F2588C"/>
    <w:rsid w:val="00F2676A"/>
    <w:rsid w:val="00F27428"/>
    <w:rsid w:val="00F31893"/>
    <w:rsid w:val="00F32D4C"/>
    <w:rsid w:val="00F33D42"/>
    <w:rsid w:val="00F36A69"/>
    <w:rsid w:val="00F36AF1"/>
    <w:rsid w:val="00F377F6"/>
    <w:rsid w:val="00F429A6"/>
    <w:rsid w:val="00F43534"/>
    <w:rsid w:val="00F43B77"/>
    <w:rsid w:val="00F440AE"/>
    <w:rsid w:val="00F45927"/>
    <w:rsid w:val="00F47013"/>
    <w:rsid w:val="00F50638"/>
    <w:rsid w:val="00F5362C"/>
    <w:rsid w:val="00F53A83"/>
    <w:rsid w:val="00F54882"/>
    <w:rsid w:val="00F55172"/>
    <w:rsid w:val="00F57800"/>
    <w:rsid w:val="00F65EB0"/>
    <w:rsid w:val="00F66510"/>
    <w:rsid w:val="00F66D46"/>
    <w:rsid w:val="00F67604"/>
    <w:rsid w:val="00F72F04"/>
    <w:rsid w:val="00F735D2"/>
    <w:rsid w:val="00F739FD"/>
    <w:rsid w:val="00F776BB"/>
    <w:rsid w:val="00F80F0C"/>
    <w:rsid w:val="00F817CE"/>
    <w:rsid w:val="00F82873"/>
    <w:rsid w:val="00F84EF1"/>
    <w:rsid w:val="00F85F11"/>
    <w:rsid w:val="00F87B0C"/>
    <w:rsid w:val="00F9046E"/>
    <w:rsid w:val="00F90FC7"/>
    <w:rsid w:val="00F910B7"/>
    <w:rsid w:val="00F92EE6"/>
    <w:rsid w:val="00F975F2"/>
    <w:rsid w:val="00F9781A"/>
    <w:rsid w:val="00F979AD"/>
    <w:rsid w:val="00F97EA2"/>
    <w:rsid w:val="00FA3263"/>
    <w:rsid w:val="00FA6FE7"/>
    <w:rsid w:val="00FA7983"/>
    <w:rsid w:val="00FB0588"/>
    <w:rsid w:val="00FB10C9"/>
    <w:rsid w:val="00FB1ED6"/>
    <w:rsid w:val="00FB2A27"/>
    <w:rsid w:val="00FB319B"/>
    <w:rsid w:val="00FB5FDF"/>
    <w:rsid w:val="00FB615D"/>
    <w:rsid w:val="00FB6800"/>
    <w:rsid w:val="00FB6FB6"/>
    <w:rsid w:val="00FC1D08"/>
    <w:rsid w:val="00FC3A3D"/>
    <w:rsid w:val="00FC54A6"/>
    <w:rsid w:val="00FC572A"/>
    <w:rsid w:val="00FD2D49"/>
    <w:rsid w:val="00FE0CDC"/>
    <w:rsid w:val="00FE586A"/>
    <w:rsid w:val="00FE66DD"/>
    <w:rsid w:val="00FE6779"/>
    <w:rsid w:val="00FE72B0"/>
    <w:rsid w:val="00FF1333"/>
    <w:rsid w:val="00FF1F33"/>
    <w:rsid w:val="00FF3258"/>
    <w:rsid w:val="00FF4B20"/>
    <w:rsid w:val="00FF5B34"/>
    <w:rsid w:val="00F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34BAD8-D3B0-4815-90D2-85D5091B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779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46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6C"/>
    <w:rPr>
      <w:sz w:val="20"/>
      <w:szCs w:val="20"/>
    </w:rPr>
  </w:style>
  <w:style w:type="paragraph" w:styleId="BalloonText">
    <w:name w:val="Balloon Text"/>
    <w:basedOn w:val="Normal"/>
    <w:semiHidden/>
    <w:rsid w:val="0003466C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link w:val="CommentText"/>
    <w:semiHidden/>
    <w:rsid w:val="00854731"/>
  </w:style>
  <w:style w:type="paragraph" w:styleId="ListParagraph">
    <w:name w:val="List Paragraph"/>
    <w:basedOn w:val="Normal"/>
    <w:uiPriority w:val="34"/>
    <w:qFormat/>
    <w:rsid w:val="0001165C"/>
    <w:pPr>
      <w:ind w:left="720"/>
    </w:pPr>
  </w:style>
  <w:style w:type="paragraph" w:styleId="CommentSubject">
    <w:name w:val="annotation subject"/>
    <w:basedOn w:val="CommentText"/>
    <w:next w:val="CommentText"/>
    <w:link w:val="CommentSubjectChar"/>
    <w:rsid w:val="007636A6"/>
    <w:rPr>
      <w:b/>
      <w:bCs/>
    </w:rPr>
  </w:style>
  <w:style w:type="character" w:customStyle="1" w:styleId="CommentSubjectChar">
    <w:name w:val="Comment Subject Char"/>
    <w:link w:val="CommentSubject"/>
    <w:rsid w:val="007636A6"/>
    <w:rPr>
      <w:b/>
      <w:bCs/>
    </w:rPr>
  </w:style>
  <w:style w:type="character" w:customStyle="1" w:styleId="field-validation-error">
    <w:name w:val="field-validation-error"/>
    <w:rsid w:val="00157EBC"/>
  </w:style>
  <w:style w:type="paragraph" w:customStyle="1" w:styleId="Default">
    <w:name w:val="Default"/>
    <w:rsid w:val="00A34E6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text-danger">
    <w:name w:val="text-danger"/>
    <w:rsid w:val="000E7068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0E706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0E706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0E706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0E706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573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6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552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596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011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5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5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8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24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23820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54090">
                                          <w:marLeft w:val="15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0088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st%20Case%20TEMPLATE%20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3AA3C-6E14-49BF-A499-7C8CF720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V1.1.dot</Template>
  <TotalTime>0</TotalTime>
  <Pages>10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Dell Computer Corporation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Preferred Customer</dc:creator>
  <cp:keywords/>
  <cp:lastModifiedBy>user</cp:lastModifiedBy>
  <cp:revision>2</cp:revision>
  <cp:lastPrinted>2018-01-24T09:39:00Z</cp:lastPrinted>
  <dcterms:created xsi:type="dcterms:W3CDTF">2018-03-22T09:42:00Z</dcterms:created>
  <dcterms:modified xsi:type="dcterms:W3CDTF">2018-03-22T09:42:00Z</dcterms:modified>
</cp:coreProperties>
</file>