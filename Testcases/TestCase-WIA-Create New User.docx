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18270B" w:rsidTr="00D35E24">
        <w:tc>
          <w:tcPr>
            <w:tcW w:w="1555" w:type="dxa"/>
            <w:shd w:val="clear" w:color="auto" w:fill="E0E0E0"/>
          </w:tcPr>
          <w:p w:rsidR="0018270B" w:rsidRPr="00A543C0" w:rsidRDefault="0018270B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  <w:lang w:val="en-US" w:eastAsia="en-US"/>
              </w:rPr>
            </w:pPr>
            <w:bookmarkStart w:id="0" w:name="_GoBack"/>
            <w:bookmarkEnd w:id="0"/>
            <w:r w:rsidRPr="00A543C0">
              <w:rPr>
                <w:rFonts w:ascii="Arial" w:hAnsi="Arial" w:cs="Arial"/>
                <w:b/>
                <w:bCs/>
                <w:lang w:val="en-US" w:eastAsia="en-US"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shd w:val="clear" w:color="auto" w:fill="E0E0E0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70"/>
            </w:tblGrid>
            <w:tr w:rsidR="00AD7C34" w:rsidTr="00AD7C34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  <w:jc w:val="center"/>
              </w:trPr>
              <w:tc>
                <w:tcPr>
                  <w:tcW w:w="0" w:type="auto"/>
                </w:tcPr>
                <w:p w:rsidR="00AD7C34" w:rsidRDefault="00AD7C34" w:rsidP="00AD7C34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Author</w:t>
                  </w:r>
                </w:p>
              </w:tc>
            </w:tr>
          </w:tbl>
          <w:p w:rsidR="0018270B" w:rsidRPr="00A543C0" w:rsidRDefault="0018270B">
            <w:pPr>
              <w:pStyle w:val="Heading1"/>
              <w:rPr>
                <w:lang w:val="en-US" w:eastAsia="en-US"/>
              </w:rPr>
            </w:pPr>
          </w:p>
        </w:tc>
      </w:tr>
      <w:tr w:rsidR="0018270B" w:rsidTr="00AD7C34">
        <w:trPr>
          <w:trHeight w:val="1239"/>
        </w:trPr>
        <w:tc>
          <w:tcPr>
            <w:tcW w:w="1555" w:type="dxa"/>
          </w:tcPr>
          <w:p w:rsidR="00951C79" w:rsidRDefault="002E0FFA" w:rsidP="0078276E">
            <w:r>
              <w:t>Emp00</w:t>
            </w:r>
            <w:r w:rsidR="00551054">
              <w:t>4</w:t>
            </w:r>
          </w:p>
        </w:tc>
        <w:tc>
          <w:tcPr>
            <w:tcW w:w="2700" w:type="dxa"/>
          </w:tcPr>
          <w:p w:rsidR="0018270B" w:rsidRDefault="00551054" w:rsidP="001153B9">
            <w:r>
              <w:t>Add new Users</w:t>
            </w:r>
          </w:p>
        </w:tc>
        <w:tc>
          <w:tcPr>
            <w:tcW w:w="5040" w:type="dxa"/>
          </w:tcPr>
          <w:p w:rsidR="00BB62EB" w:rsidRDefault="002E0FFA" w:rsidP="00BB62EB">
            <w:pPr>
              <w:rPr>
                <w:noProof/>
              </w:rPr>
            </w:pPr>
            <w:r>
              <w:t xml:space="preserve">To </w:t>
            </w:r>
            <w:r w:rsidRPr="00C45E7E">
              <w:rPr>
                <w:noProof/>
              </w:rPr>
              <w:t>ve</w:t>
            </w:r>
            <w:r w:rsidR="00C45E7E" w:rsidRPr="00C45E7E">
              <w:rPr>
                <w:noProof/>
              </w:rPr>
              <w:t>rify</w:t>
            </w:r>
            <w:r w:rsidR="00551054" w:rsidRPr="00C45E7E">
              <w:rPr>
                <w:noProof/>
              </w:rPr>
              <w:t xml:space="preserve"> </w:t>
            </w:r>
          </w:p>
          <w:p w:rsidR="00D36F58" w:rsidRDefault="00BB62EB" w:rsidP="002E0FFA">
            <w:r>
              <w:rPr>
                <w:noProof/>
              </w:rPr>
              <w:t>1.Able to create new user</w:t>
            </w:r>
          </w:p>
          <w:p w:rsidR="002E0FFA" w:rsidRDefault="00BB62EB" w:rsidP="00760D2F">
            <w:r>
              <w:t xml:space="preserve">2. </w:t>
            </w:r>
            <w:r w:rsidR="00EA1E7C">
              <w:t>Validations</w:t>
            </w:r>
            <w:r w:rsidR="00760D2F">
              <w:t xml:space="preserve"> of </w:t>
            </w:r>
            <w:r w:rsidR="004724B5">
              <w:t>mandatory fields.</w:t>
            </w:r>
          </w:p>
        </w:tc>
        <w:tc>
          <w:tcPr>
            <w:tcW w:w="1440" w:type="dxa"/>
          </w:tcPr>
          <w:p w:rsidR="0018270B" w:rsidRDefault="0018270B"/>
        </w:tc>
        <w:tc>
          <w:tcPr>
            <w:tcW w:w="2520" w:type="dxa"/>
          </w:tcPr>
          <w:p w:rsidR="0018270B" w:rsidRDefault="0018270B"/>
        </w:tc>
      </w:tr>
    </w:tbl>
    <w:p w:rsidR="0018270B" w:rsidRDefault="0018270B"/>
    <w:p w:rsidR="00FC572A" w:rsidRDefault="00FC572A"/>
    <w:tbl>
      <w:tblPr>
        <w:tblW w:w="13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973"/>
        <w:gridCol w:w="2961"/>
        <w:gridCol w:w="2961"/>
        <w:gridCol w:w="2225"/>
      </w:tblGrid>
      <w:tr w:rsidR="0018270B" w:rsidTr="00F65EB0">
        <w:trPr>
          <w:trHeight w:val="591"/>
        </w:trPr>
        <w:tc>
          <w:tcPr>
            <w:tcW w:w="2178" w:type="dxa"/>
            <w:shd w:val="clear" w:color="auto" w:fill="E0E0E0"/>
          </w:tcPr>
          <w:p w:rsidR="0018270B" w:rsidRPr="00A543C0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US" w:eastAsia="en-US"/>
              </w:rPr>
            </w:pPr>
            <w:r w:rsidRPr="00A543C0">
              <w:rPr>
                <w:rFonts w:ascii="Arial" w:hAnsi="Arial" w:cs="Arial"/>
                <w:b/>
                <w:bCs/>
                <w:lang w:val="en-US" w:eastAsia="en-US"/>
              </w:rPr>
              <w:t>Prerequisites</w:t>
            </w:r>
          </w:p>
        </w:tc>
        <w:tc>
          <w:tcPr>
            <w:tcW w:w="11120" w:type="dxa"/>
            <w:gridSpan w:val="4"/>
          </w:tcPr>
          <w:p w:rsidR="00C45E7E" w:rsidRPr="0076074C" w:rsidRDefault="00C45E7E" w:rsidP="00C45E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</w:p>
          <w:p w:rsidR="00C45E7E" w:rsidRDefault="00C45E7E" w:rsidP="00C45E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must be </w:t>
            </w:r>
            <w:r>
              <w:rPr>
                <w:rFonts w:ascii="Arial" w:hAnsi="Arial" w:cs="Arial"/>
                <w:noProof/>
              </w:rPr>
              <w:t>logg</w:t>
            </w:r>
            <w:r w:rsidRPr="0076074C">
              <w:rPr>
                <w:rFonts w:ascii="Arial" w:hAnsi="Arial" w:cs="Arial"/>
                <w:noProof/>
              </w:rPr>
              <w:t>ed</w:t>
            </w:r>
            <w:r>
              <w:rPr>
                <w:rFonts w:ascii="Arial" w:hAnsi="Arial" w:cs="Arial"/>
                <w:noProof/>
              </w:rPr>
              <w:t xml:space="preserve"> In</w:t>
            </w:r>
            <w:r>
              <w:rPr>
                <w:rFonts w:ascii="Arial" w:hAnsi="Arial" w:cs="Arial"/>
              </w:rPr>
              <w:t xml:space="preserve"> </w:t>
            </w:r>
            <w:r w:rsidRPr="0076074C">
              <w:rPr>
                <w:rFonts w:ascii="Arial" w:hAnsi="Arial" w:cs="Arial"/>
                <w:noProof/>
              </w:rPr>
              <w:t>to</w:t>
            </w:r>
            <w:r>
              <w:rPr>
                <w:rFonts w:ascii="Arial" w:hAnsi="Arial" w:cs="Arial"/>
              </w:rPr>
              <w:t xml:space="preserve"> the web interface</w:t>
            </w:r>
            <w:r w:rsidR="00B66E7F">
              <w:rPr>
                <w:rFonts w:ascii="Arial" w:hAnsi="Arial" w:cs="Arial"/>
              </w:rPr>
              <w:t>.</w:t>
            </w:r>
          </w:p>
          <w:p w:rsidR="00C45E7E" w:rsidRDefault="00B66E7F" w:rsidP="007E2E70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C45E7E" w:rsidRPr="00B66E7F">
              <w:rPr>
                <w:rFonts w:ascii="Arial" w:hAnsi="Arial" w:cs="Arial"/>
                <w:noProof/>
              </w:rPr>
              <w:t>ser</w:t>
            </w:r>
            <w:r w:rsidR="00C45E7E">
              <w:rPr>
                <w:rFonts w:ascii="Arial" w:hAnsi="Arial" w:cs="Arial"/>
              </w:rPr>
              <w:t xml:space="preserve"> must have </w:t>
            </w:r>
            <w:r w:rsidR="00C45E7E" w:rsidRPr="0076074C">
              <w:rPr>
                <w:rFonts w:ascii="Arial" w:hAnsi="Arial" w:cs="Arial"/>
              </w:rPr>
              <w:t>administrative privileges</w:t>
            </w:r>
            <w:r>
              <w:rPr>
                <w:rFonts w:ascii="Arial" w:hAnsi="Arial" w:cs="Arial"/>
              </w:rPr>
              <w:t>.</w:t>
            </w:r>
          </w:p>
          <w:p w:rsidR="00FC572A" w:rsidRDefault="0052417E" w:rsidP="007E2E70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2417E">
              <w:rPr>
                <w:rFonts w:ascii="Arial" w:hAnsi="Arial" w:cs="Arial"/>
                <w:noProof/>
              </w:rPr>
              <w:t>At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52417E">
              <w:rPr>
                <w:rFonts w:ascii="Arial" w:hAnsi="Arial" w:cs="Arial"/>
                <w:noProof/>
              </w:rPr>
              <w:t>least</w:t>
            </w:r>
            <w:r>
              <w:rPr>
                <w:rFonts w:ascii="Arial" w:hAnsi="Arial" w:cs="Arial"/>
              </w:rPr>
              <w:t xml:space="preserve"> one employee should be </w:t>
            </w:r>
            <w:r w:rsidR="000669F1">
              <w:rPr>
                <w:rFonts w:ascii="Arial" w:hAnsi="Arial" w:cs="Arial"/>
              </w:rPr>
              <w:t>available for</w:t>
            </w:r>
            <w:r w:rsidR="00656093">
              <w:rPr>
                <w:rFonts w:ascii="Arial" w:hAnsi="Arial" w:cs="Arial"/>
              </w:rPr>
              <w:t xml:space="preserve"> the</w:t>
            </w:r>
            <w:r w:rsidR="000669F1">
              <w:rPr>
                <w:rFonts w:ascii="Arial" w:hAnsi="Arial" w:cs="Arial"/>
              </w:rPr>
              <w:t xml:space="preserve"> </w:t>
            </w:r>
            <w:r w:rsidR="000669F1" w:rsidRPr="00656093">
              <w:rPr>
                <w:rFonts w:ascii="Arial" w:hAnsi="Arial" w:cs="Arial"/>
                <w:noProof/>
              </w:rPr>
              <w:t>selected</w:t>
            </w:r>
            <w:r w:rsidR="000669F1">
              <w:rPr>
                <w:rFonts w:ascii="Arial" w:hAnsi="Arial" w:cs="Arial"/>
              </w:rPr>
              <w:t xml:space="preserve"> location.</w:t>
            </w:r>
          </w:p>
          <w:p w:rsidR="000669F1" w:rsidRDefault="000669F1" w:rsidP="000669F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2417E">
              <w:rPr>
                <w:rFonts w:ascii="Arial" w:hAnsi="Arial" w:cs="Arial"/>
                <w:noProof/>
              </w:rPr>
              <w:t>At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52417E">
              <w:rPr>
                <w:rFonts w:ascii="Arial" w:hAnsi="Arial" w:cs="Arial"/>
                <w:noProof/>
              </w:rPr>
              <w:t>least</w:t>
            </w:r>
            <w:r>
              <w:rPr>
                <w:rFonts w:ascii="Arial" w:hAnsi="Arial" w:cs="Arial"/>
              </w:rPr>
              <w:t xml:space="preserve"> one </w:t>
            </w:r>
            <w:r w:rsidR="00E93B9E">
              <w:rPr>
                <w:rFonts w:ascii="Arial" w:hAnsi="Arial" w:cs="Arial"/>
              </w:rPr>
              <w:t xml:space="preserve">group </w:t>
            </w:r>
            <w:r>
              <w:rPr>
                <w:rFonts w:ascii="Arial" w:hAnsi="Arial" w:cs="Arial"/>
              </w:rPr>
              <w:t>should be available for</w:t>
            </w:r>
            <w:r w:rsidR="00656093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</w:t>
            </w:r>
            <w:r w:rsidRPr="00656093">
              <w:rPr>
                <w:rFonts w:ascii="Arial" w:hAnsi="Arial" w:cs="Arial"/>
                <w:noProof/>
              </w:rPr>
              <w:t>selected</w:t>
            </w:r>
            <w:r>
              <w:rPr>
                <w:rFonts w:ascii="Arial" w:hAnsi="Arial" w:cs="Arial"/>
              </w:rPr>
              <w:t xml:space="preserve"> location.</w:t>
            </w:r>
          </w:p>
          <w:p w:rsidR="000669F1" w:rsidRPr="00C45E7E" w:rsidRDefault="000669F1" w:rsidP="000669F1">
            <w:pPr>
              <w:ind w:left="360"/>
              <w:rPr>
                <w:rFonts w:ascii="Arial" w:hAnsi="Arial" w:cs="Arial"/>
              </w:rPr>
            </w:pPr>
          </w:p>
          <w:p w:rsidR="007D7C4C" w:rsidRPr="00D70DBB" w:rsidRDefault="007D7C4C" w:rsidP="007D7C4C">
            <w:pPr>
              <w:ind w:left="720"/>
              <w:rPr>
                <w:rFonts w:ascii="Arial" w:hAnsi="Arial" w:cs="Arial"/>
              </w:rPr>
            </w:pPr>
          </w:p>
        </w:tc>
      </w:tr>
      <w:tr w:rsidR="0018270B" w:rsidTr="00F65EB0">
        <w:tc>
          <w:tcPr>
            <w:tcW w:w="2178" w:type="dxa"/>
            <w:shd w:val="clear" w:color="auto" w:fill="E0E0E0"/>
          </w:tcPr>
          <w:p w:rsidR="0018270B" w:rsidRPr="00A543C0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US" w:eastAsia="en-US"/>
              </w:rPr>
            </w:pPr>
            <w:r w:rsidRPr="00A543C0">
              <w:rPr>
                <w:rFonts w:ascii="Arial" w:hAnsi="Arial" w:cs="Arial"/>
                <w:b/>
                <w:bCs/>
                <w:lang w:val="en-US" w:eastAsia="en-US"/>
              </w:rPr>
              <w:t>Procedure</w:t>
            </w:r>
          </w:p>
        </w:tc>
        <w:tc>
          <w:tcPr>
            <w:tcW w:w="11120" w:type="dxa"/>
            <w:gridSpan w:val="4"/>
          </w:tcPr>
          <w:p w:rsidR="00AC3A18" w:rsidRDefault="00AC3A18" w:rsidP="00AC3A18">
            <w:pPr>
              <w:ind w:left="90"/>
              <w:rPr>
                <w:rFonts w:ascii="Arial" w:hAnsi="Arial" w:cs="Arial"/>
                <w:noProof/>
              </w:rPr>
            </w:pPr>
          </w:p>
          <w:p w:rsidR="00B66E7F" w:rsidRPr="00AC3A18" w:rsidRDefault="00B66E7F" w:rsidP="00B66E7F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Login to the web interface.</w:t>
            </w:r>
          </w:p>
          <w:p w:rsidR="001D1175" w:rsidRDefault="00B66E7F" w:rsidP="00B66E7F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Click on Administration link from the </w:t>
            </w:r>
            <w:r w:rsidRPr="00887BC5">
              <w:rPr>
                <w:rFonts w:ascii="Arial" w:hAnsi="Arial" w:cs="Arial"/>
                <w:noProof/>
              </w:rPr>
              <w:t>top</w:t>
            </w:r>
            <w:r>
              <w:rPr>
                <w:rFonts w:ascii="Arial" w:hAnsi="Arial" w:cs="Arial"/>
                <w:noProof/>
              </w:rPr>
              <w:t xml:space="preserve"> right menu.</w:t>
            </w: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B66E7F" w:rsidRDefault="00B66E7F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1D1175" w:rsidRDefault="001D1175" w:rsidP="001D1175">
            <w:pPr>
              <w:rPr>
                <w:rFonts w:ascii="Arial" w:hAnsi="Arial" w:cs="Arial"/>
                <w:noProof/>
              </w:rPr>
            </w:pPr>
          </w:p>
          <w:p w:rsidR="00BA26AA" w:rsidRDefault="00BA26AA" w:rsidP="00B66E7F"/>
          <w:p w:rsidR="0067144D" w:rsidRDefault="0067144D" w:rsidP="001D1175">
            <w:pPr>
              <w:ind w:left="360"/>
            </w:pPr>
          </w:p>
          <w:p w:rsidR="007057A0" w:rsidRDefault="00B66E7F" w:rsidP="00AA70D3">
            <w:pPr>
              <w:numPr>
                <w:ilvl w:val="0"/>
                <w:numId w:val="1"/>
              </w:numPr>
            </w:pPr>
            <w:r>
              <w:lastRenderedPageBreak/>
              <w:t>Click</w:t>
            </w:r>
            <w:r w:rsidR="005F2EB6">
              <w:t xml:space="preserve"> </w:t>
            </w:r>
            <w:r>
              <w:t xml:space="preserve">on </w:t>
            </w:r>
            <w:r w:rsidR="005F2EB6">
              <w:t xml:space="preserve">Users </w:t>
            </w:r>
            <w:r w:rsidR="00CB018F">
              <w:t xml:space="preserve">link </w:t>
            </w:r>
          </w:p>
          <w:p w:rsidR="00BA26AA" w:rsidRDefault="00BA26AA" w:rsidP="00BA26AA">
            <w:pPr>
              <w:ind w:left="810"/>
            </w:pPr>
          </w:p>
          <w:p w:rsidR="00B66E7F" w:rsidRDefault="00B66E7F" w:rsidP="00175EED">
            <w:pPr>
              <w:tabs>
                <w:tab w:val="center" w:pos="6220"/>
              </w:tabs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</w:t>
            </w:r>
            <w:r w:rsidR="007057A0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175EED">
              <w:rPr>
                <w:rFonts w:ascii="Arial" w:hAnsi="Arial" w:cs="Arial"/>
                <w:b/>
                <w:color w:val="FF0000"/>
                <w:u w:val="single"/>
              </w:rPr>
              <w:t>User</w:t>
            </w:r>
            <w:r w:rsidR="00C52023">
              <w:rPr>
                <w:rFonts w:ascii="Arial" w:hAnsi="Arial" w:cs="Arial"/>
                <w:b/>
                <w:color w:val="FF0000"/>
                <w:u w:val="single"/>
              </w:rPr>
              <w:t xml:space="preserve"> records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Screen is displayed</w:t>
            </w:r>
            <w:r w:rsidR="00175EED">
              <w:rPr>
                <w:rFonts w:ascii="Arial" w:hAnsi="Arial" w:cs="Arial"/>
                <w:b/>
                <w:noProof/>
                <w:color w:val="FF0000"/>
                <w:u w:val="single"/>
              </w:rPr>
              <w:t>.</w:t>
            </w:r>
          </w:p>
          <w:p w:rsidR="00175EED" w:rsidRDefault="00175EED" w:rsidP="00175EED">
            <w:pPr>
              <w:tabs>
                <w:tab w:val="center" w:pos="6220"/>
              </w:tabs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75EED" w:rsidRDefault="00175EED" w:rsidP="00175EED">
            <w:pPr>
              <w:tabs>
                <w:tab w:val="center" w:pos="6220"/>
              </w:tabs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75EED" w:rsidRDefault="007120C5" w:rsidP="002D0692">
            <w:pPr>
              <w:tabs>
                <w:tab w:val="center" w:pos="6220"/>
              </w:tabs>
              <w:rPr>
                <w:rFonts w:ascii="Arial" w:hAnsi="Arial" w:cs="Arial"/>
                <w:b/>
                <w:color w:val="FF0000"/>
                <w:u w:val="single"/>
              </w:rPr>
            </w:pPr>
            <w:r w:rsidRPr="00175EED">
              <w:rPr>
                <w:noProof/>
                <w:lang w:val="en-US" w:eastAsia="en-US"/>
              </w:rPr>
              <w:drawing>
                <wp:inline distT="0" distB="0" distL="0" distR="0">
                  <wp:extent cx="5947410" cy="2620010"/>
                  <wp:effectExtent l="19050" t="19050" r="15240" b="279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7410" cy="262001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9135D4" w:rsidRDefault="009135D4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1C06" w:rsidRDefault="00D31C06" w:rsidP="00BE21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057A0" w:rsidRDefault="007057A0" w:rsidP="00C52023"/>
          <w:p w:rsidR="007057A0" w:rsidRDefault="00C52023" w:rsidP="00AA70D3">
            <w:pPr>
              <w:numPr>
                <w:ilvl w:val="0"/>
                <w:numId w:val="1"/>
              </w:numPr>
            </w:pPr>
            <w:r>
              <w:lastRenderedPageBreak/>
              <w:t xml:space="preserve">Click on location </w:t>
            </w:r>
            <w:r w:rsidRPr="00C45E7E">
              <w:rPr>
                <w:noProof/>
              </w:rPr>
              <w:t>drop</w:t>
            </w:r>
            <w:r w:rsidR="00C45E7E">
              <w:rPr>
                <w:noProof/>
              </w:rPr>
              <w:t>-</w:t>
            </w:r>
            <w:r w:rsidRPr="00C45E7E">
              <w:rPr>
                <w:noProof/>
              </w:rPr>
              <w:t>down</w:t>
            </w:r>
            <w:r>
              <w:t xml:space="preserve"> and select</w:t>
            </w:r>
            <w:r w:rsidR="00C45E7E">
              <w:t xml:space="preserve"> the</w:t>
            </w:r>
            <w:r>
              <w:t xml:space="preserve"> </w:t>
            </w:r>
            <w:r w:rsidRPr="00C45E7E">
              <w:rPr>
                <w:noProof/>
              </w:rPr>
              <w:t>s</w:t>
            </w:r>
            <w:r w:rsidR="00BE2114" w:rsidRPr="00C45E7E">
              <w:rPr>
                <w:noProof/>
              </w:rPr>
              <w:t>pecific</w:t>
            </w:r>
            <w:r w:rsidR="00890370">
              <w:t xml:space="preserve"> location (for eg</w:t>
            </w:r>
            <w:r w:rsidR="00BE2114">
              <w:t xml:space="preserve">. </w:t>
            </w:r>
            <w:r w:rsidR="00890370">
              <w:t>Dallas</w:t>
            </w:r>
            <w:r>
              <w:t>)</w:t>
            </w:r>
            <w:r w:rsidR="00FB615D">
              <w:t>.</w:t>
            </w:r>
          </w:p>
          <w:p w:rsidR="00E30D0E" w:rsidRDefault="00E30D0E" w:rsidP="00E30D0E">
            <w:pPr>
              <w:ind w:left="810"/>
            </w:pPr>
          </w:p>
          <w:p w:rsidR="00D34F8B" w:rsidRDefault="003D03BC" w:rsidP="003D03BC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t xml:space="preserve">          </w:t>
            </w:r>
            <w:r w:rsidR="00D31C06">
              <w:rPr>
                <w:rFonts w:ascii="Arial" w:hAnsi="Arial" w:cs="Arial"/>
                <w:b/>
                <w:color w:val="FF0000"/>
                <w:u w:val="single"/>
              </w:rPr>
              <w:t xml:space="preserve">ER 2 – Only </w:t>
            </w:r>
            <w:r w:rsidR="00890370">
              <w:rPr>
                <w:rFonts w:ascii="Arial" w:hAnsi="Arial" w:cs="Arial"/>
                <w:b/>
                <w:color w:val="FF0000"/>
                <w:u w:val="single"/>
              </w:rPr>
              <w:t>Users</w:t>
            </w:r>
            <w:r w:rsidR="00D31C06">
              <w:rPr>
                <w:rFonts w:ascii="Arial" w:hAnsi="Arial" w:cs="Arial"/>
                <w:b/>
                <w:color w:val="FF0000"/>
                <w:u w:val="single"/>
              </w:rPr>
              <w:t xml:space="preserve"> of selected location are displayed.</w:t>
            </w:r>
          </w:p>
          <w:p w:rsidR="00377B0D" w:rsidRDefault="00377B0D" w:rsidP="00890370"/>
          <w:p w:rsidR="00CC6DEF" w:rsidRDefault="00890370" w:rsidP="001D1175">
            <w:r>
              <w:t xml:space="preserve">     </w:t>
            </w:r>
          </w:p>
          <w:p w:rsidR="00157EBC" w:rsidRDefault="007120C5" w:rsidP="001D1175">
            <w:r w:rsidRPr="00B35BBA">
              <w:rPr>
                <w:noProof/>
                <w:lang w:val="en-US" w:eastAsia="en-US"/>
              </w:rPr>
              <w:drawing>
                <wp:inline distT="0" distB="0" distL="0" distR="0">
                  <wp:extent cx="4971415" cy="2182495"/>
                  <wp:effectExtent l="19050" t="19050" r="19685" b="2730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415" cy="218249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D64B62" w:rsidRDefault="00D64B62" w:rsidP="001D1175"/>
          <w:p w:rsidR="00491787" w:rsidRDefault="00491787" w:rsidP="001D1175"/>
          <w:p w:rsidR="006C2E78" w:rsidRDefault="006C2E78" w:rsidP="001D1175"/>
          <w:p w:rsidR="00E30D0E" w:rsidRDefault="00E30D0E" w:rsidP="001D1175"/>
          <w:p w:rsidR="00E30D0E" w:rsidRDefault="00E30D0E" w:rsidP="001D1175"/>
          <w:p w:rsidR="00E30D0E" w:rsidRDefault="00E30D0E" w:rsidP="001D1175"/>
          <w:p w:rsidR="00FA4C53" w:rsidRDefault="00FA4C53" w:rsidP="001D1175"/>
          <w:p w:rsidR="00FA4C53" w:rsidRDefault="00FA4C53" w:rsidP="001D1175"/>
          <w:p w:rsidR="00FA4C53" w:rsidRDefault="00FA4C53" w:rsidP="001D1175"/>
          <w:p w:rsidR="008F185F" w:rsidRDefault="008F185F" w:rsidP="001D1175"/>
          <w:p w:rsidR="008F185F" w:rsidRDefault="008F185F" w:rsidP="001D1175"/>
          <w:p w:rsidR="008F185F" w:rsidRDefault="008F185F" w:rsidP="001D1175"/>
          <w:p w:rsidR="00D64B62" w:rsidRDefault="00D64B62" w:rsidP="00106C82"/>
          <w:p w:rsidR="009F1401" w:rsidRDefault="009F1401" w:rsidP="00AA70D3">
            <w:pPr>
              <w:numPr>
                <w:ilvl w:val="0"/>
                <w:numId w:val="1"/>
              </w:numPr>
            </w:pPr>
            <w:r>
              <w:lastRenderedPageBreak/>
              <w:t>Enter t</w:t>
            </w:r>
            <w:r w:rsidR="00B929FC">
              <w:t xml:space="preserve">he </w:t>
            </w:r>
            <w:r w:rsidR="00E30D0E">
              <w:t xml:space="preserve">invalid data in </w:t>
            </w:r>
            <w:r w:rsidR="00574BE5">
              <w:t xml:space="preserve">user’s </w:t>
            </w:r>
            <w:r>
              <w:t>field and click on GO button</w:t>
            </w:r>
            <w:r w:rsidR="00E30D0E">
              <w:t>.</w:t>
            </w:r>
          </w:p>
          <w:p w:rsidR="009F1401" w:rsidRDefault="009F1401" w:rsidP="009F1401">
            <w:pPr>
              <w:ind w:left="450"/>
            </w:pPr>
          </w:p>
          <w:p w:rsidR="009F1401" w:rsidRDefault="00E30D0E" w:rsidP="00106C82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 – It should show validation messages as “No User Found”.</w:t>
            </w:r>
          </w:p>
          <w:p w:rsidR="00106C82" w:rsidRPr="00106C82" w:rsidRDefault="00106C82" w:rsidP="00106C82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106C82" w:rsidRDefault="007120C5" w:rsidP="002D0692">
            <w:r w:rsidRPr="006C2E78">
              <w:rPr>
                <w:noProof/>
                <w:lang w:val="en-US" w:eastAsia="en-US"/>
              </w:rPr>
              <w:drawing>
                <wp:inline distT="0" distB="0" distL="0" distR="0">
                  <wp:extent cx="5471160" cy="852805"/>
                  <wp:effectExtent l="19050" t="19050" r="15240" b="23495"/>
                  <wp:docPr id="3" name="Picture 3" descr="Screenshot (25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 (25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1160" cy="85280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106C82" w:rsidRDefault="00106C82" w:rsidP="00106C82">
            <w:pPr>
              <w:ind w:left="450"/>
            </w:pPr>
          </w:p>
          <w:p w:rsidR="00DC69C5" w:rsidRDefault="00E30D0E" w:rsidP="00AA70D3">
            <w:pPr>
              <w:numPr>
                <w:ilvl w:val="0"/>
                <w:numId w:val="1"/>
              </w:numPr>
            </w:pPr>
            <w:r>
              <w:t>Click on “A</w:t>
            </w:r>
            <w:r w:rsidR="0068710B">
              <w:t xml:space="preserve">dd </w:t>
            </w:r>
            <w:r>
              <w:t>N</w:t>
            </w:r>
            <w:r w:rsidR="0068710B">
              <w:t>ew</w:t>
            </w:r>
            <w:r>
              <w:t>”</w:t>
            </w:r>
            <w:r w:rsidR="0068710B">
              <w:t xml:space="preserve"> </w:t>
            </w:r>
            <w:r w:rsidR="009F0B94">
              <w:t>button.</w:t>
            </w:r>
          </w:p>
          <w:p w:rsidR="009F0B94" w:rsidRDefault="009F0B94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64B62" w:rsidRDefault="00D82B0E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  <w:r w:rsidRPr="00D82B0E">
              <w:rPr>
                <w:rFonts w:ascii="Arial" w:hAnsi="Arial" w:cs="Arial"/>
                <w:b/>
                <w:color w:val="FF0000"/>
              </w:rPr>
              <w:t xml:space="preserve">    </w:t>
            </w:r>
            <w:r w:rsidR="00106C82"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="0068710B">
              <w:rPr>
                <w:rFonts w:ascii="Arial" w:hAnsi="Arial" w:cs="Arial"/>
                <w:b/>
                <w:color w:val="FF0000"/>
                <w:u w:val="single"/>
              </w:rPr>
              <w:t xml:space="preserve">  – </w:t>
            </w:r>
            <w:r w:rsidR="009F0B94">
              <w:rPr>
                <w:rFonts w:ascii="Arial" w:hAnsi="Arial" w:cs="Arial"/>
                <w:b/>
                <w:color w:val="FF0000"/>
                <w:u w:val="single"/>
              </w:rPr>
              <w:t xml:space="preserve">Add new user popup screen </w:t>
            </w:r>
            <w:r w:rsidR="00106C82">
              <w:rPr>
                <w:rFonts w:ascii="Arial" w:hAnsi="Arial" w:cs="Arial"/>
                <w:b/>
                <w:noProof/>
                <w:color w:val="FF0000"/>
                <w:u w:val="single"/>
              </w:rPr>
              <w:t>appears</w:t>
            </w:r>
            <w:r w:rsidR="002E3893">
              <w:rPr>
                <w:rFonts w:ascii="Arial" w:hAnsi="Arial" w:cs="Arial"/>
                <w:b/>
                <w:noProof/>
                <w:color w:val="FF0000"/>
                <w:u w:val="single"/>
              </w:rPr>
              <w:t>.</w:t>
            </w:r>
            <w:r w:rsidR="009F0B94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:rsidR="00106C82" w:rsidRDefault="00106C82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E30D0E" w:rsidRDefault="007120C5" w:rsidP="002D0692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106C82">
              <w:rPr>
                <w:noProof/>
                <w:lang w:val="en-US" w:eastAsia="en-US"/>
              </w:rPr>
              <w:drawing>
                <wp:inline distT="0" distB="0" distL="0" distR="0">
                  <wp:extent cx="3188970" cy="2766060"/>
                  <wp:effectExtent l="19050" t="19050" r="11430" b="1524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970" cy="276606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E30D0E" w:rsidRDefault="00E30D0E" w:rsidP="00D64B62">
            <w:pPr>
              <w:ind w:left="1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C6DEF" w:rsidRDefault="00CC6DEF" w:rsidP="00807C8F"/>
          <w:p w:rsidR="00106C82" w:rsidRDefault="00807C8F" w:rsidP="00106C82">
            <w:pPr>
              <w:numPr>
                <w:ilvl w:val="0"/>
                <w:numId w:val="1"/>
              </w:numPr>
            </w:pPr>
            <w:r>
              <w:t xml:space="preserve">Click on </w:t>
            </w:r>
            <w:r w:rsidR="00AF3A7F">
              <w:t xml:space="preserve">Add Button </w:t>
            </w:r>
          </w:p>
          <w:p w:rsidR="00EC63C1" w:rsidRDefault="00EC63C1" w:rsidP="006C3F9A">
            <w:pPr>
              <w:ind w:left="63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82B0E" w:rsidRDefault="00EC63C1" w:rsidP="000E7068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5-</w:t>
            </w:r>
            <w:r w:rsidR="000E7068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2E3893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0E7068" w:rsidRPr="002E3893">
              <w:rPr>
                <w:rFonts w:ascii="Arial" w:hAnsi="Arial" w:cs="Arial"/>
                <w:b/>
                <w:color w:val="FF0000"/>
                <w:u w:val="single"/>
              </w:rPr>
              <w:t>It displays validation messages as “Location is required” “Full Name is required” “User Name is required” “</w:t>
            </w:r>
            <w:r w:rsidR="000E7068" w:rsidRPr="002E3893">
              <w:rPr>
                <w:rFonts w:ascii="Arial" w:hAnsi="Arial" w:cs="Arial"/>
                <w:b/>
                <w:color w:val="FF0000"/>
                <w:u w:val="single"/>
                <w:lang w:val="en-US" w:eastAsia="en-US"/>
              </w:rPr>
              <w:t>Please select at least one group”</w:t>
            </w:r>
            <w:r w:rsidR="000E7068" w:rsidRPr="002E3893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D82B0E" w:rsidRDefault="00D82B0E" w:rsidP="000E7068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82B0E" w:rsidRPr="002E3893" w:rsidRDefault="007120C5" w:rsidP="00D82B0E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 w:rsidRPr="00D82B0E">
              <w:rPr>
                <w:noProof/>
                <w:lang w:val="en-US" w:eastAsia="en-US"/>
              </w:rPr>
              <w:drawing>
                <wp:inline distT="0" distB="0" distL="0" distR="0">
                  <wp:extent cx="3534410" cy="3749675"/>
                  <wp:effectExtent l="19050" t="19050" r="27940" b="22225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4410" cy="37496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2E3893" w:rsidRPr="000E7068" w:rsidRDefault="002E3893" w:rsidP="000E7068">
            <w:pPr>
              <w:shd w:val="clear" w:color="auto" w:fill="FFFFFF"/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lang w:val="en-US" w:eastAsia="en-US"/>
              </w:rPr>
            </w:pPr>
          </w:p>
          <w:p w:rsidR="000E7068" w:rsidRPr="000E7068" w:rsidRDefault="000E7068" w:rsidP="000E7068">
            <w:pPr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 w:rsidRPr="000E7068">
              <w:rPr>
                <w:rFonts w:ascii="Arial" w:hAnsi="Arial" w:cs="Arial"/>
                <w:vanish/>
                <w:sz w:val="16"/>
                <w:szCs w:val="16"/>
              </w:rPr>
              <w:t>Bottom of Form</w:t>
            </w:r>
          </w:p>
          <w:p w:rsidR="00106C82" w:rsidRDefault="00106C82" w:rsidP="00D82B0E"/>
          <w:p w:rsidR="00077645" w:rsidRDefault="00077645" w:rsidP="00D82B0E"/>
          <w:p w:rsidR="00852B2D" w:rsidRDefault="00852B2D" w:rsidP="00852B2D">
            <w:pPr>
              <w:numPr>
                <w:ilvl w:val="0"/>
                <w:numId w:val="1"/>
              </w:numPr>
            </w:pPr>
            <w:r>
              <w:lastRenderedPageBreak/>
              <w:t>Select one location.</w:t>
            </w:r>
            <w:r w:rsidR="000669F1">
              <w:t>(for eg: Houston)</w:t>
            </w:r>
          </w:p>
          <w:p w:rsidR="000669F1" w:rsidRDefault="000669F1" w:rsidP="000669F1"/>
          <w:p w:rsidR="000669F1" w:rsidRDefault="000669F1" w:rsidP="000669F1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6-  “list of employees” </w:t>
            </w:r>
            <w:r w:rsidR="00077645">
              <w:rPr>
                <w:rFonts w:ascii="Arial" w:hAnsi="Arial" w:cs="Arial"/>
                <w:b/>
                <w:color w:val="FF0000"/>
                <w:u w:val="single"/>
              </w:rPr>
              <w:t xml:space="preserve">in full name field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and “groups” associated with that location should get listed.  </w:t>
            </w:r>
          </w:p>
          <w:p w:rsidR="000669F1" w:rsidRDefault="000669F1" w:rsidP="000669F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669F1" w:rsidRDefault="007120C5" w:rsidP="000669F1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0669F1">
              <w:rPr>
                <w:noProof/>
                <w:lang w:val="en-US" w:eastAsia="en-US"/>
              </w:rPr>
              <w:drawing>
                <wp:inline distT="0" distB="0" distL="0" distR="0">
                  <wp:extent cx="3434715" cy="3964940"/>
                  <wp:effectExtent l="19050" t="19050" r="13335" b="1651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715" cy="396494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669F1" w:rsidRDefault="000669F1" w:rsidP="000669F1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:rsidR="00077645" w:rsidRDefault="00077645" w:rsidP="000669F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77645" w:rsidRDefault="00077645" w:rsidP="000669F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77645" w:rsidRDefault="00077645" w:rsidP="00077645"/>
          <w:p w:rsidR="00077645" w:rsidRDefault="00077645" w:rsidP="00077645">
            <w:pPr>
              <w:numPr>
                <w:ilvl w:val="0"/>
                <w:numId w:val="6"/>
              </w:numPr>
            </w:pPr>
            <w:r>
              <w:t>Select Location whose all employees have already been assigned a user ID</w:t>
            </w:r>
          </w:p>
          <w:p w:rsidR="00077645" w:rsidRDefault="00077645" w:rsidP="00077645">
            <w:pPr>
              <w:ind w:left="630"/>
            </w:pPr>
          </w:p>
          <w:p w:rsidR="00077645" w:rsidRDefault="00077645" w:rsidP="002D0692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7 – It displayed validation message as “All employees have already been assigned a user ID”.</w:t>
            </w:r>
          </w:p>
          <w:p w:rsidR="00077645" w:rsidRDefault="00077645" w:rsidP="00077645">
            <w:pPr>
              <w:ind w:left="630"/>
            </w:pPr>
          </w:p>
          <w:p w:rsidR="00077645" w:rsidRDefault="00077645" w:rsidP="002D0692">
            <w:r>
              <w:object w:dxaOrig="11010" w:dyaOrig="3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7.5pt;height:99.75pt" o:ole="" o:bordertopcolor="this" o:borderleftcolor="this" o:borderbottomcolor="this" o:borderrightcolor="this">
                  <v:imagedata r:id="rId14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583765050" r:id="rId15"/>
              </w:object>
            </w:r>
          </w:p>
          <w:p w:rsidR="00077645" w:rsidRDefault="00077645" w:rsidP="000669F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77645" w:rsidRDefault="00077645" w:rsidP="000669F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77645" w:rsidRDefault="008C599B" w:rsidP="008C599B">
            <w:pPr>
              <w:numPr>
                <w:ilvl w:val="0"/>
                <w:numId w:val="6"/>
              </w:numPr>
            </w:pPr>
            <w:r w:rsidRPr="008C599B">
              <w:t xml:space="preserve"> Enter</w:t>
            </w:r>
            <w:r>
              <w:t xml:space="preserve"> already existing username in username field.</w:t>
            </w:r>
          </w:p>
          <w:p w:rsidR="008C599B" w:rsidRDefault="008C599B" w:rsidP="008C599B">
            <w:pPr>
              <w:ind w:left="1170"/>
            </w:pPr>
          </w:p>
          <w:p w:rsidR="008C599B" w:rsidRDefault="007F5EDA" w:rsidP="00FA4C53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8</w:t>
            </w:r>
            <w:r w:rsidR="008C599B">
              <w:rPr>
                <w:rFonts w:ascii="Arial" w:hAnsi="Arial" w:cs="Arial"/>
                <w:b/>
                <w:color w:val="FF0000"/>
                <w:u w:val="single"/>
              </w:rPr>
              <w:t xml:space="preserve"> – A validation message “</w:t>
            </w:r>
            <w:r w:rsidR="00FA4C53" w:rsidRPr="00FA4C53">
              <w:rPr>
                <w:rFonts w:ascii="Arial" w:hAnsi="Arial" w:cs="Arial"/>
                <w:b/>
                <w:color w:val="FF0000"/>
                <w:u w:val="single"/>
              </w:rPr>
              <w:t>Full Name already exists” and EmployeeID Already Exists</w:t>
            </w:r>
            <w:r w:rsidR="00FA4C53">
              <w:rPr>
                <w:rFonts w:ascii="Arial" w:hAnsi="Arial" w:cs="Arial"/>
                <w:b/>
                <w:color w:val="FF0000"/>
                <w:u w:val="single"/>
              </w:rPr>
              <w:t>” are displayed</w:t>
            </w:r>
            <w:r w:rsidR="008C599B" w:rsidRPr="008C599B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8C599B" w:rsidRDefault="008C599B" w:rsidP="002D0692"/>
          <w:p w:rsidR="002D0692" w:rsidRDefault="002D0692" w:rsidP="002D0692"/>
          <w:p w:rsidR="002D0692" w:rsidRDefault="002D0692" w:rsidP="002D0692"/>
          <w:p w:rsidR="008C599B" w:rsidRPr="008C599B" w:rsidRDefault="007120C5" w:rsidP="002D0692">
            <w:r w:rsidRPr="00B35BBA">
              <w:rPr>
                <w:noProof/>
                <w:lang w:val="en-US" w:eastAsia="en-US"/>
              </w:rPr>
              <w:drawing>
                <wp:inline distT="0" distB="0" distL="0" distR="0">
                  <wp:extent cx="4894580" cy="829945"/>
                  <wp:effectExtent l="19050" t="19050" r="20320" b="27305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580" cy="82994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77645" w:rsidRDefault="00077645" w:rsidP="000669F1"/>
          <w:p w:rsidR="00852B2D" w:rsidRDefault="00852B2D" w:rsidP="00077645"/>
          <w:p w:rsidR="00077645" w:rsidRDefault="00077645" w:rsidP="00077645"/>
          <w:p w:rsidR="00077645" w:rsidRDefault="00077645" w:rsidP="00077645"/>
          <w:p w:rsidR="00BE6733" w:rsidRDefault="00BE6733" w:rsidP="00077645">
            <w:pPr>
              <w:numPr>
                <w:ilvl w:val="0"/>
                <w:numId w:val="6"/>
              </w:numPr>
            </w:pPr>
            <w:r>
              <w:t>Select one employee</w:t>
            </w:r>
          </w:p>
          <w:p w:rsidR="00BE6733" w:rsidRDefault="00BE6733" w:rsidP="00BE6733">
            <w:pPr>
              <w:numPr>
                <w:ilvl w:val="0"/>
                <w:numId w:val="6"/>
              </w:numPr>
            </w:pPr>
            <w:r>
              <w:t xml:space="preserve">Enter </w:t>
            </w:r>
            <w:r w:rsidRPr="00656093">
              <w:rPr>
                <w:noProof/>
              </w:rPr>
              <w:t>username</w:t>
            </w:r>
            <w:r>
              <w:t xml:space="preserve"> </w:t>
            </w:r>
          </w:p>
          <w:p w:rsidR="00BE6733" w:rsidRDefault="00BE6733" w:rsidP="00BE6733">
            <w:pPr>
              <w:numPr>
                <w:ilvl w:val="0"/>
                <w:numId w:val="6"/>
              </w:numPr>
            </w:pPr>
            <w:r>
              <w:t>Add one group by clicking on</w:t>
            </w:r>
            <w:r w:rsidR="00656093">
              <w:t xml:space="preserve"> the</w:t>
            </w:r>
            <w:r>
              <w:t xml:space="preserve"> </w:t>
            </w:r>
            <w:r w:rsidRPr="00656093">
              <w:rPr>
                <w:noProof/>
              </w:rPr>
              <w:t>arrow</w:t>
            </w:r>
            <w:r>
              <w:t>.</w:t>
            </w:r>
          </w:p>
          <w:p w:rsidR="00BE6733" w:rsidRDefault="00BE6733" w:rsidP="00BE6733">
            <w:pPr>
              <w:numPr>
                <w:ilvl w:val="0"/>
                <w:numId w:val="6"/>
              </w:numPr>
            </w:pPr>
            <w:r>
              <w:t>Click on add button.</w:t>
            </w:r>
          </w:p>
          <w:p w:rsidR="00BE6733" w:rsidRDefault="00BE6733" w:rsidP="00BE6733"/>
          <w:p w:rsidR="00BE6733" w:rsidRDefault="00BE6733" w:rsidP="00BE6733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7F5EDA">
              <w:rPr>
                <w:rFonts w:ascii="Arial" w:hAnsi="Arial" w:cs="Arial"/>
                <w:b/>
                <w:color w:val="FF0000"/>
                <w:u w:val="single"/>
              </w:rPr>
              <w:t>9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 It should Navigate to “Password Tab”.</w:t>
            </w:r>
          </w:p>
          <w:p w:rsidR="00077645" w:rsidRDefault="00077645" w:rsidP="00BE6733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77645" w:rsidRDefault="007120C5" w:rsidP="00BE6733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077645">
              <w:rPr>
                <w:noProof/>
                <w:lang w:val="en-US" w:eastAsia="en-US"/>
              </w:rPr>
              <w:drawing>
                <wp:inline distT="0" distB="0" distL="0" distR="0">
                  <wp:extent cx="3365500" cy="3780790"/>
                  <wp:effectExtent l="19050" t="19050" r="25400" b="1016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0" cy="378079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A69DE" w:rsidRDefault="00CA69DE" w:rsidP="004C62D4"/>
          <w:p w:rsidR="00AB193D" w:rsidRPr="00CA69DE" w:rsidRDefault="00537542" w:rsidP="00D02351">
            <w:r>
              <w:lastRenderedPageBreak/>
              <w:t xml:space="preserve">             </w:t>
            </w:r>
            <w:r w:rsidR="004F4F76">
              <w:t xml:space="preserve"> </w:t>
            </w:r>
            <w:r w:rsidR="00CA69DE">
              <w:t xml:space="preserve"> </w:t>
            </w:r>
          </w:p>
          <w:p w:rsidR="00AB193D" w:rsidRDefault="00AB193D" w:rsidP="00BE6733">
            <w:pPr>
              <w:numPr>
                <w:ilvl w:val="0"/>
                <w:numId w:val="6"/>
              </w:numPr>
            </w:pPr>
            <w:r>
              <w:t>Click on Add Button without entering</w:t>
            </w:r>
            <w:r w:rsidR="00C45E7E">
              <w:t xml:space="preserve"> a</w:t>
            </w:r>
            <w:r>
              <w:t xml:space="preserve"> </w:t>
            </w:r>
            <w:r w:rsidR="00656093">
              <w:t>“</w:t>
            </w:r>
            <w:r w:rsidRPr="00C45E7E">
              <w:rPr>
                <w:noProof/>
              </w:rPr>
              <w:t>new</w:t>
            </w:r>
            <w:r>
              <w:t xml:space="preserve"> password</w:t>
            </w:r>
            <w:r w:rsidR="00656093">
              <w:t>”</w:t>
            </w:r>
            <w:r>
              <w:t xml:space="preserve"> and </w:t>
            </w:r>
            <w:r w:rsidR="00656093">
              <w:t>“</w:t>
            </w:r>
            <w:r>
              <w:t>confirm</w:t>
            </w:r>
            <w:r w:rsidR="00656093">
              <w:t xml:space="preserve"> </w:t>
            </w:r>
            <w:r w:rsidRPr="00656093">
              <w:rPr>
                <w:noProof/>
              </w:rPr>
              <w:t>password</w:t>
            </w:r>
            <w:r w:rsidR="00656093">
              <w:rPr>
                <w:noProof/>
              </w:rPr>
              <w:t>”</w:t>
            </w:r>
            <w:r>
              <w:t>.</w:t>
            </w:r>
          </w:p>
          <w:p w:rsidR="00AB193D" w:rsidRDefault="00AB193D" w:rsidP="00AB193D">
            <w:pPr>
              <w:ind w:left="810"/>
            </w:pPr>
          </w:p>
          <w:p w:rsidR="00AB193D" w:rsidRDefault="007F5EDA" w:rsidP="002D0692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10</w:t>
            </w:r>
            <w:r w:rsidR="00357376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CA69DE">
              <w:rPr>
                <w:rFonts w:ascii="Arial" w:hAnsi="Arial" w:cs="Arial"/>
                <w:b/>
                <w:color w:val="FF0000"/>
                <w:u w:val="single"/>
              </w:rPr>
              <w:t xml:space="preserve"> – It should display</w:t>
            </w:r>
            <w:r w:rsidR="00AB193D">
              <w:rPr>
                <w:rFonts w:ascii="Arial" w:hAnsi="Arial" w:cs="Arial"/>
                <w:b/>
                <w:color w:val="FF0000"/>
                <w:u w:val="single"/>
              </w:rPr>
              <w:t xml:space="preserve"> validation message</w:t>
            </w:r>
            <w:r w:rsidR="00CA69DE">
              <w:rPr>
                <w:rFonts w:ascii="Arial" w:hAnsi="Arial" w:cs="Arial"/>
                <w:b/>
                <w:color w:val="FF0000"/>
                <w:u w:val="single"/>
              </w:rPr>
              <w:t>s</w:t>
            </w:r>
            <w:r w:rsidR="00AB193D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CA69DE">
              <w:rPr>
                <w:rFonts w:ascii="Arial" w:hAnsi="Arial" w:cs="Arial"/>
                <w:b/>
                <w:color w:val="FF0000"/>
                <w:u w:val="single"/>
              </w:rPr>
              <w:t xml:space="preserve">as </w:t>
            </w:r>
            <w:r w:rsidR="00AB193D">
              <w:rPr>
                <w:rFonts w:ascii="Arial" w:hAnsi="Arial" w:cs="Arial"/>
                <w:b/>
                <w:color w:val="FF0000"/>
                <w:u w:val="single"/>
              </w:rPr>
              <w:t>“Password is required”, “Confirm Password is required”.</w:t>
            </w:r>
          </w:p>
          <w:p w:rsidR="00AB193D" w:rsidRDefault="00AB193D" w:rsidP="00AB193D">
            <w:pPr>
              <w:ind w:left="81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AB193D" w:rsidRDefault="002D0692" w:rsidP="002D0692">
            <w:r>
              <w:object w:dxaOrig="7890" w:dyaOrig="8820">
                <v:shape id="_x0000_i1026" type="#_x0000_t75" style="width:291.75pt;height:282.75pt" o:ole="" o:bordertopcolor="this" o:borderleftcolor="this" o:borderbottomcolor="this" o:borderrightcolor="this">
                  <v:imagedata r:id="rId1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6" DrawAspect="Content" ObjectID="_1583765051" r:id="rId19"/>
              </w:object>
            </w:r>
          </w:p>
          <w:p w:rsidR="00CA69DE" w:rsidRDefault="00CA69DE" w:rsidP="00AB193D">
            <w:pPr>
              <w:ind w:left="810"/>
            </w:pPr>
          </w:p>
          <w:p w:rsidR="00CA69DE" w:rsidRDefault="00CA69DE" w:rsidP="00AB193D">
            <w:pPr>
              <w:ind w:left="810"/>
            </w:pPr>
          </w:p>
          <w:p w:rsidR="00CA69DE" w:rsidRDefault="00CA69DE" w:rsidP="00AB193D">
            <w:pPr>
              <w:ind w:left="810"/>
            </w:pPr>
          </w:p>
          <w:p w:rsidR="00CA69DE" w:rsidRDefault="00357376" w:rsidP="00357376">
            <w:pPr>
              <w:tabs>
                <w:tab w:val="left" w:pos="2527"/>
              </w:tabs>
            </w:pPr>
            <w:r>
              <w:tab/>
            </w:r>
          </w:p>
          <w:p w:rsidR="00357376" w:rsidRDefault="00357376" w:rsidP="00357376">
            <w:pPr>
              <w:tabs>
                <w:tab w:val="left" w:pos="2527"/>
              </w:tabs>
            </w:pPr>
          </w:p>
          <w:p w:rsidR="00CA69DE" w:rsidRDefault="00CA69DE" w:rsidP="00357376">
            <w:pPr>
              <w:numPr>
                <w:ilvl w:val="0"/>
                <w:numId w:val="6"/>
              </w:numPr>
            </w:pPr>
            <w:r>
              <w:t>Select authentication type as Title21.</w:t>
            </w:r>
          </w:p>
          <w:p w:rsidR="00CA69DE" w:rsidRDefault="00CA69DE" w:rsidP="00357376">
            <w:pPr>
              <w:numPr>
                <w:ilvl w:val="0"/>
                <w:numId w:val="6"/>
              </w:numPr>
            </w:pPr>
            <w:r>
              <w:t>Enter password less than 10 characters</w:t>
            </w:r>
            <w:r w:rsidR="00357376">
              <w:t>.</w:t>
            </w:r>
          </w:p>
          <w:p w:rsidR="00357376" w:rsidRDefault="00357376" w:rsidP="00357376">
            <w:pPr>
              <w:numPr>
                <w:ilvl w:val="0"/>
                <w:numId w:val="6"/>
              </w:numPr>
            </w:pPr>
            <w:r>
              <w:t>Click on check strength.</w:t>
            </w:r>
          </w:p>
          <w:p w:rsidR="00CA69DE" w:rsidRDefault="00CA69DE" w:rsidP="00357376"/>
          <w:p w:rsidR="00CA69DE" w:rsidRDefault="007F5EDA" w:rsidP="00357376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11</w:t>
            </w:r>
            <w:r w:rsidR="00CA69DE">
              <w:rPr>
                <w:rFonts w:ascii="Arial" w:hAnsi="Arial" w:cs="Arial"/>
                <w:b/>
                <w:color w:val="FF0000"/>
                <w:u w:val="single"/>
              </w:rPr>
              <w:t xml:space="preserve"> – It should display validation messages as “</w:t>
            </w:r>
            <w:r w:rsidR="00357376">
              <w:rPr>
                <w:rFonts w:ascii="Arial" w:hAnsi="Arial" w:cs="Arial"/>
                <w:b/>
                <w:color w:val="FF0000"/>
                <w:u w:val="single"/>
              </w:rPr>
              <w:t>password contain at least 10 characters”.</w:t>
            </w:r>
          </w:p>
          <w:p w:rsidR="00CA69DE" w:rsidRDefault="00CA69DE" w:rsidP="00357376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A69DE" w:rsidRDefault="00CA69DE" w:rsidP="00357376">
            <w:pPr>
              <w:ind w:left="81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A69DE" w:rsidRDefault="007120C5" w:rsidP="00357376">
            <w:r w:rsidRPr="00CA69DE">
              <w:rPr>
                <w:noProof/>
                <w:lang w:val="en-US" w:eastAsia="en-US"/>
              </w:rPr>
              <w:drawing>
                <wp:inline distT="0" distB="0" distL="0" distR="0">
                  <wp:extent cx="5947410" cy="2405380"/>
                  <wp:effectExtent l="19050" t="19050" r="15240" b="1397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7410" cy="24053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A69DE" w:rsidRDefault="00CA69DE" w:rsidP="00357376"/>
          <w:p w:rsidR="00CA69DE" w:rsidRDefault="00CA69DE" w:rsidP="00357376"/>
          <w:p w:rsidR="00357376" w:rsidRDefault="00357376" w:rsidP="00357376"/>
          <w:p w:rsidR="00357376" w:rsidRDefault="00357376" w:rsidP="00357376"/>
          <w:p w:rsidR="00357376" w:rsidRDefault="00357376" w:rsidP="00357376"/>
          <w:p w:rsidR="00357376" w:rsidRDefault="00357376" w:rsidP="00357376"/>
          <w:p w:rsidR="00357376" w:rsidRDefault="00357376" w:rsidP="00357376"/>
          <w:p w:rsidR="00357376" w:rsidRDefault="00357376" w:rsidP="00357376"/>
          <w:p w:rsidR="00357376" w:rsidRDefault="00357376" w:rsidP="00357376"/>
          <w:p w:rsidR="00357376" w:rsidRDefault="00357376" w:rsidP="00357376"/>
          <w:p w:rsidR="00CA69DE" w:rsidRDefault="00357376" w:rsidP="00357376">
            <w:pPr>
              <w:numPr>
                <w:ilvl w:val="0"/>
                <w:numId w:val="6"/>
              </w:numPr>
            </w:pPr>
            <w:r>
              <w:t xml:space="preserve">Enter password </w:t>
            </w:r>
            <w:r w:rsidRPr="00C42C70">
              <w:rPr>
                <w:noProof/>
              </w:rPr>
              <w:t>contain</w:t>
            </w:r>
            <w:r w:rsidR="00C42C70">
              <w:rPr>
                <w:noProof/>
              </w:rPr>
              <w:t>s</w:t>
            </w:r>
            <w:r>
              <w:t xml:space="preserve"> user Id.</w:t>
            </w:r>
          </w:p>
          <w:p w:rsidR="00357376" w:rsidRDefault="00357376" w:rsidP="00357376">
            <w:pPr>
              <w:numPr>
                <w:ilvl w:val="0"/>
                <w:numId w:val="6"/>
              </w:numPr>
            </w:pPr>
            <w:r>
              <w:t>Click on add button</w:t>
            </w:r>
          </w:p>
          <w:p w:rsidR="00357376" w:rsidRDefault="00357376" w:rsidP="00357376"/>
          <w:p w:rsidR="00357376" w:rsidRPr="00357376" w:rsidRDefault="007F5EDA" w:rsidP="00357376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12</w:t>
            </w:r>
            <w:r w:rsidR="00357376">
              <w:rPr>
                <w:rFonts w:ascii="Arial" w:hAnsi="Arial" w:cs="Arial"/>
                <w:b/>
                <w:color w:val="FF0000"/>
                <w:u w:val="single"/>
              </w:rPr>
              <w:t xml:space="preserve"> – It should display validation messages as “</w:t>
            </w:r>
            <w:r w:rsidR="00357376" w:rsidRPr="00357376">
              <w:rPr>
                <w:rFonts w:ascii="Arial" w:hAnsi="Arial" w:cs="Arial"/>
                <w:b/>
                <w:color w:val="FF0000"/>
                <w:u w:val="single"/>
              </w:rPr>
              <w:t>Password cannot contain User</w:t>
            </w:r>
            <w:r w:rsidR="00357376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357376" w:rsidRPr="00357376">
              <w:rPr>
                <w:rFonts w:ascii="Arial" w:hAnsi="Arial" w:cs="Arial"/>
                <w:b/>
                <w:color w:val="FF0000"/>
                <w:u w:val="single"/>
              </w:rPr>
              <w:t>Id </w:t>
            </w:r>
            <w:r w:rsidR="00357376">
              <w:rPr>
                <w:rFonts w:ascii="Arial" w:hAnsi="Arial" w:cs="Arial"/>
                <w:b/>
                <w:color w:val="FF0000"/>
                <w:u w:val="single"/>
              </w:rPr>
              <w:t>”.</w:t>
            </w:r>
          </w:p>
          <w:p w:rsidR="00357376" w:rsidRDefault="00357376" w:rsidP="00357376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357376" w:rsidRDefault="00357376" w:rsidP="00357376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357376" w:rsidRDefault="007120C5" w:rsidP="00357376">
            <w:r w:rsidRPr="00357376">
              <w:rPr>
                <w:noProof/>
                <w:lang w:val="en-US" w:eastAsia="en-US"/>
              </w:rPr>
              <w:drawing>
                <wp:inline distT="0" distB="0" distL="0" distR="0">
                  <wp:extent cx="3350260" cy="3526790"/>
                  <wp:effectExtent l="19050" t="19050" r="21590" b="1651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260" cy="352679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57376" w:rsidRDefault="00357376" w:rsidP="00357376"/>
          <w:p w:rsidR="00CA69DE" w:rsidRDefault="00CA69DE" w:rsidP="00CA69DE"/>
          <w:p w:rsidR="00FE6779" w:rsidRDefault="00FE6779" w:rsidP="00CA69DE"/>
          <w:p w:rsidR="006909C9" w:rsidRDefault="006909C9" w:rsidP="00CA69DE"/>
          <w:p w:rsidR="00357376" w:rsidRDefault="00357376" w:rsidP="00357376">
            <w:pPr>
              <w:numPr>
                <w:ilvl w:val="0"/>
                <w:numId w:val="6"/>
              </w:numPr>
            </w:pPr>
            <w:r>
              <w:t xml:space="preserve">Enter valid password </w:t>
            </w:r>
          </w:p>
          <w:p w:rsidR="00357376" w:rsidRDefault="00357376" w:rsidP="00357376">
            <w:pPr>
              <w:numPr>
                <w:ilvl w:val="0"/>
                <w:numId w:val="6"/>
              </w:numPr>
            </w:pPr>
            <w:r>
              <w:t>Enter invalid data in confirm password field.</w:t>
            </w:r>
          </w:p>
          <w:p w:rsidR="00357376" w:rsidRDefault="00357376" w:rsidP="00CA69DE"/>
          <w:p w:rsidR="00357376" w:rsidRPr="00FE6779" w:rsidRDefault="007F5EDA" w:rsidP="00357376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13</w:t>
            </w:r>
            <w:r w:rsidR="00357376">
              <w:rPr>
                <w:rFonts w:ascii="Arial" w:hAnsi="Arial" w:cs="Arial"/>
                <w:b/>
                <w:color w:val="FF0000"/>
                <w:u w:val="single"/>
              </w:rPr>
              <w:t xml:space="preserve"> – It should display validation messages as “</w:t>
            </w:r>
            <w:r w:rsidR="00FE6779" w:rsidRPr="00FE6779">
              <w:rPr>
                <w:rFonts w:ascii="Arial" w:hAnsi="Arial" w:cs="Arial"/>
                <w:b/>
                <w:color w:val="FF0000"/>
                <w:u w:val="single"/>
              </w:rPr>
              <w:t>Password does not match</w:t>
            </w:r>
            <w:r w:rsidR="00357376">
              <w:rPr>
                <w:rFonts w:ascii="Arial" w:hAnsi="Arial" w:cs="Arial"/>
                <w:b/>
                <w:color w:val="FF0000"/>
                <w:u w:val="single"/>
              </w:rPr>
              <w:t>”.</w:t>
            </w:r>
          </w:p>
          <w:p w:rsidR="00357376" w:rsidRDefault="00357376" w:rsidP="00CA69DE"/>
          <w:p w:rsidR="00CA69DE" w:rsidRDefault="007120C5" w:rsidP="00CA69DE">
            <w:pPr>
              <w:rPr>
                <w:noProof/>
              </w:rPr>
            </w:pPr>
            <w:r w:rsidRPr="00B35BBA">
              <w:rPr>
                <w:noProof/>
                <w:lang w:val="en-US" w:eastAsia="en-US"/>
              </w:rPr>
              <w:drawing>
                <wp:inline distT="0" distB="0" distL="0" distR="0">
                  <wp:extent cx="3534410" cy="3888105"/>
                  <wp:effectExtent l="19050" t="19050" r="27940" b="17145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4410" cy="388810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E6779" w:rsidRDefault="00FE6779" w:rsidP="00CA69DE">
            <w:pPr>
              <w:rPr>
                <w:noProof/>
              </w:rPr>
            </w:pPr>
          </w:p>
          <w:p w:rsidR="00FE6779" w:rsidRDefault="00FE6779" w:rsidP="00CA69DE">
            <w:pPr>
              <w:rPr>
                <w:noProof/>
              </w:rPr>
            </w:pPr>
          </w:p>
          <w:p w:rsidR="006909C9" w:rsidRDefault="006909C9" w:rsidP="00CA69DE">
            <w:pPr>
              <w:rPr>
                <w:noProof/>
              </w:rPr>
            </w:pPr>
          </w:p>
          <w:p w:rsidR="00FE6779" w:rsidRDefault="00FE6779" w:rsidP="00FE6779">
            <w:pPr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 xml:space="preserve">Enter valid password and confirm password </w:t>
            </w:r>
          </w:p>
          <w:p w:rsidR="00FE6779" w:rsidRDefault="00FE6779" w:rsidP="00FE6779">
            <w:pPr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Click on add button.</w:t>
            </w:r>
          </w:p>
          <w:p w:rsidR="00FE6779" w:rsidRDefault="00FE6779" w:rsidP="00FE6779">
            <w:pPr>
              <w:rPr>
                <w:noProof/>
              </w:rPr>
            </w:pPr>
          </w:p>
          <w:p w:rsidR="006909C9" w:rsidRDefault="007F5EDA" w:rsidP="00CA69DE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14</w:t>
            </w:r>
            <w:r w:rsidR="005D4068">
              <w:rPr>
                <w:rFonts w:ascii="Arial" w:hAnsi="Arial" w:cs="Arial"/>
                <w:b/>
                <w:color w:val="FF0000"/>
                <w:u w:val="single"/>
              </w:rPr>
              <w:t xml:space="preserve"> – A message confirming</w:t>
            </w:r>
            <w:r w:rsidR="006909C9">
              <w:rPr>
                <w:rFonts w:ascii="Arial" w:hAnsi="Arial" w:cs="Arial"/>
                <w:b/>
                <w:color w:val="FF0000"/>
                <w:u w:val="single"/>
              </w:rPr>
              <w:t xml:space="preserve"> the</w:t>
            </w:r>
            <w:r w:rsidR="00C42C70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D4068" w:rsidRPr="006909C9">
              <w:rPr>
                <w:rFonts w:ascii="Arial" w:hAnsi="Arial" w:cs="Arial"/>
                <w:b/>
                <w:noProof/>
                <w:color w:val="FF0000"/>
                <w:u w:val="single"/>
              </w:rPr>
              <w:t>user</w:t>
            </w:r>
            <w:r w:rsidR="005D4068">
              <w:rPr>
                <w:rFonts w:ascii="Arial" w:hAnsi="Arial" w:cs="Arial"/>
                <w:b/>
                <w:color w:val="FF0000"/>
                <w:u w:val="single"/>
              </w:rPr>
              <w:t xml:space="preserve"> is successfully added is displayed.</w:t>
            </w:r>
          </w:p>
          <w:p w:rsidR="006909C9" w:rsidRDefault="006909C9" w:rsidP="00CA69DE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FE6779" w:rsidRDefault="00FE6779" w:rsidP="00CA69DE"/>
          <w:p w:rsidR="00CA69DE" w:rsidRDefault="007120C5" w:rsidP="00CA69DE">
            <w:pPr>
              <w:rPr>
                <w:noProof/>
              </w:rPr>
            </w:pPr>
            <w:r w:rsidRPr="00672CFD">
              <w:rPr>
                <w:noProof/>
                <w:lang w:val="en-US" w:eastAsia="en-US"/>
              </w:rPr>
              <w:drawing>
                <wp:inline distT="0" distB="0" distL="0" distR="0">
                  <wp:extent cx="4687570" cy="1229360"/>
                  <wp:effectExtent l="19050" t="19050" r="17780" b="2794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22936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6909C9" w:rsidRDefault="006909C9" w:rsidP="00CA69DE">
            <w:pPr>
              <w:rPr>
                <w:noProof/>
              </w:rPr>
            </w:pPr>
          </w:p>
          <w:p w:rsidR="006909C9" w:rsidRDefault="006909C9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8367CA" w:rsidRDefault="008367CA" w:rsidP="00CA69DE">
            <w:pPr>
              <w:rPr>
                <w:noProof/>
              </w:rPr>
            </w:pPr>
          </w:p>
          <w:p w:rsidR="006909C9" w:rsidRDefault="00AE200F" w:rsidP="00AE200F">
            <w:pPr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 xml:space="preserve">Go to </w:t>
            </w:r>
            <w:r w:rsidRPr="00AE200F">
              <w:rPr>
                <w:noProof/>
              </w:rPr>
              <w:t>user list</w:t>
            </w:r>
            <w:r>
              <w:rPr>
                <w:noProof/>
              </w:rPr>
              <w:t xml:space="preserve"> screen </w:t>
            </w:r>
          </w:p>
          <w:p w:rsidR="00AE200F" w:rsidRDefault="00AE200F" w:rsidP="00AE200F">
            <w:pPr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Click on search filter and enter the created user’s name</w:t>
            </w:r>
          </w:p>
          <w:p w:rsidR="00CA69DE" w:rsidRDefault="00AE200F" w:rsidP="00CA69DE">
            <w:pPr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 xml:space="preserve">Click on Go </w:t>
            </w:r>
            <w:r w:rsidRPr="008367CA">
              <w:rPr>
                <w:noProof/>
              </w:rPr>
              <w:t>butto</w:t>
            </w:r>
          </w:p>
          <w:p w:rsidR="00AE200F" w:rsidRDefault="00AE200F" w:rsidP="00AE200F">
            <w:pPr>
              <w:rPr>
                <w:noProof/>
              </w:rPr>
            </w:pPr>
          </w:p>
          <w:p w:rsidR="00AE200F" w:rsidRDefault="007F5EDA" w:rsidP="00AE200F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15</w:t>
            </w:r>
            <w:r w:rsidR="00AE200F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8367CA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8367CA" w:rsidRPr="008367CA">
              <w:rPr>
                <w:rFonts w:ascii="Arial" w:hAnsi="Arial" w:cs="Arial"/>
                <w:b/>
                <w:color w:val="FF0000"/>
                <w:u w:val="single"/>
              </w:rPr>
              <w:t>User</w:t>
            </w:r>
            <w:r w:rsidR="00AE200F" w:rsidRPr="008367CA">
              <w:rPr>
                <w:rFonts w:ascii="Arial" w:hAnsi="Arial" w:cs="Arial"/>
                <w:b/>
                <w:color w:val="FF0000"/>
                <w:u w:val="single"/>
              </w:rPr>
              <w:t xml:space="preserve"> Record as per search is </w:t>
            </w:r>
            <w:r w:rsidR="00AE200F" w:rsidRPr="008367CA">
              <w:rPr>
                <w:rFonts w:ascii="Arial" w:hAnsi="Arial" w:cs="Arial"/>
                <w:b/>
                <w:noProof/>
                <w:color w:val="FF0000"/>
                <w:u w:val="single"/>
              </w:rPr>
              <w:t>displayed</w:t>
            </w:r>
            <w:r w:rsidR="008367CA" w:rsidRPr="008367CA">
              <w:rPr>
                <w:rFonts w:ascii="Arial" w:hAnsi="Arial" w:cs="Arial"/>
                <w:b/>
                <w:noProof/>
                <w:color w:val="FF0000"/>
              </w:rPr>
              <w:t xml:space="preserve"> </w:t>
            </w:r>
            <w:r w:rsidR="00AE200F" w:rsidRPr="008367CA">
              <w:rPr>
                <w:rFonts w:ascii="Arial" w:hAnsi="Arial" w:cs="Arial"/>
                <w:b/>
                <w:noProof/>
                <w:color w:val="FF0000"/>
              </w:rPr>
              <w:t>.</w:t>
            </w:r>
          </w:p>
          <w:p w:rsidR="008367CA" w:rsidRDefault="008367CA" w:rsidP="00AE200F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8367CA" w:rsidRDefault="008367CA" w:rsidP="00AE200F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8367CA" w:rsidRDefault="007120C5" w:rsidP="00AE200F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B35BBA">
              <w:rPr>
                <w:noProof/>
                <w:lang w:val="en-US" w:eastAsia="en-US"/>
              </w:rPr>
              <w:drawing>
                <wp:inline distT="0" distB="0" distL="0" distR="0">
                  <wp:extent cx="5939790" cy="1613535"/>
                  <wp:effectExtent l="19050" t="19050" r="22860" b="24765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4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61353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8367CA" w:rsidRDefault="008367CA" w:rsidP="00AE200F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A69DE" w:rsidRDefault="00CA69DE" w:rsidP="00CA69DE"/>
          <w:p w:rsidR="00CA69DE" w:rsidRDefault="00CA69DE" w:rsidP="00CA69DE"/>
          <w:p w:rsidR="00CA69DE" w:rsidRDefault="00CA69DE" w:rsidP="00CA69DE"/>
          <w:p w:rsidR="00CA69DE" w:rsidRDefault="00CA69DE" w:rsidP="00CA69DE"/>
          <w:p w:rsidR="00CA69DE" w:rsidRDefault="00CA69DE" w:rsidP="00CA69DE"/>
          <w:p w:rsidR="00CA69DE" w:rsidRDefault="00CA69DE" w:rsidP="00CA69DE"/>
          <w:p w:rsidR="00CA69DE" w:rsidRDefault="00CA69DE" w:rsidP="00CA69DE"/>
          <w:p w:rsidR="00CA69DE" w:rsidRDefault="00CA69DE" w:rsidP="00CA69DE"/>
          <w:p w:rsidR="00CA69DE" w:rsidRDefault="00CA69DE" w:rsidP="00CA69DE"/>
          <w:p w:rsidR="00085821" w:rsidRDefault="00085821" w:rsidP="00CA69DE"/>
          <w:p w:rsidR="00085821" w:rsidRDefault="00085821" w:rsidP="00CA69DE"/>
          <w:p w:rsidR="00AB193D" w:rsidRDefault="00AB193D" w:rsidP="00D02351">
            <w:pPr>
              <w:rPr>
                <w:rFonts w:ascii="Arial" w:hAnsi="Arial" w:cs="Arial"/>
              </w:rPr>
            </w:pPr>
          </w:p>
        </w:tc>
      </w:tr>
      <w:tr w:rsidR="004C62D4" w:rsidTr="00F65EB0">
        <w:trPr>
          <w:trHeight w:val="374"/>
        </w:trPr>
        <w:tc>
          <w:tcPr>
            <w:tcW w:w="2178" w:type="dxa"/>
            <w:vMerge w:val="restart"/>
            <w:shd w:val="clear" w:color="auto" w:fill="E0E0E0"/>
          </w:tcPr>
          <w:p w:rsidR="004C62D4" w:rsidRDefault="004C62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973" w:type="dxa"/>
            <w:vMerge w:val="restart"/>
          </w:tcPr>
          <w:p w:rsidR="004C62D4" w:rsidRDefault="004C62D4" w:rsidP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4C62D4" w:rsidRDefault="004C62D4" w:rsidP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4C62D4" w:rsidRDefault="004C62D4">
            <w:pPr>
              <w:rPr>
                <w:rFonts w:ascii="Arial" w:hAnsi="Arial" w:cs="Arial"/>
              </w:rPr>
            </w:pPr>
          </w:p>
        </w:tc>
        <w:tc>
          <w:tcPr>
            <w:tcW w:w="5922" w:type="dxa"/>
            <w:gridSpan w:val="2"/>
          </w:tcPr>
          <w:p w:rsidR="004C62D4" w:rsidRDefault="004C62D4" w:rsidP="004C62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</w:t>
            </w:r>
          </w:p>
        </w:tc>
        <w:tc>
          <w:tcPr>
            <w:tcW w:w="2225" w:type="dxa"/>
            <w:vMerge w:val="restart"/>
          </w:tcPr>
          <w:p w:rsidR="004C62D4" w:rsidRDefault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</w:tr>
      <w:tr w:rsidR="004C62D4" w:rsidTr="00F65EB0">
        <w:trPr>
          <w:trHeight w:val="373"/>
        </w:trPr>
        <w:tc>
          <w:tcPr>
            <w:tcW w:w="2178" w:type="dxa"/>
            <w:vMerge/>
            <w:shd w:val="clear" w:color="auto" w:fill="E0E0E0"/>
          </w:tcPr>
          <w:p w:rsidR="004C62D4" w:rsidRDefault="004C62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3" w:type="dxa"/>
            <w:vMerge/>
          </w:tcPr>
          <w:p w:rsidR="004C62D4" w:rsidRDefault="004C62D4" w:rsidP="004C62D4">
            <w:pPr>
              <w:rPr>
                <w:rFonts w:ascii="Arial" w:hAnsi="Arial" w:cs="Arial"/>
              </w:rPr>
            </w:pPr>
          </w:p>
        </w:tc>
        <w:tc>
          <w:tcPr>
            <w:tcW w:w="2961" w:type="dxa"/>
          </w:tcPr>
          <w:p w:rsidR="004C62D4" w:rsidRDefault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961" w:type="dxa"/>
          </w:tcPr>
          <w:p w:rsidR="004C62D4" w:rsidRDefault="004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225" w:type="dxa"/>
            <w:vMerge/>
          </w:tcPr>
          <w:p w:rsidR="004C62D4" w:rsidRDefault="004C62D4">
            <w:pPr>
              <w:rPr>
                <w:rFonts w:ascii="Arial" w:hAnsi="Arial" w:cs="Arial"/>
              </w:rPr>
            </w:pPr>
          </w:p>
        </w:tc>
      </w:tr>
      <w:tr w:rsidR="004C62D4" w:rsidTr="00F65EB0">
        <w:tc>
          <w:tcPr>
            <w:tcW w:w="2178" w:type="dxa"/>
            <w:shd w:val="clear" w:color="auto" w:fill="E0E0E0"/>
          </w:tcPr>
          <w:p w:rsidR="004C62D4" w:rsidRDefault="004C62D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120" w:type="dxa"/>
            <w:gridSpan w:val="4"/>
          </w:tcPr>
          <w:p w:rsidR="004C62D4" w:rsidRDefault="004C62D4" w:rsidP="004C62D4">
            <w:pPr>
              <w:rPr>
                <w:rFonts w:ascii="Arial" w:hAnsi="Arial" w:cs="Arial"/>
                <w:b/>
              </w:rPr>
            </w:pPr>
            <w:r w:rsidRPr="00631D61">
              <w:rPr>
                <w:rFonts w:ascii="Arial" w:hAnsi="Arial" w:cs="Arial"/>
                <w:b/>
              </w:rPr>
              <w:t>Date of Execution:</w:t>
            </w:r>
          </w:p>
          <w:p w:rsidR="004C62D4" w:rsidRDefault="004C62D4">
            <w:pPr>
              <w:rPr>
                <w:rFonts w:ascii="Arial" w:hAnsi="Arial" w:cs="Arial"/>
              </w:rPr>
            </w:pPr>
          </w:p>
        </w:tc>
      </w:tr>
      <w:tr w:rsidR="0018270B" w:rsidTr="00F65EB0">
        <w:tc>
          <w:tcPr>
            <w:tcW w:w="2178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120" w:type="dxa"/>
            <w:gridSpan w:val="4"/>
          </w:tcPr>
          <w:p w:rsidR="00235791" w:rsidRDefault="00235791">
            <w:pPr>
              <w:rPr>
                <w:rFonts w:ascii="Arial" w:hAnsi="Arial" w:cs="Arial"/>
              </w:rPr>
            </w:pPr>
          </w:p>
        </w:tc>
      </w:tr>
      <w:tr w:rsidR="00FF1333" w:rsidTr="00F65EB0">
        <w:trPr>
          <w:cantSplit/>
        </w:trPr>
        <w:tc>
          <w:tcPr>
            <w:tcW w:w="2178" w:type="dxa"/>
            <w:shd w:val="clear" w:color="auto" w:fill="E0E0E0"/>
          </w:tcPr>
          <w:p w:rsidR="00FF1333" w:rsidRDefault="00FF1333" w:rsidP="00FF13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895" w:type="dxa"/>
            <w:gridSpan w:val="3"/>
          </w:tcPr>
          <w:p w:rsidR="00FF1333" w:rsidRDefault="00FF1333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</w:tcPr>
          <w:p w:rsidR="00FF1333" w:rsidRDefault="00FF1333">
            <w:pPr>
              <w:rPr>
                <w:rFonts w:ascii="Arial" w:hAnsi="Arial" w:cs="Arial"/>
              </w:rPr>
            </w:pPr>
          </w:p>
        </w:tc>
      </w:tr>
      <w:tr w:rsidR="00FF1333" w:rsidTr="00F65EB0">
        <w:trPr>
          <w:cantSplit/>
        </w:trPr>
        <w:tc>
          <w:tcPr>
            <w:tcW w:w="2178" w:type="dxa"/>
            <w:shd w:val="clear" w:color="auto" w:fill="E0E0E0"/>
          </w:tcPr>
          <w:p w:rsidR="00FF1333" w:rsidRDefault="00FF13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895" w:type="dxa"/>
            <w:gridSpan w:val="3"/>
          </w:tcPr>
          <w:p w:rsidR="00FF1333" w:rsidRDefault="00FF1333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</w:tcPr>
          <w:p w:rsidR="00FF1333" w:rsidRDefault="00FF1333">
            <w:pPr>
              <w:rPr>
                <w:rFonts w:ascii="Arial" w:hAnsi="Arial" w:cs="Arial"/>
              </w:rPr>
            </w:pPr>
          </w:p>
        </w:tc>
      </w:tr>
      <w:tr w:rsidR="0018270B" w:rsidTr="00F65EB0">
        <w:trPr>
          <w:cantSplit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895" w:type="dxa"/>
            <w:gridSpan w:val="3"/>
          </w:tcPr>
          <w:p w:rsidR="0018270B" w:rsidRDefault="0018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18270B" w:rsidRDefault="0018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Reviewer/Approver:</w:t>
            </w:r>
            <w:r w:rsidR="00D02351">
              <w:rPr>
                <w:rFonts w:ascii="Arial" w:hAnsi="Arial" w:cs="Arial"/>
              </w:rPr>
              <w:t xml:space="preserve">                       </w:t>
            </w:r>
          </w:p>
        </w:tc>
        <w:tc>
          <w:tcPr>
            <w:tcW w:w="2225" w:type="dxa"/>
          </w:tcPr>
          <w:p w:rsidR="0018270B" w:rsidRDefault="00FF1333">
            <w:pPr>
              <w:rPr>
                <w:rFonts w:ascii="Arial" w:hAnsi="Arial" w:cs="Arial"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18270B" w:rsidRDefault="0018270B"/>
    <w:sectPr w:rsidR="0018270B" w:rsidSect="00754186">
      <w:headerReference w:type="default" r:id="rId25"/>
      <w:footerReference w:type="default" r:id="rId26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E58" w:rsidRDefault="00A41E58">
      <w:r>
        <w:separator/>
      </w:r>
    </w:p>
  </w:endnote>
  <w:endnote w:type="continuationSeparator" w:id="0">
    <w:p w:rsidR="00A41E58" w:rsidRDefault="00A4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7120C5">
      <w:rPr>
        <w:rFonts w:ascii="Tahoma" w:hAnsi="Tahoma" w:cs="Tahoma"/>
        <w:noProof/>
      </w:rPr>
      <w:t>15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7120C5">
      <w:rPr>
        <w:rFonts w:ascii="Tahoma" w:hAnsi="Tahoma" w:cs="Tahoma"/>
        <w:noProof/>
      </w:rPr>
      <w:t>15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E58" w:rsidRDefault="00A41E58">
      <w:r>
        <w:separator/>
      </w:r>
    </w:p>
  </w:footnote>
  <w:footnote w:type="continuationSeparator" w:id="0">
    <w:p w:rsidR="00A41E58" w:rsidRDefault="00A41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8B1515" w:rsidRDefault="00530E86" w:rsidP="008B1515">
    <w:pPr>
      <w:pStyle w:val="Header"/>
      <w:jc w:val="center"/>
      <w:rPr>
        <w:rFonts w:ascii="Arial" w:hAnsi="Arial" w:cs="Arial"/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D4818"/>
    <w:multiLevelType w:val="hybridMultilevel"/>
    <w:tmpl w:val="3C6ECCF2"/>
    <w:lvl w:ilvl="0" w:tplc="D22A332A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A46C56"/>
    <w:multiLevelType w:val="hybridMultilevel"/>
    <w:tmpl w:val="B816A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974CF"/>
    <w:multiLevelType w:val="hybridMultilevel"/>
    <w:tmpl w:val="0F1E759E"/>
    <w:lvl w:ilvl="0" w:tplc="D22A332A">
      <w:start w:val="1"/>
      <w:numFmt w:val="decimal"/>
      <w:lvlText w:val="%1."/>
      <w:lvlJc w:val="left"/>
      <w:pPr>
        <w:ind w:left="81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3B3AA3"/>
    <w:multiLevelType w:val="hybridMultilevel"/>
    <w:tmpl w:val="5972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61B93"/>
    <w:multiLevelType w:val="hybridMultilevel"/>
    <w:tmpl w:val="15888146"/>
    <w:lvl w:ilvl="0" w:tplc="5E3443B6">
      <w:start w:val="9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wMLUwMzc3sjQ3MDVQ0lEKTi0uzszPAykwNKgFAFkAgR4tAAAA"/>
  </w:docVars>
  <w:rsids>
    <w:rsidRoot w:val="000707B5"/>
    <w:rsid w:val="00001A4C"/>
    <w:rsid w:val="00002395"/>
    <w:rsid w:val="00006890"/>
    <w:rsid w:val="00006FC6"/>
    <w:rsid w:val="0001165C"/>
    <w:rsid w:val="000157F8"/>
    <w:rsid w:val="0001762C"/>
    <w:rsid w:val="0002053F"/>
    <w:rsid w:val="00021362"/>
    <w:rsid w:val="00022F1A"/>
    <w:rsid w:val="000231F6"/>
    <w:rsid w:val="00025DA0"/>
    <w:rsid w:val="0003078B"/>
    <w:rsid w:val="0003466C"/>
    <w:rsid w:val="00036C61"/>
    <w:rsid w:val="00042C23"/>
    <w:rsid w:val="00044229"/>
    <w:rsid w:val="000447DD"/>
    <w:rsid w:val="0004518E"/>
    <w:rsid w:val="00045B87"/>
    <w:rsid w:val="00046C29"/>
    <w:rsid w:val="00051379"/>
    <w:rsid w:val="0005175F"/>
    <w:rsid w:val="00053ACA"/>
    <w:rsid w:val="00060861"/>
    <w:rsid w:val="000618F4"/>
    <w:rsid w:val="00065430"/>
    <w:rsid w:val="000669F1"/>
    <w:rsid w:val="00066CA6"/>
    <w:rsid w:val="00067708"/>
    <w:rsid w:val="00067E7A"/>
    <w:rsid w:val="000707B5"/>
    <w:rsid w:val="00072261"/>
    <w:rsid w:val="000763B7"/>
    <w:rsid w:val="00077645"/>
    <w:rsid w:val="00080D1C"/>
    <w:rsid w:val="000818D0"/>
    <w:rsid w:val="000827C5"/>
    <w:rsid w:val="00082FB7"/>
    <w:rsid w:val="00085821"/>
    <w:rsid w:val="000867DA"/>
    <w:rsid w:val="00087E37"/>
    <w:rsid w:val="00087EDE"/>
    <w:rsid w:val="000914FC"/>
    <w:rsid w:val="0009229B"/>
    <w:rsid w:val="0009520E"/>
    <w:rsid w:val="0009660F"/>
    <w:rsid w:val="00097442"/>
    <w:rsid w:val="000A2AC2"/>
    <w:rsid w:val="000A3111"/>
    <w:rsid w:val="000A5A7E"/>
    <w:rsid w:val="000A6B0C"/>
    <w:rsid w:val="000A70E1"/>
    <w:rsid w:val="000B1458"/>
    <w:rsid w:val="000B2C44"/>
    <w:rsid w:val="000B56C8"/>
    <w:rsid w:val="000B5AF5"/>
    <w:rsid w:val="000B5BD9"/>
    <w:rsid w:val="000C17FD"/>
    <w:rsid w:val="000C1CBB"/>
    <w:rsid w:val="000C5BB7"/>
    <w:rsid w:val="000D0692"/>
    <w:rsid w:val="000D1847"/>
    <w:rsid w:val="000E1552"/>
    <w:rsid w:val="000E49F3"/>
    <w:rsid w:val="000E50D4"/>
    <w:rsid w:val="000E65DE"/>
    <w:rsid w:val="000E682D"/>
    <w:rsid w:val="000E7068"/>
    <w:rsid w:val="000E70D7"/>
    <w:rsid w:val="000F0A25"/>
    <w:rsid w:val="000F3A4C"/>
    <w:rsid w:val="000F419F"/>
    <w:rsid w:val="000F4C3F"/>
    <w:rsid w:val="000F5404"/>
    <w:rsid w:val="000F5E79"/>
    <w:rsid w:val="000F6EF4"/>
    <w:rsid w:val="000F7403"/>
    <w:rsid w:val="00100EDF"/>
    <w:rsid w:val="00103CBF"/>
    <w:rsid w:val="001046C3"/>
    <w:rsid w:val="00105A2F"/>
    <w:rsid w:val="00105BEA"/>
    <w:rsid w:val="00106C82"/>
    <w:rsid w:val="00107790"/>
    <w:rsid w:val="00107876"/>
    <w:rsid w:val="00107C86"/>
    <w:rsid w:val="00113729"/>
    <w:rsid w:val="00113FE7"/>
    <w:rsid w:val="001153B9"/>
    <w:rsid w:val="00117F90"/>
    <w:rsid w:val="00120814"/>
    <w:rsid w:val="00120E99"/>
    <w:rsid w:val="00121540"/>
    <w:rsid w:val="00122C84"/>
    <w:rsid w:val="00122D37"/>
    <w:rsid w:val="00122E8C"/>
    <w:rsid w:val="00122EBC"/>
    <w:rsid w:val="001268AE"/>
    <w:rsid w:val="0012704E"/>
    <w:rsid w:val="00131740"/>
    <w:rsid w:val="00143964"/>
    <w:rsid w:val="0014549F"/>
    <w:rsid w:val="00147BF1"/>
    <w:rsid w:val="001503F6"/>
    <w:rsid w:val="0015130E"/>
    <w:rsid w:val="00151AB5"/>
    <w:rsid w:val="00152D4B"/>
    <w:rsid w:val="00152D5B"/>
    <w:rsid w:val="00157EBC"/>
    <w:rsid w:val="00163CBD"/>
    <w:rsid w:val="00163F23"/>
    <w:rsid w:val="001665FA"/>
    <w:rsid w:val="0017128A"/>
    <w:rsid w:val="001726DE"/>
    <w:rsid w:val="00173977"/>
    <w:rsid w:val="00175EED"/>
    <w:rsid w:val="00177591"/>
    <w:rsid w:val="0018080F"/>
    <w:rsid w:val="00181940"/>
    <w:rsid w:val="0018270B"/>
    <w:rsid w:val="00184E32"/>
    <w:rsid w:val="001857DE"/>
    <w:rsid w:val="00187328"/>
    <w:rsid w:val="00187C02"/>
    <w:rsid w:val="00187C1D"/>
    <w:rsid w:val="00192073"/>
    <w:rsid w:val="00194D3B"/>
    <w:rsid w:val="00195972"/>
    <w:rsid w:val="00196113"/>
    <w:rsid w:val="001A0486"/>
    <w:rsid w:val="001A109B"/>
    <w:rsid w:val="001A459D"/>
    <w:rsid w:val="001A665B"/>
    <w:rsid w:val="001B0309"/>
    <w:rsid w:val="001B3B4B"/>
    <w:rsid w:val="001B437E"/>
    <w:rsid w:val="001C0F96"/>
    <w:rsid w:val="001C1C52"/>
    <w:rsid w:val="001C232E"/>
    <w:rsid w:val="001C5FEF"/>
    <w:rsid w:val="001C6380"/>
    <w:rsid w:val="001C6B5F"/>
    <w:rsid w:val="001D1175"/>
    <w:rsid w:val="001D35BD"/>
    <w:rsid w:val="001E0D76"/>
    <w:rsid w:val="001E1A06"/>
    <w:rsid w:val="001E23FC"/>
    <w:rsid w:val="001E3FF6"/>
    <w:rsid w:val="001E4194"/>
    <w:rsid w:val="001F0ABD"/>
    <w:rsid w:val="001F0C4E"/>
    <w:rsid w:val="001F25AA"/>
    <w:rsid w:val="001F2E8B"/>
    <w:rsid w:val="001F3543"/>
    <w:rsid w:val="001F6931"/>
    <w:rsid w:val="001F70BD"/>
    <w:rsid w:val="0020458F"/>
    <w:rsid w:val="00204B37"/>
    <w:rsid w:val="002062A3"/>
    <w:rsid w:val="002104E2"/>
    <w:rsid w:val="00211AB7"/>
    <w:rsid w:val="00212663"/>
    <w:rsid w:val="00213543"/>
    <w:rsid w:val="0021391B"/>
    <w:rsid w:val="00214815"/>
    <w:rsid w:val="002172DC"/>
    <w:rsid w:val="00217FB0"/>
    <w:rsid w:val="00220AEC"/>
    <w:rsid w:val="0022174F"/>
    <w:rsid w:val="00223223"/>
    <w:rsid w:val="0022621A"/>
    <w:rsid w:val="00227349"/>
    <w:rsid w:val="0023380A"/>
    <w:rsid w:val="00234F1D"/>
    <w:rsid w:val="002356FD"/>
    <w:rsid w:val="00235791"/>
    <w:rsid w:val="002424C6"/>
    <w:rsid w:val="00242622"/>
    <w:rsid w:val="00245AF0"/>
    <w:rsid w:val="002467C5"/>
    <w:rsid w:val="00247E46"/>
    <w:rsid w:val="00256C7A"/>
    <w:rsid w:val="00261315"/>
    <w:rsid w:val="0026334B"/>
    <w:rsid w:val="0026734D"/>
    <w:rsid w:val="002766DA"/>
    <w:rsid w:val="00277F5C"/>
    <w:rsid w:val="00281A07"/>
    <w:rsid w:val="0028230E"/>
    <w:rsid w:val="0028444F"/>
    <w:rsid w:val="002848F6"/>
    <w:rsid w:val="00285826"/>
    <w:rsid w:val="00285E66"/>
    <w:rsid w:val="00286D2E"/>
    <w:rsid w:val="00291156"/>
    <w:rsid w:val="002919DB"/>
    <w:rsid w:val="002920F4"/>
    <w:rsid w:val="002923CB"/>
    <w:rsid w:val="00292526"/>
    <w:rsid w:val="00293B0E"/>
    <w:rsid w:val="002941A7"/>
    <w:rsid w:val="00297D8B"/>
    <w:rsid w:val="002A0CCF"/>
    <w:rsid w:val="002A4D13"/>
    <w:rsid w:val="002B6CFB"/>
    <w:rsid w:val="002B78DF"/>
    <w:rsid w:val="002C01ED"/>
    <w:rsid w:val="002C09DF"/>
    <w:rsid w:val="002C50E6"/>
    <w:rsid w:val="002D0692"/>
    <w:rsid w:val="002D1BFE"/>
    <w:rsid w:val="002D1F83"/>
    <w:rsid w:val="002D539B"/>
    <w:rsid w:val="002D6323"/>
    <w:rsid w:val="002E0700"/>
    <w:rsid w:val="002E0FFA"/>
    <w:rsid w:val="002E3893"/>
    <w:rsid w:val="002E40C5"/>
    <w:rsid w:val="002E418B"/>
    <w:rsid w:val="002E4B7D"/>
    <w:rsid w:val="002E71A7"/>
    <w:rsid w:val="002E7AFA"/>
    <w:rsid w:val="002F2CE0"/>
    <w:rsid w:val="002F6877"/>
    <w:rsid w:val="00302016"/>
    <w:rsid w:val="00302F6F"/>
    <w:rsid w:val="00305CB3"/>
    <w:rsid w:val="00306F64"/>
    <w:rsid w:val="00310153"/>
    <w:rsid w:val="00312AFF"/>
    <w:rsid w:val="00312DC9"/>
    <w:rsid w:val="00313017"/>
    <w:rsid w:val="00315EA5"/>
    <w:rsid w:val="00316BE7"/>
    <w:rsid w:val="003230B0"/>
    <w:rsid w:val="00325F5D"/>
    <w:rsid w:val="00332A70"/>
    <w:rsid w:val="003331FD"/>
    <w:rsid w:val="00342F94"/>
    <w:rsid w:val="003439E3"/>
    <w:rsid w:val="00346385"/>
    <w:rsid w:val="00351299"/>
    <w:rsid w:val="00351501"/>
    <w:rsid w:val="003526B5"/>
    <w:rsid w:val="00354BF7"/>
    <w:rsid w:val="00355686"/>
    <w:rsid w:val="00357376"/>
    <w:rsid w:val="003575FA"/>
    <w:rsid w:val="003605C7"/>
    <w:rsid w:val="00360EFD"/>
    <w:rsid w:val="00362C4A"/>
    <w:rsid w:val="003649EF"/>
    <w:rsid w:val="00365068"/>
    <w:rsid w:val="003666BD"/>
    <w:rsid w:val="00367A44"/>
    <w:rsid w:val="00370DA3"/>
    <w:rsid w:val="00371228"/>
    <w:rsid w:val="00371E19"/>
    <w:rsid w:val="003723DD"/>
    <w:rsid w:val="00373E8B"/>
    <w:rsid w:val="003741CC"/>
    <w:rsid w:val="00376BEF"/>
    <w:rsid w:val="00377B0D"/>
    <w:rsid w:val="003801E1"/>
    <w:rsid w:val="003844AA"/>
    <w:rsid w:val="0038578A"/>
    <w:rsid w:val="00385A9E"/>
    <w:rsid w:val="00387F9B"/>
    <w:rsid w:val="00390829"/>
    <w:rsid w:val="00391A0E"/>
    <w:rsid w:val="003953CC"/>
    <w:rsid w:val="00395782"/>
    <w:rsid w:val="00396469"/>
    <w:rsid w:val="003973CF"/>
    <w:rsid w:val="0039795E"/>
    <w:rsid w:val="003A0956"/>
    <w:rsid w:val="003A1BA7"/>
    <w:rsid w:val="003A3263"/>
    <w:rsid w:val="003A3CFE"/>
    <w:rsid w:val="003A52F2"/>
    <w:rsid w:val="003B0106"/>
    <w:rsid w:val="003B0251"/>
    <w:rsid w:val="003B1851"/>
    <w:rsid w:val="003B5EE5"/>
    <w:rsid w:val="003B73AD"/>
    <w:rsid w:val="003C5A1E"/>
    <w:rsid w:val="003C6BED"/>
    <w:rsid w:val="003C73E2"/>
    <w:rsid w:val="003D03BC"/>
    <w:rsid w:val="003D7B77"/>
    <w:rsid w:val="003F1116"/>
    <w:rsid w:val="003F1825"/>
    <w:rsid w:val="003F3518"/>
    <w:rsid w:val="003F3A59"/>
    <w:rsid w:val="003F6389"/>
    <w:rsid w:val="003F6937"/>
    <w:rsid w:val="003F6AAB"/>
    <w:rsid w:val="003F76F1"/>
    <w:rsid w:val="0040548F"/>
    <w:rsid w:val="004068BB"/>
    <w:rsid w:val="00407DB2"/>
    <w:rsid w:val="00413260"/>
    <w:rsid w:val="004227A6"/>
    <w:rsid w:val="00427C6C"/>
    <w:rsid w:val="004318C4"/>
    <w:rsid w:val="00431F5B"/>
    <w:rsid w:val="004320CF"/>
    <w:rsid w:val="00432BEE"/>
    <w:rsid w:val="004342FA"/>
    <w:rsid w:val="00436693"/>
    <w:rsid w:val="004375A5"/>
    <w:rsid w:val="00437E0D"/>
    <w:rsid w:val="00440CB2"/>
    <w:rsid w:val="00440E05"/>
    <w:rsid w:val="004415D8"/>
    <w:rsid w:val="00442625"/>
    <w:rsid w:val="00447384"/>
    <w:rsid w:val="00450DCF"/>
    <w:rsid w:val="004546B7"/>
    <w:rsid w:val="00456116"/>
    <w:rsid w:val="0045796F"/>
    <w:rsid w:val="00457D01"/>
    <w:rsid w:val="0046047D"/>
    <w:rsid w:val="00461DAA"/>
    <w:rsid w:val="00466661"/>
    <w:rsid w:val="00470879"/>
    <w:rsid w:val="004709B1"/>
    <w:rsid w:val="004709F4"/>
    <w:rsid w:val="00470BE8"/>
    <w:rsid w:val="004713F8"/>
    <w:rsid w:val="00471C4D"/>
    <w:rsid w:val="004724B5"/>
    <w:rsid w:val="004729BA"/>
    <w:rsid w:val="004749E1"/>
    <w:rsid w:val="004763BE"/>
    <w:rsid w:val="004767D0"/>
    <w:rsid w:val="00480A95"/>
    <w:rsid w:val="0048132F"/>
    <w:rsid w:val="004863A0"/>
    <w:rsid w:val="00491787"/>
    <w:rsid w:val="00493253"/>
    <w:rsid w:val="00494E13"/>
    <w:rsid w:val="00495725"/>
    <w:rsid w:val="004A47CD"/>
    <w:rsid w:val="004A52FE"/>
    <w:rsid w:val="004A5C2D"/>
    <w:rsid w:val="004A768F"/>
    <w:rsid w:val="004B1EDE"/>
    <w:rsid w:val="004B4272"/>
    <w:rsid w:val="004B5B46"/>
    <w:rsid w:val="004B715C"/>
    <w:rsid w:val="004C0B78"/>
    <w:rsid w:val="004C3C91"/>
    <w:rsid w:val="004C58E3"/>
    <w:rsid w:val="004C62D4"/>
    <w:rsid w:val="004C7384"/>
    <w:rsid w:val="004D10B7"/>
    <w:rsid w:val="004D2CF8"/>
    <w:rsid w:val="004D6582"/>
    <w:rsid w:val="004D77C9"/>
    <w:rsid w:val="004E31DF"/>
    <w:rsid w:val="004E4E3F"/>
    <w:rsid w:val="004E71F3"/>
    <w:rsid w:val="004F0910"/>
    <w:rsid w:val="004F0C79"/>
    <w:rsid w:val="004F1C56"/>
    <w:rsid w:val="004F4314"/>
    <w:rsid w:val="004F4A0A"/>
    <w:rsid w:val="004F4F76"/>
    <w:rsid w:val="004F6634"/>
    <w:rsid w:val="00507297"/>
    <w:rsid w:val="00510C48"/>
    <w:rsid w:val="00510D66"/>
    <w:rsid w:val="005124E8"/>
    <w:rsid w:val="005134E4"/>
    <w:rsid w:val="00513EAB"/>
    <w:rsid w:val="00514687"/>
    <w:rsid w:val="00515628"/>
    <w:rsid w:val="005174FB"/>
    <w:rsid w:val="00517CD6"/>
    <w:rsid w:val="00520006"/>
    <w:rsid w:val="00520D48"/>
    <w:rsid w:val="00521148"/>
    <w:rsid w:val="00522F58"/>
    <w:rsid w:val="00523F87"/>
    <w:rsid w:val="0052417E"/>
    <w:rsid w:val="005245A3"/>
    <w:rsid w:val="00530E86"/>
    <w:rsid w:val="00531E1F"/>
    <w:rsid w:val="00533359"/>
    <w:rsid w:val="00533761"/>
    <w:rsid w:val="00536031"/>
    <w:rsid w:val="00537542"/>
    <w:rsid w:val="0054335F"/>
    <w:rsid w:val="0054431C"/>
    <w:rsid w:val="00546C93"/>
    <w:rsid w:val="00550385"/>
    <w:rsid w:val="00551054"/>
    <w:rsid w:val="005524FD"/>
    <w:rsid w:val="00552AC3"/>
    <w:rsid w:val="00553A5D"/>
    <w:rsid w:val="005541C9"/>
    <w:rsid w:val="005564F3"/>
    <w:rsid w:val="00556755"/>
    <w:rsid w:val="00567856"/>
    <w:rsid w:val="005717AB"/>
    <w:rsid w:val="00572E00"/>
    <w:rsid w:val="00574254"/>
    <w:rsid w:val="00574BE5"/>
    <w:rsid w:val="00574E79"/>
    <w:rsid w:val="005822CB"/>
    <w:rsid w:val="00584AA9"/>
    <w:rsid w:val="00591E11"/>
    <w:rsid w:val="005921B7"/>
    <w:rsid w:val="00594582"/>
    <w:rsid w:val="00594978"/>
    <w:rsid w:val="005A0D5D"/>
    <w:rsid w:val="005A1379"/>
    <w:rsid w:val="005A1CB6"/>
    <w:rsid w:val="005A2674"/>
    <w:rsid w:val="005A2AAC"/>
    <w:rsid w:val="005A35D7"/>
    <w:rsid w:val="005A7571"/>
    <w:rsid w:val="005B1020"/>
    <w:rsid w:val="005B3137"/>
    <w:rsid w:val="005B6188"/>
    <w:rsid w:val="005B6D5C"/>
    <w:rsid w:val="005C1819"/>
    <w:rsid w:val="005C26B3"/>
    <w:rsid w:val="005C368C"/>
    <w:rsid w:val="005C4B54"/>
    <w:rsid w:val="005C72E9"/>
    <w:rsid w:val="005D0890"/>
    <w:rsid w:val="005D1073"/>
    <w:rsid w:val="005D2F75"/>
    <w:rsid w:val="005D3161"/>
    <w:rsid w:val="005D3F7C"/>
    <w:rsid w:val="005D4068"/>
    <w:rsid w:val="005E1437"/>
    <w:rsid w:val="005E6B0F"/>
    <w:rsid w:val="005E6E9F"/>
    <w:rsid w:val="005E7EF2"/>
    <w:rsid w:val="005F0234"/>
    <w:rsid w:val="005F0CA8"/>
    <w:rsid w:val="005F2EB6"/>
    <w:rsid w:val="005F39EA"/>
    <w:rsid w:val="005F4FB0"/>
    <w:rsid w:val="005F65B2"/>
    <w:rsid w:val="005F68E3"/>
    <w:rsid w:val="005F7DBA"/>
    <w:rsid w:val="00600746"/>
    <w:rsid w:val="00602690"/>
    <w:rsid w:val="00602E40"/>
    <w:rsid w:val="0060638B"/>
    <w:rsid w:val="0060649F"/>
    <w:rsid w:val="0060711D"/>
    <w:rsid w:val="00610039"/>
    <w:rsid w:val="0061118A"/>
    <w:rsid w:val="0061449C"/>
    <w:rsid w:val="0061710C"/>
    <w:rsid w:val="00620103"/>
    <w:rsid w:val="00621765"/>
    <w:rsid w:val="0062380A"/>
    <w:rsid w:val="00625BFC"/>
    <w:rsid w:val="0062734C"/>
    <w:rsid w:val="00627508"/>
    <w:rsid w:val="006352B0"/>
    <w:rsid w:val="00640559"/>
    <w:rsid w:val="00643F18"/>
    <w:rsid w:val="00644455"/>
    <w:rsid w:val="00645B17"/>
    <w:rsid w:val="00647CBE"/>
    <w:rsid w:val="00652F38"/>
    <w:rsid w:val="006546DC"/>
    <w:rsid w:val="00654742"/>
    <w:rsid w:val="00656093"/>
    <w:rsid w:val="00660CAC"/>
    <w:rsid w:val="00660F6A"/>
    <w:rsid w:val="006624C5"/>
    <w:rsid w:val="00665F1E"/>
    <w:rsid w:val="0067144D"/>
    <w:rsid w:val="00672008"/>
    <w:rsid w:val="00675C43"/>
    <w:rsid w:val="00676CA4"/>
    <w:rsid w:val="00680667"/>
    <w:rsid w:val="006811E1"/>
    <w:rsid w:val="00682A3A"/>
    <w:rsid w:val="00685732"/>
    <w:rsid w:val="00686AB0"/>
    <w:rsid w:val="00686DB7"/>
    <w:rsid w:val="0068710B"/>
    <w:rsid w:val="006909C9"/>
    <w:rsid w:val="00692D88"/>
    <w:rsid w:val="00694CAB"/>
    <w:rsid w:val="006966BB"/>
    <w:rsid w:val="006A0BB0"/>
    <w:rsid w:val="006A1B13"/>
    <w:rsid w:val="006A65C0"/>
    <w:rsid w:val="006A6677"/>
    <w:rsid w:val="006A75E2"/>
    <w:rsid w:val="006A7747"/>
    <w:rsid w:val="006A774B"/>
    <w:rsid w:val="006A7EF3"/>
    <w:rsid w:val="006B6AE9"/>
    <w:rsid w:val="006C2E78"/>
    <w:rsid w:val="006C37F8"/>
    <w:rsid w:val="006C3F9A"/>
    <w:rsid w:val="006C75EF"/>
    <w:rsid w:val="006C7874"/>
    <w:rsid w:val="006D163C"/>
    <w:rsid w:val="006D4D9B"/>
    <w:rsid w:val="006D5524"/>
    <w:rsid w:val="006E0BB0"/>
    <w:rsid w:val="006E1334"/>
    <w:rsid w:val="006E2A6C"/>
    <w:rsid w:val="006E2AF2"/>
    <w:rsid w:val="006E5359"/>
    <w:rsid w:val="006E5AF9"/>
    <w:rsid w:val="006E787A"/>
    <w:rsid w:val="006E78AD"/>
    <w:rsid w:val="006F0987"/>
    <w:rsid w:val="006F0EDA"/>
    <w:rsid w:val="006F137B"/>
    <w:rsid w:val="006F4506"/>
    <w:rsid w:val="006F4F3D"/>
    <w:rsid w:val="00701C32"/>
    <w:rsid w:val="007057A0"/>
    <w:rsid w:val="00706742"/>
    <w:rsid w:val="00706933"/>
    <w:rsid w:val="007106A5"/>
    <w:rsid w:val="00711BF2"/>
    <w:rsid w:val="007120C5"/>
    <w:rsid w:val="00715E19"/>
    <w:rsid w:val="00716506"/>
    <w:rsid w:val="007165F5"/>
    <w:rsid w:val="00717D72"/>
    <w:rsid w:val="00717F2E"/>
    <w:rsid w:val="00721212"/>
    <w:rsid w:val="00721D8D"/>
    <w:rsid w:val="0072255C"/>
    <w:rsid w:val="0072760E"/>
    <w:rsid w:val="007338EA"/>
    <w:rsid w:val="00734198"/>
    <w:rsid w:val="0073590D"/>
    <w:rsid w:val="007378A8"/>
    <w:rsid w:val="00747619"/>
    <w:rsid w:val="00754186"/>
    <w:rsid w:val="00756169"/>
    <w:rsid w:val="00760D2F"/>
    <w:rsid w:val="00761082"/>
    <w:rsid w:val="0076179D"/>
    <w:rsid w:val="00761A18"/>
    <w:rsid w:val="00762431"/>
    <w:rsid w:val="00762B4B"/>
    <w:rsid w:val="007636A6"/>
    <w:rsid w:val="00763769"/>
    <w:rsid w:val="00767ECB"/>
    <w:rsid w:val="0077233A"/>
    <w:rsid w:val="00773558"/>
    <w:rsid w:val="00776FA1"/>
    <w:rsid w:val="00780D6B"/>
    <w:rsid w:val="00781047"/>
    <w:rsid w:val="00781C4E"/>
    <w:rsid w:val="0078207A"/>
    <w:rsid w:val="0078276E"/>
    <w:rsid w:val="007827C2"/>
    <w:rsid w:val="00787B44"/>
    <w:rsid w:val="00790AFC"/>
    <w:rsid w:val="00790D17"/>
    <w:rsid w:val="0079589F"/>
    <w:rsid w:val="00796DDA"/>
    <w:rsid w:val="007A2074"/>
    <w:rsid w:val="007A372F"/>
    <w:rsid w:val="007A44AD"/>
    <w:rsid w:val="007A5922"/>
    <w:rsid w:val="007A63F8"/>
    <w:rsid w:val="007B0498"/>
    <w:rsid w:val="007B0704"/>
    <w:rsid w:val="007B1773"/>
    <w:rsid w:val="007B75DB"/>
    <w:rsid w:val="007B7DC6"/>
    <w:rsid w:val="007C0CFD"/>
    <w:rsid w:val="007C0D9E"/>
    <w:rsid w:val="007C1A58"/>
    <w:rsid w:val="007C1DDB"/>
    <w:rsid w:val="007C3987"/>
    <w:rsid w:val="007C780C"/>
    <w:rsid w:val="007D0A90"/>
    <w:rsid w:val="007D13CD"/>
    <w:rsid w:val="007D177F"/>
    <w:rsid w:val="007D1879"/>
    <w:rsid w:val="007D20F5"/>
    <w:rsid w:val="007D789A"/>
    <w:rsid w:val="007D7A59"/>
    <w:rsid w:val="007D7C4C"/>
    <w:rsid w:val="007E2E70"/>
    <w:rsid w:val="007F110A"/>
    <w:rsid w:val="007F1EB4"/>
    <w:rsid w:val="007F22FB"/>
    <w:rsid w:val="007F39AC"/>
    <w:rsid w:val="007F5EDA"/>
    <w:rsid w:val="007F715C"/>
    <w:rsid w:val="0080097A"/>
    <w:rsid w:val="00803656"/>
    <w:rsid w:val="00804306"/>
    <w:rsid w:val="008058B2"/>
    <w:rsid w:val="00805DF6"/>
    <w:rsid w:val="00807C8F"/>
    <w:rsid w:val="00811D53"/>
    <w:rsid w:val="0081342E"/>
    <w:rsid w:val="00814FB5"/>
    <w:rsid w:val="00816033"/>
    <w:rsid w:val="00816106"/>
    <w:rsid w:val="0082137D"/>
    <w:rsid w:val="00822365"/>
    <w:rsid w:val="00824635"/>
    <w:rsid w:val="008248D3"/>
    <w:rsid w:val="00825F62"/>
    <w:rsid w:val="008263B4"/>
    <w:rsid w:val="00826952"/>
    <w:rsid w:val="00826B10"/>
    <w:rsid w:val="008345C6"/>
    <w:rsid w:val="008367CA"/>
    <w:rsid w:val="00841A13"/>
    <w:rsid w:val="00842EB1"/>
    <w:rsid w:val="00843C12"/>
    <w:rsid w:val="00846E36"/>
    <w:rsid w:val="008470C6"/>
    <w:rsid w:val="00852B2D"/>
    <w:rsid w:val="00852D60"/>
    <w:rsid w:val="0085381A"/>
    <w:rsid w:val="00853EEA"/>
    <w:rsid w:val="00854731"/>
    <w:rsid w:val="00857C70"/>
    <w:rsid w:val="00864DCF"/>
    <w:rsid w:val="0086533E"/>
    <w:rsid w:val="008660C9"/>
    <w:rsid w:val="008664EA"/>
    <w:rsid w:val="00867D1A"/>
    <w:rsid w:val="0087031C"/>
    <w:rsid w:val="0087140A"/>
    <w:rsid w:val="00876901"/>
    <w:rsid w:val="008776B1"/>
    <w:rsid w:val="00880171"/>
    <w:rsid w:val="008825EE"/>
    <w:rsid w:val="00883081"/>
    <w:rsid w:val="00885B2F"/>
    <w:rsid w:val="0088609B"/>
    <w:rsid w:val="008862D0"/>
    <w:rsid w:val="00886E96"/>
    <w:rsid w:val="00890370"/>
    <w:rsid w:val="00890957"/>
    <w:rsid w:val="008922A9"/>
    <w:rsid w:val="00892E0C"/>
    <w:rsid w:val="00894BCD"/>
    <w:rsid w:val="0089543A"/>
    <w:rsid w:val="008961FB"/>
    <w:rsid w:val="00896666"/>
    <w:rsid w:val="00896E4E"/>
    <w:rsid w:val="008A1446"/>
    <w:rsid w:val="008A2DCC"/>
    <w:rsid w:val="008A5F0A"/>
    <w:rsid w:val="008A5FF0"/>
    <w:rsid w:val="008A62D0"/>
    <w:rsid w:val="008A6740"/>
    <w:rsid w:val="008A6C37"/>
    <w:rsid w:val="008A7F0C"/>
    <w:rsid w:val="008B1515"/>
    <w:rsid w:val="008B162E"/>
    <w:rsid w:val="008B259F"/>
    <w:rsid w:val="008B34B3"/>
    <w:rsid w:val="008B3865"/>
    <w:rsid w:val="008B4E69"/>
    <w:rsid w:val="008B63CA"/>
    <w:rsid w:val="008C0094"/>
    <w:rsid w:val="008C1458"/>
    <w:rsid w:val="008C34D2"/>
    <w:rsid w:val="008C599B"/>
    <w:rsid w:val="008C5AC7"/>
    <w:rsid w:val="008C6030"/>
    <w:rsid w:val="008C764F"/>
    <w:rsid w:val="008D1EBE"/>
    <w:rsid w:val="008D1F27"/>
    <w:rsid w:val="008D2E51"/>
    <w:rsid w:val="008D35DC"/>
    <w:rsid w:val="008D4550"/>
    <w:rsid w:val="008D47C5"/>
    <w:rsid w:val="008D6050"/>
    <w:rsid w:val="008D69DB"/>
    <w:rsid w:val="008D6DE0"/>
    <w:rsid w:val="008D74D0"/>
    <w:rsid w:val="008D783E"/>
    <w:rsid w:val="008D7D84"/>
    <w:rsid w:val="008E2922"/>
    <w:rsid w:val="008E5C7C"/>
    <w:rsid w:val="008F185F"/>
    <w:rsid w:val="008F21A4"/>
    <w:rsid w:val="008F31F4"/>
    <w:rsid w:val="008F49CE"/>
    <w:rsid w:val="008F536A"/>
    <w:rsid w:val="008F6F75"/>
    <w:rsid w:val="009026AD"/>
    <w:rsid w:val="009032A9"/>
    <w:rsid w:val="00904E2D"/>
    <w:rsid w:val="00907040"/>
    <w:rsid w:val="009071CF"/>
    <w:rsid w:val="0091013D"/>
    <w:rsid w:val="0091032E"/>
    <w:rsid w:val="00911B88"/>
    <w:rsid w:val="009135D4"/>
    <w:rsid w:val="00913E7B"/>
    <w:rsid w:val="009173B5"/>
    <w:rsid w:val="00922B36"/>
    <w:rsid w:val="00922CC4"/>
    <w:rsid w:val="0092307F"/>
    <w:rsid w:val="0092369E"/>
    <w:rsid w:val="00924E20"/>
    <w:rsid w:val="0092756B"/>
    <w:rsid w:val="00932ABC"/>
    <w:rsid w:val="00935538"/>
    <w:rsid w:val="00936CDE"/>
    <w:rsid w:val="009401CC"/>
    <w:rsid w:val="0094133A"/>
    <w:rsid w:val="00944A50"/>
    <w:rsid w:val="00946AF5"/>
    <w:rsid w:val="00951C79"/>
    <w:rsid w:val="00952939"/>
    <w:rsid w:val="0095627A"/>
    <w:rsid w:val="00956B42"/>
    <w:rsid w:val="009571C3"/>
    <w:rsid w:val="00962F26"/>
    <w:rsid w:val="00963CED"/>
    <w:rsid w:val="009654B7"/>
    <w:rsid w:val="00970C42"/>
    <w:rsid w:val="00971F44"/>
    <w:rsid w:val="00972241"/>
    <w:rsid w:val="009754D9"/>
    <w:rsid w:val="009865F2"/>
    <w:rsid w:val="009873AE"/>
    <w:rsid w:val="00990047"/>
    <w:rsid w:val="00991D90"/>
    <w:rsid w:val="00995248"/>
    <w:rsid w:val="00995466"/>
    <w:rsid w:val="00997B0D"/>
    <w:rsid w:val="00997BBC"/>
    <w:rsid w:val="009A1439"/>
    <w:rsid w:val="009A1463"/>
    <w:rsid w:val="009A19FE"/>
    <w:rsid w:val="009A2874"/>
    <w:rsid w:val="009A2D4F"/>
    <w:rsid w:val="009B00A6"/>
    <w:rsid w:val="009B4974"/>
    <w:rsid w:val="009B68E4"/>
    <w:rsid w:val="009C0820"/>
    <w:rsid w:val="009C194E"/>
    <w:rsid w:val="009C35D2"/>
    <w:rsid w:val="009C4D08"/>
    <w:rsid w:val="009D018F"/>
    <w:rsid w:val="009D3D1B"/>
    <w:rsid w:val="009E481A"/>
    <w:rsid w:val="009E4B28"/>
    <w:rsid w:val="009E4EE1"/>
    <w:rsid w:val="009E52B6"/>
    <w:rsid w:val="009E7730"/>
    <w:rsid w:val="009F0B94"/>
    <w:rsid w:val="009F1401"/>
    <w:rsid w:val="009F2077"/>
    <w:rsid w:val="009F2C4B"/>
    <w:rsid w:val="00A01AC6"/>
    <w:rsid w:val="00A01E35"/>
    <w:rsid w:val="00A01F1E"/>
    <w:rsid w:val="00A06250"/>
    <w:rsid w:val="00A06AE5"/>
    <w:rsid w:val="00A06CD5"/>
    <w:rsid w:val="00A119FA"/>
    <w:rsid w:val="00A1232A"/>
    <w:rsid w:val="00A12872"/>
    <w:rsid w:val="00A20787"/>
    <w:rsid w:val="00A21806"/>
    <w:rsid w:val="00A23B49"/>
    <w:rsid w:val="00A26163"/>
    <w:rsid w:val="00A27322"/>
    <w:rsid w:val="00A27773"/>
    <w:rsid w:val="00A34E61"/>
    <w:rsid w:val="00A34EA4"/>
    <w:rsid w:val="00A3615C"/>
    <w:rsid w:val="00A370D5"/>
    <w:rsid w:val="00A41E58"/>
    <w:rsid w:val="00A450BF"/>
    <w:rsid w:val="00A4571A"/>
    <w:rsid w:val="00A46B60"/>
    <w:rsid w:val="00A50783"/>
    <w:rsid w:val="00A543C0"/>
    <w:rsid w:val="00A54438"/>
    <w:rsid w:val="00A600BD"/>
    <w:rsid w:val="00A622CD"/>
    <w:rsid w:val="00A645EF"/>
    <w:rsid w:val="00A64C95"/>
    <w:rsid w:val="00A652ED"/>
    <w:rsid w:val="00A65685"/>
    <w:rsid w:val="00A72E3A"/>
    <w:rsid w:val="00A73232"/>
    <w:rsid w:val="00A75448"/>
    <w:rsid w:val="00A75BA7"/>
    <w:rsid w:val="00A76155"/>
    <w:rsid w:val="00A81355"/>
    <w:rsid w:val="00A81D63"/>
    <w:rsid w:val="00A82C51"/>
    <w:rsid w:val="00A834D5"/>
    <w:rsid w:val="00A8406B"/>
    <w:rsid w:val="00A84157"/>
    <w:rsid w:val="00A84B96"/>
    <w:rsid w:val="00A85187"/>
    <w:rsid w:val="00A86517"/>
    <w:rsid w:val="00A87064"/>
    <w:rsid w:val="00A9284F"/>
    <w:rsid w:val="00A92DEB"/>
    <w:rsid w:val="00A92F95"/>
    <w:rsid w:val="00A930F1"/>
    <w:rsid w:val="00A9324F"/>
    <w:rsid w:val="00A949B4"/>
    <w:rsid w:val="00A9609E"/>
    <w:rsid w:val="00AA0477"/>
    <w:rsid w:val="00AA224A"/>
    <w:rsid w:val="00AA3216"/>
    <w:rsid w:val="00AA70D3"/>
    <w:rsid w:val="00AB193D"/>
    <w:rsid w:val="00AB263B"/>
    <w:rsid w:val="00AB2A46"/>
    <w:rsid w:val="00AB2B6B"/>
    <w:rsid w:val="00AB4D13"/>
    <w:rsid w:val="00AB4FC7"/>
    <w:rsid w:val="00AB514D"/>
    <w:rsid w:val="00AC03DF"/>
    <w:rsid w:val="00AC3A18"/>
    <w:rsid w:val="00AC5182"/>
    <w:rsid w:val="00AC6360"/>
    <w:rsid w:val="00AC6875"/>
    <w:rsid w:val="00AD335B"/>
    <w:rsid w:val="00AD389C"/>
    <w:rsid w:val="00AD490B"/>
    <w:rsid w:val="00AD4ADA"/>
    <w:rsid w:val="00AD5BC5"/>
    <w:rsid w:val="00AD69D0"/>
    <w:rsid w:val="00AD7C34"/>
    <w:rsid w:val="00AE200F"/>
    <w:rsid w:val="00AE7905"/>
    <w:rsid w:val="00AE7A09"/>
    <w:rsid w:val="00AE7F49"/>
    <w:rsid w:val="00AF164F"/>
    <w:rsid w:val="00AF3A7F"/>
    <w:rsid w:val="00AF46AE"/>
    <w:rsid w:val="00AF7D8B"/>
    <w:rsid w:val="00B00B2F"/>
    <w:rsid w:val="00B01760"/>
    <w:rsid w:val="00B02E00"/>
    <w:rsid w:val="00B04E86"/>
    <w:rsid w:val="00B0697C"/>
    <w:rsid w:val="00B06DD2"/>
    <w:rsid w:val="00B11CC6"/>
    <w:rsid w:val="00B11D17"/>
    <w:rsid w:val="00B120C2"/>
    <w:rsid w:val="00B125BC"/>
    <w:rsid w:val="00B15ADD"/>
    <w:rsid w:val="00B16C90"/>
    <w:rsid w:val="00B2377B"/>
    <w:rsid w:val="00B23D03"/>
    <w:rsid w:val="00B23DF2"/>
    <w:rsid w:val="00B26753"/>
    <w:rsid w:val="00B3119E"/>
    <w:rsid w:val="00B338E3"/>
    <w:rsid w:val="00B37E8B"/>
    <w:rsid w:val="00B4096A"/>
    <w:rsid w:val="00B40A7D"/>
    <w:rsid w:val="00B41520"/>
    <w:rsid w:val="00B42EBB"/>
    <w:rsid w:val="00B47313"/>
    <w:rsid w:val="00B474F1"/>
    <w:rsid w:val="00B524AE"/>
    <w:rsid w:val="00B6149A"/>
    <w:rsid w:val="00B62158"/>
    <w:rsid w:val="00B6392F"/>
    <w:rsid w:val="00B66D40"/>
    <w:rsid w:val="00B66E7F"/>
    <w:rsid w:val="00B7006C"/>
    <w:rsid w:val="00B70E59"/>
    <w:rsid w:val="00B720E2"/>
    <w:rsid w:val="00B72941"/>
    <w:rsid w:val="00B80F19"/>
    <w:rsid w:val="00B82301"/>
    <w:rsid w:val="00B85384"/>
    <w:rsid w:val="00B87059"/>
    <w:rsid w:val="00B92414"/>
    <w:rsid w:val="00B929FC"/>
    <w:rsid w:val="00B92BA1"/>
    <w:rsid w:val="00B92BD6"/>
    <w:rsid w:val="00B92F85"/>
    <w:rsid w:val="00B9343C"/>
    <w:rsid w:val="00B946FC"/>
    <w:rsid w:val="00B94784"/>
    <w:rsid w:val="00B94CEA"/>
    <w:rsid w:val="00BA1C63"/>
    <w:rsid w:val="00BA26AA"/>
    <w:rsid w:val="00BA3D43"/>
    <w:rsid w:val="00BA629E"/>
    <w:rsid w:val="00BA76BC"/>
    <w:rsid w:val="00BA780B"/>
    <w:rsid w:val="00BB01F6"/>
    <w:rsid w:val="00BB06A5"/>
    <w:rsid w:val="00BB08C9"/>
    <w:rsid w:val="00BB2FDA"/>
    <w:rsid w:val="00BB32A4"/>
    <w:rsid w:val="00BB4A3F"/>
    <w:rsid w:val="00BB5B04"/>
    <w:rsid w:val="00BB62EB"/>
    <w:rsid w:val="00BC0116"/>
    <w:rsid w:val="00BC0CEE"/>
    <w:rsid w:val="00BC24EB"/>
    <w:rsid w:val="00BC3232"/>
    <w:rsid w:val="00BC4C20"/>
    <w:rsid w:val="00BC6616"/>
    <w:rsid w:val="00BC739C"/>
    <w:rsid w:val="00BD1D55"/>
    <w:rsid w:val="00BD1DEC"/>
    <w:rsid w:val="00BE2114"/>
    <w:rsid w:val="00BE6733"/>
    <w:rsid w:val="00BF0131"/>
    <w:rsid w:val="00BF0701"/>
    <w:rsid w:val="00BF4C6A"/>
    <w:rsid w:val="00BF61DA"/>
    <w:rsid w:val="00C002A4"/>
    <w:rsid w:val="00C021B6"/>
    <w:rsid w:val="00C11B7A"/>
    <w:rsid w:val="00C12575"/>
    <w:rsid w:val="00C146F5"/>
    <w:rsid w:val="00C17BC0"/>
    <w:rsid w:val="00C2411A"/>
    <w:rsid w:val="00C2619A"/>
    <w:rsid w:val="00C26C32"/>
    <w:rsid w:val="00C317F1"/>
    <w:rsid w:val="00C336A6"/>
    <w:rsid w:val="00C408B5"/>
    <w:rsid w:val="00C40EBD"/>
    <w:rsid w:val="00C41997"/>
    <w:rsid w:val="00C41D16"/>
    <w:rsid w:val="00C426FD"/>
    <w:rsid w:val="00C42C70"/>
    <w:rsid w:val="00C45E7E"/>
    <w:rsid w:val="00C51DC6"/>
    <w:rsid w:val="00C52023"/>
    <w:rsid w:val="00C52EF7"/>
    <w:rsid w:val="00C53492"/>
    <w:rsid w:val="00C54851"/>
    <w:rsid w:val="00C5529D"/>
    <w:rsid w:val="00C55BE3"/>
    <w:rsid w:val="00C563B9"/>
    <w:rsid w:val="00C61CFF"/>
    <w:rsid w:val="00C61F13"/>
    <w:rsid w:val="00C62B4F"/>
    <w:rsid w:val="00C62F77"/>
    <w:rsid w:val="00C70C55"/>
    <w:rsid w:val="00C71930"/>
    <w:rsid w:val="00C73051"/>
    <w:rsid w:val="00C74117"/>
    <w:rsid w:val="00C7527D"/>
    <w:rsid w:val="00C75AF5"/>
    <w:rsid w:val="00C75DB2"/>
    <w:rsid w:val="00C80191"/>
    <w:rsid w:val="00C821BC"/>
    <w:rsid w:val="00C82594"/>
    <w:rsid w:val="00C82F19"/>
    <w:rsid w:val="00C84013"/>
    <w:rsid w:val="00C85F37"/>
    <w:rsid w:val="00C876BB"/>
    <w:rsid w:val="00C87F3E"/>
    <w:rsid w:val="00C9036B"/>
    <w:rsid w:val="00C90C93"/>
    <w:rsid w:val="00C92779"/>
    <w:rsid w:val="00C9563A"/>
    <w:rsid w:val="00C95BC9"/>
    <w:rsid w:val="00C96E52"/>
    <w:rsid w:val="00C97EB1"/>
    <w:rsid w:val="00CA0C6E"/>
    <w:rsid w:val="00CA26CE"/>
    <w:rsid w:val="00CA4520"/>
    <w:rsid w:val="00CA4AA5"/>
    <w:rsid w:val="00CA4FAF"/>
    <w:rsid w:val="00CA52A5"/>
    <w:rsid w:val="00CA6125"/>
    <w:rsid w:val="00CA69DE"/>
    <w:rsid w:val="00CA6A5D"/>
    <w:rsid w:val="00CA7362"/>
    <w:rsid w:val="00CB018F"/>
    <w:rsid w:val="00CB082A"/>
    <w:rsid w:val="00CB3452"/>
    <w:rsid w:val="00CB4407"/>
    <w:rsid w:val="00CB4CE7"/>
    <w:rsid w:val="00CB4DF4"/>
    <w:rsid w:val="00CB5906"/>
    <w:rsid w:val="00CB6A46"/>
    <w:rsid w:val="00CB75FA"/>
    <w:rsid w:val="00CB78CB"/>
    <w:rsid w:val="00CC0231"/>
    <w:rsid w:val="00CC0BA1"/>
    <w:rsid w:val="00CC2019"/>
    <w:rsid w:val="00CC58C4"/>
    <w:rsid w:val="00CC6DEF"/>
    <w:rsid w:val="00CC70A6"/>
    <w:rsid w:val="00CC7C0F"/>
    <w:rsid w:val="00CD0940"/>
    <w:rsid w:val="00CD27F0"/>
    <w:rsid w:val="00CD2DD9"/>
    <w:rsid w:val="00CD49F9"/>
    <w:rsid w:val="00CD4EAE"/>
    <w:rsid w:val="00CD6D03"/>
    <w:rsid w:val="00CD7BEA"/>
    <w:rsid w:val="00CE2979"/>
    <w:rsid w:val="00CE48A0"/>
    <w:rsid w:val="00CF1253"/>
    <w:rsid w:val="00CF1B2D"/>
    <w:rsid w:val="00CF58BD"/>
    <w:rsid w:val="00CF5C50"/>
    <w:rsid w:val="00CF764B"/>
    <w:rsid w:val="00D000CB"/>
    <w:rsid w:val="00D007C7"/>
    <w:rsid w:val="00D02351"/>
    <w:rsid w:val="00D03E31"/>
    <w:rsid w:val="00D03E8E"/>
    <w:rsid w:val="00D074A5"/>
    <w:rsid w:val="00D07CA8"/>
    <w:rsid w:val="00D10382"/>
    <w:rsid w:val="00D1512A"/>
    <w:rsid w:val="00D160DB"/>
    <w:rsid w:val="00D2599A"/>
    <w:rsid w:val="00D26B97"/>
    <w:rsid w:val="00D31C06"/>
    <w:rsid w:val="00D3355B"/>
    <w:rsid w:val="00D34171"/>
    <w:rsid w:val="00D34868"/>
    <w:rsid w:val="00D34F8B"/>
    <w:rsid w:val="00D3587C"/>
    <w:rsid w:val="00D35E24"/>
    <w:rsid w:val="00D36762"/>
    <w:rsid w:val="00D36F58"/>
    <w:rsid w:val="00D370B1"/>
    <w:rsid w:val="00D41CDE"/>
    <w:rsid w:val="00D42465"/>
    <w:rsid w:val="00D462CC"/>
    <w:rsid w:val="00D46B2D"/>
    <w:rsid w:val="00D46D0A"/>
    <w:rsid w:val="00D50DF5"/>
    <w:rsid w:val="00D53F14"/>
    <w:rsid w:val="00D54245"/>
    <w:rsid w:val="00D5427A"/>
    <w:rsid w:val="00D545B9"/>
    <w:rsid w:val="00D54D68"/>
    <w:rsid w:val="00D57644"/>
    <w:rsid w:val="00D60AA8"/>
    <w:rsid w:val="00D61379"/>
    <w:rsid w:val="00D63A6F"/>
    <w:rsid w:val="00D6422D"/>
    <w:rsid w:val="00D64B62"/>
    <w:rsid w:val="00D67B0B"/>
    <w:rsid w:val="00D67D5D"/>
    <w:rsid w:val="00D70DBB"/>
    <w:rsid w:val="00D737F8"/>
    <w:rsid w:val="00D74163"/>
    <w:rsid w:val="00D75EB5"/>
    <w:rsid w:val="00D81949"/>
    <w:rsid w:val="00D82B0E"/>
    <w:rsid w:val="00D84A36"/>
    <w:rsid w:val="00D858E1"/>
    <w:rsid w:val="00D86EA5"/>
    <w:rsid w:val="00D870E0"/>
    <w:rsid w:val="00D91798"/>
    <w:rsid w:val="00D94DF4"/>
    <w:rsid w:val="00D95720"/>
    <w:rsid w:val="00D97DF0"/>
    <w:rsid w:val="00DA0020"/>
    <w:rsid w:val="00DA0C96"/>
    <w:rsid w:val="00DA5112"/>
    <w:rsid w:val="00DA537D"/>
    <w:rsid w:val="00DA5D09"/>
    <w:rsid w:val="00DA6567"/>
    <w:rsid w:val="00DA7098"/>
    <w:rsid w:val="00DA7F5E"/>
    <w:rsid w:val="00DB067D"/>
    <w:rsid w:val="00DB1114"/>
    <w:rsid w:val="00DB50D5"/>
    <w:rsid w:val="00DB5F07"/>
    <w:rsid w:val="00DC3E3C"/>
    <w:rsid w:val="00DC5E41"/>
    <w:rsid w:val="00DC69C5"/>
    <w:rsid w:val="00DC72B5"/>
    <w:rsid w:val="00DC7838"/>
    <w:rsid w:val="00DD0099"/>
    <w:rsid w:val="00DD2314"/>
    <w:rsid w:val="00DD247C"/>
    <w:rsid w:val="00DD576A"/>
    <w:rsid w:val="00DD7107"/>
    <w:rsid w:val="00DD7FC6"/>
    <w:rsid w:val="00DE1968"/>
    <w:rsid w:val="00DE4EF2"/>
    <w:rsid w:val="00DE6FC3"/>
    <w:rsid w:val="00DE7F48"/>
    <w:rsid w:val="00DF2EA8"/>
    <w:rsid w:val="00DF5A97"/>
    <w:rsid w:val="00E00A79"/>
    <w:rsid w:val="00E01563"/>
    <w:rsid w:val="00E049A1"/>
    <w:rsid w:val="00E07761"/>
    <w:rsid w:val="00E07DD5"/>
    <w:rsid w:val="00E10628"/>
    <w:rsid w:val="00E10D83"/>
    <w:rsid w:val="00E13D31"/>
    <w:rsid w:val="00E14BC6"/>
    <w:rsid w:val="00E150A5"/>
    <w:rsid w:val="00E165F1"/>
    <w:rsid w:val="00E16995"/>
    <w:rsid w:val="00E20CDC"/>
    <w:rsid w:val="00E2127F"/>
    <w:rsid w:val="00E218B5"/>
    <w:rsid w:val="00E22D34"/>
    <w:rsid w:val="00E249FB"/>
    <w:rsid w:val="00E2667D"/>
    <w:rsid w:val="00E305CE"/>
    <w:rsid w:val="00E30D0E"/>
    <w:rsid w:val="00E30E77"/>
    <w:rsid w:val="00E31891"/>
    <w:rsid w:val="00E3238A"/>
    <w:rsid w:val="00E3517E"/>
    <w:rsid w:val="00E36763"/>
    <w:rsid w:val="00E37CA7"/>
    <w:rsid w:val="00E41597"/>
    <w:rsid w:val="00E44E4B"/>
    <w:rsid w:val="00E46854"/>
    <w:rsid w:val="00E5137D"/>
    <w:rsid w:val="00E6327C"/>
    <w:rsid w:val="00E637FC"/>
    <w:rsid w:val="00E64991"/>
    <w:rsid w:val="00E64ED5"/>
    <w:rsid w:val="00E70DB8"/>
    <w:rsid w:val="00E7217B"/>
    <w:rsid w:val="00E75130"/>
    <w:rsid w:val="00E756E9"/>
    <w:rsid w:val="00E76528"/>
    <w:rsid w:val="00E77ED9"/>
    <w:rsid w:val="00E80A61"/>
    <w:rsid w:val="00E82997"/>
    <w:rsid w:val="00E83978"/>
    <w:rsid w:val="00E86494"/>
    <w:rsid w:val="00E8720A"/>
    <w:rsid w:val="00E90FD4"/>
    <w:rsid w:val="00E91EE4"/>
    <w:rsid w:val="00E92930"/>
    <w:rsid w:val="00E93B9E"/>
    <w:rsid w:val="00E96376"/>
    <w:rsid w:val="00EA1494"/>
    <w:rsid w:val="00EA1E7C"/>
    <w:rsid w:val="00EA62C3"/>
    <w:rsid w:val="00EA750A"/>
    <w:rsid w:val="00EA7E89"/>
    <w:rsid w:val="00EB0697"/>
    <w:rsid w:val="00EB0C9D"/>
    <w:rsid w:val="00EB3768"/>
    <w:rsid w:val="00EB4440"/>
    <w:rsid w:val="00EB6760"/>
    <w:rsid w:val="00EB6FD3"/>
    <w:rsid w:val="00EC5550"/>
    <w:rsid w:val="00EC63C1"/>
    <w:rsid w:val="00EC6946"/>
    <w:rsid w:val="00ED3F22"/>
    <w:rsid w:val="00ED420F"/>
    <w:rsid w:val="00ED4F1E"/>
    <w:rsid w:val="00ED7552"/>
    <w:rsid w:val="00EE0578"/>
    <w:rsid w:val="00EE1CDD"/>
    <w:rsid w:val="00EE6D9D"/>
    <w:rsid w:val="00EF0D6F"/>
    <w:rsid w:val="00EF0DFD"/>
    <w:rsid w:val="00EF6447"/>
    <w:rsid w:val="00EF7735"/>
    <w:rsid w:val="00F00095"/>
    <w:rsid w:val="00F03681"/>
    <w:rsid w:val="00F06B7D"/>
    <w:rsid w:val="00F2588C"/>
    <w:rsid w:val="00F2676A"/>
    <w:rsid w:val="00F27428"/>
    <w:rsid w:val="00F31893"/>
    <w:rsid w:val="00F32D4C"/>
    <w:rsid w:val="00F33D42"/>
    <w:rsid w:val="00F36A69"/>
    <w:rsid w:val="00F36AF1"/>
    <w:rsid w:val="00F377F6"/>
    <w:rsid w:val="00F429A6"/>
    <w:rsid w:val="00F43534"/>
    <w:rsid w:val="00F43B77"/>
    <w:rsid w:val="00F440AE"/>
    <w:rsid w:val="00F45927"/>
    <w:rsid w:val="00F47013"/>
    <w:rsid w:val="00F50638"/>
    <w:rsid w:val="00F5362C"/>
    <w:rsid w:val="00F53A83"/>
    <w:rsid w:val="00F54882"/>
    <w:rsid w:val="00F55172"/>
    <w:rsid w:val="00F57800"/>
    <w:rsid w:val="00F65EB0"/>
    <w:rsid w:val="00F66510"/>
    <w:rsid w:val="00F66D46"/>
    <w:rsid w:val="00F67604"/>
    <w:rsid w:val="00F72F04"/>
    <w:rsid w:val="00F735D2"/>
    <w:rsid w:val="00F739FD"/>
    <w:rsid w:val="00F776BB"/>
    <w:rsid w:val="00F80F0C"/>
    <w:rsid w:val="00F817CE"/>
    <w:rsid w:val="00F82873"/>
    <w:rsid w:val="00F84EF1"/>
    <w:rsid w:val="00F85F11"/>
    <w:rsid w:val="00F87B0C"/>
    <w:rsid w:val="00F9046E"/>
    <w:rsid w:val="00F90FC7"/>
    <w:rsid w:val="00F910B7"/>
    <w:rsid w:val="00F92EE6"/>
    <w:rsid w:val="00F975F2"/>
    <w:rsid w:val="00F9781A"/>
    <w:rsid w:val="00F979AD"/>
    <w:rsid w:val="00F97EA2"/>
    <w:rsid w:val="00FA3263"/>
    <w:rsid w:val="00FA4C53"/>
    <w:rsid w:val="00FA6FE7"/>
    <w:rsid w:val="00FA7983"/>
    <w:rsid w:val="00FB0588"/>
    <w:rsid w:val="00FB10C9"/>
    <w:rsid w:val="00FB1ED6"/>
    <w:rsid w:val="00FB2A27"/>
    <w:rsid w:val="00FB319B"/>
    <w:rsid w:val="00FB5FDF"/>
    <w:rsid w:val="00FB615D"/>
    <w:rsid w:val="00FB6800"/>
    <w:rsid w:val="00FB6FB6"/>
    <w:rsid w:val="00FC1D08"/>
    <w:rsid w:val="00FC3A3D"/>
    <w:rsid w:val="00FC54A6"/>
    <w:rsid w:val="00FC572A"/>
    <w:rsid w:val="00FD2D49"/>
    <w:rsid w:val="00FE0CDC"/>
    <w:rsid w:val="00FE586A"/>
    <w:rsid w:val="00FE66DD"/>
    <w:rsid w:val="00FE6779"/>
    <w:rsid w:val="00FE72B0"/>
    <w:rsid w:val="00FF1333"/>
    <w:rsid w:val="00FF1F33"/>
    <w:rsid w:val="00FF3258"/>
    <w:rsid w:val="00FF4B20"/>
    <w:rsid w:val="00FF5B34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FB7DB9-8744-4140-90C7-B7FA506A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779"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semiHidden/>
    <w:rsid w:val="00854731"/>
  </w:style>
  <w:style w:type="paragraph" w:styleId="ListParagraph">
    <w:name w:val="List Paragraph"/>
    <w:basedOn w:val="Normal"/>
    <w:uiPriority w:val="34"/>
    <w:qFormat/>
    <w:rsid w:val="0001165C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rsid w:val="007636A6"/>
    <w:rPr>
      <w:b/>
      <w:bCs/>
    </w:rPr>
  </w:style>
  <w:style w:type="character" w:customStyle="1" w:styleId="CommentSubjectChar">
    <w:name w:val="Comment Subject Char"/>
    <w:link w:val="CommentSubject"/>
    <w:rsid w:val="007636A6"/>
    <w:rPr>
      <w:b/>
      <w:bCs/>
    </w:rPr>
  </w:style>
  <w:style w:type="character" w:customStyle="1" w:styleId="field-validation-error">
    <w:name w:val="field-validation-error"/>
    <w:rsid w:val="00157EBC"/>
  </w:style>
  <w:style w:type="paragraph" w:customStyle="1" w:styleId="Default">
    <w:name w:val="Default"/>
    <w:rsid w:val="00A34E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xt-danger">
    <w:name w:val="text-danger"/>
    <w:rsid w:val="000E7068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0E706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0E706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E706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0E706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01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73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050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52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96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11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4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3820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4090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008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52D92-0DF4-4B98-A66D-C330BDB2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</Template>
  <TotalTime>0</TotalTime>
  <Pages>15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2</cp:revision>
  <cp:lastPrinted>2018-01-24T09:39:00Z</cp:lastPrinted>
  <dcterms:created xsi:type="dcterms:W3CDTF">2018-03-28T12:28:00Z</dcterms:created>
  <dcterms:modified xsi:type="dcterms:W3CDTF">2018-03-28T12:28:00Z</dcterms:modified>
</cp:coreProperties>
</file>